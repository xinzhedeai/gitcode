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23AE" w:rsidRDefault="004723AE">
      <w:pPr>
        <w:jc w:val="center"/>
        <w:rPr>
          <w:b/>
          <w:sz w:val="28"/>
          <w:szCs w:val="28"/>
        </w:rPr>
      </w:pPr>
      <w:bookmarkStart w:id="0" w:name="_Toc343002286"/>
      <w:bookmarkStart w:id="1" w:name="_Toc344385258"/>
      <w:bookmarkStart w:id="2" w:name="_Toc342978824"/>
      <w:bookmarkStart w:id="3" w:name="_Toc342918179"/>
      <w:bookmarkStart w:id="4" w:name="_Toc351727985"/>
      <w:bookmarkStart w:id="5" w:name="_Toc342916962"/>
      <w:bookmarkStart w:id="6" w:name="_Toc342921326"/>
      <w:bookmarkStart w:id="7" w:name="_Toc342921192"/>
      <w:bookmarkStart w:id="8" w:name="_Toc342913311"/>
      <w:bookmarkStart w:id="9" w:name="_Toc26826"/>
      <w:bookmarkStart w:id="10" w:name="_Toc342918260"/>
    </w:p>
    <w:p w:rsidR="004723AE" w:rsidRDefault="004723AE">
      <w:pPr>
        <w:jc w:val="center"/>
        <w:rPr>
          <w:b/>
          <w:sz w:val="28"/>
          <w:szCs w:val="28"/>
        </w:rPr>
      </w:pPr>
    </w:p>
    <w:p w:rsidR="004723AE" w:rsidRDefault="004723AE">
      <w:pPr>
        <w:jc w:val="center"/>
        <w:rPr>
          <w:rFonts w:ascii="宋体" w:hAnsi="宋体"/>
          <w:b/>
          <w:bCs/>
          <w:sz w:val="28"/>
          <w:szCs w:val="28"/>
        </w:rPr>
      </w:pPr>
    </w:p>
    <w:p w:rsidR="004723AE" w:rsidRDefault="001B300A">
      <w:pPr>
        <w:spacing w:line="240" w:lineRule="atLeast"/>
        <w:jc w:val="center"/>
        <w:rPr>
          <w:rFonts w:ascii="宋体" w:hAnsi="宋体"/>
          <w:b/>
          <w:bCs/>
          <w:sz w:val="44"/>
          <w:szCs w:val="44"/>
        </w:rPr>
      </w:pPr>
      <w:r>
        <w:rPr>
          <w:rFonts w:ascii="宋体" w:hAnsi="宋体" w:hint="eastAsia"/>
          <w:b/>
          <w:bCs/>
          <w:sz w:val="44"/>
          <w:szCs w:val="44"/>
        </w:rPr>
        <w:t>哈</w:t>
      </w:r>
      <w:r>
        <w:rPr>
          <w:rFonts w:ascii="宋体" w:hAnsi="宋体" w:hint="eastAsia"/>
          <w:b/>
          <w:bCs/>
          <w:sz w:val="44"/>
          <w:szCs w:val="44"/>
        </w:rPr>
        <w:t xml:space="preserve"> </w:t>
      </w:r>
      <w:r>
        <w:rPr>
          <w:rFonts w:ascii="宋体" w:hAnsi="宋体" w:hint="eastAsia"/>
          <w:b/>
          <w:bCs/>
          <w:sz w:val="44"/>
          <w:szCs w:val="44"/>
        </w:rPr>
        <w:t>尔</w:t>
      </w:r>
      <w:r>
        <w:rPr>
          <w:rFonts w:ascii="宋体" w:hAnsi="宋体" w:hint="eastAsia"/>
          <w:b/>
          <w:bCs/>
          <w:sz w:val="44"/>
          <w:szCs w:val="44"/>
        </w:rPr>
        <w:t xml:space="preserve"> </w:t>
      </w:r>
      <w:r>
        <w:rPr>
          <w:rFonts w:ascii="宋体" w:hAnsi="宋体" w:hint="eastAsia"/>
          <w:b/>
          <w:bCs/>
          <w:sz w:val="44"/>
          <w:szCs w:val="44"/>
        </w:rPr>
        <w:t>滨</w:t>
      </w:r>
      <w:r>
        <w:rPr>
          <w:rFonts w:ascii="宋体" w:hAnsi="宋体" w:hint="eastAsia"/>
          <w:b/>
          <w:bCs/>
          <w:sz w:val="44"/>
          <w:szCs w:val="44"/>
        </w:rPr>
        <w:t xml:space="preserve"> </w:t>
      </w:r>
      <w:r>
        <w:rPr>
          <w:rFonts w:ascii="宋体" w:hAnsi="宋体" w:hint="eastAsia"/>
          <w:b/>
          <w:bCs/>
          <w:sz w:val="44"/>
          <w:szCs w:val="44"/>
        </w:rPr>
        <w:t>理</w:t>
      </w:r>
      <w:r>
        <w:rPr>
          <w:rFonts w:ascii="宋体" w:hAnsi="宋体" w:hint="eastAsia"/>
          <w:b/>
          <w:bCs/>
          <w:sz w:val="44"/>
          <w:szCs w:val="44"/>
        </w:rPr>
        <w:t xml:space="preserve"> </w:t>
      </w:r>
      <w:r>
        <w:rPr>
          <w:rFonts w:ascii="宋体" w:hAnsi="宋体" w:hint="eastAsia"/>
          <w:b/>
          <w:bCs/>
          <w:sz w:val="44"/>
          <w:szCs w:val="44"/>
        </w:rPr>
        <w:t>工</w:t>
      </w:r>
      <w:r>
        <w:rPr>
          <w:rFonts w:ascii="宋体" w:hAnsi="宋体" w:hint="eastAsia"/>
          <w:b/>
          <w:bCs/>
          <w:sz w:val="44"/>
          <w:szCs w:val="44"/>
        </w:rPr>
        <w:t xml:space="preserve"> </w:t>
      </w:r>
      <w:r>
        <w:rPr>
          <w:rFonts w:ascii="宋体" w:hAnsi="宋体" w:hint="eastAsia"/>
          <w:b/>
          <w:bCs/>
          <w:sz w:val="44"/>
          <w:szCs w:val="44"/>
        </w:rPr>
        <w:t>大</w:t>
      </w:r>
      <w:r>
        <w:rPr>
          <w:rFonts w:ascii="宋体" w:hAnsi="宋体" w:hint="eastAsia"/>
          <w:b/>
          <w:bCs/>
          <w:sz w:val="44"/>
          <w:szCs w:val="44"/>
        </w:rPr>
        <w:t xml:space="preserve"> </w:t>
      </w:r>
      <w:r>
        <w:rPr>
          <w:rFonts w:ascii="宋体" w:hAnsi="宋体" w:hint="eastAsia"/>
          <w:b/>
          <w:bCs/>
          <w:sz w:val="44"/>
          <w:szCs w:val="44"/>
        </w:rPr>
        <w:t>学</w:t>
      </w:r>
    </w:p>
    <w:p w:rsidR="004723AE" w:rsidRDefault="001B300A">
      <w:pPr>
        <w:spacing w:line="240" w:lineRule="atLeast"/>
        <w:jc w:val="center"/>
        <w:rPr>
          <w:rFonts w:ascii="宋体" w:hAnsi="宋体"/>
          <w:sz w:val="21"/>
          <w:szCs w:val="21"/>
        </w:rPr>
      </w:pPr>
      <w:r>
        <w:rPr>
          <w:rFonts w:ascii="宋体" w:hAnsi="宋体" w:hint="eastAsia"/>
        </w:rPr>
        <w:t xml:space="preserve"> </w:t>
      </w:r>
    </w:p>
    <w:p w:rsidR="004723AE" w:rsidRDefault="001B300A">
      <w:pPr>
        <w:spacing w:line="240" w:lineRule="atLeast"/>
        <w:jc w:val="center"/>
        <w:rPr>
          <w:rFonts w:ascii="宋体" w:hAnsi="宋体"/>
          <w:b/>
          <w:bCs/>
          <w:sz w:val="96"/>
          <w:szCs w:val="96"/>
        </w:rPr>
      </w:pPr>
      <w:r>
        <w:rPr>
          <w:rFonts w:ascii="宋体" w:hAnsi="宋体" w:hint="eastAsia"/>
          <w:b/>
          <w:bCs/>
          <w:sz w:val="96"/>
          <w:szCs w:val="96"/>
        </w:rPr>
        <w:t>毕</w:t>
      </w:r>
      <w:r>
        <w:rPr>
          <w:rFonts w:ascii="宋体" w:hAnsi="宋体" w:hint="eastAsia"/>
          <w:b/>
          <w:bCs/>
          <w:sz w:val="96"/>
          <w:szCs w:val="96"/>
        </w:rPr>
        <w:t xml:space="preserve">  </w:t>
      </w:r>
      <w:r>
        <w:rPr>
          <w:rFonts w:ascii="宋体" w:hAnsi="宋体" w:hint="eastAsia"/>
          <w:b/>
          <w:bCs/>
          <w:sz w:val="96"/>
          <w:szCs w:val="96"/>
        </w:rPr>
        <w:t>业</w:t>
      </w:r>
      <w:r>
        <w:rPr>
          <w:rFonts w:ascii="宋体" w:hAnsi="宋体" w:hint="eastAsia"/>
          <w:b/>
          <w:bCs/>
          <w:sz w:val="96"/>
          <w:szCs w:val="96"/>
        </w:rPr>
        <w:t xml:space="preserve">  </w:t>
      </w:r>
      <w:r>
        <w:rPr>
          <w:rFonts w:ascii="宋体" w:hAnsi="宋体" w:hint="eastAsia"/>
          <w:b/>
          <w:bCs/>
          <w:sz w:val="96"/>
          <w:szCs w:val="96"/>
        </w:rPr>
        <w:t>设</w:t>
      </w:r>
      <w:r>
        <w:rPr>
          <w:rFonts w:ascii="宋体" w:hAnsi="宋体" w:hint="eastAsia"/>
          <w:b/>
          <w:bCs/>
          <w:sz w:val="96"/>
          <w:szCs w:val="96"/>
        </w:rPr>
        <w:t xml:space="preserve">  </w:t>
      </w:r>
      <w:r>
        <w:rPr>
          <w:rFonts w:ascii="宋体" w:hAnsi="宋体" w:hint="eastAsia"/>
          <w:b/>
          <w:bCs/>
          <w:sz w:val="96"/>
          <w:szCs w:val="96"/>
        </w:rPr>
        <w:t>计</w:t>
      </w:r>
    </w:p>
    <w:p w:rsidR="004723AE" w:rsidRDefault="001B300A">
      <w:pPr>
        <w:rPr>
          <w:rFonts w:ascii="宋体" w:hAnsi="宋体"/>
          <w:sz w:val="21"/>
          <w:szCs w:val="21"/>
        </w:rPr>
      </w:pPr>
      <w:r>
        <w:rPr>
          <w:rFonts w:ascii="宋体" w:hAnsi="宋体" w:hint="eastAsia"/>
        </w:rPr>
        <w:t xml:space="preserve"> </w:t>
      </w:r>
    </w:p>
    <w:p w:rsidR="004723AE" w:rsidRDefault="001B300A">
      <w:pPr>
        <w:rPr>
          <w:rFonts w:ascii="宋体" w:hAnsi="宋体"/>
        </w:rPr>
      </w:pPr>
      <w:r>
        <w:rPr>
          <w:rFonts w:ascii="宋体" w:hAnsi="宋体" w:hint="eastAsia"/>
        </w:rPr>
        <w:t xml:space="preserve"> </w:t>
      </w:r>
    </w:p>
    <w:p w:rsidR="004723AE" w:rsidRDefault="001B300A">
      <w:pPr>
        <w:rPr>
          <w:rFonts w:ascii="宋体" w:hAnsi="宋体"/>
        </w:rPr>
      </w:pPr>
      <w:r>
        <w:rPr>
          <w:rFonts w:ascii="宋体" w:hAnsi="宋体" w:hint="eastAsia"/>
        </w:rPr>
        <w:t xml:space="preserve"> </w:t>
      </w:r>
    </w:p>
    <w:p w:rsidR="004723AE" w:rsidRDefault="001B300A">
      <w:pPr>
        <w:rPr>
          <w:rFonts w:ascii="宋体" w:hAnsi="宋体"/>
        </w:rPr>
      </w:pPr>
      <w:r>
        <w:rPr>
          <w:rFonts w:ascii="宋体" w:hAnsi="宋体" w:hint="eastAsia"/>
        </w:rPr>
        <w:t xml:space="preserve"> </w:t>
      </w:r>
    </w:p>
    <w:p w:rsidR="004723AE" w:rsidRDefault="001B300A">
      <w:pPr>
        <w:rPr>
          <w:rFonts w:ascii="宋体" w:hAnsi="宋体"/>
        </w:rPr>
      </w:pPr>
      <w:r>
        <w:rPr>
          <w:rFonts w:ascii="宋体" w:hAnsi="宋体" w:hint="eastAsia"/>
        </w:rPr>
        <w:t xml:space="preserve"> </w:t>
      </w:r>
    </w:p>
    <w:p w:rsidR="004723AE" w:rsidRDefault="001B300A">
      <w:pPr>
        <w:spacing w:line="360" w:lineRule="auto"/>
        <w:rPr>
          <w:rFonts w:ascii="宋体" w:hAnsi="宋体"/>
          <w:b/>
          <w:bCs/>
          <w:sz w:val="28"/>
          <w:szCs w:val="28"/>
        </w:rPr>
      </w:pPr>
      <w:r>
        <w:rPr>
          <w:rFonts w:ascii="宋体" w:hAnsi="宋体" w:hint="eastAsia"/>
          <w:b/>
          <w:bCs/>
          <w:sz w:val="28"/>
          <w:szCs w:val="28"/>
        </w:rPr>
        <w:t xml:space="preserve">  </w:t>
      </w:r>
    </w:p>
    <w:p w:rsidR="004723AE" w:rsidRDefault="001B300A">
      <w:pPr>
        <w:spacing w:line="360" w:lineRule="auto"/>
        <w:rPr>
          <w:rFonts w:ascii="宋体" w:hAnsi="宋体"/>
          <w:b/>
          <w:bCs/>
          <w:sz w:val="28"/>
          <w:szCs w:val="28"/>
        </w:rPr>
      </w:pPr>
      <w:r>
        <w:rPr>
          <w:rFonts w:ascii="宋体" w:hAnsi="宋体" w:hint="eastAsia"/>
          <w:b/>
          <w:bCs/>
          <w:sz w:val="28"/>
          <w:szCs w:val="28"/>
        </w:rPr>
        <w:t xml:space="preserve"> </w:t>
      </w:r>
    </w:p>
    <w:p w:rsidR="004723AE" w:rsidRDefault="001B300A">
      <w:pPr>
        <w:spacing w:line="360" w:lineRule="auto"/>
        <w:rPr>
          <w:rFonts w:ascii="宋体" w:hAnsi="宋体"/>
          <w:b/>
          <w:bCs/>
          <w:sz w:val="28"/>
          <w:szCs w:val="28"/>
        </w:rPr>
      </w:pPr>
      <w:r>
        <w:rPr>
          <w:rFonts w:ascii="宋体" w:hAnsi="宋体" w:hint="eastAsia"/>
          <w:b/>
          <w:bCs/>
          <w:sz w:val="28"/>
          <w:szCs w:val="28"/>
        </w:rPr>
        <w:t xml:space="preserve">   </w:t>
      </w:r>
    </w:p>
    <w:p w:rsidR="004723AE" w:rsidRDefault="001B300A">
      <w:pPr>
        <w:spacing w:line="360" w:lineRule="auto"/>
        <w:rPr>
          <w:rFonts w:ascii="宋体" w:hAnsi="宋体"/>
          <w:b/>
          <w:bCs/>
          <w:sz w:val="28"/>
          <w:szCs w:val="28"/>
        </w:rPr>
      </w:pPr>
      <w:r>
        <w:rPr>
          <w:rFonts w:ascii="宋体" w:hAnsi="宋体" w:hint="eastAsia"/>
          <w:b/>
          <w:bCs/>
          <w:sz w:val="28"/>
          <w:szCs w:val="28"/>
        </w:rPr>
        <w:t xml:space="preserve"> </w:t>
      </w:r>
    </w:p>
    <w:p w:rsidR="004723AE" w:rsidRDefault="001B300A">
      <w:pPr>
        <w:spacing w:line="360" w:lineRule="auto"/>
        <w:rPr>
          <w:rFonts w:ascii="宋体" w:hAnsi="宋体"/>
          <w:b/>
          <w:bCs/>
          <w:sz w:val="32"/>
          <w:szCs w:val="32"/>
          <w:u w:val="single"/>
        </w:rPr>
      </w:pPr>
      <w:r>
        <w:rPr>
          <w:rFonts w:ascii="宋体" w:hAnsi="宋体" w:hint="eastAsia"/>
          <w:b/>
          <w:bCs/>
          <w:sz w:val="32"/>
          <w:szCs w:val="32"/>
        </w:rPr>
        <w:t xml:space="preserve">   </w:t>
      </w:r>
      <w:r>
        <w:rPr>
          <w:rFonts w:ascii="宋体" w:hAnsi="宋体" w:hint="eastAsia"/>
          <w:b/>
          <w:bCs/>
          <w:sz w:val="32"/>
          <w:szCs w:val="32"/>
        </w:rPr>
        <w:t>题</w:t>
      </w:r>
      <w:r>
        <w:rPr>
          <w:rFonts w:ascii="宋体" w:hAnsi="宋体" w:hint="eastAsia"/>
          <w:b/>
          <w:bCs/>
          <w:sz w:val="32"/>
          <w:szCs w:val="32"/>
        </w:rPr>
        <w:t xml:space="preserve">    </w:t>
      </w:r>
      <w:r>
        <w:rPr>
          <w:rFonts w:ascii="宋体" w:hAnsi="宋体" w:hint="eastAsia"/>
          <w:b/>
          <w:bCs/>
          <w:sz w:val="32"/>
          <w:szCs w:val="32"/>
        </w:rPr>
        <w:t>目：</w:t>
      </w:r>
      <w:r>
        <w:rPr>
          <w:rFonts w:ascii="宋体" w:hAnsi="宋体" w:hint="eastAsia"/>
          <w:b/>
          <w:bCs/>
          <w:sz w:val="32"/>
          <w:szCs w:val="32"/>
          <w:u w:val="single"/>
        </w:rPr>
        <w:t xml:space="preserve">  </w:t>
      </w:r>
      <w:r>
        <w:rPr>
          <w:rFonts w:ascii="宋体" w:hAnsi="宋体" w:hint="eastAsia"/>
          <w:b/>
          <w:bCs/>
          <w:sz w:val="32"/>
          <w:szCs w:val="32"/>
          <w:u w:val="single"/>
        </w:rPr>
        <w:t>青年团</w:t>
      </w:r>
      <w:proofErr w:type="gramStart"/>
      <w:r>
        <w:rPr>
          <w:rFonts w:ascii="宋体" w:hAnsi="宋体" w:hint="eastAsia"/>
          <w:b/>
          <w:bCs/>
          <w:sz w:val="32"/>
          <w:szCs w:val="32"/>
          <w:u w:val="single"/>
        </w:rPr>
        <w:t>契</w:t>
      </w:r>
      <w:proofErr w:type="gramEnd"/>
      <w:r>
        <w:rPr>
          <w:rFonts w:ascii="宋体" w:hAnsi="宋体" w:hint="eastAsia"/>
          <w:b/>
          <w:bCs/>
          <w:sz w:val="32"/>
          <w:szCs w:val="32"/>
          <w:u w:val="single"/>
        </w:rPr>
        <w:t>分享交流系统</w:t>
      </w:r>
      <w:r>
        <w:rPr>
          <w:rFonts w:ascii="宋体" w:hAnsi="宋体" w:hint="eastAsia"/>
          <w:b/>
          <w:bCs/>
          <w:sz w:val="32"/>
          <w:szCs w:val="32"/>
          <w:u w:val="single"/>
        </w:rPr>
        <w:t xml:space="preserve">                        </w:t>
      </w:r>
    </w:p>
    <w:p w:rsidR="004723AE" w:rsidRDefault="001B300A">
      <w:pPr>
        <w:spacing w:line="360" w:lineRule="auto"/>
        <w:rPr>
          <w:rFonts w:ascii="宋体" w:hAnsi="宋体"/>
          <w:b/>
          <w:bCs/>
          <w:sz w:val="32"/>
          <w:szCs w:val="32"/>
          <w:u w:val="single"/>
        </w:rPr>
      </w:pPr>
      <w:r>
        <w:rPr>
          <w:rFonts w:ascii="宋体" w:hAnsi="宋体" w:hint="eastAsia"/>
          <w:b/>
          <w:bCs/>
          <w:sz w:val="32"/>
          <w:szCs w:val="32"/>
        </w:rPr>
        <w:t xml:space="preserve">   </w:t>
      </w:r>
      <w:r>
        <w:rPr>
          <w:rFonts w:ascii="宋体" w:hAnsi="宋体" w:hint="eastAsia"/>
          <w:b/>
          <w:bCs/>
          <w:sz w:val="32"/>
          <w:szCs w:val="32"/>
        </w:rPr>
        <w:t>院、</w:t>
      </w:r>
      <w:r>
        <w:rPr>
          <w:rFonts w:ascii="宋体" w:hAnsi="宋体" w:hint="eastAsia"/>
          <w:b/>
          <w:bCs/>
          <w:sz w:val="32"/>
          <w:szCs w:val="32"/>
        </w:rPr>
        <w:t xml:space="preserve">  </w:t>
      </w:r>
      <w:r>
        <w:rPr>
          <w:rFonts w:ascii="宋体" w:hAnsi="宋体" w:hint="eastAsia"/>
          <w:b/>
          <w:bCs/>
          <w:sz w:val="32"/>
          <w:szCs w:val="32"/>
        </w:rPr>
        <w:t>系：</w:t>
      </w:r>
      <w:r>
        <w:rPr>
          <w:rFonts w:ascii="宋体" w:hAnsi="宋体" w:hint="eastAsia"/>
          <w:b/>
          <w:bCs/>
          <w:sz w:val="32"/>
          <w:szCs w:val="32"/>
          <w:u w:val="single"/>
        </w:rPr>
        <w:t xml:space="preserve">  </w:t>
      </w:r>
      <w:r>
        <w:rPr>
          <w:rFonts w:ascii="宋体" w:hAnsi="宋体" w:hint="eastAsia"/>
          <w:b/>
          <w:bCs/>
          <w:sz w:val="32"/>
          <w:szCs w:val="32"/>
          <w:u w:val="single"/>
        </w:rPr>
        <w:t>软件工程</w:t>
      </w:r>
      <w:r>
        <w:rPr>
          <w:rFonts w:ascii="宋体" w:hAnsi="宋体" w:hint="eastAsia"/>
          <w:b/>
          <w:bCs/>
          <w:sz w:val="32"/>
          <w:szCs w:val="32"/>
          <w:u w:val="single"/>
        </w:rPr>
        <w:t xml:space="preserve">                             </w:t>
      </w:r>
    </w:p>
    <w:p w:rsidR="004723AE" w:rsidRDefault="001B300A">
      <w:pPr>
        <w:spacing w:line="360" w:lineRule="auto"/>
        <w:rPr>
          <w:rFonts w:ascii="宋体" w:hAnsi="宋体"/>
          <w:b/>
          <w:bCs/>
          <w:sz w:val="32"/>
          <w:szCs w:val="32"/>
          <w:u w:val="single"/>
        </w:rPr>
      </w:pPr>
      <w:r>
        <w:rPr>
          <w:rFonts w:ascii="宋体" w:hAnsi="宋体" w:hint="eastAsia"/>
          <w:b/>
          <w:bCs/>
          <w:sz w:val="32"/>
          <w:szCs w:val="32"/>
        </w:rPr>
        <w:t xml:space="preserve">   </w:t>
      </w:r>
      <w:r>
        <w:rPr>
          <w:rFonts w:ascii="宋体" w:hAnsi="宋体" w:hint="eastAsia"/>
          <w:b/>
          <w:bCs/>
          <w:sz w:val="32"/>
          <w:szCs w:val="32"/>
        </w:rPr>
        <w:t>姓</w:t>
      </w:r>
      <w:r>
        <w:rPr>
          <w:rFonts w:ascii="宋体" w:hAnsi="宋体" w:hint="eastAsia"/>
          <w:b/>
          <w:bCs/>
          <w:sz w:val="32"/>
          <w:szCs w:val="32"/>
        </w:rPr>
        <w:t xml:space="preserve">    </w:t>
      </w:r>
      <w:r>
        <w:rPr>
          <w:rFonts w:ascii="宋体" w:hAnsi="宋体" w:hint="eastAsia"/>
          <w:b/>
          <w:bCs/>
          <w:sz w:val="32"/>
          <w:szCs w:val="32"/>
        </w:rPr>
        <w:t>名：</w:t>
      </w:r>
      <w:r>
        <w:rPr>
          <w:rFonts w:ascii="宋体" w:hAnsi="宋体" w:hint="eastAsia"/>
          <w:b/>
          <w:bCs/>
          <w:sz w:val="32"/>
          <w:szCs w:val="32"/>
          <w:u w:val="single"/>
        </w:rPr>
        <w:t xml:space="preserve">  </w:t>
      </w:r>
      <w:r>
        <w:rPr>
          <w:rFonts w:ascii="宋体" w:hAnsi="宋体" w:hint="eastAsia"/>
          <w:b/>
          <w:bCs/>
          <w:sz w:val="32"/>
          <w:szCs w:val="32"/>
          <w:u w:val="single"/>
        </w:rPr>
        <w:t>赵俊宝</w:t>
      </w:r>
      <w:r>
        <w:rPr>
          <w:rFonts w:ascii="宋体" w:hAnsi="宋体" w:hint="eastAsia"/>
          <w:b/>
          <w:bCs/>
          <w:sz w:val="32"/>
          <w:szCs w:val="32"/>
          <w:u w:val="single"/>
        </w:rPr>
        <w:t xml:space="preserve">                             </w:t>
      </w:r>
    </w:p>
    <w:p w:rsidR="004723AE" w:rsidRDefault="001B300A">
      <w:pPr>
        <w:spacing w:line="360" w:lineRule="auto"/>
        <w:rPr>
          <w:rFonts w:ascii="宋体" w:hAnsi="宋体"/>
          <w:b/>
          <w:bCs/>
          <w:sz w:val="32"/>
          <w:szCs w:val="32"/>
          <w:u w:val="single"/>
        </w:rPr>
      </w:pPr>
      <w:r>
        <w:rPr>
          <w:rFonts w:ascii="宋体" w:hAnsi="宋体" w:hint="eastAsia"/>
          <w:b/>
          <w:bCs/>
          <w:sz w:val="32"/>
          <w:szCs w:val="32"/>
        </w:rPr>
        <w:t xml:space="preserve">   </w:t>
      </w:r>
      <w:r>
        <w:rPr>
          <w:rFonts w:ascii="宋体" w:hAnsi="宋体" w:hint="eastAsia"/>
          <w:b/>
          <w:bCs/>
          <w:sz w:val="32"/>
          <w:szCs w:val="32"/>
        </w:rPr>
        <w:t>指导教师：</w:t>
      </w:r>
      <w:r>
        <w:rPr>
          <w:rFonts w:ascii="宋体" w:hAnsi="宋体" w:hint="eastAsia"/>
          <w:b/>
          <w:bCs/>
          <w:sz w:val="32"/>
          <w:szCs w:val="32"/>
          <w:u w:val="single"/>
        </w:rPr>
        <w:t xml:space="preserve">  </w:t>
      </w:r>
      <w:r>
        <w:rPr>
          <w:rFonts w:ascii="宋体" w:hAnsi="宋体" w:hint="eastAsia"/>
          <w:b/>
          <w:bCs/>
          <w:sz w:val="32"/>
          <w:szCs w:val="32"/>
          <w:u w:val="single"/>
        </w:rPr>
        <w:t>王进科</w:t>
      </w:r>
      <w:r>
        <w:rPr>
          <w:rFonts w:ascii="宋体" w:hAnsi="宋体" w:hint="eastAsia"/>
          <w:b/>
          <w:bCs/>
          <w:sz w:val="32"/>
          <w:szCs w:val="32"/>
          <w:u w:val="single"/>
        </w:rPr>
        <w:t xml:space="preserve">                             </w:t>
      </w:r>
    </w:p>
    <w:p w:rsidR="004723AE" w:rsidRDefault="001B300A">
      <w:pPr>
        <w:spacing w:line="360" w:lineRule="auto"/>
        <w:rPr>
          <w:rFonts w:ascii="宋体" w:hAnsi="宋体"/>
          <w:b/>
          <w:bCs/>
          <w:sz w:val="32"/>
          <w:szCs w:val="32"/>
          <w:u w:val="single"/>
        </w:rPr>
      </w:pPr>
      <w:r>
        <w:rPr>
          <w:rFonts w:ascii="宋体" w:hAnsi="宋体" w:hint="eastAsia"/>
          <w:b/>
          <w:bCs/>
          <w:sz w:val="32"/>
          <w:szCs w:val="32"/>
        </w:rPr>
        <w:t xml:space="preserve">   </w:t>
      </w:r>
      <w:r>
        <w:rPr>
          <w:rFonts w:ascii="宋体" w:hAnsi="宋体" w:hint="eastAsia"/>
          <w:b/>
          <w:bCs/>
          <w:sz w:val="32"/>
          <w:szCs w:val="32"/>
        </w:rPr>
        <w:t>系</w:t>
      </w:r>
      <w:r>
        <w:rPr>
          <w:rFonts w:ascii="宋体" w:hAnsi="宋体" w:hint="eastAsia"/>
          <w:b/>
          <w:bCs/>
          <w:sz w:val="32"/>
          <w:szCs w:val="32"/>
        </w:rPr>
        <w:t xml:space="preserve"> </w:t>
      </w:r>
      <w:r>
        <w:rPr>
          <w:rFonts w:ascii="宋体" w:hAnsi="宋体" w:hint="eastAsia"/>
          <w:b/>
          <w:bCs/>
          <w:sz w:val="32"/>
          <w:szCs w:val="32"/>
        </w:rPr>
        <w:t>主</w:t>
      </w:r>
      <w:r>
        <w:rPr>
          <w:rFonts w:ascii="宋体" w:hAnsi="宋体" w:hint="eastAsia"/>
          <w:b/>
          <w:bCs/>
          <w:sz w:val="32"/>
          <w:szCs w:val="32"/>
        </w:rPr>
        <w:t xml:space="preserve"> </w:t>
      </w:r>
      <w:r>
        <w:rPr>
          <w:rFonts w:ascii="宋体" w:hAnsi="宋体" w:hint="eastAsia"/>
          <w:b/>
          <w:bCs/>
          <w:sz w:val="32"/>
          <w:szCs w:val="32"/>
        </w:rPr>
        <w:t>任：</w:t>
      </w:r>
      <w:r>
        <w:rPr>
          <w:rFonts w:ascii="宋体" w:hAnsi="宋体" w:hint="eastAsia"/>
          <w:b/>
          <w:bCs/>
          <w:sz w:val="32"/>
          <w:szCs w:val="32"/>
          <w:u w:val="single"/>
        </w:rPr>
        <w:t xml:space="preserve">  </w:t>
      </w:r>
      <w:r>
        <w:rPr>
          <w:rFonts w:ascii="宋体" w:hAnsi="宋体" w:hint="eastAsia"/>
          <w:b/>
          <w:bCs/>
          <w:sz w:val="32"/>
          <w:szCs w:val="32"/>
          <w:u w:val="single"/>
        </w:rPr>
        <w:t>梁永先</w:t>
      </w:r>
      <w:r>
        <w:rPr>
          <w:rFonts w:ascii="宋体" w:hAnsi="宋体" w:hint="eastAsia"/>
          <w:b/>
          <w:bCs/>
          <w:sz w:val="32"/>
          <w:szCs w:val="32"/>
          <w:u w:val="single"/>
        </w:rPr>
        <w:t xml:space="preserve">                            </w:t>
      </w:r>
    </w:p>
    <w:p w:rsidR="004723AE" w:rsidRDefault="001B300A">
      <w:pPr>
        <w:spacing w:line="360" w:lineRule="auto"/>
        <w:jc w:val="center"/>
        <w:rPr>
          <w:rFonts w:ascii="宋体" w:hAnsi="宋体"/>
          <w:b/>
          <w:bCs/>
          <w:sz w:val="32"/>
          <w:szCs w:val="32"/>
        </w:rPr>
      </w:pPr>
      <w:r>
        <w:rPr>
          <w:rFonts w:ascii="宋体" w:hAnsi="宋体" w:hint="eastAsia"/>
          <w:b/>
          <w:bCs/>
          <w:sz w:val="32"/>
          <w:szCs w:val="32"/>
        </w:rPr>
        <w:t xml:space="preserve">  </w:t>
      </w:r>
    </w:p>
    <w:p w:rsidR="004723AE" w:rsidRDefault="001B300A">
      <w:pPr>
        <w:tabs>
          <w:tab w:val="left" w:pos="1129"/>
          <w:tab w:val="center" w:pos="3747"/>
        </w:tabs>
        <w:spacing w:line="360" w:lineRule="auto"/>
        <w:jc w:val="left"/>
        <w:rPr>
          <w:rFonts w:ascii="Times New Roman" w:hAnsi="Times New Roman"/>
          <w:b/>
          <w:bCs/>
          <w:sz w:val="32"/>
          <w:szCs w:val="32"/>
        </w:rPr>
      </w:pPr>
      <w:r>
        <w:rPr>
          <w:rFonts w:ascii="Times New Roman" w:hAnsi="Times New Roman" w:cs="Times New Roman" w:hint="eastAsia"/>
          <w:b/>
          <w:bCs/>
          <w:sz w:val="32"/>
          <w:szCs w:val="32"/>
        </w:rPr>
        <w:tab/>
      </w:r>
      <w:r>
        <w:rPr>
          <w:rFonts w:ascii="Times New Roman" w:hAnsi="Times New Roman" w:cs="Times New Roman" w:hint="eastAsia"/>
          <w:b/>
          <w:bCs/>
          <w:sz w:val="32"/>
          <w:szCs w:val="32"/>
        </w:rPr>
        <w:tab/>
      </w:r>
      <w:r>
        <w:rPr>
          <w:rFonts w:ascii="Times New Roman" w:hAnsi="Times New Roman" w:cs="Times New Roman"/>
          <w:b/>
          <w:bCs/>
          <w:sz w:val="32"/>
          <w:szCs w:val="32"/>
        </w:rPr>
        <w:t>2016</w:t>
      </w:r>
      <w:r>
        <w:rPr>
          <w:rFonts w:ascii="宋体" w:hAnsi="宋体" w:hint="eastAsia"/>
          <w:b/>
          <w:bCs/>
          <w:sz w:val="32"/>
          <w:szCs w:val="32"/>
        </w:rPr>
        <w:t xml:space="preserve"> </w:t>
      </w:r>
      <w:r>
        <w:rPr>
          <w:rFonts w:ascii="宋体" w:hAnsi="宋体" w:hint="eastAsia"/>
          <w:b/>
          <w:bCs/>
          <w:sz w:val="32"/>
          <w:szCs w:val="32"/>
        </w:rPr>
        <w:t>年</w:t>
      </w:r>
      <w:r>
        <w:rPr>
          <w:rFonts w:ascii="宋体" w:hAnsi="宋体" w:hint="eastAsia"/>
          <w:b/>
          <w:bCs/>
          <w:sz w:val="32"/>
          <w:szCs w:val="32"/>
        </w:rPr>
        <w:t xml:space="preserve"> </w:t>
      </w:r>
      <w:r>
        <w:rPr>
          <w:rFonts w:ascii="Times New Roman" w:hAnsi="Times New Roman" w:cs="Times New Roman"/>
          <w:b/>
          <w:bCs/>
          <w:sz w:val="32"/>
          <w:szCs w:val="32"/>
        </w:rPr>
        <w:t>6</w:t>
      </w:r>
      <w:r>
        <w:rPr>
          <w:rFonts w:ascii="宋体" w:hAnsi="宋体" w:hint="eastAsia"/>
          <w:b/>
          <w:bCs/>
          <w:sz w:val="32"/>
          <w:szCs w:val="32"/>
        </w:rPr>
        <w:t xml:space="preserve"> </w:t>
      </w:r>
      <w:r>
        <w:rPr>
          <w:rFonts w:ascii="宋体" w:hAnsi="宋体" w:hint="eastAsia"/>
          <w:b/>
          <w:bCs/>
          <w:sz w:val="32"/>
          <w:szCs w:val="32"/>
        </w:rPr>
        <w:t>月</w:t>
      </w:r>
      <w:r>
        <w:rPr>
          <w:rFonts w:ascii="Times New Roman" w:hAnsi="Times New Roman" w:cs="Times New Roman"/>
          <w:b/>
          <w:bCs/>
          <w:sz w:val="32"/>
          <w:szCs w:val="32"/>
        </w:rPr>
        <w:t xml:space="preserve"> 21</w:t>
      </w:r>
      <w:r>
        <w:rPr>
          <w:rFonts w:ascii="宋体" w:hAnsi="宋体" w:hint="eastAsia"/>
          <w:b/>
          <w:bCs/>
          <w:sz w:val="32"/>
          <w:szCs w:val="32"/>
        </w:rPr>
        <w:t xml:space="preserve"> </w:t>
      </w:r>
      <w:r>
        <w:rPr>
          <w:rFonts w:ascii="宋体" w:hAnsi="宋体" w:hint="eastAsia"/>
          <w:b/>
          <w:bCs/>
          <w:sz w:val="32"/>
          <w:szCs w:val="32"/>
        </w:rPr>
        <w:t>日</w:t>
      </w:r>
    </w:p>
    <w:p w:rsidR="004723AE" w:rsidRDefault="004723AE">
      <w:pPr>
        <w:jc w:val="center"/>
        <w:rPr>
          <w:b/>
          <w:sz w:val="36"/>
          <w:szCs w:val="36"/>
        </w:rPr>
      </w:pPr>
    </w:p>
    <w:p w:rsidR="004723AE" w:rsidRDefault="001B300A">
      <w:pPr>
        <w:jc w:val="center"/>
        <w:rPr>
          <w:b/>
          <w:sz w:val="36"/>
          <w:szCs w:val="36"/>
        </w:rPr>
      </w:pPr>
      <w:r>
        <w:rPr>
          <w:rFonts w:hint="eastAsia"/>
          <w:b/>
          <w:sz w:val="36"/>
          <w:szCs w:val="36"/>
        </w:rPr>
        <w:t>哈尔滨理工大学毕业设计（论文）评语</w:t>
      </w:r>
    </w:p>
    <w:tbl>
      <w:tblPr>
        <w:tblW w:w="77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40"/>
      </w:tblGrid>
      <w:tr w:rsidR="004723AE">
        <w:tc>
          <w:tcPr>
            <w:tcW w:w="7740" w:type="dxa"/>
          </w:tcPr>
          <w:p w:rsidR="004723AE" w:rsidRDefault="001B300A">
            <w:pPr>
              <w:spacing w:line="360" w:lineRule="auto"/>
            </w:pPr>
            <w:r>
              <w:rPr>
                <w:rFonts w:hint="eastAsia"/>
              </w:rPr>
              <w:t>学生姓名：</w:t>
            </w:r>
            <w:r>
              <w:rPr>
                <w:rFonts w:hint="eastAsia"/>
              </w:rPr>
              <w:t xml:space="preserve"> </w:t>
            </w:r>
            <w:r>
              <w:rPr>
                <w:rFonts w:hint="eastAsia"/>
              </w:rPr>
              <w:t>赵俊宝</w:t>
            </w:r>
            <w:r>
              <w:rPr>
                <w:rFonts w:hint="eastAsia"/>
              </w:rPr>
              <w:t xml:space="preserve">                 </w:t>
            </w:r>
            <w:r>
              <w:rPr>
                <w:rFonts w:hint="eastAsia"/>
              </w:rPr>
              <w:t>学号：</w:t>
            </w:r>
            <w:r>
              <w:rPr>
                <w:rFonts w:hint="eastAsia"/>
              </w:rPr>
              <w:t>1230090131</w:t>
            </w:r>
          </w:p>
        </w:tc>
      </w:tr>
      <w:tr w:rsidR="004723AE">
        <w:tc>
          <w:tcPr>
            <w:tcW w:w="7740" w:type="dxa"/>
          </w:tcPr>
          <w:p w:rsidR="004723AE" w:rsidRDefault="001B300A">
            <w:pPr>
              <w:spacing w:line="360" w:lineRule="auto"/>
            </w:pPr>
            <w:r>
              <w:rPr>
                <w:rFonts w:hint="eastAsia"/>
              </w:rPr>
              <w:t>学</w:t>
            </w:r>
            <w:r>
              <w:rPr>
                <w:rFonts w:hint="eastAsia"/>
              </w:rPr>
              <w:t xml:space="preserve">    </w:t>
            </w:r>
            <w:r>
              <w:rPr>
                <w:rFonts w:hint="eastAsia"/>
              </w:rPr>
              <w:t>院：</w:t>
            </w:r>
            <w:r>
              <w:rPr>
                <w:rFonts w:hint="eastAsia"/>
              </w:rPr>
              <w:t xml:space="preserve"> </w:t>
            </w:r>
            <w:r>
              <w:rPr>
                <w:rFonts w:hint="eastAsia"/>
              </w:rPr>
              <w:t>荣成学院</w:t>
            </w:r>
            <w:r>
              <w:rPr>
                <w:rFonts w:hint="eastAsia"/>
              </w:rPr>
              <w:t xml:space="preserve">               </w:t>
            </w:r>
            <w:r>
              <w:rPr>
                <w:rFonts w:hint="eastAsia"/>
              </w:rPr>
              <w:t>专业：软件工程</w:t>
            </w:r>
          </w:p>
        </w:tc>
      </w:tr>
      <w:tr w:rsidR="004723AE">
        <w:trPr>
          <w:trHeight w:val="271"/>
        </w:trPr>
        <w:tc>
          <w:tcPr>
            <w:tcW w:w="7740" w:type="dxa"/>
          </w:tcPr>
          <w:p w:rsidR="004723AE" w:rsidRDefault="001B300A">
            <w:pPr>
              <w:spacing w:line="360" w:lineRule="auto"/>
            </w:pPr>
            <w:r>
              <w:rPr>
                <w:rFonts w:hint="eastAsia"/>
              </w:rPr>
              <w:t>任务起止时间：</w:t>
            </w:r>
            <w:r>
              <w:rPr>
                <w:rFonts w:hint="eastAsia"/>
              </w:rPr>
              <w:t xml:space="preserve"> </w:t>
            </w:r>
            <w:r>
              <w:t>2013</w:t>
            </w:r>
            <w:r>
              <w:rPr>
                <w:rFonts w:hint="eastAsia"/>
              </w:rPr>
              <w:t xml:space="preserve"> </w:t>
            </w:r>
            <w:r>
              <w:rPr>
                <w:rFonts w:hint="eastAsia"/>
              </w:rPr>
              <w:t>年</w:t>
            </w:r>
            <w:r>
              <w:rPr>
                <w:rFonts w:hint="eastAsia"/>
              </w:rPr>
              <w:t xml:space="preserve"> </w:t>
            </w:r>
            <w:r>
              <w:t>9</w:t>
            </w:r>
            <w:r>
              <w:rPr>
                <w:rFonts w:hint="eastAsia"/>
              </w:rPr>
              <w:t>月</w:t>
            </w:r>
            <w:r>
              <w:rPr>
                <w:rFonts w:hint="eastAsia"/>
              </w:rPr>
              <w:t xml:space="preserve"> </w:t>
            </w:r>
            <w:r>
              <w:t>10</w:t>
            </w:r>
            <w:r>
              <w:rPr>
                <w:rFonts w:hint="eastAsia"/>
              </w:rPr>
              <w:t xml:space="preserve"> </w:t>
            </w:r>
            <w:r>
              <w:rPr>
                <w:rFonts w:hint="eastAsia"/>
              </w:rPr>
              <w:t>日至</w:t>
            </w:r>
            <w:r>
              <w:rPr>
                <w:rFonts w:hint="eastAsia"/>
              </w:rPr>
              <w:t xml:space="preserve"> </w:t>
            </w:r>
            <w:r>
              <w:t>2014</w:t>
            </w:r>
            <w:r>
              <w:rPr>
                <w:rFonts w:hint="eastAsia"/>
              </w:rPr>
              <w:t xml:space="preserve"> </w:t>
            </w:r>
            <w:r>
              <w:rPr>
                <w:rFonts w:hint="eastAsia"/>
              </w:rPr>
              <w:t>年</w:t>
            </w:r>
            <w:r>
              <w:rPr>
                <w:rFonts w:hint="eastAsia"/>
              </w:rPr>
              <w:t xml:space="preserve"> </w:t>
            </w:r>
            <w:r>
              <w:t>6</w:t>
            </w:r>
            <w:r>
              <w:rPr>
                <w:rFonts w:hint="eastAsia"/>
              </w:rPr>
              <w:t>月</w:t>
            </w:r>
            <w:r>
              <w:rPr>
                <w:rFonts w:hint="eastAsia"/>
              </w:rPr>
              <w:t xml:space="preserve"> </w:t>
            </w:r>
            <w:r>
              <w:t>2</w:t>
            </w:r>
            <w:r>
              <w:rPr>
                <w:rFonts w:hint="eastAsia"/>
              </w:rPr>
              <w:t xml:space="preserve">6 </w:t>
            </w:r>
            <w:r>
              <w:rPr>
                <w:rFonts w:hint="eastAsia"/>
              </w:rPr>
              <w:t>日</w:t>
            </w:r>
          </w:p>
        </w:tc>
      </w:tr>
      <w:tr w:rsidR="004723AE">
        <w:tc>
          <w:tcPr>
            <w:tcW w:w="7740" w:type="dxa"/>
          </w:tcPr>
          <w:p w:rsidR="004723AE" w:rsidRDefault="001B300A">
            <w:pPr>
              <w:spacing w:line="360" w:lineRule="auto"/>
            </w:pPr>
            <w:r>
              <w:rPr>
                <w:rFonts w:hint="eastAsia"/>
              </w:rPr>
              <w:t>毕业设计（论文）题目：青年团</w:t>
            </w:r>
            <w:proofErr w:type="gramStart"/>
            <w:r>
              <w:rPr>
                <w:rFonts w:hint="eastAsia"/>
              </w:rPr>
              <w:t>契</w:t>
            </w:r>
            <w:proofErr w:type="gramEnd"/>
            <w:r>
              <w:rPr>
                <w:rFonts w:hint="eastAsia"/>
              </w:rPr>
              <w:t>分享交流系统的设计与实现</w:t>
            </w:r>
          </w:p>
        </w:tc>
      </w:tr>
      <w:tr w:rsidR="004723AE">
        <w:trPr>
          <w:trHeight w:val="2207"/>
        </w:trPr>
        <w:tc>
          <w:tcPr>
            <w:tcW w:w="7740" w:type="dxa"/>
          </w:tcPr>
          <w:p w:rsidR="004723AE" w:rsidRDefault="001B300A">
            <w:pPr>
              <w:spacing w:line="300" w:lineRule="auto"/>
            </w:pPr>
            <w:r>
              <w:rPr>
                <w:rFonts w:hint="eastAsia"/>
              </w:rPr>
              <w:t>指导教师对毕业设计（论文）的评语：</w:t>
            </w:r>
          </w:p>
          <w:p w:rsidR="004723AE" w:rsidRDefault="004723AE">
            <w:pPr>
              <w:spacing w:line="300" w:lineRule="auto"/>
            </w:pPr>
          </w:p>
          <w:p w:rsidR="004723AE" w:rsidRDefault="004723AE">
            <w:pPr>
              <w:spacing w:line="300" w:lineRule="auto"/>
            </w:pPr>
          </w:p>
          <w:p w:rsidR="004723AE" w:rsidRDefault="004723AE">
            <w:pPr>
              <w:spacing w:line="300" w:lineRule="auto"/>
            </w:pPr>
          </w:p>
          <w:p w:rsidR="004723AE" w:rsidRDefault="001B300A">
            <w:pPr>
              <w:tabs>
                <w:tab w:val="left" w:pos="4667"/>
              </w:tabs>
              <w:spacing w:line="300" w:lineRule="auto"/>
            </w:pPr>
            <w:r>
              <w:rPr>
                <w:rFonts w:hint="eastAsia"/>
              </w:rPr>
              <w:tab/>
            </w:r>
          </w:p>
          <w:p w:rsidR="004723AE" w:rsidRDefault="001B300A">
            <w:pPr>
              <w:spacing w:line="300" w:lineRule="auto"/>
              <w:ind w:firstLineChars="900" w:firstLine="2160"/>
            </w:pPr>
            <w:r>
              <w:rPr>
                <w:rFonts w:hint="eastAsia"/>
              </w:rPr>
              <w:t>指导教师签名：</w:t>
            </w:r>
            <w:r>
              <w:rPr>
                <w:rFonts w:hint="eastAsia"/>
                <w:u w:val="single"/>
              </w:rPr>
              <w:t xml:space="preserve">        </w:t>
            </w:r>
            <w:r>
              <w:rPr>
                <w:rFonts w:hint="eastAsia"/>
              </w:rPr>
              <w:t xml:space="preserve"> </w:t>
            </w:r>
            <w:r>
              <w:rPr>
                <w:rFonts w:hint="eastAsia"/>
              </w:rPr>
              <w:t>指导教师职称：</w:t>
            </w:r>
            <w:r>
              <w:rPr>
                <w:rFonts w:hint="eastAsia"/>
                <w:u w:val="single"/>
              </w:rPr>
              <w:t xml:space="preserve">        </w:t>
            </w:r>
          </w:p>
        </w:tc>
      </w:tr>
      <w:tr w:rsidR="004723AE">
        <w:tc>
          <w:tcPr>
            <w:tcW w:w="7740" w:type="dxa"/>
          </w:tcPr>
          <w:p w:rsidR="004723AE" w:rsidRDefault="001B300A">
            <w:pPr>
              <w:spacing w:line="300" w:lineRule="auto"/>
            </w:pPr>
            <w:r>
              <w:rPr>
                <w:rFonts w:hint="eastAsia"/>
              </w:rPr>
              <w:t>评阅教师对毕业设计（论文）的评语：</w:t>
            </w:r>
          </w:p>
          <w:p w:rsidR="004723AE" w:rsidRDefault="004723AE">
            <w:pPr>
              <w:spacing w:line="300" w:lineRule="auto"/>
            </w:pPr>
          </w:p>
          <w:p w:rsidR="004723AE" w:rsidRDefault="004723AE">
            <w:pPr>
              <w:spacing w:line="300" w:lineRule="auto"/>
            </w:pPr>
          </w:p>
          <w:p w:rsidR="004723AE" w:rsidRDefault="004723AE">
            <w:pPr>
              <w:spacing w:line="300" w:lineRule="auto"/>
            </w:pPr>
          </w:p>
          <w:p w:rsidR="004723AE" w:rsidRDefault="004723AE">
            <w:pPr>
              <w:spacing w:line="300" w:lineRule="auto"/>
            </w:pPr>
          </w:p>
          <w:p w:rsidR="004723AE" w:rsidRDefault="001B300A">
            <w:pPr>
              <w:spacing w:line="300" w:lineRule="auto"/>
              <w:ind w:firstLineChars="900" w:firstLine="2160"/>
            </w:pPr>
            <w:r>
              <w:rPr>
                <w:rFonts w:hint="eastAsia"/>
              </w:rPr>
              <w:t>评阅教师签名：</w:t>
            </w:r>
            <w:r>
              <w:rPr>
                <w:rFonts w:hint="eastAsia"/>
                <w:u w:val="single"/>
              </w:rPr>
              <w:t xml:space="preserve">        </w:t>
            </w:r>
            <w:r>
              <w:rPr>
                <w:rFonts w:hint="eastAsia"/>
              </w:rPr>
              <w:t xml:space="preserve"> </w:t>
            </w:r>
            <w:r>
              <w:rPr>
                <w:rFonts w:hint="eastAsia"/>
              </w:rPr>
              <w:t>评阅教师职称：</w:t>
            </w:r>
            <w:r>
              <w:rPr>
                <w:rFonts w:hint="eastAsia"/>
                <w:u w:val="single"/>
              </w:rPr>
              <w:t xml:space="preserve">        </w:t>
            </w:r>
          </w:p>
        </w:tc>
      </w:tr>
      <w:tr w:rsidR="004723AE">
        <w:tc>
          <w:tcPr>
            <w:tcW w:w="7740" w:type="dxa"/>
          </w:tcPr>
          <w:p w:rsidR="004723AE" w:rsidRDefault="001B300A">
            <w:pPr>
              <w:spacing w:line="300" w:lineRule="auto"/>
            </w:pPr>
            <w:r>
              <w:rPr>
                <w:rFonts w:hint="eastAsia"/>
              </w:rPr>
              <w:t>答辩委员会对毕业设计（论文）的评语：</w:t>
            </w:r>
          </w:p>
          <w:p w:rsidR="004723AE" w:rsidRDefault="004723AE">
            <w:pPr>
              <w:spacing w:line="300" w:lineRule="auto"/>
            </w:pPr>
          </w:p>
          <w:p w:rsidR="004723AE" w:rsidRDefault="004723AE">
            <w:pPr>
              <w:spacing w:line="300" w:lineRule="auto"/>
            </w:pPr>
          </w:p>
          <w:p w:rsidR="004723AE" w:rsidRDefault="004723AE">
            <w:pPr>
              <w:spacing w:line="300" w:lineRule="auto"/>
            </w:pPr>
          </w:p>
          <w:p w:rsidR="004723AE" w:rsidRDefault="004723AE">
            <w:pPr>
              <w:spacing w:line="300" w:lineRule="auto"/>
            </w:pPr>
          </w:p>
          <w:p w:rsidR="004723AE" w:rsidRDefault="004723AE">
            <w:pPr>
              <w:spacing w:line="300" w:lineRule="auto"/>
            </w:pPr>
          </w:p>
          <w:p w:rsidR="004723AE" w:rsidRDefault="001B300A">
            <w:pPr>
              <w:spacing w:line="300" w:lineRule="auto"/>
            </w:pPr>
            <w:r>
              <w:rPr>
                <w:rFonts w:hint="eastAsia"/>
              </w:rPr>
              <w:t>答辩委员会评定，该生毕业设计（论文）成绩为：</w:t>
            </w:r>
            <w:r>
              <w:rPr>
                <w:rFonts w:hint="eastAsia"/>
                <w:u w:val="single"/>
              </w:rPr>
              <w:t xml:space="preserve">        </w:t>
            </w:r>
          </w:p>
          <w:p w:rsidR="004723AE" w:rsidRDefault="001B300A">
            <w:pPr>
              <w:spacing w:line="300" w:lineRule="auto"/>
            </w:pPr>
            <w:r>
              <w:rPr>
                <w:rFonts w:hint="eastAsia"/>
              </w:rPr>
              <w:t>答辩委员会主席签名：</w:t>
            </w:r>
            <w:r>
              <w:rPr>
                <w:rFonts w:hint="eastAsia"/>
                <w:u w:val="single"/>
              </w:rPr>
              <w:t xml:space="preserve">               </w:t>
            </w:r>
            <w:r>
              <w:rPr>
                <w:rFonts w:hint="eastAsia"/>
              </w:rPr>
              <w:t xml:space="preserve">   </w:t>
            </w:r>
            <w:r>
              <w:rPr>
                <w:rFonts w:hint="eastAsia"/>
              </w:rPr>
              <w:t>职称：</w:t>
            </w:r>
            <w:r>
              <w:rPr>
                <w:rFonts w:hint="eastAsia"/>
                <w:u w:val="single"/>
              </w:rPr>
              <w:t xml:space="preserve">        </w:t>
            </w:r>
          </w:p>
          <w:p w:rsidR="004723AE" w:rsidRDefault="001B300A">
            <w:pPr>
              <w:spacing w:line="300" w:lineRule="auto"/>
              <w:ind w:firstLineChars="2400" w:firstLine="5760"/>
            </w:pPr>
            <w:r>
              <w:rPr>
                <w:rFonts w:hint="eastAsia"/>
              </w:rPr>
              <w:t>年</w:t>
            </w:r>
            <w:r>
              <w:rPr>
                <w:rFonts w:hint="eastAsia"/>
              </w:rPr>
              <w:t xml:space="preserve">    </w:t>
            </w:r>
            <w:r>
              <w:rPr>
                <w:rFonts w:hint="eastAsia"/>
              </w:rPr>
              <w:t>月</w:t>
            </w:r>
            <w:r>
              <w:rPr>
                <w:rFonts w:hint="eastAsia"/>
              </w:rPr>
              <w:t xml:space="preserve">    </w:t>
            </w:r>
            <w:r>
              <w:rPr>
                <w:rFonts w:hint="eastAsia"/>
              </w:rPr>
              <w:t>日</w:t>
            </w:r>
          </w:p>
        </w:tc>
      </w:tr>
    </w:tbl>
    <w:p w:rsidR="004723AE" w:rsidRDefault="001B300A">
      <w:pPr>
        <w:jc w:val="right"/>
        <w:rPr>
          <w:sz w:val="18"/>
          <w:szCs w:val="18"/>
        </w:rPr>
      </w:pPr>
      <w:r>
        <w:rPr>
          <w:rFonts w:hint="eastAsia"/>
          <w:sz w:val="18"/>
          <w:szCs w:val="18"/>
        </w:rPr>
        <w:t xml:space="preserve">       </w:t>
      </w:r>
      <w:r>
        <w:rPr>
          <w:rFonts w:hint="eastAsia"/>
          <w:sz w:val="18"/>
          <w:szCs w:val="18"/>
        </w:rPr>
        <w:tab/>
      </w:r>
      <w:r>
        <w:rPr>
          <w:rFonts w:hint="eastAsia"/>
          <w:sz w:val="18"/>
          <w:szCs w:val="18"/>
        </w:rPr>
        <w:tab/>
      </w:r>
      <w:r>
        <w:rPr>
          <w:rFonts w:hint="eastAsia"/>
          <w:sz w:val="18"/>
          <w:szCs w:val="18"/>
        </w:rPr>
        <w:tab/>
      </w:r>
      <w:r>
        <w:rPr>
          <w:rFonts w:hint="eastAsia"/>
          <w:sz w:val="18"/>
          <w:szCs w:val="18"/>
        </w:rPr>
        <w:tab/>
        <w:t xml:space="preserve">   </w:t>
      </w:r>
    </w:p>
    <w:p w:rsidR="004723AE" w:rsidRDefault="001B300A">
      <w:pPr>
        <w:ind w:firstLine="560"/>
        <w:jc w:val="center"/>
        <w:rPr>
          <w:sz w:val="18"/>
          <w:szCs w:val="18"/>
        </w:rPr>
      </w:pPr>
      <w:r>
        <w:rPr>
          <w:rFonts w:hint="eastAsia"/>
          <w:sz w:val="18"/>
          <w:szCs w:val="18"/>
        </w:rPr>
        <w:t>教务处制表</w:t>
      </w:r>
    </w:p>
    <w:p w:rsidR="004723AE" w:rsidRDefault="004723AE">
      <w:pPr>
        <w:jc w:val="right"/>
        <w:rPr>
          <w:sz w:val="18"/>
          <w:szCs w:val="18"/>
        </w:rPr>
      </w:pPr>
    </w:p>
    <w:p w:rsidR="004723AE" w:rsidRDefault="001B300A">
      <w:pPr>
        <w:jc w:val="center"/>
        <w:rPr>
          <w:b/>
          <w:sz w:val="36"/>
          <w:szCs w:val="36"/>
        </w:rPr>
      </w:pPr>
      <w:r>
        <w:rPr>
          <w:rFonts w:hint="eastAsia"/>
          <w:b/>
          <w:sz w:val="36"/>
          <w:szCs w:val="36"/>
        </w:rPr>
        <w:lastRenderedPageBreak/>
        <w:t>哈尔滨理工大学毕业设计（论文）任务书</w:t>
      </w:r>
    </w:p>
    <w:tbl>
      <w:tblPr>
        <w:tblW w:w="7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99"/>
        <w:gridCol w:w="3825"/>
      </w:tblGrid>
      <w:tr w:rsidR="004723AE">
        <w:trPr>
          <w:jc w:val="center"/>
        </w:trPr>
        <w:tc>
          <w:tcPr>
            <w:tcW w:w="7624" w:type="dxa"/>
            <w:gridSpan w:val="2"/>
          </w:tcPr>
          <w:p w:rsidR="004723AE" w:rsidRDefault="001B300A">
            <w:pPr>
              <w:spacing w:line="360" w:lineRule="auto"/>
              <w:rPr>
                <w:rFonts w:ascii="宋体" w:hAnsi="宋体"/>
                <w:szCs w:val="24"/>
              </w:rPr>
            </w:pPr>
            <w:r>
              <w:rPr>
                <w:rFonts w:ascii="宋体" w:hAnsi="宋体" w:hint="eastAsia"/>
                <w:szCs w:val="24"/>
              </w:rPr>
              <w:t>学生姓名：赵俊宝</w:t>
            </w:r>
            <w:r>
              <w:rPr>
                <w:rFonts w:ascii="宋体" w:hAnsi="宋体" w:hint="eastAsia"/>
                <w:szCs w:val="24"/>
              </w:rPr>
              <w:t xml:space="preserve">             </w:t>
            </w:r>
            <w:r>
              <w:rPr>
                <w:rFonts w:ascii="宋体" w:hAnsi="宋体" w:hint="eastAsia"/>
                <w:szCs w:val="24"/>
              </w:rPr>
              <w:t>学号：</w:t>
            </w:r>
            <w:r>
              <w:rPr>
                <w:rFonts w:ascii="宋体" w:hAnsi="宋体" w:hint="eastAsia"/>
                <w:szCs w:val="24"/>
              </w:rPr>
              <w:t>1230090131</w:t>
            </w:r>
          </w:p>
        </w:tc>
      </w:tr>
      <w:tr w:rsidR="004723AE">
        <w:trPr>
          <w:jc w:val="center"/>
        </w:trPr>
        <w:tc>
          <w:tcPr>
            <w:tcW w:w="7624" w:type="dxa"/>
            <w:gridSpan w:val="2"/>
          </w:tcPr>
          <w:p w:rsidR="004723AE" w:rsidRDefault="001B300A">
            <w:pPr>
              <w:spacing w:line="360" w:lineRule="auto"/>
              <w:rPr>
                <w:rFonts w:ascii="宋体" w:hAnsi="宋体"/>
                <w:szCs w:val="24"/>
              </w:rPr>
            </w:pPr>
            <w:r>
              <w:rPr>
                <w:rFonts w:ascii="宋体" w:hAnsi="宋体" w:hint="eastAsia"/>
                <w:szCs w:val="24"/>
              </w:rPr>
              <w:t>学</w:t>
            </w:r>
            <w:r>
              <w:rPr>
                <w:rFonts w:ascii="宋体" w:hAnsi="宋体" w:hint="eastAsia"/>
                <w:szCs w:val="24"/>
              </w:rPr>
              <w:t xml:space="preserve">    </w:t>
            </w:r>
            <w:r>
              <w:rPr>
                <w:rFonts w:ascii="宋体" w:hAnsi="宋体" w:hint="eastAsia"/>
                <w:szCs w:val="24"/>
              </w:rPr>
              <w:t>院：荣成学院</w:t>
            </w:r>
            <w:r>
              <w:rPr>
                <w:rFonts w:ascii="宋体" w:hAnsi="宋体" w:hint="eastAsia"/>
                <w:szCs w:val="24"/>
              </w:rPr>
              <w:t xml:space="preserve">           </w:t>
            </w:r>
            <w:r>
              <w:rPr>
                <w:rFonts w:ascii="宋体" w:hAnsi="宋体" w:hint="eastAsia"/>
                <w:szCs w:val="24"/>
              </w:rPr>
              <w:t>专业：软件工程</w:t>
            </w:r>
          </w:p>
        </w:tc>
      </w:tr>
      <w:tr w:rsidR="004723AE">
        <w:trPr>
          <w:trHeight w:val="271"/>
          <w:jc w:val="center"/>
        </w:trPr>
        <w:tc>
          <w:tcPr>
            <w:tcW w:w="7624" w:type="dxa"/>
            <w:gridSpan w:val="2"/>
          </w:tcPr>
          <w:p w:rsidR="004723AE" w:rsidRDefault="001B300A">
            <w:pPr>
              <w:spacing w:line="360" w:lineRule="auto"/>
              <w:ind w:rightChars="-28" w:right="-67"/>
              <w:rPr>
                <w:rFonts w:ascii="宋体" w:hAnsi="宋体"/>
                <w:szCs w:val="24"/>
              </w:rPr>
            </w:pPr>
            <w:r>
              <w:rPr>
                <w:rFonts w:ascii="宋体" w:hAnsi="宋体" w:hint="eastAsia"/>
                <w:szCs w:val="24"/>
              </w:rPr>
              <w:t>任务起止时间：</w:t>
            </w:r>
            <w:r>
              <w:rPr>
                <w:rFonts w:ascii="宋体" w:hAnsi="宋体"/>
                <w:szCs w:val="24"/>
              </w:rPr>
              <w:t>201</w:t>
            </w:r>
            <w:r>
              <w:rPr>
                <w:rFonts w:ascii="宋体" w:hAnsi="宋体" w:hint="eastAsia"/>
                <w:szCs w:val="24"/>
              </w:rPr>
              <w:t>5</w:t>
            </w:r>
            <w:r>
              <w:rPr>
                <w:rFonts w:ascii="宋体" w:hAnsi="宋体"/>
                <w:szCs w:val="24"/>
              </w:rPr>
              <w:t xml:space="preserve"> </w:t>
            </w:r>
            <w:r>
              <w:rPr>
                <w:rFonts w:ascii="宋体" w:hAnsi="宋体" w:hint="eastAsia"/>
                <w:szCs w:val="24"/>
              </w:rPr>
              <w:t xml:space="preserve"> </w:t>
            </w:r>
            <w:r>
              <w:rPr>
                <w:rFonts w:ascii="宋体" w:hAnsi="宋体" w:hint="eastAsia"/>
                <w:szCs w:val="24"/>
              </w:rPr>
              <w:t>年</w:t>
            </w:r>
            <w:r>
              <w:rPr>
                <w:rFonts w:ascii="宋体" w:hAnsi="宋体" w:hint="eastAsia"/>
                <w:szCs w:val="24"/>
              </w:rPr>
              <w:t xml:space="preserve"> 9 </w:t>
            </w:r>
            <w:r>
              <w:rPr>
                <w:rFonts w:ascii="宋体" w:hAnsi="宋体" w:hint="eastAsia"/>
                <w:szCs w:val="24"/>
              </w:rPr>
              <w:t>月</w:t>
            </w:r>
            <w:r>
              <w:rPr>
                <w:rFonts w:ascii="宋体" w:hAnsi="宋体" w:hint="eastAsia"/>
                <w:szCs w:val="24"/>
              </w:rPr>
              <w:t xml:space="preserve"> 15 </w:t>
            </w:r>
            <w:r>
              <w:rPr>
                <w:rFonts w:ascii="宋体" w:hAnsi="宋体" w:hint="eastAsia"/>
                <w:szCs w:val="24"/>
              </w:rPr>
              <w:t>日至</w:t>
            </w:r>
            <w:r>
              <w:rPr>
                <w:rFonts w:ascii="宋体" w:hAnsi="宋体" w:hint="eastAsia"/>
                <w:szCs w:val="24"/>
              </w:rPr>
              <w:t xml:space="preserve"> </w:t>
            </w:r>
            <w:r>
              <w:rPr>
                <w:rFonts w:ascii="宋体" w:hAnsi="宋体"/>
                <w:szCs w:val="24"/>
              </w:rPr>
              <w:t>201</w:t>
            </w:r>
            <w:r>
              <w:rPr>
                <w:rFonts w:ascii="宋体" w:hAnsi="宋体" w:hint="eastAsia"/>
                <w:szCs w:val="24"/>
              </w:rPr>
              <w:t xml:space="preserve">6 </w:t>
            </w:r>
            <w:r>
              <w:rPr>
                <w:rFonts w:ascii="宋体" w:hAnsi="宋体" w:hint="eastAsia"/>
                <w:szCs w:val="24"/>
              </w:rPr>
              <w:t>年</w:t>
            </w:r>
            <w:r>
              <w:rPr>
                <w:rFonts w:ascii="宋体" w:hAnsi="宋体" w:hint="eastAsia"/>
                <w:szCs w:val="24"/>
              </w:rPr>
              <w:t xml:space="preserve"> </w:t>
            </w:r>
            <w:r>
              <w:rPr>
                <w:rFonts w:ascii="宋体" w:hAnsi="宋体"/>
                <w:szCs w:val="24"/>
              </w:rPr>
              <w:t xml:space="preserve">6 </w:t>
            </w:r>
            <w:r>
              <w:rPr>
                <w:rFonts w:ascii="宋体" w:hAnsi="宋体" w:hint="eastAsia"/>
                <w:szCs w:val="24"/>
              </w:rPr>
              <w:t>月</w:t>
            </w:r>
            <w:r>
              <w:rPr>
                <w:rFonts w:ascii="宋体" w:hAnsi="宋体" w:hint="eastAsia"/>
                <w:szCs w:val="24"/>
              </w:rPr>
              <w:t xml:space="preserve"> </w:t>
            </w:r>
            <w:r>
              <w:rPr>
                <w:rFonts w:ascii="宋体" w:hAnsi="宋体"/>
                <w:szCs w:val="24"/>
              </w:rPr>
              <w:t>2</w:t>
            </w:r>
            <w:r>
              <w:rPr>
                <w:rFonts w:ascii="宋体" w:hAnsi="宋体" w:hint="eastAsia"/>
                <w:szCs w:val="24"/>
              </w:rPr>
              <w:t xml:space="preserve">6 </w:t>
            </w:r>
            <w:r>
              <w:rPr>
                <w:rFonts w:ascii="宋体" w:hAnsi="宋体" w:hint="eastAsia"/>
                <w:szCs w:val="24"/>
              </w:rPr>
              <w:t>日</w:t>
            </w:r>
          </w:p>
        </w:tc>
      </w:tr>
      <w:tr w:rsidR="004723AE">
        <w:trPr>
          <w:jc w:val="center"/>
        </w:trPr>
        <w:tc>
          <w:tcPr>
            <w:tcW w:w="7624" w:type="dxa"/>
            <w:gridSpan w:val="2"/>
          </w:tcPr>
          <w:p w:rsidR="004723AE" w:rsidRDefault="001B300A">
            <w:pPr>
              <w:spacing w:line="360" w:lineRule="auto"/>
              <w:rPr>
                <w:rFonts w:ascii="宋体" w:hAnsi="宋体"/>
                <w:szCs w:val="24"/>
              </w:rPr>
            </w:pPr>
            <w:r>
              <w:rPr>
                <w:rFonts w:ascii="宋体" w:hAnsi="宋体" w:hint="eastAsia"/>
                <w:szCs w:val="24"/>
              </w:rPr>
              <w:t>毕业设计（论文）题目：青年团</w:t>
            </w:r>
            <w:proofErr w:type="gramStart"/>
            <w:r>
              <w:rPr>
                <w:rFonts w:ascii="宋体" w:hAnsi="宋体" w:hint="eastAsia"/>
                <w:szCs w:val="24"/>
              </w:rPr>
              <w:t>契</w:t>
            </w:r>
            <w:proofErr w:type="gramEnd"/>
            <w:r>
              <w:rPr>
                <w:rFonts w:ascii="宋体" w:hAnsi="宋体" w:hint="eastAsia"/>
                <w:szCs w:val="24"/>
              </w:rPr>
              <w:t>分享</w:t>
            </w:r>
            <w:r>
              <w:rPr>
                <w:rFonts w:ascii="宋体" w:hAnsi="宋体" w:hint="eastAsia"/>
                <w:szCs w:val="24"/>
              </w:rPr>
              <w:t>交流</w:t>
            </w:r>
            <w:r>
              <w:rPr>
                <w:rFonts w:ascii="宋体" w:hAnsi="宋体" w:hint="eastAsia"/>
                <w:szCs w:val="24"/>
              </w:rPr>
              <w:t>系统</w:t>
            </w:r>
          </w:p>
        </w:tc>
      </w:tr>
      <w:tr w:rsidR="004723AE">
        <w:trPr>
          <w:jc w:val="center"/>
        </w:trPr>
        <w:tc>
          <w:tcPr>
            <w:tcW w:w="7624" w:type="dxa"/>
            <w:gridSpan w:val="2"/>
          </w:tcPr>
          <w:p w:rsidR="004723AE" w:rsidRDefault="001B300A">
            <w:pPr>
              <w:spacing w:line="360" w:lineRule="auto"/>
              <w:rPr>
                <w:rFonts w:ascii="宋体" w:hAnsi="宋体"/>
                <w:szCs w:val="24"/>
              </w:rPr>
            </w:pPr>
            <w:r>
              <w:rPr>
                <w:rFonts w:ascii="宋体" w:hAnsi="宋体" w:hint="eastAsia"/>
                <w:szCs w:val="24"/>
              </w:rPr>
              <w:t>毕业设计工作内容：</w:t>
            </w:r>
          </w:p>
          <w:p w:rsidR="004723AE" w:rsidRDefault="001B300A">
            <w:pPr>
              <w:ind w:firstLineChars="200" w:firstLine="480"/>
              <w:rPr>
                <w:rFonts w:ascii="宋体" w:hAnsi="宋体"/>
              </w:rPr>
            </w:pPr>
            <w:r>
              <w:rPr>
                <w:rFonts w:ascii="宋体" w:hAnsi="宋体" w:hint="eastAsia"/>
              </w:rPr>
              <w:t>1.</w:t>
            </w:r>
            <w:r>
              <w:rPr>
                <w:rFonts w:ascii="宋体" w:hAnsi="宋体" w:hint="eastAsia"/>
              </w:rPr>
              <w:t>针对项目，进行实际的需求调研。根据基督徒平日访问的网页，需要在网上获取那些资源进行统计调研。</w:t>
            </w:r>
          </w:p>
          <w:p w:rsidR="004723AE" w:rsidRDefault="001B300A">
            <w:pPr>
              <w:tabs>
                <w:tab w:val="left" w:pos="399"/>
                <w:tab w:val="left" w:pos="1002"/>
              </w:tabs>
              <w:ind w:firstLineChars="200" w:firstLine="480"/>
              <w:rPr>
                <w:rFonts w:ascii="宋体" w:hAnsi="宋体"/>
              </w:rPr>
            </w:pPr>
            <w:r>
              <w:rPr>
                <w:rFonts w:ascii="宋体" w:hAnsi="宋体" w:hint="eastAsia"/>
              </w:rPr>
              <w:t>2.</w:t>
            </w:r>
            <w:r>
              <w:rPr>
                <w:rFonts w:ascii="宋体" w:hAnsi="宋体" w:hint="eastAsia"/>
              </w:rPr>
              <w:t>对系统进行模块划分，分为前台交流分享系统，后台管理系统两大模块。</w:t>
            </w:r>
          </w:p>
          <w:p w:rsidR="004723AE" w:rsidRDefault="001B300A">
            <w:pPr>
              <w:tabs>
                <w:tab w:val="left" w:pos="399"/>
                <w:tab w:val="left" w:pos="1002"/>
              </w:tabs>
              <w:ind w:firstLineChars="200" w:firstLine="480"/>
              <w:rPr>
                <w:rFonts w:ascii="宋体" w:hAnsi="宋体"/>
              </w:rPr>
            </w:pPr>
            <w:r>
              <w:rPr>
                <w:rFonts w:ascii="宋体" w:hAnsi="宋体" w:hint="eastAsia"/>
              </w:rPr>
              <w:t>3.</w:t>
            </w:r>
            <w:r>
              <w:rPr>
                <w:rFonts w:ascii="宋体" w:hAnsi="宋体" w:hint="eastAsia"/>
              </w:rPr>
              <w:t>对系统功能进行划分且进行数据库表的设计及分析</w:t>
            </w:r>
          </w:p>
          <w:p w:rsidR="004723AE" w:rsidRDefault="001B300A">
            <w:pPr>
              <w:pStyle w:val="a0"/>
              <w:ind w:firstLine="480"/>
            </w:pPr>
            <w:r>
              <w:rPr>
                <w:rFonts w:hint="eastAsia"/>
              </w:rPr>
              <w:t>4.</w:t>
            </w:r>
            <w:r>
              <w:rPr>
                <w:rFonts w:hint="eastAsia"/>
              </w:rPr>
              <w:t>编码实现相关功能。</w:t>
            </w:r>
          </w:p>
        </w:tc>
      </w:tr>
      <w:tr w:rsidR="004723AE">
        <w:trPr>
          <w:jc w:val="center"/>
        </w:trPr>
        <w:tc>
          <w:tcPr>
            <w:tcW w:w="7624" w:type="dxa"/>
            <w:gridSpan w:val="2"/>
          </w:tcPr>
          <w:p w:rsidR="004723AE" w:rsidRDefault="001B300A">
            <w:pPr>
              <w:spacing w:line="360" w:lineRule="auto"/>
              <w:rPr>
                <w:rFonts w:ascii="宋体" w:hAnsi="宋体"/>
                <w:szCs w:val="24"/>
              </w:rPr>
            </w:pPr>
            <w:r>
              <w:rPr>
                <w:rFonts w:ascii="宋体" w:hAnsi="宋体" w:hint="eastAsia"/>
                <w:szCs w:val="24"/>
              </w:rPr>
              <w:t>资料：</w:t>
            </w:r>
          </w:p>
          <w:p w:rsidR="004723AE" w:rsidRDefault="001B300A">
            <w:pPr>
              <w:rPr>
                <w:b/>
                <w:sz w:val="32"/>
                <w:szCs w:val="32"/>
              </w:rPr>
            </w:pPr>
            <w:r>
              <w:rPr>
                <w:rFonts w:ascii="宋体" w:hAnsi="宋体"/>
                <w:color w:val="000000"/>
              </w:rPr>
              <w:t>[</w:t>
            </w:r>
            <w:r>
              <w:rPr>
                <w:rFonts w:ascii="宋体" w:hAnsi="宋体" w:hint="eastAsia"/>
                <w:color w:val="000000"/>
              </w:rPr>
              <w:t>1</w:t>
            </w:r>
            <w:r>
              <w:rPr>
                <w:rFonts w:ascii="宋体" w:hAnsi="宋体"/>
                <w:color w:val="000000"/>
              </w:rPr>
              <w:t>]</w:t>
            </w:r>
            <w:r>
              <w:rPr>
                <w:rFonts w:ascii="宋体" w:hAnsi="宋体" w:hint="eastAsia"/>
                <w:color w:val="000000"/>
              </w:rPr>
              <w:t>中英文对照圣经</w:t>
            </w:r>
            <w:r>
              <w:rPr>
                <w:rFonts w:ascii="宋体" w:hAnsi="宋体" w:hint="eastAsia"/>
                <w:color w:val="000000"/>
              </w:rPr>
              <w:t xml:space="preserve"> </w:t>
            </w:r>
            <w:r>
              <w:rPr>
                <w:color w:val="000000"/>
                <w:szCs w:val="24"/>
              </w:rPr>
              <w:t xml:space="preserve">ESV </w:t>
            </w:r>
            <w:r>
              <w:rPr>
                <w:rFonts w:ascii="宋体" w:hAnsi="宋体" w:hint="eastAsia"/>
                <w:color w:val="000000"/>
              </w:rPr>
              <w:t>英文标准译本</w:t>
            </w:r>
            <w:r>
              <w:rPr>
                <w:rFonts w:ascii="宋体" w:hAnsi="宋体" w:hint="eastAsia"/>
                <w:color w:val="000000"/>
              </w:rPr>
              <w:t>+</w:t>
            </w:r>
            <w:r>
              <w:rPr>
                <w:rFonts w:ascii="宋体" w:hAnsi="宋体" w:hint="eastAsia"/>
                <w:color w:val="000000"/>
              </w:rPr>
              <w:t>中文和合本</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Tahoma" w:eastAsia="Tahoma" w:hAnsi="Tahoma" w:cs="Tahoma" w:hint="eastAsia"/>
                <w:color w:val="000000"/>
                <w:sz w:val="21"/>
                <w:szCs w:val="21"/>
                <w:shd w:val="clear" w:color="auto" w:fill="FFFFFF"/>
              </w:rPr>
              <w:t>中国基督教两会</w:t>
            </w:r>
            <w:r>
              <w:rPr>
                <w:rFonts w:ascii="Tahoma" w:eastAsia="Tahoma" w:hAnsi="Tahoma" w:cs="Tahoma"/>
                <w:color w:val="000000"/>
                <w:sz w:val="21"/>
                <w:szCs w:val="21"/>
                <w:shd w:val="clear" w:color="auto" w:fill="FFFFFF"/>
              </w:rPr>
              <w:t> </w:t>
            </w:r>
          </w:p>
          <w:p w:rsidR="004723AE" w:rsidRDefault="001B300A">
            <w:pPr>
              <w:jc w:val="left"/>
              <w:rPr>
                <w:rFonts w:ascii="宋体" w:hAnsi="宋体"/>
                <w:color w:val="000000"/>
              </w:rPr>
            </w:pPr>
            <w:r>
              <w:rPr>
                <w:rFonts w:ascii="宋体" w:hAnsi="宋体"/>
                <w:color w:val="000000"/>
              </w:rPr>
              <w:t>[</w:t>
            </w:r>
            <w:r>
              <w:rPr>
                <w:rFonts w:ascii="宋体" w:hAnsi="宋体" w:hint="eastAsia"/>
                <w:color w:val="000000"/>
              </w:rPr>
              <w:t>2</w:t>
            </w:r>
            <w:r>
              <w:rPr>
                <w:rFonts w:ascii="宋体" w:hAnsi="宋体"/>
                <w:color w:val="000000"/>
              </w:rPr>
              <w:t>]</w:t>
            </w:r>
            <w:r>
              <w:rPr>
                <w:color w:val="000000"/>
              </w:rPr>
              <w:t>JavaScript</w:t>
            </w:r>
            <w:r>
              <w:rPr>
                <w:rFonts w:ascii="宋体" w:hAnsi="宋体" w:hint="eastAsia"/>
                <w:color w:val="000000"/>
              </w:rPr>
              <w:t>权威指南（第</w:t>
            </w:r>
            <w:r>
              <w:rPr>
                <w:rFonts w:ascii="宋体" w:hAnsi="宋体" w:hint="eastAsia"/>
                <w:color w:val="000000"/>
              </w:rPr>
              <w:t>6</w:t>
            </w:r>
            <w:r>
              <w:rPr>
                <w:rFonts w:ascii="宋体" w:hAnsi="宋体" w:hint="eastAsia"/>
                <w:color w:val="000000"/>
              </w:rPr>
              <w:t>版）作者</w:t>
            </w:r>
            <w:r>
              <w:rPr>
                <w:rFonts w:ascii="宋体" w:hAnsi="宋体" w:hint="eastAsia"/>
                <w:color w:val="000000"/>
              </w:rPr>
              <w:t>:</w:t>
            </w:r>
            <w:r>
              <w:rPr>
                <w:rFonts w:ascii="宋体" w:hAnsi="宋体" w:hint="eastAsia"/>
                <w:color w:val="000000"/>
              </w:rPr>
              <w:t>（美）弗兰纳根　著</w:t>
            </w:r>
            <w:r>
              <w:rPr>
                <w:rFonts w:ascii="宋体" w:hAnsi="宋体" w:hint="eastAsia"/>
                <w:color w:val="000000"/>
              </w:rPr>
              <w:t>,</w:t>
            </w:r>
            <w:proofErr w:type="gramStart"/>
            <w:r>
              <w:rPr>
                <w:rFonts w:ascii="宋体" w:hAnsi="宋体" w:hint="eastAsia"/>
                <w:color w:val="000000"/>
              </w:rPr>
              <w:t>淘宝前端</w:t>
            </w:r>
            <w:proofErr w:type="gramEnd"/>
            <w:r>
              <w:rPr>
                <w:rFonts w:ascii="宋体" w:hAnsi="宋体" w:hint="eastAsia"/>
                <w:color w:val="000000"/>
              </w:rPr>
              <w:t>团队　译</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机械工业出版社</w:t>
            </w:r>
          </w:p>
          <w:p w:rsidR="004723AE" w:rsidRDefault="001B300A">
            <w:pPr>
              <w:jc w:val="left"/>
              <w:rPr>
                <w:rFonts w:ascii="宋体" w:hAnsi="宋体"/>
                <w:color w:val="000000"/>
              </w:rPr>
            </w:pPr>
            <w:r>
              <w:rPr>
                <w:rFonts w:ascii="宋体" w:hAnsi="宋体"/>
                <w:color w:val="000000"/>
              </w:rPr>
              <w:t>[</w:t>
            </w:r>
            <w:r>
              <w:rPr>
                <w:rFonts w:ascii="宋体" w:hAnsi="宋体" w:hint="eastAsia"/>
                <w:color w:val="000000"/>
              </w:rPr>
              <w:t>3</w:t>
            </w:r>
            <w:r>
              <w:rPr>
                <w:rFonts w:ascii="宋体" w:hAnsi="宋体"/>
                <w:color w:val="000000"/>
              </w:rPr>
              <w:t>]</w:t>
            </w:r>
            <w:r>
              <w:rPr>
                <w:rFonts w:ascii="宋体" w:hAnsi="宋体" w:hint="eastAsia"/>
                <w:color w:val="000000"/>
              </w:rPr>
              <w:t>疯狂</w:t>
            </w:r>
            <w:r>
              <w:rPr>
                <w:color w:val="000000"/>
              </w:rPr>
              <w:t>Ajax</w:t>
            </w:r>
            <w:r>
              <w:rPr>
                <w:rFonts w:ascii="宋体" w:hAnsi="宋体" w:hint="eastAsia"/>
                <w:color w:val="000000"/>
              </w:rPr>
              <w:t>讲义（第</w:t>
            </w:r>
            <w:r>
              <w:rPr>
                <w:rFonts w:ascii="宋体" w:hAnsi="宋体" w:hint="eastAsia"/>
                <w:color w:val="000000"/>
              </w:rPr>
              <w:t>3</w:t>
            </w:r>
            <w:r>
              <w:rPr>
                <w:rFonts w:ascii="宋体" w:hAnsi="宋体" w:hint="eastAsia"/>
                <w:color w:val="000000"/>
              </w:rPr>
              <w:t>版）作者</w:t>
            </w:r>
            <w:r>
              <w:rPr>
                <w:rFonts w:ascii="宋体" w:hAnsi="宋体" w:hint="eastAsia"/>
                <w:color w:val="000000"/>
              </w:rPr>
              <w:t>:</w:t>
            </w:r>
            <w:r>
              <w:rPr>
                <w:rFonts w:ascii="宋体" w:hAnsi="宋体" w:hint="eastAsia"/>
                <w:color w:val="000000"/>
              </w:rPr>
              <w:t>李刚　编著</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电子工业出版社</w:t>
            </w:r>
          </w:p>
          <w:p w:rsidR="004723AE" w:rsidRDefault="001B300A">
            <w:pPr>
              <w:jc w:val="left"/>
              <w:rPr>
                <w:rFonts w:ascii="宋体" w:hAnsi="宋体"/>
                <w:color w:val="000000"/>
              </w:rPr>
            </w:pPr>
            <w:r>
              <w:rPr>
                <w:rFonts w:ascii="宋体" w:hAnsi="宋体"/>
                <w:color w:val="000000"/>
              </w:rPr>
              <w:t>[</w:t>
            </w:r>
            <w:r>
              <w:rPr>
                <w:rFonts w:ascii="宋体" w:hAnsi="宋体" w:hint="eastAsia"/>
                <w:color w:val="000000"/>
              </w:rPr>
              <w:t>4</w:t>
            </w:r>
            <w:r>
              <w:rPr>
                <w:rFonts w:ascii="宋体" w:hAnsi="宋体"/>
                <w:color w:val="000000"/>
              </w:rPr>
              <w:t>]</w:t>
            </w:r>
            <w:r>
              <w:rPr>
                <w:rFonts w:ascii="宋体" w:hAnsi="宋体" w:hint="eastAsia"/>
                <w:color w:val="000000"/>
              </w:rPr>
              <w:t>锋利的</w:t>
            </w:r>
            <w:r>
              <w:rPr>
                <w:color w:val="000000"/>
              </w:rPr>
              <w:t>jQuery</w:t>
            </w:r>
            <w:r>
              <w:rPr>
                <w:rFonts w:ascii="宋体" w:hAnsi="宋体" w:hint="eastAsia"/>
                <w:color w:val="000000"/>
              </w:rPr>
              <w:t>(</w:t>
            </w:r>
            <w:r>
              <w:rPr>
                <w:rFonts w:ascii="宋体" w:hAnsi="宋体" w:hint="eastAsia"/>
                <w:color w:val="000000"/>
              </w:rPr>
              <w:t>第</w:t>
            </w:r>
            <w:r>
              <w:rPr>
                <w:rFonts w:ascii="宋体" w:hAnsi="宋体" w:hint="eastAsia"/>
                <w:color w:val="000000"/>
              </w:rPr>
              <w:t>2</w:t>
            </w:r>
            <w:r>
              <w:rPr>
                <w:rFonts w:ascii="宋体" w:hAnsi="宋体" w:hint="eastAsia"/>
                <w:color w:val="000000"/>
              </w:rPr>
              <w:t>版</w:t>
            </w:r>
            <w:r>
              <w:rPr>
                <w:rFonts w:ascii="宋体" w:hAnsi="宋体" w:hint="eastAsia"/>
                <w:color w:val="000000"/>
              </w:rPr>
              <w:t xml:space="preserve">) </w:t>
            </w:r>
            <w:r>
              <w:rPr>
                <w:rFonts w:ascii="宋体" w:hAnsi="宋体" w:hint="eastAsia"/>
                <w:color w:val="000000"/>
              </w:rPr>
              <w:t>作者</w:t>
            </w:r>
            <w:r>
              <w:rPr>
                <w:rFonts w:ascii="宋体" w:hAnsi="宋体" w:hint="eastAsia"/>
                <w:color w:val="000000"/>
              </w:rPr>
              <w:t>:</w:t>
            </w:r>
            <w:proofErr w:type="gramStart"/>
            <w:r>
              <w:rPr>
                <w:rFonts w:ascii="宋体" w:hAnsi="宋体" w:hint="eastAsia"/>
                <w:color w:val="000000"/>
              </w:rPr>
              <w:t>单东林</w:t>
            </w:r>
            <w:proofErr w:type="gramEnd"/>
            <w:r>
              <w:rPr>
                <w:rFonts w:ascii="宋体" w:hAnsi="宋体" w:hint="eastAsia"/>
                <w:color w:val="000000"/>
              </w:rPr>
              <w:t xml:space="preserve"> </w:t>
            </w:r>
            <w:r>
              <w:rPr>
                <w:rFonts w:ascii="宋体" w:hAnsi="宋体" w:hint="eastAsia"/>
                <w:color w:val="000000"/>
              </w:rPr>
              <w:t>张晓菲</w:t>
            </w:r>
            <w:r>
              <w:rPr>
                <w:rFonts w:ascii="宋体" w:hAnsi="宋体" w:hint="eastAsia"/>
                <w:color w:val="000000"/>
              </w:rPr>
              <w:t xml:space="preserve"> </w:t>
            </w:r>
            <w:r>
              <w:rPr>
                <w:rFonts w:ascii="宋体" w:hAnsi="宋体" w:hint="eastAsia"/>
                <w:color w:val="000000"/>
              </w:rPr>
              <w:t>魏然</w:t>
            </w:r>
            <w:r>
              <w:rPr>
                <w:rFonts w:ascii="宋体" w:hAnsi="宋体" w:hint="eastAsia"/>
                <w:color w:val="000000"/>
              </w:rPr>
              <w:t xml:space="preserve"> </w:t>
            </w:r>
            <w:r>
              <w:rPr>
                <w:rFonts w:ascii="宋体" w:hAnsi="宋体" w:hint="eastAsia"/>
                <w:color w:val="000000"/>
              </w:rPr>
              <w:t>编著</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人民邮电出版社</w:t>
            </w:r>
          </w:p>
          <w:p w:rsidR="004723AE" w:rsidRDefault="001B300A">
            <w:pPr>
              <w:jc w:val="left"/>
              <w:rPr>
                <w:rFonts w:ascii="宋体" w:hAnsi="宋体"/>
                <w:color w:val="000000"/>
              </w:rPr>
            </w:pPr>
            <w:r>
              <w:rPr>
                <w:rFonts w:ascii="宋体" w:hAnsi="宋体"/>
                <w:color w:val="000000"/>
              </w:rPr>
              <w:t>[</w:t>
            </w:r>
            <w:r>
              <w:rPr>
                <w:rFonts w:ascii="宋体" w:hAnsi="宋体" w:hint="eastAsia"/>
                <w:color w:val="000000"/>
              </w:rPr>
              <w:t>5</w:t>
            </w:r>
            <w:r>
              <w:rPr>
                <w:rFonts w:ascii="宋体" w:hAnsi="宋体"/>
                <w:color w:val="000000"/>
              </w:rPr>
              <w:t>]</w:t>
            </w:r>
            <w:r>
              <w:rPr>
                <w:rFonts w:ascii="宋体" w:hAnsi="宋体" w:hint="eastAsia"/>
                <w:color w:val="000000"/>
              </w:rPr>
              <w:t>深入理解</w:t>
            </w:r>
            <w:r>
              <w:rPr>
                <w:color w:val="000000"/>
              </w:rPr>
              <w:t xml:space="preserve">Bootstrap </w:t>
            </w:r>
            <w:r>
              <w:rPr>
                <w:rFonts w:ascii="宋体" w:hAnsi="宋体" w:hint="eastAsia"/>
                <w:color w:val="000000"/>
              </w:rPr>
              <w:t>作者</w:t>
            </w:r>
            <w:r>
              <w:rPr>
                <w:rFonts w:ascii="宋体" w:hAnsi="宋体" w:hint="eastAsia"/>
                <w:color w:val="000000"/>
              </w:rPr>
              <w:t>:</w:t>
            </w:r>
            <w:r>
              <w:rPr>
                <w:rFonts w:ascii="宋体" w:hAnsi="宋体" w:hint="eastAsia"/>
                <w:color w:val="000000"/>
              </w:rPr>
              <w:t>徐涛　著</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机械工业出版社</w:t>
            </w:r>
          </w:p>
          <w:p w:rsidR="004723AE" w:rsidRDefault="004723AE">
            <w:pPr>
              <w:adjustRightInd w:val="0"/>
              <w:ind w:left="480" w:hangingChars="200" w:hanging="480"/>
              <w:rPr>
                <w:rFonts w:ascii="宋体" w:hAnsi="宋体" w:cs="宋体"/>
                <w:color w:val="222222"/>
                <w:szCs w:val="24"/>
              </w:rPr>
            </w:pPr>
          </w:p>
        </w:tc>
      </w:tr>
      <w:tr w:rsidR="004723AE">
        <w:trPr>
          <w:jc w:val="center"/>
        </w:trPr>
        <w:tc>
          <w:tcPr>
            <w:tcW w:w="3799" w:type="dxa"/>
          </w:tcPr>
          <w:p w:rsidR="004723AE" w:rsidRDefault="001B300A">
            <w:pPr>
              <w:spacing w:line="360" w:lineRule="auto"/>
              <w:rPr>
                <w:rFonts w:ascii="宋体" w:hAnsi="宋体"/>
                <w:szCs w:val="24"/>
              </w:rPr>
            </w:pPr>
            <w:r>
              <w:rPr>
                <w:rFonts w:ascii="宋体" w:hAnsi="宋体" w:hint="eastAsia"/>
                <w:szCs w:val="24"/>
              </w:rPr>
              <w:t>指导教师意见：</w:t>
            </w:r>
          </w:p>
          <w:p w:rsidR="004723AE" w:rsidRDefault="004723AE">
            <w:pPr>
              <w:spacing w:line="360" w:lineRule="auto"/>
              <w:rPr>
                <w:rFonts w:ascii="宋体" w:hAnsi="宋体"/>
                <w:szCs w:val="24"/>
              </w:rPr>
            </w:pPr>
          </w:p>
          <w:p w:rsidR="004723AE" w:rsidRDefault="001B300A">
            <w:pPr>
              <w:spacing w:line="360" w:lineRule="auto"/>
              <w:ind w:firstLineChars="800" w:firstLine="1920"/>
              <w:rPr>
                <w:rFonts w:ascii="宋体" w:hAnsi="宋体"/>
                <w:szCs w:val="24"/>
              </w:rPr>
            </w:pPr>
            <w:r>
              <w:rPr>
                <w:rFonts w:ascii="宋体" w:hAnsi="宋体" w:hint="eastAsia"/>
                <w:szCs w:val="24"/>
              </w:rPr>
              <w:t>签名：</w:t>
            </w:r>
          </w:p>
          <w:p w:rsidR="004723AE" w:rsidRDefault="001B300A">
            <w:pPr>
              <w:spacing w:line="360" w:lineRule="auto"/>
              <w:ind w:firstLineChars="800" w:firstLine="1920"/>
              <w:rPr>
                <w:rFonts w:ascii="宋体" w:hAnsi="宋体"/>
                <w:szCs w:val="24"/>
              </w:rPr>
            </w:pPr>
            <w:r>
              <w:rPr>
                <w:rFonts w:ascii="宋体" w:hAnsi="宋体" w:hint="eastAsia"/>
                <w:szCs w:val="24"/>
              </w:rPr>
              <w:t>年</w:t>
            </w:r>
            <w:r>
              <w:rPr>
                <w:rFonts w:ascii="宋体" w:hAnsi="宋体" w:hint="eastAsia"/>
                <w:szCs w:val="24"/>
              </w:rPr>
              <w:t xml:space="preserve">   </w:t>
            </w:r>
            <w:r>
              <w:rPr>
                <w:rFonts w:ascii="宋体" w:hAnsi="宋体" w:hint="eastAsia"/>
                <w:szCs w:val="24"/>
              </w:rPr>
              <w:t>月</w:t>
            </w:r>
            <w:r>
              <w:rPr>
                <w:rFonts w:ascii="宋体" w:hAnsi="宋体" w:hint="eastAsia"/>
                <w:szCs w:val="24"/>
              </w:rPr>
              <w:t xml:space="preserve">   </w:t>
            </w:r>
            <w:r>
              <w:rPr>
                <w:rFonts w:ascii="宋体" w:hAnsi="宋体" w:hint="eastAsia"/>
                <w:szCs w:val="24"/>
              </w:rPr>
              <w:t>日</w:t>
            </w:r>
          </w:p>
        </w:tc>
        <w:tc>
          <w:tcPr>
            <w:tcW w:w="3825" w:type="dxa"/>
          </w:tcPr>
          <w:p w:rsidR="004723AE" w:rsidRDefault="001B300A">
            <w:pPr>
              <w:spacing w:line="360" w:lineRule="auto"/>
              <w:rPr>
                <w:rFonts w:ascii="宋体" w:hAnsi="宋体"/>
                <w:szCs w:val="24"/>
              </w:rPr>
            </w:pPr>
            <w:r>
              <w:rPr>
                <w:rFonts w:ascii="宋体" w:hAnsi="宋体" w:hint="eastAsia"/>
                <w:szCs w:val="24"/>
              </w:rPr>
              <w:t>系主任意见：</w:t>
            </w:r>
          </w:p>
          <w:p w:rsidR="004723AE" w:rsidRDefault="004723AE">
            <w:pPr>
              <w:spacing w:line="360" w:lineRule="auto"/>
              <w:rPr>
                <w:rFonts w:ascii="宋体" w:hAnsi="宋体"/>
                <w:szCs w:val="24"/>
              </w:rPr>
            </w:pPr>
          </w:p>
          <w:p w:rsidR="004723AE" w:rsidRDefault="001B300A">
            <w:pPr>
              <w:spacing w:line="360" w:lineRule="auto"/>
              <w:ind w:firstLineChars="800" w:firstLine="1920"/>
              <w:rPr>
                <w:rFonts w:ascii="宋体" w:hAnsi="宋体"/>
                <w:szCs w:val="24"/>
              </w:rPr>
            </w:pPr>
            <w:r>
              <w:rPr>
                <w:rFonts w:ascii="宋体" w:hAnsi="宋体" w:hint="eastAsia"/>
                <w:szCs w:val="24"/>
              </w:rPr>
              <w:t>签名：</w:t>
            </w:r>
          </w:p>
          <w:p w:rsidR="004723AE" w:rsidRDefault="001B300A">
            <w:pPr>
              <w:spacing w:line="360" w:lineRule="auto"/>
              <w:ind w:firstLineChars="800" w:firstLine="1920"/>
              <w:rPr>
                <w:rFonts w:ascii="宋体" w:hAnsi="宋体"/>
                <w:szCs w:val="24"/>
              </w:rPr>
            </w:pPr>
            <w:r>
              <w:rPr>
                <w:rFonts w:ascii="宋体" w:hAnsi="宋体" w:hint="eastAsia"/>
                <w:szCs w:val="24"/>
              </w:rPr>
              <w:t>年</w:t>
            </w:r>
            <w:r>
              <w:rPr>
                <w:rFonts w:ascii="宋体" w:hAnsi="宋体" w:hint="eastAsia"/>
                <w:szCs w:val="24"/>
              </w:rPr>
              <w:t xml:space="preserve">   </w:t>
            </w:r>
            <w:r>
              <w:rPr>
                <w:rFonts w:ascii="宋体" w:hAnsi="宋体" w:hint="eastAsia"/>
                <w:szCs w:val="24"/>
              </w:rPr>
              <w:t xml:space="preserve"> </w:t>
            </w:r>
            <w:r>
              <w:rPr>
                <w:rFonts w:ascii="宋体" w:hAnsi="宋体" w:hint="eastAsia"/>
                <w:szCs w:val="24"/>
              </w:rPr>
              <w:t>月</w:t>
            </w:r>
            <w:r>
              <w:rPr>
                <w:rFonts w:ascii="宋体" w:hAnsi="宋体" w:hint="eastAsia"/>
                <w:szCs w:val="24"/>
              </w:rPr>
              <w:t xml:space="preserve">    </w:t>
            </w:r>
            <w:r>
              <w:rPr>
                <w:rFonts w:ascii="宋体" w:hAnsi="宋体" w:hint="eastAsia"/>
                <w:szCs w:val="24"/>
              </w:rPr>
              <w:t>日</w:t>
            </w:r>
          </w:p>
        </w:tc>
      </w:tr>
    </w:tbl>
    <w:p w:rsidR="004723AE" w:rsidRDefault="001B300A">
      <w:pPr>
        <w:ind w:left="5600" w:firstLine="560"/>
        <w:jc w:val="center"/>
        <w:rPr>
          <w:sz w:val="18"/>
          <w:szCs w:val="18"/>
        </w:rPr>
      </w:pPr>
      <w:r>
        <w:rPr>
          <w:rFonts w:hint="eastAsia"/>
          <w:sz w:val="18"/>
          <w:szCs w:val="18"/>
        </w:rPr>
        <w:t>教务处制表</w:t>
      </w:r>
    </w:p>
    <w:bookmarkEnd w:id="0"/>
    <w:bookmarkEnd w:id="1"/>
    <w:bookmarkEnd w:id="2"/>
    <w:bookmarkEnd w:id="3"/>
    <w:bookmarkEnd w:id="4"/>
    <w:bookmarkEnd w:id="5"/>
    <w:bookmarkEnd w:id="6"/>
    <w:bookmarkEnd w:id="7"/>
    <w:bookmarkEnd w:id="8"/>
    <w:bookmarkEnd w:id="9"/>
    <w:bookmarkEnd w:id="10"/>
    <w:p w:rsidR="004723AE" w:rsidRDefault="004723AE">
      <w:pPr>
        <w:autoSpaceDE w:val="0"/>
        <w:autoSpaceDN w:val="0"/>
        <w:adjustRightInd w:val="0"/>
      </w:pPr>
    </w:p>
    <w:p w:rsidR="004723AE" w:rsidRDefault="004723AE">
      <w:pPr>
        <w:jc w:val="center"/>
        <w:rPr>
          <w:rFonts w:ascii="黑体" w:eastAsia="黑体" w:hAnsi="黑体" w:cs="黑体"/>
          <w:b/>
          <w:bCs/>
          <w:sz w:val="36"/>
          <w:szCs w:val="36"/>
        </w:rPr>
        <w:sectPr w:rsidR="004723AE">
          <w:headerReference w:type="default" r:id="rId10"/>
          <w:footerReference w:type="default" r:id="rId11"/>
          <w:endnotePr>
            <w:numFmt w:val="decimal"/>
          </w:endnotePr>
          <w:pgSz w:w="9923" w:h="14118"/>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pgNumType w:fmt="upperRoman"/>
          <w:cols w:space="720"/>
          <w:docGrid w:linePitch="360" w:charSpace="1861"/>
        </w:sectPr>
      </w:pPr>
    </w:p>
    <w:p w:rsidR="004723AE" w:rsidRDefault="001B300A">
      <w:pPr>
        <w:jc w:val="center"/>
        <w:rPr>
          <w:rFonts w:ascii="黑体" w:eastAsia="黑体" w:hAnsi="黑体" w:cs="黑体"/>
          <w:b/>
          <w:bCs/>
          <w:sz w:val="36"/>
          <w:szCs w:val="36"/>
        </w:rPr>
      </w:pPr>
      <w:r>
        <w:rPr>
          <w:rFonts w:ascii="黑体" w:eastAsia="黑体" w:hAnsi="黑体" w:cs="黑体" w:hint="eastAsia"/>
          <w:b/>
          <w:bCs/>
          <w:sz w:val="36"/>
          <w:szCs w:val="36"/>
        </w:rPr>
        <w:lastRenderedPageBreak/>
        <w:t>青年团</w:t>
      </w:r>
      <w:proofErr w:type="gramStart"/>
      <w:r>
        <w:rPr>
          <w:rFonts w:ascii="黑体" w:eastAsia="黑体" w:hAnsi="黑体" w:cs="黑体" w:hint="eastAsia"/>
          <w:b/>
          <w:bCs/>
          <w:sz w:val="36"/>
          <w:szCs w:val="36"/>
        </w:rPr>
        <w:t>契</w:t>
      </w:r>
      <w:proofErr w:type="gramEnd"/>
      <w:r>
        <w:rPr>
          <w:rFonts w:ascii="黑体" w:eastAsia="黑体" w:hAnsi="黑体" w:cs="黑体" w:hint="eastAsia"/>
          <w:b/>
          <w:bCs/>
          <w:sz w:val="36"/>
          <w:szCs w:val="36"/>
        </w:rPr>
        <w:t>分享交流系统的设计与实现</w:t>
      </w:r>
    </w:p>
    <w:p w:rsidR="004723AE" w:rsidRDefault="001B300A">
      <w:pPr>
        <w:pStyle w:val="1"/>
        <w:numPr>
          <w:ilvl w:val="0"/>
          <w:numId w:val="0"/>
        </w:numPr>
        <w:ind w:left="2800" w:firstLine="560"/>
        <w:jc w:val="left"/>
        <w:rPr>
          <w:b/>
          <w:bCs/>
          <w:szCs w:val="24"/>
        </w:rPr>
      </w:pPr>
      <w:bookmarkStart w:id="11" w:name="_Toc6156"/>
      <w:bookmarkStart w:id="12" w:name="_Toc451087666"/>
      <w:bookmarkStart w:id="13" w:name="_Toc451086937"/>
      <w:bookmarkStart w:id="14" w:name="_Toc451087427"/>
      <w:bookmarkStart w:id="15" w:name="_Toc4416"/>
      <w:bookmarkStart w:id="16" w:name="_Toc31695"/>
      <w:bookmarkStart w:id="17" w:name="_Toc451081455"/>
      <w:bookmarkStart w:id="18" w:name="_Toc8569"/>
      <w:bookmarkStart w:id="19" w:name="_Toc10711"/>
      <w:bookmarkStart w:id="20" w:name="_Toc27906"/>
      <w:bookmarkStart w:id="21" w:name="_Toc27773"/>
      <w:bookmarkStart w:id="22" w:name="_Toc18677"/>
      <w:bookmarkStart w:id="23" w:name="_Toc449212741"/>
      <w:bookmarkStart w:id="24" w:name="_Toc29502"/>
      <w:bookmarkStart w:id="25" w:name="_Toc11016"/>
      <w:bookmarkStart w:id="26" w:name="_Toc451112175"/>
      <w:r>
        <w:rPr>
          <w:rFonts w:hint="eastAsia"/>
          <w:b/>
          <w:bCs/>
        </w:rPr>
        <w:t>摘</w:t>
      </w:r>
      <w:r>
        <w:rPr>
          <w:rFonts w:hint="eastAsia"/>
          <w:b/>
          <w:bCs/>
        </w:rPr>
        <w:t xml:space="preserve"> </w:t>
      </w:r>
      <w:r>
        <w:rPr>
          <w:rFonts w:hint="eastAsia"/>
          <w:b/>
          <w:bCs/>
        </w:rPr>
        <w:t>要</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rsidR="004723AE" w:rsidRDefault="001B300A">
      <w:pPr>
        <w:ind w:firstLineChars="200" w:firstLine="480"/>
        <w:rPr>
          <w:rFonts w:ascii="宋体" w:hAnsi="宋体" w:cs="宋体"/>
          <w:szCs w:val="24"/>
        </w:rPr>
      </w:pPr>
      <w:r>
        <w:rPr>
          <w:rFonts w:ascii="宋体" w:hAnsi="宋体" w:cs="宋体" w:hint="eastAsia"/>
          <w:szCs w:val="24"/>
        </w:rPr>
        <w:t>社会不断在进步与发展，互联网时代的来临使得人们的生活方式发生了巨大变化，在这个科技信息爆炸的时代，通过网络交流变得尤为重要与方便。比如</w:t>
      </w:r>
      <w:r>
        <w:rPr>
          <w:szCs w:val="24"/>
        </w:rPr>
        <w:t>QQ</w:t>
      </w:r>
      <w:r>
        <w:rPr>
          <w:rFonts w:ascii="宋体" w:hAnsi="宋体" w:cs="宋体" w:hint="eastAsia"/>
          <w:szCs w:val="24"/>
        </w:rPr>
        <w:t>，微信，</w:t>
      </w:r>
      <w:proofErr w:type="gramStart"/>
      <w:r>
        <w:rPr>
          <w:rFonts w:ascii="宋体" w:hAnsi="宋体" w:cs="宋体" w:hint="eastAsia"/>
          <w:szCs w:val="24"/>
        </w:rPr>
        <w:t>微博等</w:t>
      </w:r>
      <w:proofErr w:type="gramEnd"/>
      <w:r>
        <w:rPr>
          <w:rFonts w:ascii="宋体" w:hAnsi="宋体" w:cs="宋体" w:hint="eastAsia"/>
          <w:szCs w:val="24"/>
        </w:rPr>
        <w:t>为我们提供了方便的交友平台，比如想找一个旅游的地方可以使用百度地图，</w:t>
      </w:r>
      <w:proofErr w:type="gramStart"/>
      <w:r>
        <w:rPr>
          <w:rFonts w:ascii="宋体" w:hAnsi="宋体" w:cs="宋体" w:hint="eastAsia"/>
          <w:szCs w:val="24"/>
        </w:rPr>
        <w:t>谷歌地图</w:t>
      </w:r>
      <w:proofErr w:type="gramEnd"/>
      <w:r>
        <w:rPr>
          <w:rFonts w:ascii="宋体" w:hAnsi="宋体" w:cs="宋体" w:hint="eastAsia"/>
          <w:szCs w:val="24"/>
        </w:rPr>
        <w:t>等等一系列的工具来获得我们想要的信息。但是对于基督徒呢？尤其是那些有基督信仰的大学生们，当不知道某个地方是否有团</w:t>
      </w:r>
      <w:proofErr w:type="gramStart"/>
      <w:r>
        <w:rPr>
          <w:rFonts w:ascii="宋体" w:hAnsi="宋体" w:cs="宋体" w:hint="eastAsia"/>
          <w:szCs w:val="24"/>
        </w:rPr>
        <w:t>契</w:t>
      </w:r>
      <w:proofErr w:type="gramEnd"/>
      <w:r>
        <w:rPr>
          <w:rFonts w:ascii="宋体" w:hAnsi="宋体" w:cs="宋体" w:hint="eastAsia"/>
          <w:szCs w:val="24"/>
        </w:rPr>
        <w:t>或教会，具体位置等等。怎么才能方便获取关于教会或者是团</w:t>
      </w:r>
      <w:proofErr w:type="gramStart"/>
      <w:r>
        <w:rPr>
          <w:rFonts w:ascii="宋体" w:hAnsi="宋体" w:cs="宋体" w:hint="eastAsia"/>
          <w:szCs w:val="24"/>
        </w:rPr>
        <w:t>契</w:t>
      </w:r>
      <w:proofErr w:type="gramEnd"/>
      <w:r>
        <w:rPr>
          <w:rFonts w:ascii="宋体" w:hAnsi="宋体" w:cs="宋体" w:hint="eastAsia"/>
          <w:szCs w:val="24"/>
        </w:rPr>
        <w:t>的相关信息？例如：聚会时间，聚会地点等等。他们如何能与其他地方的团</w:t>
      </w:r>
      <w:proofErr w:type="gramStart"/>
      <w:r>
        <w:rPr>
          <w:rFonts w:ascii="宋体" w:hAnsi="宋体" w:cs="宋体" w:hint="eastAsia"/>
          <w:szCs w:val="24"/>
        </w:rPr>
        <w:t>契</w:t>
      </w:r>
      <w:proofErr w:type="gramEnd"/>
      <w:r>
        <w:rPr>
          <w:rFonts w:ascii="宋体" w:hAnsi="宋体" w:cs="宋体" w:hint="eastAsia"/>
          <w:szCs w:val="24"/>
        </w:rPr>
        <w:t>或者是教会的弟兄姊妹们在网上进行灵修分享和交流</w:t>
      </w:r>
      <w:r>
        <w:rPr>
          <w:rFonts w:ascii="宋体" w:hAnsi="宋体" w:cs="宋体" w:hint="eastAsia"/>
          <w:szCs w:val="24"/>
        </w:rPr>
        <w:t>探讨呢？以上这些都是一个基督徒在生活中所遇到并需要解决的问题。本项目的设计与实现主旨在于三点：</w:t>
      </w:r>
      <w:proofErr w:type="gramStart"/>
      <w:r>
        <w:rPr>
          <w:rFonts w:ascii="宋体" w:hAnsi="宋体" w:cs="宋体" w:hint="eastAsia"/>
          <w:szCs w:val="24"/>
        </w:rPr>
        <w:t>一</w:t>
      </w:r>
      <w:proofErr w:type="gramEnd"/>
      <w:r>
        <w:rPr>
          <w:rFonts w:ascii="宋体" w:hAnsi="宋体" w:cs="宋体" w:hint="eastAsia"/>
          <w:szCs w:val="24"/>
        </w:rPr>
        <w:t xml:space="preserve">. </w:t>
      </w:r>
      <w:r>
        <w:rPr>
          <w:rFonts w:ascii="宋体" w:hAnsi="宋体" w:cs="宋体" w:hint="eastAsia"/>
          <w:szCs w:val="24"/>
        </w:rPr>
        <w:t>搜集一些关于各地方的教会团</w:t>
      </w:r>
      <w:proofErr w:type="gramStart"/>
      <w:r>
        <w:rPr>
          <w:rFonts w:ascii="宋体" w:hAnsi="宋体" w:cs="宋体" w:hint="eastAsia"/>
          <w:szCs w:val="24"/>
        </w:rPr>
        <w:t>契</w:t>
      </w:r>
      <w:proofErr w:type="gramEnd"/>
      <w:r>
        <w:rPr>
          <w:rFonts w:ascii="宋体" w:hAnsi="宋体" w:cs="宋体" w:hint="eastAsia"/>
          <w:szCs w:val="24"/>
        </w:rPr>
        <w:t>等信息，提供给那些需要找团</w:t>
      </w:r>
      <w:proofErr w:type="gramStart"/>
      <w:r>
        <w:rPr>
          <w:rFonts w:ascii="宋体" w:hAnsi="宋体" w:cs="宋体" w:hint="eastAsia"/>
          <w:szCs w:val="24"/>
        </w:rPr>
        <w:t>契</w:t>
      </w:r>
      <w:proofErr w:type="gramEnd"/>
      <w:r>
        <w:rPr>
          <w:rFonts w:ascii="宋体" w:hAnsi="宋体" w:cs="宋体" w:hint="eastAsia"/>
          <w:szCs w:val="24"/>
        </w:rPr>
        <w:t>和教会的基督徒。二</w:t>
      </w:r>
      <w:r>
        <w:rPr>
          <w:rFonts w:ascii="宋体" w:hAnsi="宋体" w:cs="宋体" w:hint="eastAsia"/>
          <w:szCs w:val="24"/>
        </w:rPr>
        <w:t xml:space="preserve">. </w:t>
      </w:r>
      <w:r>
        <w:rPr>
          <w:rFonts w:ascii="宋体" w:hAnsi="宋体" w:cs="宋体" w:hint="eastAsia"/>
          <w:szCs w:val="24"/>
        </w:rPr>
        <w:t>还会对网上的一些主内网站进行归纳分类，使其主内的弟兄姊妹们能方便的通过这些已经被归纳好的主内网站中找到自己需要的东西。三</w:t>
      </w:r>
      <w:r>
        <w:rPr>
          <w:rFonts w:ascii="宋体" w:hAnsi="宋体" w:cs="宋体" w:hint="eastAsia"/>
          <w:szCs w:val="24"/>
        </w:rPr>
        <w:t>.</w:t>
      </w:r>
      <w:r>
        <w:rPr>
          <w:rFonts w:ascii="宋体" w:hAnsi="宋体" w:cs="宋体" w:hint="eastAsia"/>
          <w:szCs w:val="24"/>
        </w:rPr>
        <w:t>具有类似</w:t>
      </w:r>
      <w:r>
        <w:rPr>
          <w:szCs w:val="24"/>
        </w:rPr>
        <w:t>qq</w:t>
      </w:r>
      <w:r>
        <w:rPr>
          <w:rFonts w:ascii="宋体" w:hAnsi="宋体" w:cs="宋体" w:hint="eastAsia"/>
          <w:szCs w:val="24"/>
        </w:rPr>
        <w:t>空间那种发表动态，赞和收藏等功能，方便主内的小伙伴儿们能够进行交流互动。可以是每日心情，每日读经灵修分享！</w:t>
      </w:r>
    </w:p>
    <w:p w:rsidR="004723AE" w:rsidRDefault="004723AE"/>
    <w:p w:rsidR="004723AE" w:rsidRDefault="001B300A">
      <w:r>
        <w:rPr>
          <w:rFonts w:ascii="黑体" w:eastAsia="黑体" w:hAnsi="黑体" w:cs="黑体" w:hint="eastAsia"/>
          <w:b/>
          <w:bCs/>
        </w:rPr>
        <w:t>关键词</w:t>
      </w:r>
      <w:r>
        <w:rPr>
          <w:rFonts w:hint="eastAsia"/>
        </w:rPr>
        <w:t>：教会；青年团</w:t>
      </w:r>
      <w:proofErr w:type="gramStart"/>
      <w:r>
        <w:rPr>
          <w:rFonts w:hint="eastAsia"/>
        </w:rPr>
        <w:t>契</w:t>
      </w:r>
      <w:proofErr w:type="gramEnd"/>
      <w:r>
        <w:rPr>
          <w:rFonts w:hint="eastAsia"/>
        </w:rPr>
        <w:t>；基督徒</w:t>
      </w:r>
    </w:p>
    <w:p w:rsidR="004723AE" w:rsidRDefault="004723AE"/>
    <w:p w:rsidR="004723AE" w:rsidRDefault="004723AE">
      <w:pPr>
        <w:pStyle w:val="a0"/>
        <w:ind w:firstLineChars="0" w:firstLine="0"/>
      </w:pPr>
    </w:p>
    <w:p w:rsidR="004723AE" w:rsidRDefault="004723AE">
      <w:pPr>
        <w:pStyle w:val="a0"/>
        <w:ind w:firstLineChars="0" w:firstLine="0"/>
        <w:sectPr w:rsidR="004723AE">
          <w:footerReference w:type="default" r:id="rId12"/>
          <w:endnotePr>
            <w:numFmt w:val="decimal"/>
          </w:endnotePr>
          <w:pgSz w:w="9923" w:h="14118"/>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docGrid w:linePitch="360" w:charSpace="1861"/>
        </w:sectPr>
      </w:pPr>
    </w:p>
    <w:p w:rsidR="004723AE" w:rsidRDefault="001B300A" w:rsidP="000258EB">
      <w:pPr>
        <w:pStyle w:val="a0"/>
        <w:ind w:firstLine="723"/>
        <w:jc w:val="center"/>
        <w:rPr>
          <w:rFonts w:ascii="Times New Roman" w:hAnsi="Times New Roman" w:cs="Times New Roman"/>
          <w:b/>
          <w:sz w:val="36"/>
          <w:szCs w:val="36"/>
        </w:rPr>
      </w:pPr>
      <w:bookmarkStart w:id="27" w:name="_Toc4529"/>
      <w:bookmarkStart w:id="28" w:name="_Toc10275"/>
      <w:bookmarkStart w:id="29" w:name="_Toc449212742"/>
      <w:bookmarkStart w:id="30" w:name="_Toc12697"/>
      <w:bookmarkStart w:id="31" w:name="_Toc20687"/>
      <w:bookmarkStart w:id="32" w:name="_Toc451081456"/>
      <w:bookmarkStart w:id="33" w:name="_Toc18124"/>
      <w:bookmarkStart w:id="34" w:name="_Toc17972"/>
      <w:bookmarkStart w:id="35" w:name="_Toc21056"/>
      <w:bookmarkStart w:id="36" w:name="_Toc12435"/>
      <w:bookmarkStart w:id="37" w:name="_Toc20117"/>
      <w:bookmarkStart w:id="38" w:name="_Toc5598"/>
      <w:bookmarkStart w:id="39" w:name="_Toc451086938"/>
      <w:r>
        <w:rPr>
          <w:rFonts w:ascii="Times New Roman" w:hAnsi="Times New Roman" w:cs="Times New Roman"/>
          <w:b/>
          <w:sz w:val="36"/>
          <w:szCs w:val="36"/>
        </w:rPr>
        <w:lastRenderedPageBreak/>
        <w:t>The design</w:t>
      </w:r>
      <w:bookmarkStart w:id="40" w:name="_GoBack"/>
      <w:r>
        <w:rPr>
          <w:rFonts w:ascii="Times New Roman" w:hAnsi="Times New Roman" w:cs="Times New Roman"/>
          <w:b/>
          <w:sz w:val="36"/>
          <w:szCs w:val="36"/>
        </w:rPr>
        <w:t xml:space="preserve">ing and </w:t>
      </w:r>
      <w:r>
        <w:rPr>
          <w:rFonts w:ascii="Times New Roman" w:eastAsia="黑体" w:hAnsi="Times New Roman" w:cs="Times New Roman"/>
          <w:b/>
          <w:color w:val="000000"/>
          <w:sz w:val="36"/>
          <w:szCs w:val="36"/>
        </w:rPr>
        <w:t>impl</w:t>
      </w:r>
      <w:bookmarkEnd w:id="40"/>
      <w:r>
        <w:rPr>
          <w:rFonts w:ascii="Times New Roman" w:eastAsia="黑体" w:hAnsi="Times New Roman" w:cs="Times New Roman"/>
          <w:b/>
          <w:color w:val="000000"/>
          <w:sz w:val="36"/>
          <w:szCs w:val="36"/>
        </w:rPr>
        <w:t xml:space="preserve">ementation </w:t>
      </w:r>
      <w:r>
        <w:rPr>
          <w:rFonts w:ascii="Times New Roman" w:hAnsi="Times New Roman" w:cs="Times New Roman"/>
          <w:b/>
          <w:sz w:val="36"/>
          <w:szCs w:val="36"/>
        </w:rPr>
        <w:t>of the Sharing</w:t>
      </w:r>
      <w:bookmarkEnd w:id="27"/>
      <w:bookmarkEnd w:id="28"/>
      <w:bookmarkEnd w:id="29"/>
      <w:bookmarkEnd w:id="30"/>
      <w:bookmarkEnd w:id="31"/>
      <w:bookmarkEnd w:id="32"/>
      <w:bookmarkEnd w:id="33"/>
      <w:bookmarkEnd w:id="34"/>
      <w:bookmarkEnd w:id="35"/>
      <w:bookmarkEnd w:id="36"/>
      <w:bookmarkEnd w:id="37"/>
      <w:bookmarkEnd w:id="38"/>
      <w:bookmarkEnd w:id="39"/>
      <w:r>
        <w:rPr>
          <w:rFonts w:ascii="Times New Roman" w:hAnsi="Times New Roman" w:cs="Times New Roman"/>
          <w:b/>
          <w:sz w:val="36"/>
          <w:szCs w:val="36"/>
        </w:rPr>
        <w:t xml:space="preserve"> </w:t>
      </w:r>
      <w:bookmarkStart w:id="41" w:name="_Toc16159"/>
      <w:bookmarkStart w:id="42" w:name="_Toc451081457"/>
      <w:bookmarkStart w:id="43" w:name="_Toc7207"/>
      <w:bookmarkStart w:id="44" w:name="_Toc8758"/>
      <w:bookmarkStart w:id="45" w:name="_Toc449212743"/>
      <w:bookmarkStart w:id="46" w:name="_Toc5958"/>
      <w:bookmarkStart w:id="47" w:name="_Toc9053"/>
      <w:bookmarkStart w:id="48" w:name="_Toc1097"/>
      <w:bookmarkStart w:id="49" w:name="_Toc15916"/>
      <w:bookmarkStart w:id="50" w:name="_Toc3369"/>
      <w:bookmarkStart w:id="51" w:name="_Toc10512"/>
      <w:bookmarkStart w:id="52" w:name="_Toc24617"/>
      <w:bookmarkStart w:id="53" w:name="_Toc451086939"/>
      <w:r>
        <w:rPr>
          <w:rFonts w:ascii="Times New Roman" w:hAnsi="Times New Roman" w:cs="Times New Roman"/>
          <w:b/>
          <w:sz w:val="36"/>
          <w:szCs w:val="36"/>
        </w:rPr>
        <w:t>and talking system</w:t>
      </w:r>
      <w:bookmarkEnd w:id="41"/>
      <w:bookmarkEnd w:id="42"/>
      <w:bookmarkEnd w:id="43"/>
      <w:bookmarkEnd w:id="44"/>
      <w:bookmarkEnd w:id="45"/>
      <w:bookmarkEnd w:id="46"/>
      <w:bookmarkEnd w:id="47"/>
      <w:bookmarkEnd w:id="48"/>
      <w:bookmarkEnd w:id="49"/>
      <w:bookmarkEnd w:id="50"/>
      <w:bookmarkEnd w:id="51"/>
      <w:bookmarkEnd w:id="52"/>
      <w:bookmarkEnd w:id="53"/>
    </w:p>
    <w:p w:rsidR="004723AE" w:rsidRDefault="001B300A" w:rsidP="000258EB">
      <w:pPr>
        <w:pStyle w:val="1"/>
        <w:keepNext/>
        <w:widowControl/>
        <w:numPr>
          <w:ilvl w:val="0"/>
          <w:numId w:val="0"/>
        </w:numPr>
        <w:bidi/>
        <w:spacing w:before="0" w:after="0"/>
        <w:ind w:left="2800" w:firstLine="560"/>
        <w:jc w:val="both"/>
      </w:pPr>
      <w:bookmarkStart w:id="54" w:name="_Toc451081458"/>
      <w:bookmarkStart w:id="55" w:name="_Toc28140"/>
      <w:bookmarkStart w:id="56" w:name="_Toc449212744"/>
      <w:bookmarkStart w:id="57" w:name="_Toc5803"/>
      <w:bookmarkStart w:id="58" w:name="_Toc451087667"/>
      <w:bookmarkStart w:id="59" w:name="_Toc18952"/>
      <w:bookmarkStart w:id="60" w:name="_Toc19990"/>
      <w:bookmarkStart w:id="61" w:name="_Toc596"/>
      <w:bookmarkStart w:id="62" w:name="_Toc451087428"/>
      <w:bookmarkStart w:id="63" w:name="_Toc4435"/>
      <w:bookmarkStart w:id="64" w:name="_Toc1744"/>
      <w:bookmarkStart w:id="65" w:name="_Toc451086940"/>
      <w:bookmarkStart w:id="66" w:name="_Toc12196"/>
      <w:bookmarkStart w:id="67" w:name="_Toc21611"/>
      <w:bookmarkStart w:id="68" w:name="_Toc2089"/>
      <w:bookmarkStart w:id="69" w:name="_Toc451112176"/>
      <w:r>
        <w:rPr>
          <w:b/>
          <w:bCs/>
        </w:rPr>
        <w:t>Abstract</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4723AE" w:rsidRDefault="001B300A">
      <w:pPr>
        <w:spacing w:line="360" w:lineRule="auto"/>
        <w:ind w:firstLineChars="200" w:firstLine="480"/>
        <w:rPr>
          <w:rFonts w:ascii="Times New Roman" w:hAnsi="Times New Roman" w:cs="Times New Roman"/>
          <w:szCs w:val="24"/>
        </w:rPr>
      </w:pPr>
      <w:r>
        <w:rPr>
          <w:rFonts w:ascii="Times New Roman" w:hAnsi="Times New Roman" w:cs="Times New Roman"/>
          <w:szCs w:val="24"/>
        </w:rPr>
        <w:t xml:space="preserve">The society is progressing and developing constantly.The lifestyle of People </w:t>
      </w:r>
      <w:proofErr w:type="gramStart"/>
      <w:r>
        <w:rPr>
          <w:rFonts w:ascii="Times New Roman" w:hAnsi="Times New Roman" w:cs="Times New Roman"/>
          <w:szCs w:val="24"/>
        </w:rPr>
        <w:t>have</w:t>
      </w:r>
      <w:proofErr w:type="gramEnd"/>
      <w:r>
        <w:rPr>
          <w:rFonts w:ascii="Times New Roman" w:hAnsi="Times New Roman" w:cs="Times New Roman"/>
          <w:szCs w:val="24"/>
        </w:rPr>
        <w:t xml:space="preserve"> been changed enormously by the internet age that is coming.</w:t>
      </w:r>
    </w:p>
    <w:p w:rsidR="004723AE" w:rsidRDefault="001B300A">
      <w:pPr>
        <w:spacing w:line="360" w:lineRule="auto"/>
        <w:ind w:firstLineChars="200" w:firstLine="480"/>
        <w:rPr>
          <w:rFonts w:ascii="Times New Roman" w:hAnsi="Times New Roman" w:cs="Times New Roman"/>
          <w:szCs w:val="24"/>
        </w:rPr>
      </w:pPr>
      <w:r>
        <w:rPr>
          <w:rFonts w:ascii="Times New Roman" w:hAnsi="Times New Roman" w:cs="Times New Roman"/>
          <w:szCs w:val="24"/>
        </w:rPr>
        <w:t>In this ge that science and technology information explode</w:t>
      </w:r>
      <w:proofErr w:type="gramStart"/>
      <w:r>
        <w:rPr>
          <w:rFonts w:ascii="Times New Roman" w:hAnsi="Times New Roman" w:cs="Times New Roman"/>
          <w:szCs w:val="24"/>
        </w:rPr>
        <w:t>,communicating</w:t>
      </w:r>
      <w:proofErr w:type="gramEnd"/>
    </w:p>
    <w:p w:rsidR="004723AE" w:rsidRDefault="001B300A">
      <w:pPr>
        <w:spacing w:line="360" w:lineRule="auto"/>
        <w:ind w:firstLineChars="200" w:firstLine="480"/>
        <w:rPr>
          <w:rFonts w:ascii="Times New Roman" w:hAnsi="Times New Roman" w:cs="Times New Roman"/>
          <w:szCs w:val="24"/>
        </w:rPr>
      </w:pPr>
      <w:r>
        <w:rPr>
          <w:rFonts w:ascii="Times New Roman" w:hAnsi="Times New Roman" w:cs="Times New Roman"/>
          <w:szCs w:val="24"/>
        </w:rPr>
        <w:t>on the internet has got especially important and convenient.somethings offered convinient communicate platform for us ,suc</w:t>
      </w:r>
      <w:r>
        <w:rPr>
          <w:rFonts w:ascii="Times New Roman" w:hAnsi="Times New Roman" w:cs="Times New Roman"/>
          <w:szCs w:val="24"/>
        </w:rPr>
        <w:t>h as QQ,Wechat and mocroblog.Besides,when we want to find a tourist place,we can get the information by a series of tools,such as Baidu map</w:t>
      </w:r>
      <w:r>
        <w:rPr>
          <w:rFonts w:ascii="Times New Roman" w:hAnsi="Times New Roman" w:cs="Times New Roman"/>
          <w:szCs w:val="24"/>
        </w:rPr>
        <w:t>、</w:t>
      </w:r>
      <w:r>
        <w:rPr>
          <w:rFonts w:ascii="Times New Roman" w:hAnsi="Times New Roman" w:cs="Times New Roman"/>
          <w:szCs w:val="24"/>
        </w:rPr>
        <w:t>Google map and so on.</w:t>
      </w:r>
    </w:p>
    <w:p w:rsidR="004723AE" w:rsidRDefault="001B300A">
      <w:pPr>
        <w:spacing w:line="360" w:lineRule="auto"/>
        <w:ind w:firstLineChars="200" w:firstLine="480"/>
        <w:rPr>
          <w:rFonts w:ascii="Times New Roman" w:hAnsi="Times New Roman" w:cs="Times New Roman"/>
          <w:szCs w:val="24"/>
        </w:rPr>
      </w:pPr>
      <w:r>
        <w:rPr>
          <w:rFonts w:ascii="Times New Roman" w:hAnsi="Times New Roman" w:cs="Times New Roman"/>
          <w:szCs w:val="24"/>
        </w:rPr>
        <w:t>However</w:t>
      </w:r>
      <w:proofErr w:type="gramStart"/>
      <w:r>
        <w:rPr>
          <w:rFonts w:ascii="Times New Roman" w:hAnsi="Times New Roman" w:cs="Times New Roman"/>
          <w:szCs w:val="24"/>
        </w:rPr>
        <w:t>,how</w:t>
      </w:r>
      <w:proofErr w:type="gramEnd"/>
      <w:r>
        <w:rPr>
          <w:rFonts w:ascii="Times New Roman" w:hAnsi="Times New Roman" w:cs="Times New Roman"/>
          <w:szCs w:val="24"/>
        </w:rPr>
        <w:t xml:space="preserve"> should christian do? Especially</w:t>
      </w:r>
      <w:proofErr w:type="gramStart"/>
      <w:r>
        <w:rPr>
          <w:rFonts w:ascii="Times New Roman" w:hAnsi="Times New Roman" w:cs="Times New Roman"/>
          <w:szCs w:val="24"/>
        </w:rPr>
        <w:t>,for</w:t>
      </w:r>
      <w:proofErr w:type="gramEnd"/>
      <w:r>
        <w:rPr>
          <w:rFonts w:ascii="Times New Roman" w:hAnsi="Times New Roman" w:cs="Times New Roman"/>
          <w:szCs w:val="24"/>
        </w:rPr>
        <w:t xml:space="preserve"> those college students who have christ </w:t>
      </w:r>
      <w:r>
        <w:rPr>
          <w:rFonts w:ascii="Times New Roman" w:hAnsi="Times New Roman" w:cs="Times New Roman"/>
          <w:szCs w:val="24"/>
        </w:rPr>
        <w:t>belief.When they don’t know somewhere whether have a christian youth association or a church and where they are concretely, how can they convinient get the related information about a church or an association,for example,when and where they will get togeth</w:t>
      </w:r>
      <w:r>
        <w:rPr>
          <w:rFonts w:ascii="Times New Roman" w:hAnsi="Times New Roman" w:cs="Times New Roman"/>
          <w:szCs w:val="24"/>
        </w:rPr>
        <w:t xml:space="preserve">er? </w:t>
      </w:r>
      <w:proofErr w:type="gramStart"/>
      <w:r>
        <w:rPr>
          <w:rFonts w:ascii="Times New Roman" w:hAnsi="Times New Roman" w:cs="Times New Roman"/>
          <w:szCs w:val="24"/>
        </w:rPr>
        <w:t>And  how</w:t>
      </w:r>
      <w:proofErr w:type="gramEnd"/>
      <w:r>
        <w:rPr>
          <w:rFonts w:ascii="Times New Roman" w:hAnsi="Times New Roman" w:cs="Times New Roman"/>
          <w:szCs w:val="24"/>
        </w:rPr>
        <w:t xml:space="preserve"> can they connect with the christian youth association in other places or the brother and sisters in church to share their feelings about the Bible and communicate each other on the internet? All of the above,there are all the problems that a c</w:t>
      </w:r>
      <w:r>
        <w:rPr>
          <w:rFonts w:ascii="Times New Roman" w:hAnsi="Times New Roman" w:cs="Times New Roman"/>
          <w:szCs w:val="24"/>
        </w:rPr>
        <w:t>hristian will encounter and need to be solved in the life.The designs and realize gist of the subject focus on three points,As follows,firstly,it is to collect some information about church and group in various regions for the christian who need to find an</w:t>
      </w:r>
      <w:r>
        <w:rPr>
          <w:rFonts w:ascii="Times New Roman" w:hAnsi="Times New Roman" w:cs="Times New Roman"/>
          <w:szCs w:val="24"/>
        </w:rPr>
        <w:t xml:space="preserve"> association and a church.Secondly ,it is to include and classify some websites about lord on the internet,which were offered to brothers and sisters in church to convinient find something their need.Thirdly,it has some functions that the </w:t>
      </w:r>
      <w:r>
        <w:rPr>
          <w:rFonts w:ascii="Times New Roman" w:hAnsi="Times New Roman" w:cs="Times New Roman"/>
          <w:szCs w:val="24"/>
        </w:rPr>
        <w:lastRenderedPageBreak/>
        <w:t xml:space="preserve">same as QQ space </w:t>
      </w:r>
      <w:r>
        <w:rPr>
          <w:rFonts w:ascii="Times New Roman" w:hAnsi="Times New Roman" w:cs="Times New Roman"/>
          <w:szCs w:val="24"/>
        </w:rPr>
        <w:t>to publish dynamic ,praise and collection,which is convinient for companions in church to communicate and interaction about the mood and the feelings of the Bible to share everyday.</w:t>
      </w:r>
    </w:p>
    <w:p w:rsidR="004723AE" w:rsidRDefault="004723AE">
      <w:pPr>
        <w:rPr>
          <w:szCs w:val="24"/>
        </w:rPr>
        <w:sectPr w:rsidR="004723AE" w:rsidSect="006D49DB">
          <w:footerReference w:type="default" r:id="rId13"/>
          <w:endnotePr>
            <w:numFmt w:val="decimal"/>
          </w:endnotePr>
          <w:pgSz w:w="9979" w:h="14175" w:code="34"/>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pgNumType w:fmt="upperRoman" w:start="2"/>
          <w:cols w:space="720"/>
          <w:docGrid w:linePitch="360" w:charSpace="1861"/>
        </w:sectPr>
      </w:pPr>
    </w:p>
    <w:p w:rsidR="004723AE" w:rsidRDefault="004723AE">
      <w:pPr>
        <w:rPr>
          <w:szCs w:val="24"/>
        </w:rPr>
      </w:pPr>
    </w:p>
    <w:p w:rsidR="004723AE" w:rsidRDefault="004723AE">
      <w:pPr>
        <w:rPr>
          <w:szCs w:val="24"/>
        </w:rPr>
      </w:pPr>
    </w:p>
    <w:p w:rsidR="004723AE" w:rsidRDefault="001B300A">
      <w:pPr>
        <w:rPr>
          <w:rFonts w:ascii="Times New Roman" w:hAnsi="Times New Roman" w:cs="Times New Roman"/>
          <w:b/>
          <w:bCs/>
        </w:rPr>
      </w:pPr>
      <w:r>
        <w:rPr>
          <w:rFonts w:ascii="Times New Roman" w:eastAsia="黑体" w:hAnsi="Times New Roman" w:cs="Times New Roman"/>
          <w:b/>
          <w:bCs/>
          <w:szCs w:val="24"/>
        </w:rPr>
        <w:t>The keywords:</w:t>
      </w:r>
      <w:r>
        <w:rPr>
          <w:rFonts w:ascii="宋体" w:hAnsi="宋体" w:hint="eastAsia"/>
        </w:rPr>
        <w:t xml:space="preserve"> </w:t>
      </w:r>
      <w:r>
        <w:rPr>
          <w:rFonts w:ascii="Times New Roman" w:hAnsi="Times New Roman" w:cs="Times New Roman"/>
          <w:b/>
          <w:bCs/>
        </w:rPr>
        <w:t>church</w:t>
      </w:r>
      <w:proofErr w:type="gramStart"/>
      <w:r>
        <w:rPr>
          <w:rFonts w:ascii="Times New Roman" w:hAnsi="Times New Roman" w:cs="Times New Roman"/>
          <w:b/>
          <w:bCs/>
        </w:rPr>
        <w:t>,youth</w:t>
      </w:r>
      <w:proofErr w:type="gramEnd"/>
      <w:r>
        <w:rPr>
          <w:rFonts w:ascii="Times New Roman" w:hAnsi="Times New Roman" w:cs="Times New Roman"/>
          <w:b/>
          <w:bCs/>
        </w:rPr>
        <w:t xml:space="preserve"> association,christian.</w:t>
      </w: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pPr>
    </w:p>
    <w:p w:rsidR="004723AE" w:rsidRDefault="004723AE">
      <w:pPr>
        <w:pStyle w:val="10"/>
        <w:tabs>
          <w:tab w:val="right" w:leader="dot" w:pos="7767"/>
        </w:tabs>
        <w:rPr>
          <w:rFonts w:ascii="黑体" w:hAnsi="黑体" w:cs="黑体"/>
          <w:sz w:val="36"/>
          <w:szCs w:val="36"/>
        </w:rPr>
        <w:sectPr w:rsidR="004723AE">
          <w:footerReference w:type="default" r:id="rId14"/>
          <w:endnotePr>
            <w:numFmt w:val="decimal"/>
          </w:endnotePr>
          <w:pgSz w:w="10319" w:h="14578"/>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pgNumType w:fmt="upperRoman" w:start="3"/>
          <w:cols w:space="720"/>
          <w:docGrid w:linePitch="360" w:charSpace="1861"/>
        </w:sectPr>
      </w:pPr>
    </w:p>
    <w:p w:rsidR="004723AE" w:rsidRDefault="004723AE"/>
    <w:p w:rsidR="004723AE" w:rsidRDefault="001B300A">
      <w:pPr>
        <w:pStyle w:val="TOC1"/>
        <w:spacing w:line="480" w:lineRule="auto"/>
        <w:jc w:val="center"/>
        <w:rPr>
          <w:rFonts w:ascii="黑体" w:eastAsia="黑体" w:hAnsi="黑体"/>
          <w:color w:val="auto"/>
          <w:sz w:val="36"/>
          <w:szCs w:val="36"/>
        </w:rPr>
      </w:pPr>
      <w:r>
        <w:rPr>
          <w:rFonts w:ascii="黑体" w:eastAsia="黑体" w:hAnsi="黑体" w:hint="eastAsia"/>
          <w:color w:val="auto"/>
          <w:sz w:val="36"/>
          <w:szCs w:val="36"/>
        </w:rPr>
        <w:tab/>
      </w:r>
      <w:r>
        <w:rPr>
          <w:rFonts w:ascii="黑体" w:eastAsia="黑体" w:hAnsi="黑体"/>
          <w:color w:val="auto"/>
          <w:sz w:val="36"/>
          <w:szCs w:val="36"/>
        </w:rPr>
        <w:t>目</w:t>
      </w:r>
      <w:r>
        <w:rPr>
          <w:rFonts w:ascii="黑体" w:eastAsia="黑体" w:hAnsi="黑体" w:hint="eastAsia"/>
          <w:color w:val="auto"/>
          <w:sz w:val="36"/>
          <w:szCs w:val="36"/>
        </w:rPr>
        <w:t xml:space="preserve"> </w:t>
      </w:r>
      <w:r>
        <w:rPr>
          <w:rFonts w:ascii="黑体" w:eastAsia="黑体" w:hAnsi="黑体"/>
          <w:color w:val="auto"/>
          <w:sz w:val="36"/>
          <w:szCs w:val="36"/>
        </w:rPr>
        <w:t>录</w:t>
      </w:r>
    </w:p>
    <w:p w:rsidR="00E51C59" w:rsidRDefault="00E51C59">
      <w:pPr>
        <w:pStyle w:val="10"/>
        <w:tabs>
          <w:tab w:val="right" w:leader="dot" w:pos="7757"/>
        </w:tabs>
        <w:rPr>
          <w:rFonts w:asciiTheme="minorHAnsi" w:eastAsiaTheme="minorEastAsia" w:hAnsiTheme="minorHAnsi" w:cstheme="minorBidi"/>
          <w:noProof/>
          <w:sz w:val="21"/>
          <w:szCs w:val="22"/>
        </w:rPr>
      </w:pPr>
      <w:r>
        <w:rPr>
          <w:rFonts w:ascii="黑体" w:hAnsi="黑体" w:cs="黑体"/>
          <w:sz w:val="36"/>
          <w:szCs w:val="36"/>
        </w:rPr>
        <w:fldChar w:fldCharType="begin"/>
      </w:r>
      <w:r>
        <w:rPr>
          <w:rFonts w:ascii="黑体" w:hAnsi="黑体" w:cs="黑体"/>
          <w:sz w:val="36"/>
          <w:szCs w:val="36"/>
        </w:rPr>
        <w:instrText xml:space="preserve"> TOC \o "1-3" \h \z \u </w:instrText>
      </w:r>
      <w:r>
        <w:rPr>
          <w:rFonts w:ascii="黑体" w:hAnsi="黑体" w:cs="黑体"/>
          <w:sz w:val="36"/>
          <w:szCs w:val="36"/>
        </w:rPr>
        <w:fldChar w:fldCharType="separate"/>
      </w:r>
      <w:hyperlink w:anchor="_Toc451112175" w:history="1">
        <w:r w:rsidRPr="00DF7688">
          <w:rPr>
            <w:rStyle w:val="af7"/>
            <w:rFonts w:hint="eastAsia"/>
            <w:b/>
            <w:bCs/>
            <w:noProof/>
          </w:rPr>
          <w:t>摘</w:t>
        </w:r>
        <w:r w:rsidRPr="00DF7688">
          <w:rPr>
            <w:rStyle w:val="af7"/>
            <w:b/>
            <w:bCs/>
            <w:noProof/>
          </w:rPr>
          <w:t xml:space="preserve"> </w:t>
        </w:r>
        <w:r w:rsidRPr="00DF7688">
          <w:rPr>
            <w:rStyle w:val="af7"/>
            <w:rFonts w:hint="eastAsia"/>
            <w:b/>
            <w:bCs/>
            <w:noProof/>
          </w:rPr>
          <w:t>要</w:t>
        </w:r>
        <w:r>
          <w:rPr>
            <w:noProof/>
            <w:webHidden/>
          </w:rPr>
          <w:tab/>
        </w:r>
        <w:r w:rsidRPr="00E51C59">
          <w:rPr>
            <w:rFonts w:ascii="Times New Roman" w:hAnsi="Times New Roman" w:cs="Times New Roman"/>
            <w:noProof/>
            <w:webHidden/>
          </w:rPr>
          <w:fldChar w:fldCharType="begin"/>
        </w:r>
        <w:r w:rsidRPr="00E51C59">
          <w:rPr>
            <w:rFonts w:ascii="Times New Roman" w:hAnsi="Times New Roman" w:cs="Times New Roman"/>
            <w:noProof/>
            <w:webHidden/>
          </w:rPr>
          <w:instrText xml:space="preserve"> PAGEREF _Toc451112175 \h </w:instrText>
        </w:r>
        <w:r w:rsidRPr="00E51C59">
          <w:rPr>
            <w:rFonts w:ascii="Times New Roman" w:hAnsi="Times New Roman" w:cs="Times New Roman"/>
            <w:noProof/>
            <w:webHidden/>
          </w:rPr>
        </w:r>
        <w:r w:rsidRPr="00E51C59">
          <w:rPr>
            <w:rFonts w:ascii="Times New Roman" w:hAnsi="Times New Roman" w:cs="Times New Roman"/>
            <w:noProof/>
            <w:webHidden/>
          </w:rPr>
          <w:fldChar w:fldCharType="separate"/>
        </w:r>
        <w:r w:rsidRPr="00E51C59">
          <w:rPr>
            <w:rFonts w:ascii="Times New Roman" w:hAnsi="Times New Roman" w:cs="Times New Roman"/>
            <w:noProof/>
            <w:webHidden/>
          </w:rPr>
          <w:t>I</w:t>
        </w:r>
        <w:r w:rsidRPr="00E51C59">
          <w:rPr>
            <w:rFonts w:ascii="Times New Roman" w:hAnsi="Times New Roman" w:cs="Times New Roman"/>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176" w:history="1">
        <w:r w:rsidRPr="00DF7688">
          <w:rPr>
            <w:rStyle w:val="af7"/>
            <w:b/>
            <w:bCs/>
            <w:noProof/>
          </w:rPr>
          <w:t>Abstract</w:t>
        </w:r>
        <w:r>
          <w:rPr>
            <w:noProof/>
            <w:webHidden/>
          </w:rPr>
          <w:tab/>
        </w:r>
        <w:r w:rsidRPr="00E51C59">
          <w:rPr>
            <w:rFonts w:ascii="Times New Roman" w:hAnsi="Times New Roman" w:cs="Times New Roman"/>
            <w:noProof/>
            <w:webHidden/>
          </w:rPr>
          <w:fldChar w:fldCharType="begin"/>
        </w:r>
        <w:r w:rsidRPr="00E51C59">
          <w:rPr>
            <w:rFonts w:ascii="Times New Roman" w:hAnsi="Times New Roman" w:cs="Times New Roman"/>
            <w:noProof/>
            <w:webHidden/>
          </w:rPr>
          <w:instrText xml:space="preserve"> PAGEREF _Toc451112176 \h </w:instrText>
        </w:r>
        <w:r w:rsidRPr="00E51C59">
          <w:rPr>
            <w:rFonts w:ascii="Times New Roman" w:hAnsi="Times New Roman" w:cs="Times New Roman"/>
            <w:noProof/>
            <w:webHidden/>
          </w:rPr>
        </w:r>
        <w:r w:rsidRPr="00E51C59">
          <w:rPr>
            <w:rFonts w:ascii="Times New Roman" w:hAnsi="Times New Roman" w:cs="Times New Roman"/>
            <w:noProof/>
            <w:webHidden/>
          </w:rPr>
          <w:fldChar w:fldCharType="separate"/>
        </w:r>
        <w:r w:rsidRPr="00E51C59">
          <w:rPr>
            <w:rFonts w:ascii="Times New Roman" w:hAnsi="Times New Roman" w:cs="Times New Roman"/>
            <w:noProof/>
            <w:webHidden/>
          </w:rPr>
          <w:t>II</w:t>
        </w:r>
        <w:r w:rsidRPr="00E51C59">
          <w:rPr>
            <w:rFonts w:ascii="Times New Roman" w:hAnsi="Times New Roman" w:cs="Times New Roman"/>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177" w:history="1">
        <w:r w:rsidRPr="00DF7688">
          <w:rPr>
            <w:rStyle w:val="af7"/>
            <w:rFonts w:hint="eastAsia"/>
            <w:noProof/>
          </w:rPr>
          <w:t>第</w:t>
        </w:r>
        <w:r w:rsidRPr="00DF7688">
          <w:rPr>
            <w:rStyle w:val="af7"/>
            <w:rFonts w:hint="eastAsia"/>
            <w:noProof/>
          </w:rPr>
          <w:t>1</w:t>
        </w:r>
        <w:r w:rsidRPr="00DF7688">
          <w:rPr>
            <w:rStyle w:val="af7"/>
            <w:rFonts w:hint="eastAsia"/>
            <w:noProof/>
          </w:rPr>
          <w:t>章</w:t>
        </w:r>
        <w:r w:rsidRPr="00DF7688">
          <w:rPr>
            <w:rStyle w:val="af7"/>
            <w:rFonts w:hint="eastAsia"/>
            <w:noProof/>
          </w:rPr>
          <w:t xml:space="preserve"> </w:t>
        </w:r>
        <w:r w:rsidRPr="00DF7688">
          <w:rPr>
            <w:rStyle w:val="af7"/>
            <w:rFonts w:hint="eastAsia"/>
            <w:noProof/>
          </w:rPr>
          <w:t>绪论</w:t>
        </w:r>
        <w:r>
          <w:rPr>
            <w:noProof/>
            <w:webHidden/>
          </w:rPr>
          <w:tab/>
        </w:r>
        <w:r>
          <w:rPr>
            <w:noProof/>
            <w:webHidden/>
          </w:rPr>
          <w:fldChar w:fldCharType="begin"/>
        </w:r>
        <w:r>
          <w:rPr>
            <w:noProof/>
            <w:webHidden/>
          </w:rPr>
          <w:instrText xml:space="preserve"> PAGEREF _Toc451112177 \h </w:instrText>
        </w:r>
        <w:r>
          <w:rPr>
            <w:noProof/>
            <w:webHidden/>
          </w:rPr>
        </w:r>
        <w:r>
          <w:rPr>
            <w:noProof/>
            <w:webHidden/>
          </w:rPr>
          <w:fldChar w:fldCharType="separate"/>
        </w:r>
        <w:r>
          <w:rPr>
            <w:noProof/>
            <w:webHidden/>
          </w:rPr>
          <w:t>3</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178" w:history="1">
        <w:r w:rsidRPr="00DF7688">
          <w:rPr>
            <w:rStyle w:val="af7"/>
            <w:noProof/>
          </w:rPr>
          <w:t>1.1</w:t>
        </w:r>
        <w:r w:rsidRPr="00DF7688">
          <w:rPr>
            <w:rStyle w:val="af7"/>
            <w:rFonts w:hint="eastAsia"/>
            <w:noProof/>
          </w:rPr>
          <w:t xml:space="preserve"> </w:t>
        </w:r>
        <w:r w:rsidRPr="00DF7688">
          <w:rPr>
            <w:rStyle w:val="af7"/>
            <w:rFonts w:hint="eastAsia"/>
            <w:noProof/>
          </w:rPr>
          <w:t>课题背景</w:t>
        </w:r>
        <w:r>
          <w:rPr>
            <w:noProof/>
            <w:webHidden/>
          </w:rPr>
          <w:tab/>
        </w:r>
        <w:r>
          <w:rPr>
            <w:noProof/>
            <w:webHidden/>
          </w:rPr>
          <w:fldChar w:fldCharType="begin"/>
        </w:r>
        <w:r>
          <w:rPr>
            <w:noProof/>
            <w:webHidden/>
          </w:rPr>
          <w:instrText xml:space="preserve"> PAGEREF _Toc451112178 \h </w:instrText>
        </w:r>
        <w:r>
          <w:rPr>
            <w:noProof/>
            <w:webHidden/>
          </w:rPr>
        </w:r>
        <w:r>
          <w:rPr>
            <w:noProof/>
            <w:webHidden/>
          </w:rPr>
          <w:fldChar w:fldCharType="separate"/>
        </w:r>
        <w:r>
          <w:rPr>
            <w:noProof/>
            <w:webHidden/>
          </w:rPr>
          <w:t>3</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179" w:history="1">
        <w:r w:rsidRPr="00DF7688">
          <w:rPr>
            <w:rStyle w:val="af7"/>
            <w:noProof/>
          </w:rPr>
          <w:t>1.2</w:t>
        </w:r>
        <w:r w:rsidRPr="00DF7688">
          <w:rPr>
            <w:rStyle w:val="af7"/>
            <w:rFonts w:hint="eastAsia"/>
            <w:noProof/>
          </w:rPr>
          <w:t xml:space="preserve"> </w:t>
        </w:r>
        <w:r w:rsidRPr="00DF7688">
          <w:rPr>
            <w:rStyle w:val="af7"/>
            <w:rFonts w:hint="eastAsia"/>
            <w:noProof/>
          </w:rPr>
          <w:t>国内外研究现状</w:t>
        </w:r>
        <w:r>
          <w:rPr>
            <w:noProof/>
            <w:webHidden/>
          </w:rPr>
          <w:tab/>
        </w:r>
        <w:r>
          <w:rPr>
            <w:noProof/>
            <w:webHidden/>
          </w:rPr>
          <w:fldChar w:fldCharType="begin"/>
        </w:r>
        <w:r>
          <w:rPr>
            <w:noProof/>
            <w:webHidden/>
          </w:rPr>
          <w:instrText xml:space="preserve"> PAGEREF _Toc451112179 \h </w:instrText>
        </w:r>
        <w:r>
          <w:rPr>
            <w:noProof/>
            <w:webHidden/>
          </w:rPr>
        </w:r>
        <w:r>
          <w:rPr>
            <w:noProof/>
            <w:webHidden/>
          </w:rPr>
          <w:fldChar w:fldCharType="separate"/>
        </w:r>
        <w:r>
          <w:rPr>
            <w:noProof/>
            <w:webHidden/>
          </w:rPr>
          <w:t>4</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80" w:history="1">
        <w:r w:rsidRPr="00DF7688">
          <w:rPr>
            <w:rStyle w:val="af7"/>
            <w:noProof/>
          </w:rPr>
          <w:t>1.2.1</w:t>
        </w:r>
        <w:r w:rsidRPr="00DF7688">
          <w:rPr>
            <w:rStyle w:val="af7"/>
            <w:rFonts w:hint="eastAsia"/>
            <w:noProof/>
          </w:rPr>
          <w:t xml:space="preserve"> </w:t>
        </w:r>
        <w:r w:rsidRPr="00DF7688">
          <w:rPr>
            <w:rStyle w:val="af7"/>
            <w:rFonts w:hint="eastAsia"/>
            <w:noProof/>
          </w:rPr>
          <w:t>国外研究现状</w:t>
        </w:r>
        <w:r>
          <w:rPr>
            <w:noProof/>
            <w:webHidden/>
          </w:rPr>
          <w:tab/>
        </w:r>
        <w:r>
          <w:rPr>
            <w:noProof/>
            <w:webHidden/>
          </w:rPr>
          <w:fldChar w:fldCharType="begin"/>
        </w:r>
        <w:r>
          <w:rPr>
            <w:noProof/>
            <w:webHidden/>
          </w:rPr>
          <w:instrText xml:space="preserve"> PAGEREF _Toc451112180 \h </w:instrText>
        </w:r>
        <w:r>
          <w:rPr>
            <w:noProof/>
            <w:webHidden/>
          </w:rPr>
        </w:r>
        <w:r>
          <w:rPr>
            <w:noProof/>
            <w:webHidden/>
          </w:rPr>
          <w:fldChar w:fldCharType="separate"/>
        </w:r>
        <w:r>
          <w:rPr>
            <w:noProof/>
            <w:webHidden/>
          </w:rPr>
          <w:t>4</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81" w:history="1">
        <w:r w:rsidRPr="00DF7688">
          <w:rPr>
            <w:rStyle w:val="af7"/>
            <w:noProof/>
          </w:rPr>
          <w:t>1.2.2</w:t>
        </w:r>
        <w:r w:rsidRPr="00DF7688">
          <w:rPr>
            <w:rStyle w:val="af7"/>
            <w:rFonts w:hint="eastAsia"/>
            <w:noProof/>
          </w:rPr>
          <w:t xml:space="preserve"> </w:t>
        </w:r>
        <w:r w:rsidRPr="00DF7688">
          <w:rPr>
            <w:rStyle w:val="af7"/>
            <w:rFonts w:hint="eastAsia"/>
            <w:noProof/>
          </w:rPr>
          <w:t>国内研究现状</w:t>
        </w:r>
        <w:r>
          <w:rPr>
            <w:noProof/>
            <w:webHidden/>
          </w:rPr>
          <w:tab/>
        </w:r>
        <w:r>
          <w:rPr>
            <w:noProof/>
            <w:webHidden/>
          </w:rPr>
          <w:fldChar w:fldCharType="begin"/>
        </w:r>
        <w:r>
          <w:rPr>
            <w:noProof/>
            <w:webHidden/>
          </w:rPr>
          <w:instrText xml:space="preserve"> PAGEREF _Toc451112181 \h </w:instrText>
        </w:r>
        <w:r>
          <w:rPr>
            <w:noProof/>
            <w:webHidden/>
          </w:rPr>
        </w:r>
        <w:r>
          <w:rPr>
            <w:noProof/>
            <w:webHidden/>
          </w:rPr>
          <w:fldChar w:fldCharType="separate"/>
        </w:r>
        <w:r>
          <w:rPr>
            <w:noProof/>
            <w:webHidden/>
          </w:rPr>
          <w:t>5</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182" w:history="1">
        <w:r w:rsidRPr="00DF7688">
          <w:rPr>
            <w:rStyle w:val="af7"/>
            <w:noProof/>
          </w:rPr>
          <w:t>1.3</w:t>
        </w:r>
        <w:r w:rsidRPr="00DF7688">
          <w:rPr>
            <w:rStyle w:val="af7"/>
            <w:rFonts w:hint="eastAsia"/>
            <w:noProof/>
          </w:rPr>
          <w:t xml:space="preserve"> </w:t>
        </w:r>
        <w:r w:rsidRPr="00DF7688">
          <w:rPr>
            <w:rStyle w:val="af7"/>
            <w:rFonts w:hint="eastAsia"/>
            <w:noProof/>
          </w:rPr>
          <w:t>研究目的和意义</w:t>
        </w:r>
        <w:r>
          <w:rPr>
            <w:noProof/>
            <w:webHidden/>
          </w:rPr>
          <w:tab/>
        </w:r>
        <w:r>
          <w:rPr>
            <w:noProof/>
            <w:webHidden/>
          </w:rPr>
          <w:fldChar w:fldCharType="begin"/>
        </w:r>
        <w:r>
          <w:rPr>
            <w:noProof/>
            <w:webHidden/>
          </w:rPr>
          <w:instrText xml:space="preserve"> PAGEREF _Toc451112182 \h </w:instrText>
        </w:r>
        <w:r>
          <w:rPr>
            <w:noProof/>
            <w:webHidden/>
          </w:rPr>
        </w:r>
        <w:r>
          <w:rPr>
            <w:noProof/>
            <w:webHidden/>
          </w:rPr>
          <w:fldChar w:fldCharType="separate"/>
        </w:r>
        <w:r>
          <w:rPr>
            <w:noProof/>
            <w:webHidden/>
          </w:rPr>
          <w:t>5</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83" w:history="1">
        <w:r w:rsidRPr="00DF7688">
          <w:rPr>
            <w:rStyle w:val="af7"/>
            <w:noProof/>
          </w:rPr>
          <w:t>1.3.1</w:t>
        </w:r>
        <w:r w:rsidRPr="00DF7688">
          <w:rPr>
            <w:rStyle w:val="af7"/>
            <w:rFonts w:hint="eastAsia"/>
            <w:noProof/>
          </w:rPr>
          <w:t xml:space="preserve"> </w:t>
        </w:r>
        <w:r w:rsidRPr="00DF7688">
          <w:rPr>
            <w:rStyle w:val="af7"/>
            <w:rFonts w:hint="eastAsia"/>
            <w:noProof/>
          </w:rPr>
          <w:t>研究目的</w:t>
        </w:r>
        <w:r>
          <w:rPr>
            <w:noProof/>
            <w:webHidden/>
          </w:rPr>
          <w:tab/>
        </w:r>
        <w:r>
          <w:rPr>
            <w:noProof/>
            <w:webHidden/>
          </w:rPr>
          <w:fldChar w:fldCharType="begin"/>
        </w:r>
        <w:r>
          <w:rPr>
            <w:noProof/>
            <w:webHidden/>
          </w:rPr>
          <w:instrText xml:space="preserve"> PAGEREF _Toc451112183 \h </w:instrText>
        </w:r>
        <w:r>
          <w:rPr>
            <w:noProof/>
            <w:webHidden/>
          </w:rPr>
        </w:r>
        <w:r>
          <w:rPr>
            <w:noProof/>
            <w:webHidden/>
          </w:rPr>
          <w:fldChar w:fldCharType="separate"/>
        </w:r>
        <w:r>
          <w:rPr>
            <w:noProof/>
            <w:webHidden/>
          </w:rPr>
          <w:t>5</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84" w:history="1">
        <w:r w:rsidRPr="00DF7688">
          <w:rPr>
            <w:rStyle w:val="af7"/>
            <w:noProof/>
          </w:rPr>
          <w:t>1.3.2</w:t>
        </w:r>
        <w:r w:rsidRPr="00DF7688">
          <w:rPr>
            <w:rStyle w:val="af7"/>
            <w:rFonts w:hint="eastAsia"/>
            <w:noProof/>
          </w:rPr>
          <w:t xml:space="preserve"> </w:t>
        </w:r>
        <w:r w:rsidRPr="00DF7688">
          <w:rPr>
            <w:rStyle w:val="af7"/>
            <w:rFonts w:hint="eastAsia"/>
            <w:noProof/>
          </w:rPr>
          <w:t>研究意义</w:t>
        </w:r>
        <w:r>
          <w:rPr>
            <w:noProof/>
            <w:webHidden/>
          </w:rPr>
          <w:tab/>
        </w:r>
        <w:r>
          <w:rPr>
            <w:noProof/>
            <w:webHidden/>
          </w:rPr>
          <w:fldChar w:fldCharType="begin"/>
        </w:r>
        <w:r>
          <w:rPr>
            <w:noProof/>
            <w:webHidden/>
          </w:rPr>
          <w:instrText xml:space="preserve"> PAGEREF _Toc451112184 \h </w:instrText>
        </w:r>
        <w:r>
          <w:rPr>
            <w:noProof/>
            <w:webHidden/>
          </w:rPr>
        </w:r>
        <w:r>
          <w:rPr>
            <w:noProof/>
            <w:webHidden/>
          </w:rPr>
          <w:fldChar w:fldCharType="separate"/>
        </w:r>
        <w:r>
          <w:rPr>
            <w:noProof/>
            <w:webHidden/>
          </w:rPr>
          <w:t>6</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185" w:history="1">
        <w:r w:rsidRPr="00DF7688">
          <w:rPr>
            <w:rStyle w:val="af7"/>
            <w:noProof/>
          </w:rPr>
          <w:t>1.4</w:t>
        </w:r>
        <w:r w:rsidRPr="00DF7688">
          <w:rPr>
            <w:rStyle w:val="af7"/>
            <w:rFonts w:hint="eastAsia"/>
            <w:noProof/>
          </w:rPr>
          <w:t xml:space="preserve"> </w:t>
        </w:r>
        <w:r w:rsidRPr="00DF7688">
          <w:rPr>
            <w:rStyle w:val="af7"/>
            <w:rFonts w:hint="eastAsia"/>
            <w:noProof/>
          </w:rPr>
          <w:t>论文主要内容和结构</w:t>
        </w:r>
        <w:r>
          <w:rPr>
            <w:noProof/>
            <w:webHidden/>
          </w:rPr>
          <w:tab/>
        </w:r>
        <w:r>
          <w:rPr>
            <w:noProof/>
            <w:webHidden/>
          </w:rPr>
          <w:fldChar w:fldCharType="begin"/>
        </w:r>
        <w:r>
          <w:rPr>
            <w:noProof/>
            <w:webHidden/>
          </w:rPr>
          <w:instrText xml:space="preserve"> PAGEREF _Toc451112185 \h </w:instrText>
        </w:r>
        <w:r>
          <w:rPr>
            <w:noProof/>
            <w:webHidden/>
          </w:rPr>
        </w:r>
        <w:r>
          <w:rPr>
            <w:noProof/>
            <w:webHidden/>
          </w:rPr>
          <w:fldChar w:fldCharType="separate"/>
        </w:r>
        <w:r>
          <w:rPr>
            <w:noProof/>
            <w:webHidden/>
          </w:rPr>
          <w:t>6</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186" w:history="1">
        <w:r w:rsidRPr="00DF7688">
          <w:rPr>
            <w:rStyle w:val="af7"/>
            <w:noProof/>
          </w:rPr>
          <w:t>1.5</w:t>
        </w:r>
        <w:r w:rsidRPr="00DF7688">
          <w:rPr>
            <w:rStyle w:val="af7"/>
            <w:rFonts w:hint="eastAsia"/>
            <w:noProof/>
          </w:rPr>
          <w:t xml:space="preserve"> </w:t>
        </w:r>
        <w:r w:rsidRPr="00DF7688">
          <w:rPr>
            <w:rStyle w:val="af7"/>
            <w:rFonts w:hint="eastAsia"/>
            <w:noProof/>
          </w:rPr>
          <w:t>本章小结</w:t>
        </w:r>
        <w:r>
          <w:rPr>
            <w:noProof/>
            <w:webHidden/>
          </w:rPr>
          <w:tab/>
        </w:r>
        <w:r>
          <w:rPr>
            <w:noProof/>
            <w:webHidden/>
          </w:rPr>
          <w:fldChar w:fldCharType="begin"/>
        </w:r>
        <w:r>
          <w:rPr>
            <w:noProof/>
            <w:webHidden/>
          </w:rPr>
          <w:instrText xml:space="preserve"> PAGEREF _Toc451112186 \h </w:instrText>
        </w:r>
        <w:r>
          <w:rPr>
            <w:noProof/>
            <w:webHidden/>
          </w:rPr>
        </w:r>
        <w:r>
          <w:rPr>
            <w:noProof/>
            <w:webHidden/>
          </w:rPr>
          <w:fldChar w:fldCharType="separate"/>
        </w:r>
        <w:r>
          <w:rPr>
            <w:noProof/>
            <w:webHidden/>
          </w:rPr>
          <w:t>7</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187" w:history="1">
        <w:r w:rsidRPr="00DF7688">
          <w:rPr>
            <w:rStyle w:val="af7"/>
            <w:rFonts w:hAnsi="黑体" w:hint="eastAsia"/>
            <w:noProof/>
          </w:rPr>
          <w:t>第</w:t>
        </w:r>
        <w:r w:rsidRPr="00DF7688">
          <w:rPr>
            <w:rStyle w:val="af7"/>
            <w:rFonts w:hAnsi="黑体" w:hint="eastAsia"/>
            <w:noProof/>
          </w:rPr>
          <w:t>2</w:t>
        </w:r>
        <w:r w:rsidRPr="00DF7688">
          <w:rPr>
            <w:rStyle w:val="af7"/>
            <w:rFonts w:hAnsi="黑体" w:hint="eastAsia"/>
            <w:noProof/>
          </w:rPr>
          <w:t>章</w:t>
        </w:r>
        <w:r w:rsidRPr="00DF7688">
          <w:rPr>
            <w:rStyle w:val="af7"/>
            <w:rFonts w:hAnsi="黑体" w:hint="eastAsia"/>
            <w:noProof/>
          </w:rPr>
          <w:t xml:space="preserve"> </w:t>
        </w:r>
        <w:r w:rsidRPr="00DF7688">
          <w:rPr>
            <w:rStyle w:val="af7"/>
            <w:rFonts w:hAnsi="黑体" w:hint="eastAsia"/>
            <w:noProof/>
          </w:rPr>
          <w:t>相关技术和开发工具</w:t>
        </w:r>
        <w:r>
          <w:rPr>
            <w:noProof/>
            <w:webHidden/>
          </w:rPr>
          <w:tab/>
        </w:r>
        <w:r>
          <w:rPr>
            <w:noProof/>
            <w:webHidden/>
          </w:rPr>
          <w:fldChar w:fldCharType="begin"/>
        </w:r>
        <w:r>
          <w:rPr>
            <w:noProof/>
            <w:webHidden/>
          </w:rPr>
          <w:instrText xml:space="preserve"> PAGEREF _Toc451112187 \h </w:instrText>
        </w:r>
        <w:r>
          <w:rPr>
            <w:noProof/>
            <w:webHidden/>
          </w:rPr>
        </w:r>
        <w:r>
          <w:rPr>
            <w:noProof/>
            <w:webHidden/>
          </w:rPr>
          <w:fldChar w:fldCharType="separate"/>
        </w:r>
        <w:r>
          <w:rPr>
            <w:noProof/>
            <w:webHidden/>
          </w:rPr>
          <w:t>7</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188" w:history="1">
        <w:r w:rsidRPr="00DF7688">
          <w:rPr>
            <w:rStyle w:val="af7"/>
            <w:noProof/>
          </w:rPr>
          <w:t>2.1</w:t>
        </w:r>
        <w:r w:rsidRPr="00DF7688">
          <w:rPr>
            <w:rStyle w:val="af7"/>
            <w:rFonts w:hint="eastAsia"/>
            <w:noProof/>
          </w:rPr>
          <w:t xml:space="preserve"> </w:t>
        </w:r>
        <w:r w:rsidRPr="00DF7688">
          <w:rPr>
            <w:rStyle w:val="af7"/>
            <w:rFonts w:hint="eastAsia"/>
            <w:noProof/>
          </w:rPr>
          <w:t>相关技术介绍</w:t>
        </w:r>
        <w:r>
          <w:rPr>
            <w:noProof/>
            <w:webHidden/>
          </w:rPr>
          <w:tab/>
        </w:r>
        <w:r>
          <w:rPr>
            <w:noProof/>
            <w:webHidden/>
          </w:rPr>
          <w:fldChar w:fldCharType="begin"/>
        </w:r>
        <w:r>
          <w:rPr>
            <w:noProof/>
            <w:webHidden/>
          </w:rPr>
          <w:instrText xml:space="preserve"> PAGEREF _Toc451112188 \h </w:instrText>
        </w:r>
        <w:r>
          <w:rPr>
            <w:noProof/>
            <w:webHidden/>
          </w:rPr>
        </w:r>
        <w:r>
          <w:rPr>
            <w:noProof/>
            <w:webHidden/>
          </w:rPr>
          <w:fldChar w:fldCharType="separate"/>
        </w:r>
        <w:r>
          <w:rPr>
            <w:noProof/>
            <w:webHidden/>
          </w:rPr>
          <w:t>7</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89" w:history="1">
        <w:r w:rsidRPr="00DF7688">
          <w:rPr>
            <w:rStyle w:val="af7"/>
            <w:noProof/>
          </w:rPr>
          <w:t>2.1.1</w:t>
        </w:r>
        <w:r w:rsidRPr="00DF7688">
          <w:rPr>
            <w:rStyle w:val="af7"/>
            <w:noProof/>
            <w:lang w:bidi="en-US"/>
          </w:rPr>
          <w:t xml:space="preserve"> Java</w:t>
        </w:r>
        <w:r w:rsidRPr="00DF7688">
          <w:rPr>
            <w:rStyle w:val="af7"/>
            <w:rFonts w:hint="eastAsia"/>
            <w:noProof/>
          </w:rPr>
          <w:t>技术简介</w:t>
        </w:r>
        <w:r>
          <w:rPr>
            <w:noProof/>
            <w:webHidden/>
          </w:rPr>
          <w:tab/>
        </w:r>
        <w:r>
          <w:rPr>
            <w:noProof/>
            <w:webHidden/>
          </w:rPr>
          <w:fldChar w:fldCharType="begin"/>
        </w:r>
        <w:r>
          <w:rPr>
            <w:noProof/>
            <w:webHidden/>
          </w:rPr>
          <w:instrText xml:space="preserve"> PAGEREF _Toc451112189 \h </w:instrText>
        </w:r>
        <w:r>
          <w:rPr>
            <w:noProof/>
            <w:webHidden/>
          </w:rPr>
        </w:r>
        <w:r>
          <w:rPr>
            <w:noProof/>
            <w:webHidden/>
          </w:rPr>
          <w:fldChar w:fldCharType="separate"/>
        </w:r>
        <w:r>
          <w:rPr>
            <w:noProof/>
            <w:webHidden/>
          </w:rPr>
          <w:t>7</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190" w:history="1">
        <w:r w:rsidRPr="00DF7688">
          <w:rPr>
            <w:rStyle w:val="af7"/>
            <w:noProof/>
          </w:rPr>
          <w:t>2.2</w:t>
        </w:r>
        <w:r w:rsidRPr="00DF7688">
          <w:rPr>
            <w:rStyle w:val="af7"/>
            <w:rFonts w:hint="eastAsia"/>
            <w:noProof/>
          </w:rPr>
          <w:t xml:space="preserve"> </w:t>
        </w:r>
        <w:r w:rsidRPr="00DF7688">
          <w:rPr>
            <w:rStyle w:val="af7"/>
            <w:rFonts w:hint="eastAsia"/>
            <w:noProof/>
          </w:rPr>
          <w:t>开发工具的选择</w:t>
        </w:r>
        <w:r>
          <w:rPr>
            <w:noProof/>
            <w:webHidden/>
          </w:rPr>
          <w:tab/>
        </w:r>
        <w:r>
          <w:rPr>
            <w:noProof/>
            <w:webHidden/>
          </w:rPr>
          <w:fldChar w:fldCharType="begin"/>
        </w:r>
        <w:r>
          <w:rPr>
            <w:noProof/>
            <w:webHidden/>
          </w:rPr>
          <w:instrText xml:space="preserve"> PAGEREF _Toc451112190 \h </w:instrText>
        </w:r>
        <w:r>
          <w:rPr>
            <w:noProof/>
            <w:webHidden/>
          </w:rPr>
        </w:r>
        <w:r>
          <w:rPr>
            <w:noProof/>
            <w:webHidden/>
          </w:rPr>
          <w:fldChar w:fldCharType="separate"/>
        </w:r>
        <w:r>
          <w:rPr>
            <w:noProof/>
            <w:webHidden/>
          </w:rPr>
          <w:t>9</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91" w:history="1">
        <w:r w:rsidRPr="00DF7688">
          <w:rPr>
            <w:rStyle w:val="af7"/>
            <w:noProof/>
          </w:rPr>
          <w:t xml:space="preserve">2.2.1 </w:t>
        </w:r>
        <w:r w:rsidRPr="00DF7688">
          <w:rPr>
            <w:rStyle w:val="af7"/>
            <w:rFonts w:hint="eastAsia"/>
            <w:noProof/>
          </w:rPr>
          <w:t>应用程序开发环境</w:t>
        </w:r>
        <w:r w:rsidRPr="00DF7688">
          <w:rPr>
            <w:rStyle w:val="af7"/>
            <w:noProof/>
            <w:lang w:bidi="en-US"/>
          </w:rPr>
          <w:t>Eclipse Luna</w:t>
        </w:r>
        <w:r w:rsidRPr="00DF7688">
          <w:rPr>
            <w:rStyle w:val="af7"/>
            <w:rFonts w:ascii="黑体" w:hAnsi="黑体" w:cs="黑体" w:hint="eastAsia"/>
            <w:noProof/>
            <w:lang w:bidi="en-US"/>
          </w:rPr>
          <w:t>版</w:t>
        </w:r>
        <w:r>
          <w:rPr>
            <w:noProof/>
            <w:webHidden/>
          </w:rPr>
          <w:tab/>
        </w:r>
        <w:r>
          <w:rPr>
            <w:noProof/>
            <w:webHidden/>
          </w:rPr>
          <w:fldChar w:fldCharType="begin"/>
        </w:r>
        <w:r>
          <w:rPr>
            <w:noProof/>
            <w:webHidden/>
          </w:rPr>
          <w:instrText xml:space="preserve"> PAGEREF _Toc451112191 \h </w:instrText>
        </w:r>
        <w:r>
          <w:rPr>
            <w:noProof/>
            <w:webHidden/>
          </w:rPr>
        </w:r>
        <w:r>
          <w:rPr>
            <w:noProof/>
            <w:webHidden/>
          </w:rPr>
          <w:fldChar w:fldCharType="separate"/>
        </w:r>
        <w:r>
          <w:rPr>
            <w:noProof/>
            <w:webHidden/>
          </w:rPr>
          <w:t>9</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92" w:history="1">
        <w:r w:rsidRPr="00DF7688">
          <w:rPr>
            <w:rStyle w:val="af7"/>
            <w:noProof/>
          </w:rPr>
          <w:t>2.2.1</w:t>
        </w:r>
        <w:r w:rsidRPr="00DF7688">
          <w:rPr>
            <w:rStyle w:val="af7"/>
            <w:rFonts w:hint="eastAsia"/>
            <w:noProof/>
          </w:rPr>
          <w:t xml:space="preserve"> </w:t>
        </w:r>
        <w:r w:rsidRPr="00DF7688">
          <w:rPr>
            <w:rStyle w:val="af7"/>
            <w:rFonts w:hint="eastAsia"/>
            <w:noProof/>
          </w:rPr>
          <w:t>应用服务器</w:t>
        </w:r>
        <w:r w:rsidRPr="00DF7688">
          <w:rPr>
            <w:rStyle w:val="af7"/>
            <w:noProof/>
            <w:lang w:bidi="en-US"/>
          </w:rPr>
          <w:t>Tomcat</w:t>
        </w:r>
        <w:r w:rsidRPr="00DF7688">
          <w:rPr>
            <w:rStyle w:val="af7"/>
            <w:noProof/>
          </w:rPr>
          <w:t xml:space="preserve"> 7.0</w:t>
        </w:r>
        <w:r>
          <w:rPr>
            <w:noProof/>
            <w:webHidden/>
          </w:rPr>
          <w:tab/>
        </w:r>
        <w:r>
          <w:rPr>
            <w:noProof/>
            <w:webHidden/>
          </w:rPr>
          <w:fldChar w:fldCharType="begin"/>
        </w:r>
        <w:r>
          <w:rPr>
            <w:noProof/>
            <w:webHidden/>
          </w:rPr>
          <w:instrText xml:space="preserve"> PAGEREF _Toc451112192 \h </w:instrText>
        </w:r>
        <w:r>
          <w:rPr>
            <w:noProof/>
            <w:webHidden/>
          </w:rPr>
        </w:r>
        <w:r>
          <w:rPr>
            <w:noProof/>
            <w:webHidden/>
          </w:rPr>
          <w:fldChar w:fldCharType="separate"/>
        </w:r>
        <w:r>
          <w:rPr>
            <w:noProof/>
            <w:webHidden/>
          </w:rPr>
          <w:t>9</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93" w:history="1">
        <w:r w:rsidRPr="00DF7688">
          <w:rPr>
            <w:rStyle w:val="af7"/>
            <w:noProof/>
          </w:rPr>
          <w:t>2.2.2</w:t>
        </w:r>
        <w:r w:rsidRPr="00DF7688">
          <w:rPr>
            <w:rStyle w:val="af7"/>
            <w:rFonts w:hint="eastAsia"/>
            <w:noProof/>
          </w:rPr>
          <w:t xml:space="preserve"> </w:t>
        </w:r>
        <w:r w:rsidRPr="00DF7688">
          <w:rPr>
            <w:rStyle w:val="af7"/>
            <w:rFonts w:hint="eastAsia"/>
            <w:noProof/>
          </w:rPr>
          <w:t>应用程序开发数据库</w:t>
        </w:r>
        <w:r w:rsidRPr="00DF7688">
          <w:rPr>
            <w:rStyle w:val="af7"/>
            <w:noProof/>
            <w:lang w:bidi="en-US"/>
          </w:rPr>
          <w:t>MySQL</w:t>
        </w:r>
        <w:r>
          <w:rPr>
            <w:noProof/>
            <w:webHidden/>
          </w:rPr>
          <w:tab/>
        </w:r>
        <w:r>
          <w:rPr>
            <w:noProof/>
            <w:webHidden/>
          </w:rPr>
          <w:fldChar w:fldCharType="begin"/>
        </w:r>
        <w:r>
          <w:rPr>
            <w:noProof/>
            <w:webHidden/>
          </w:rPr>
          <w:instrText xml:space="preserve"> PAGEREF _Toc451112193 \h </w:instrText>
        </w:r>
        <w:r>
          <w:rPr>
            <w:noProof/>
            <w:webHidden/>
          </w:rPr>
        </w:r>
        <w:r>
          <w:rPr>
            <w:noProof/>
            <w:webHidden/>
          </w:rPr>
          <w:fldChar w:fldCharType="separate"/>
        </w:r>
        <w:r>
          <w:rPr>
            <w:noProof/>
            <w:webHidden/>
          </w:rPr>
          <w:t>10</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94" w:history="1">
        <w:r w:rsidRPr="00DF7688">
          <w:rPr>
            <w:rStyle w:val="af7"/>
            <w:noProof/>
          </w:rPr>
          <w:t>2.2.3</w:t>
        </w:r>
        <w:r w:rsidRPr="00DF7688">
          <w:rPr>
            <w:rStyle w:val="af7"/>
            <w:rFonts w:hint="eastAsia"/>
            <w:noProof/>
          </w:rPr>
          <w:t xml:space="preserve"> </w:t>
        </w:r>
        <w:r w:rsidRPr="00DF7688">
          <w:rPr>
            <w:rStyle w:val="af7"/>
            <w:rFonts w:hint="eastAsia"/>
            <w:noProof/>
          </w:rPr>
          <w:t>项目构建工具</w:t>
        </w:r>
        <w:r>
          <w:rPr>
            <w:noProof/>
            <w:webHidden/>
          </w:rPr>
          <w:tab/>
        </w:r>
        <w:r>
          <w:rPr>
            <w:noProof/>
            <w:webHidden/>
          </w:rPr>
          <w:fldChar w:fldCharType="begin"/>
        </w:r>
        <w:r>
          <w:rPr>
            <w:noProof/>
            <w:webHidden/>
          </w:rPr>
          <w:instrText xml:space="preserve"> PAGEREF _Toc451112194 \h </w:instrText>
        </w:r>
        <w:r>
          <w:rPr>
            <w:noProof/>
            <w:webHidden/>
          </w:rPr>
        </w:r>
        <w:r>
          <w:rPr>
            <w:noProof/>
            <w:webHidden/>
          </w:rPr>
          <w:fldChar w:fldCharType="separate"/>
        </w:r>
        <w:r>
          <w:rPr>
            <w:noProof/>
            <w:webHidden/>
          </w:rPr>
          <w:t>10</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95" w:history="1">
        <w:r w:rsidRPr="00DF7688">
          <w:rPr>
            <w:rStyle w:val="af7"/>
            <w:noProof/>
          </w:rPr>
          <w:t>2.2.4</w:t>
        </w:r>
        <w:r w:rsidRPr="00DF7688">
          <w:rPr>
            <w:rStyle w:val="af7"/>
            <w:rFonts w:hint="eastAsia"/>
            <w:noProof/>
          </w:rPr>
          <w:t xml:space="preserve"> </w:t>
        </w:r>
        <w:r w:rsidRPr="00DF7688">
          <w:rPr>
            <w:rStyle w:val="af7"/>
            <w:rFonts w:hint="eastAsia"/>
            <w:noProof/>
          </w:rPr>
          <w:t>版本控制工具</w:t>
        </w:r>
        <w:r>
          <w:rPr>
            <w:noProof/>
            <w:webHidden/>
          </w:rPr>
          <w:tab/>
        </w:r>
        <w:r>
          <w:rPr>
            <w:noProof/>
            <w:webHidden/>
          </w:rPr>
          <w:fldChar w:fldCharType="begin"/>
        </w:r>
        <w:r>
          <w:rPr>
            <w:noProof/>
            <w:webHidden/>
          </w:rPr>
          <w:instrText xml:space="preserve"> PAGEREF _Toc451112195 \h </w:instrText>
        </w:r>
        <w:r>
          <w:rPr>
            <w:noProof/>
            <w:webHidden/>
          </w:rPr>
        </w:r>
        <w:r>
          <w:rPr>
            <w:noProof/>
            <w:webHidden/>
          </w:rPr>
          <w:fldChar w:fldCharType="separate"/>
        </w:r>
        <w:r>
          <w:rPr>
            <w:noProof/>
            <w:webHidden/>
          </w:rPr>
          <w:t>11</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196" w:history="1">
        <w:r w:rsidRPr="00DF7688">
          <w:rPr>
            <w:rStyle w:val="af7"/>
            <w:noProof/>
          </w:rPr>
          <w:t>2.3</w:t>
        </w:r>
        <w:r w:rsidRPr="00DF7688">
          <w:rPr>
            <w:rStyle w:val="af7"/>
            <w:rFonts w:hint="eastAsia"/>
            <w:noProof/>
          </w:rPr>
          <w:t xml:space="preserve"> </w:t>
        </w:r>
        <w:r w:rsidRPr="00DF7688">
          <w:rPr>
            <w:rStyle w:val="af7"/>
            <w:rFonts w:hint="eastAsia"/>
            <w:noProof/>
          </w:rPr>
          <w:t>本章小结</w:t>
        </w:r>
        <w:r>
          <w:rPr>
            <w:noProof/>
            <w:webHidden/>
          </w:rPr>
          <w:tab/>
        </w:r>
        <w:r>
          <w:rPr>
            <w:noProof/>
            <w:webHidden/>
          </w:rPr>
          <w:fldChar w:fldCharType="begin"/>
        </w:r>
        <w:r>
          <w:rPr>
            <w:noProof/>
            <w:webHidden/>
          </w:rPr>
          <w:instrText xml:space="preserve"> PAGEREF _Toc451112196 \h </w:instrText>
        </w:r>
        <w:r>
          <w:rPr>
            <w:noProof/>
            <w:webHidden/>
          </w:rPr>
        </w:r>
        <w:r>
          <w:rPr>
            <w:noProof/>
            <w:webHidden/>
          </w:rPr>
          <w:fldChar w:fldCharType="separate"/>
        </w:r>
        <w:r>
          <w:rPr>
            <w:noProof/>
            <w:webHidden/>
          </w:rPr>
          <w:t>11</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197" w:history="1">
        <w:r w:rsidRPr="00DF7688">
          <w:rPr>
            <w:rStyle w:val="af7"/>
            <w:rFonts w:hint="eastAsia"/>
            <w:noProof/>
          </w:rPr>
          <w:t>第</w:t>
        </w:r>
        <w:r w:rsidRPr="00DF7688">
          <w:rPr>
            <w:rStyle w:val="af7"/>
            <w:rFonts w:hint="eastAsia"/>
            <w:noProof/>
          </w:rPr>
          <w:t>3</w:t>
        </w:r>
        <w:r w:rsidRPr="00DF7688">
          <w:rPr>
            <w:rStyle w:val="af7"/>
            <w:rFonts w:hint="eastAsia"/>
            <w:noProof/>
          </w:rPr>
          <w:t>章</w:t>
        </w:r>
        <w:r w:rsidRPr="00DF7688">
          <w:rPr>
            <w:rStyle w:val="af7"/>
            <w:rFonts w:hint="eastAsia"/>
            <w:noProof/>
          </w:rPr>
          <w:t xml:space="preserve"> </w:t>
        </w:r>
        <w:r w:rsidRPr="00DF7688">
          <w:rPr>
            <w:rStyle w:val="af7"/>
            <w:rFonts w:hint="eastAsia"/>
            <w:noProof/>
          </w:rPr>
          <w:t>需求分析与可行性分析</w:t>
        </w:r>
        <w:r>
          <w:rPr>
            <w:noProof/>
            <w:webHidden/>
          </w:rPr>
          <w:tab/>
        </w:r>
        <w:r>
          <w:rPr>
            <w:noProof/>
            <w:webHidden/>
          </w:rPr>
          <w:fldChar w:fldCharType="begin"/>
        </w:r>
        <w:r>
          <w:rPr>
            <w:noProof/>
            <w:webHidden/>
          </w:rPr>
          <w:instrText xml:space="preserve"> PAGEREF _Toc451112197 \h </w:instrText>
        </w:r>
        <w:r>
          <w:rPr>
            <w:noProof/>
            <w:webHidden/>
          </w:rPr>
        </w:r>
        <w:r>
          <w:rPr>
            <w:noProof/>
            <w:webHidden/>
          </w:rPr>
          <w:fldChar w:fldCharType="separate"/>
        </w:r>
        <w:r>
          <w:rPr>
            <w:noProof/>
            <w:webHidden/>
          </w:rPr>
          <w:t>12</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198" w:history="1">
        <w:r w:rsidRPr="00DF7688">
          <w:rPr>
            <w:rStyle w:val="af7"/>
            <w:noProof/>
          </w:rPr>
          <w:t>3.1</w:t>
        </w:r>
        <w:r w:rsidRPr="00DF7688">
          <w:rPr>
            <w:rStyle w:val="af7"/>
            <w:rFonts w:hint="eastAsia"/>
            <w:noProof/>
          </w:rPr>
          <w:t xml:space="preserve"> </w:t>
        </w:r>
        <w:r w:rsidRPr="00DF7688">
          <w:rPr>
            <w:rStyle w:val="af7"/>
            <w:rFonts w:hint="eastAsia"/>
            <w:noProof/>
          </w:rPr>
          <w:t>系统的需求分析</w:t>
        </w:r>
        <w:r>
          <w:rPr>
            <w:noProof/>
            <w:webHidden/>
          </w:rPr>
          <w:tab/>
        </w:r>
        <w:r>
          <w:rPr>
            <w:noProof/>
            <w:webHidden/>
          </w:rPr>
          <w:fldChar w:fldCharType="begin"/>
        </w:r>
        <w:r>
          <w:rPr>
            <w:noProof/>
            <w:webHidden/>
          </w:rPr>
          <w:instrText xml:space="preserve"> PAGEREF _Toc451112198 \h </w:instrText>
        </w:r>
        <w:r>
          <w:rPr>
            <w:noProof/>
            <w:webHidden/>
          </w:rPr>
        </w:r>
        <w:r>
          <w:rPr>
            <w:noProof/>
            <w:webHidden/>
          </w:rPr>
          <w:fldChar w:fldCharType="separate"/>
        </w:r>
        <w:r>
          <w:rPr>
            <w:noProof/>
            <w:webHidden/>
          </w:rPr>
          <w:t>12</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199" w:history="1">
        <w:r w:rsidRPr="00DF7688">
          <w:rPr>
            <w:rStyle w:val="af7"/>
            <w:noProof/>
          </w:rPr>
          <w:t>3.1.1</w:t>
        </w:r>
        <w:r w:rsidRPr="00DF7688">
          <w:rPr>
            <w:rStyle w:val="af7"/>
            <w:rFonts w:hint="eastAsia"/>
            <w:noProof/>
          </w:rPr>
          <w:t xml:space="preserve"> </w:t>
        </w:r>
        <w:r w:rsidRPr="00DF7688">
          <w:rPr>
            <w:rStyle w:val="af7"/>
            <w:rFonts w:hint="eastAsia"/>
            <w:noProof/>
          </w:rPr>
          <w:t>系统的功能需求</w:t>
        </w:r>
        <w:r>
          <w:rPr>
            <w:noProof/>
            <w:webHidden/>
          </w:rPr>
          <w:tab/>
        </w:r>
        <w:r>
          <w:rPr>
            <w:noProof/>
            <w:webHidden/>
          </w:rPr>
          <w:fldChar w:fldCharType="begin"/>
        </w:r>
        <w:r>
          <w:rPr>
            <w:noProof/>
            <w:webHidden/>
          </w:rPr>
          <w:instrText xml:space="preserve"> PAGEREF _Toc451112199 \h </w:instrText>
        </w:r>
        <w:r>
          <w:rPr>
            <w:noProof/>
            <w:webHidden/>
          </w:rPr>
        </w:r>
        <w:r>
          <w:rPr>
            <w:noProof/>
            <w:webHidden/>
          </w:rPr>
          <w:fldChar w:fldCharType="separate"/>
        </w:r>
        <w:r>
          <w:rPr>
            <w:noProof/>
            <w:webHidden/>
          </w:rPr>
          <w:t>13</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00" w:history="1">
        <w:r w:rsidRPr="00DF7688">
          <w:rPr>
            <w:rStyle w:val="af7"/>
            <w:noProof/>
          </w:rPr>
          <w:t>3.1.2</w:t>
        </w:r>
        <w:r w:rsidRPr="00DF7688">
          <w:rPr>
            <w:rStyle w:val="af7"/>
            <w:rFonts w:hint="eastAsia"/>
            <w:noProof/>
          </w:rPr>
          <w:t xml:space="preserve"> </w:t>
        </w:r>
        <w:r w:rsidRPr="00DF7688">
          <w:rPr>
            <w:rStyle w:val="af7"/>
            <w:rFonts w:hint="eastAsia"/>
            <w:noProof/>
          </w:rPr>
          <w:t>系统的性能需求</w:t>
        </w:r>
        <w:r>
          <w:rPr>
            <w:noProof/>
            <w:webHidden/>
          </w:rPr>
          <w:tab/>
        </w:r>
        <w:r>
          <w:rPr>
            <w:noProof/>
            <w:webHidden/>
          </w:rPr>
          <w:fldChar w:fldCharType="begin"/>
        </w:r>
        <w:r>
          <w:rPr>
            <w:noProof/>
            <w:webHidden/>
          </w:rPr>
          <w:instrText xml:space="preserve"> PAGEREF _Toc451112200 \h </w:instrText>
        </w:r>
        <w:r>
          <w:rPr>
            <w:noProof/>
            <w:webHidden/>
          </w:rPr>
        </w:r>
        <w:r>
          <w:rPr>
            <w:noProof/>
            <w:webHidden/>
          </w:rPr>
          <w:fldChar w:fldCharType="separate"/>
        </w:r>
        <w:r>
          <w:rPr>
            <w:noProof/>
            <w:webHidden/>
          </w:rPr>
          <w:t>15</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01" w:history="1">
        <w:r w:rsidRPr="00DF7688">
          <w:rPr>
            <w:rStyle w:val="af7"/>
            <w:noProof/>
          </w:rPr>
          <w:t>3.2</w:t>
        </w:r>
        <w:r w:rsidRPr="00DF7688">
          <w:rPr>
            <w:rStyle w:val="af7"/>
            <w:rFonts w:hint="eastAsia"/>
            <w:noProof/>
          </w:rPr>
          <w:t xml:space="preserve"> </w:t>
        </w:r>
        <w:r w:rsidRPr="00DF7688">
          <w:rPr>
            <w:rStyle w:val="af7"/>
            <w:rFonts w:hint="eastAsia"/>
            <w:noProof/>
          </w:rPr>
          <w:t>可行性研究</w:t>
        </w:r>
        <w:r>
          <w:rPr>
            <w:noProof/>
            <w:webHidden/>
          </w:rPr>
          <w:tab/>
        </w:r>
        <w:r>
          <w:rPr>
            <w:noProof/>
            <w:webHidden/>
          </w:rPr>
          <w:fldChar w:fldCharType="begin"/>
        </w:r>
        <w:r>
          <w:rPr>
            <w:noProof/>
            <w:webHidden/>
          </w:rPr>
          <w:instrText xml:space="preserve"> PAGEREF _Toc451112201 \h </w:instrText>
        </w:r>
        <w:r>
          <w:rPr>
            <w:noProof/>
            <w:webHidden/>
          </w:rPr>
        </w:r>
        <w:r>
          <w:rPr>
            <w:noProof/>
            <w:webHidden/>
          </w:rPr>
          <w:fldChar w:fldCharType="separate"/>
        </w:r>
        <w:r>
          <w:rPr>
            <w:noProof/>
            <w:webHidden/>
          </w:rPr>
          <w:t>16</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02" w:history="1">
        <w:r w:rsidRPr="00DF7688">
          <w:rPr>
            <w:rStyle w:val="af7"/>
            <w:noProof/>
          </w:rPr>
          <w:t>3.2.1</w:t>
        </w:r>
        <w:r w:rsidRPr="00DF7688">
          <w:rPr>
            <w:rStyle w:val="af7"/>
            <w:rFonts w:hint="eastAsia"/>
            <w:noProof/>
          </w:rPr>
          <w:t xml:space="preserve"> </w:t>
        </w:r>
        <w:r w:rsidRPr="00DF7688">
          <w:rPr>
            <w:rStyle w:val="af7"/>
            <w:rFonts w:hint="eastAsia"/>
            <w:noProof/>
          </w:rPr>
          <w:t>经济可行性</w:t>
        </w:r>
        <w:r>
          <w:rPr>
            <w:noProof/>
            <w:webHidden/>
          </w:rPr>
          <w:tab/>
        </w:r>
        <w:r>
          <w:rPr>
            <w:noProof/>
            <w:webHidden/>
          </w:rPr>
          <w:fldChar w:fldCharType="begin"/>
        </w:r>
        <w:r>
          <w:rPr>
            <w:noProof/>
            <w:webHidden/>
          </w:rPr>
          <w:instrText xml:space="preserve"> PAGEREF _Toc451112202 \h </w:instrText>
        </w:r>
        <w:r>
          <w:rPr>
            <w:noProof/>
            <w:webHidden/>
          </w:rPr>
        </w:r>
        <w:r>
          <w:rPr>
            <w:noProof/>
            <w:webHidden/>
          </w:rPr>
          <w:fldChar w:fldCharType="separate"/>
        </w:r>
        <w:r>
          <w:rPr>
            <w:noProof/>
            <w:webHidden/>
          </w:rPr>
          <w:t>16</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03" w:history="1">
        <w:r w:rsidRPr="00DF7688">
          <w:rPr>
            <w:rStyle w:val="af7"/>
            <w:noProof/>
          </w:rPr>
          <w:t>3.2.2</w:t>
        </w:r>
        <w:r w:rsidRPr="00DF7688">
          <w:rPr>
            <w:rStyle w:val="af7"/>
            <w:rFonts w:hint="eastAsia"/>
            <w:noProof/>
          </w:rPr>
          <w:t xml:space="preserve"> </w:t>
        </w:r>
        <w:r w:rsidRPr="00DF7688">
          <w:rPr>
            <w:rStyle w:val="af7"/>
            <w:rFonts w:hint="eastAsia"/>
            <w:noProof/>
          </w:rPr>
          <w:t>技术可行性</w:t>
        </w:r>
        <w:r>
          <w:rPr>
            <w:noProof/>
            <w:webHidden/>
          </w:rPr>
          <w:tab/>
        </w:r>
        <w:r>
          <w:rPr>
            <w:noProof/>
            <w:webHidden/>
          </w:rPr>
          <w:fldChar w:fldCharType="begin"/>
        </w:r>
        <w:r>
          <w:rPr>
            <w:noProof/>
            <w:webHidden/>
          </w:rPr>
          <w:instrText xml:space="preserve"> PAGEREF _Toc451112203 \h </w:instrText>
        </w:r>
        <w:r>
          <w:rPr>
            <w:noProof/>
            <w:webHidden/>
          </w:rPr>
        </w:r>
        <w:r>
          <w:rPr>
            <w:noProof/>
            <w:webHidden/>
          </w:rPr>
          <w:fldChar w:fldCharType="separate"/>
        </w:r>
        <w:r>
          <w:rPr>
            <w:noProof/>
            <w:webHidden/>
          </w:rPr>
          <w:t>16</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04" w:history="1">
        <w:r w:rsidRPr="00DF7688">
          <w:rPr>
            <w:rStyle w:val="af7"/>
            <w:noProof/>
          </w:rPr>
          <w:t>3.2.3</w:t>
        </w:r>
        <w:r w:rsidRPr="00DF7688">
          <w:rPr>
            <w:rStyle w:val="af7"/>
            <w:rFonts w:hint="eastAsia"/>
            <w:noProof/>
          </w:rPr>
          <w:t xml:space="preserve"> </w:t>
        </w:r>
        <w:r w:rsidRPr="00DF7688">
          <w:rPr>
            <w:rStyle w:val="af7"/>
            <w:rFonts w:hint="eastAsia"/>
            <w:noProof/>
          </w:rPr>
          <w:t>社会可行性</w:t>
        </w:r>
        <w:r>
          <w:rPr>
            <w:noProof/>
            <w:webHidden/>
          </w:rPr>
          <w:tab/>
        </w:r>
        <w:r>
          <w:rPr>
            <w:noProof/>
            <w:webHidden/>
          </w:rPr>
          <w:fldChar w:fldCharType="begin"/>
        </w:r>
        <w:r>
          <w:rPr>
            <w:noProof/>
            <w:webHidden/>
          </w:rPr>
          <w:instrText xml:space="preserve"> PAGEREF _Toc451112204 \h </w:instrText>
        </w:r>
        <w:r>
          <w:rPr>
            <w:noProof/>
            <w:webHidden/>
          </w:rPr>
        </w:r>
        <w:r>
          <w:rPr>
            <w:noProof/>
            <w:webHidden/>
          </w:rPr>
          <w:fldChar w:fldCharType="separate"/>
        </w:r>
        <w:r>
          <w:rPr>
            <w:noProof/>
            <w:webHidden/>
          </w:rPr>
          <w:t>17</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05" w:history="1">
        <w:r w:rsidRPr="00DF7688">
          <w:rPr>
            <w:rStyle w:val="af7"/>
            <w:noProof/>
          </w:rPr>
          <w:t>3.3</w:t>
        </w:r>
        <w:r w:rsidRPr="00DF7688">
          <w:rPr>
            <w:rStyle w:val="af7"/>
            <w:rFonts w:hint="eastAsia"/>
            <w:noProof/>
          </w:rPr>
          <w:t xml:space="preserve"> </w:t>
        </w:r>
        <w:r w:rsidRPr="00DF7688">
          <w:rPr>
            <w:rStyle w:val="af7"/>
            <w:rFonts w:hint="eastAsia"/>
            <w:noProof/>
          </w:rPr>
          <w:t>本章小结</w:t>
        </w:r>
        <w:r>
          <w:rPr>
            <w:noProof/>
            <w:webHidden/>
          </w:rPr>
          <w:tab/>
        </w:r>
        <w:r>
          <w:rPr>
            <w:noProof/>
            <w:webHidden/>
          </w:rPr>
          <w:fldChar w:fldCharType="begin"/>
        </w:r>
        <w:r>
          <w:rPr>
            <w:noProof/>
            <w:webHidden/>
          </w:rPr>
          <w:instrText xml:space="preserve"> PAGEREF _Toc451112205 \h </w:instrText>
        </w:r>
        <w:r>
          <w:rPr>
            <w:noProof/>
            <w:webHidden/>
          </w:rPr>
        </w:r>
        <w:r>
          <w:rPr>
            <w:noProof/>
            <w:webHidden/>
          </w:rPr>
          <w:fldChar w:fldCharType="separate"/>
        </w:r>
        <w:r>
          <w:rPr>
            <w:noProof/>
            <w:webHidden/>
          </w:rPr>
          <w:t>17</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206" w:history="1">
        <w:r w:rsidRPr="00DF7688">
          <w:rPr>
            <w:rStyle w:val="af7"/>
            <w:rFonts w:hint="eastAsia"/>
            <w:noProof/>
          </w:rPr>
          <w:t>第</w:t>
        </w:r>
        <w:r w:rsidRPr="00DF7688">
          <w:rPr>
            <w:rStyle w:val="af7"/>
            <w:rFonts w:hint="eastAsia"/>
            <w:noProof/>
          </w:rPr>
          <w:t>4</w:t>
        </w:r>
        <w:r w:rsidRPr="00DF7688">
          <w:rPr>
            <w:rStyle w:val="af7"/>
            <w:rFonts w:hint="eastAsia"/>
            <w:noProof/>
          </w:rPr>
          <w:t>章</w:t>
        </w:r>
        <w:r w:rsidRPr="00DF7688">
          <w:rPr>
            <w:rStyle w:val="af7"/>
            <w:rFonts w:hint="eastAsia"/>
            <w:noProof/>
          </w:rPr>
          <w:t xml:space="preserve"> </w:t>
        </w:r>
        <w:r w:rsidRPr="00DF7688">
          <w:rPr>
            <w:rStyle w:val="af7"/>
            <w:rFonts w:hint="eastAsia"/>
            <w:noProof/>
          </w:rPr>
          <w:t>系统的概要设计</w:t>
        </w:r>
        <w:r>
          <w:rPr>
            <w:noProof/>
            <w:webHidden/>
          </w:rPr>
          <w:tab/>
        </w:r>
        <w:r>
          <w:rPr>
            <w:noProof/>
            <w:webHidden/>
          </w:rPr>
          <w:fldChar w:fldCharType="begin"/>
        </w:r>
        <w:r>
          <w:rPr>
            <w:noProof/>
            <w:webHidden/>
          </w:rPr>
          <w:instrText xml:space="preserve"> PAGEREF _Toc451112206 \h </w:instrText>
        </w:r>
        <w:r>
          <w:rPr>
            <w:noProof/>
            <w:webHidden/>
          </w:rPr>
        </w:r>
        <w:r>
          <w:rPr>
            <w:noProof/>
            <w:webHidden/>
          </w:rPr>
          <w:fldChar w:fldCharType="separate"/>
        </w:r>
        <w:r>
          <w:rPr>
            <w:noProof/>
            <w:webHidden/>
          </w:rPr>
          <w:t>17</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07" w:history="1">
        <w:r w:rsidRPr="00DF7688">
          <w:rPr>
            <w:rStyle w:val="af7"/>
            <w:noProof/>
          </w:rPr>
          <w:t>4.1</w:t>
        </w:r>
        <w:r w:rsidRPr="00DF7688">
          <w:rPr>
            <w:rStyle w:val="af7"/>
            <w:rFonts w:hint="eastAsia"/>
            <w:noProof/>
          </w:rPr>
          <w:t xml:space="preserve"> </w:t>
        </w:r>
        <w:r w:rsidRPr="00DF7688">
          <w:rPr>
            <w:rStyle w:val="af7"/>
            <w:rFonts w:hint="eastAsia"/>
            <w:noProof/>
          </w:rPr>
          <w:t>系统的概念模型设计</w:t>
        </w:r>
        <w:r>
          <w:rPr>
            <w:noProof/>
            <w:webHidden/>
          </w:rPr>
          <w:tab/>
        </w:r>
        <w:r>
          <w:rPr>
            <w:noProof/>
            <w:webHidden/>
          </w:rPr>
          <w:fldChar w:fldCharType="begin"/>
        </w:r>
        <w:r>
          <w:rPr>
            <w:noProof/>
            <w:webHidden/>
          </w:rPr>
          <w:instrText xml:space="preserve"> PAGEREF _Toc451112207 \h </w:instrText>
        </w:r>
        <w:r>
          <w:rPr>
            <w:noProof/>
            <w:webHidden/>
          </w:rPr>
        </w:r>
        <w:r>
          <w:rPr>
            <w:noProof/>
            <w:webHidden/>
          </w:rPr>
          <w:fldChar w:fldCharType="separate"/>
        </w:r>
        <w:r>
          <w:rPr>
            <w:noProof/>
            <w:webHidden/>
          </w:rPr>
          <w:t>17</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08" w:history="1">
        <w:r w:rsidRPr="00DF7688">
          <w:rPr>
            <w:rStyle w:val="af7"/>
            <w:noProof/>
          </w:rPr>
          <w:t>4.2</w:t>
        </w:r>
        <w:r w:rsidRPr="00DF7688">
          <w:rPr>
            <w:rStyle w:val="af7"/>
            <w:rFonts w:hint="eastAsia"/>
            <w:noProof/>
          </w:rPr>
          <w:t xml:space="preserve"> </w:t>
        </w:r>
        <w:r w:rsidRPr="00DF7688">
          <w:rPr>
            <w:rStyle w:val="af7"/>
            <w:rFonts w:hint="eastAsia"/>
            <w:noProof/>
          </w:rPr>
          <w:t>本章小结</w:t>
        </w:r>
        <w:r>
          <w:rPr>
            <w:noProof/>
            <w:webHidden/>
          </w:rPr>
          <w:tab/>
        </w:r>
        <w:r>
          <w:rPr>
            <w:noProof/>
            <w:webHidden/>
          </w:rPr>
          <w:fldChar w:fldCharType="begin"/>
        </w:r>
        <w:r>
          <w:rPr>
            <w:noProof/>
            <w:webHidden/>
          </w:rPr>
          <w:instrText xml:space="preserve"> PAGEREF _Toc451112208 \h </w:instrText>
        </w:r>
        <w:r>
          <w:rPr>
            <w:noProof/>
            <w:webHidden/>
          </w:rPr>
        </w:r>
        <w:r>
          <w:rPr>
            <w:noProof/>
            <w:webHidden/>
          </w:rPr>
          <w:fldChar w:fldCharType="separate"/>
        </w:r>
        <w:r>
          <w:rPr>
            <w:noProof/>
            <w:webHidden/>
          </w:rPr>
          <w:t>24</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209" w:history="1">
        <w:r w:rsidRPr="00DF7688">
          <w:rPr>
            <w:rStyle w:val="af7"/>
            <w:rFonts w:hint="eastAsia"/>
            <w:noProof/>
          </w:rPr>
          <w:t>第</w:t>
        </w:r>
        <w:r w:rsidRPr="00DF7688">
          <w:rPr>
            <w:rStyle w:val="af7"/>
            <w:rFonts w:hint="eastAsia"/>
            <w:noProof/>
          </w:rPr>
          <w:t>5</w:t>
        </w:r>
        <w:r w:rsidRPr="00DF7688">
          <w:rPr>
            <w:rStyle w:val="af7"/>
            <w:rFonts w:hint="eastAsia"/>
            <w:noProof/>
          </w:rPr>
          <w:t>章</w:t>
        </w:r>
        <w:r w:rsidRPr="00DF7688">
          <w:rPr>
            <w:rStyle w:val="af7"/>
            <w:rFonts w:hint="eastAsia"/>
            <w:noProof/>
          </w:rPr>
          <w:t xml:space="preserve"> </w:t>
        </w:r>
        <w:r w:rsidRPr="00DF7688">
          <w:rPr>
            <w:rStyle w:val="af7"/>
            <w:rFonts w:hint="eastAsia"/>
            <w:noProof/>
          </w:rPr>
          <w:t>系统的详细设计</w:t>
        </w:r>
        <w:r>
          <w:rPr>
            <w:noProof/>
            <w:webHidden/>
          </w:rPr>
          <w:tab/>
        </w:r>
        <w:r>
          <w:rPr>
            <w:noProof/>
            <w:webHidden/>
          </w:rPr>
          <w:fldChar w:fldCharType="begin"/>
        </w:r>
        <w:r>
          <w:rPr>
            <w:noProof/>
            <w:webHidden/>
          </w:rPr>
          <w:instrText xml:space="preserve"> PAGEREF _Toc451112209 \h </w:instrText>
        </w:r>
        <w:r>
          <w:rPr>
            <w:noProof/>
            <w:webHidden/>
          </w:rPr>
        </w:r>
        <w:r>
          <w:rPr>
            <w:noProof/>
            <w:webHidden/>
          </w:rPr>
          <w:fldChar w:fldCharType="separate"/>
        </w:r>
        <w:r>
          <w:rPr>
            <w:noProof/>
            <w:webHidden/>
          </w:rPr>
          <w:t>24</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10" w:history="1">
        <w:r w:rsidRPr="00DF7688">
          <w:rPr>
            <w:rStyle w:val="af7"/>
            <w:noProof/>
          </w:rPr>
          <w:t>5.1</w:t>
        </w:r>
        <w:r w:rsidRPr="00DF7688">
          <w:rPr>
            <w:rStyle w:val="af7"/>
            <w:rFonts w:hint="eastAsia"/>
            <w:noProof/>
          </w:rPr>
          <w:t xml:space="preserve"> </w:t>
        </w:r>
        <w:r w:rsidRPr="00DF7688">
          <w:rPr>
            <w:rStyle w:val="af7"/>
            <w:rFonts w:hint="eastAsia"/>
            <w:noProof/>
          </w:rPr>
          <w:t>系统体系结构设计</w:t>
        </w:r>
        <w:r>
          <w:rPr>
            <w:noProof/>
            <w:webHidden/>
          </w:rPr>
          <w:tab/>
        </w:r>
        <w:r>
          <w:rPr>
            <w:noProof/>
            <w:webHidden/>
          </w:rPr>
          <w:fldChar w:fldCharType="begin"/>
        </w:r>
        <w:r>
          <w:rPr>
            <w:noProof/>
            <w:webHidden/>
          </w:rPr>
          <w:instrText xml:space="preserve"> PAGEREF _Toc451112210 \h </w:instrText>
        </w:r>
        <w:r>
          <w:rPr>
            <w:noProof/>
            <w:webHidden/>
          </w:rPr>
        </w:r>
        <w:r>
          <w:rPr>
            <w:noProof/>
            <w:webHidden/>
          </w:rPr>
          <w:fldChar w:fldCharType="separate"/>
        </w:r>
        <w:r>
          <w:rPr>
            <w:noProof/>
            <w:webHidden/>
          </w:rPr>
          <w:t>24</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11" w:history="1">
        <w:r w:rsidRPr="00DF7688">
          <w:rPr>
            <w:rStyle w:val="af7"/>
            <w:noProof/>
          </w:rPr>
          <w:t>5.2</w:t>
        </w:r>
        <w:r w:rsidRPr="00DF7688">
          <w:rPr>
            <w:rStyle w:val="af7"/>
            <w:rFonts w:hint="eastAsia"/>
            <w:noProof/>
          </w:rPr>
          <w:t xml:space="preserve"> </w:t>
        </w:r>
        <w:r w:rsidRPr="00DF7688">
          <w:rPr>
            <w:rStyle w:val="af7"/>
            <w:rFonts w:hint="eastAsia"/>
            <w:noProof/>
          </w:rPr>
          <w:t>详细功能的设计</w:t>
        </w:r>
        <w:r>
          <w:rPr>
            <w:noProof/>
            <w:webHidden/>
          </w:rPr>
          <w:tab/>
        </w:r>
        <w:r>
          <w:rPr>
            <w:noProof/>
            <w:webHidden/>
          </w:rPr>
          <w:fldChar w:fldCharType="begin"/>
        </w:r>
        <w:r>
          <w:rPr>
            <w:noProof/>
            <w:webHidden/>
          </w:rPr>
          <w:instrText xml:space="preserve"> PAGEREF _Toc451112211 \h </w:instrText>
        </w:r>
        <w:r>
          <w:rPr>
            <w:noProof/>
            <w:webHidden/>
          </w:rPr>
        </w:r>
        <w:r>
          <w:rPr>
            <w:noProof/>
            <w:webHidden/>
          </w:rPr>
          <w:fldChar w:fldCharType="separate"/>
        </w:r>
        <w:r>
          <w:rPr>
            <w:noProof/>
            <w:webHidden/>
          </w:rPr>
          <w:t>25</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12" w:history="1">
        <w:r w:rsidRPr="00DF7688">
          <w:rPr>
            <w:rStyle w:val="af7"/>
            <w:noProof/>
          </w:rPr>
          <w:t>5.2.1</w:t>
        </w:r>
        <w:r w:rsidRPr="00DF7688">
          <w:rPr>
            <w:rStyle w:val="af7"/>
            <w:rFonts w:hint="eastAsia"/>
            <w:noProof/>
          </w:rPr>
          <w:t xml:space="preserve"> </w:t>
        </w:r>
        <w:r w:rsidRPr="00DF7688">
          <w:rPr>
            <w:rStyle w:val="af7"/>
            <w:rFonts w:hint="eastAsia"/>
            <w:noProof/>
          </w:rPr>
          <w:t>用户模块功能</w:t>
        </w:r>
        <w:r>
          <w:rPr>
            <w:noProof/>
            <w:webHidden/>
          </w:rPr>
          <w:tab/>
        </w:r>
        <w:r>
          <w:rPr>
            <w:noProof/>
            <w:webHidden/>
          </w:rPr>
          <w:fldChar w:fldCharType="begin"/>
        </w:r>
        <w:r>
          <w:rPr>
            <w:noProof/>
            <w:webHidden/>
          </w:rPr>
          <w:instrText xml:space="preserve"> PAGEREF _Toc451112212 \h </w:instrText>
        </w:r>
        <w:r>
          <w:rPr>
            <w:noProof/>
            <w:webHidden/>
          </w:rPr>
        </w:r>
        <w:r>
          <w:rPr>
            <w:noProof/>
            <w:webHidden/>
          </w:rPr>
          <w:fldChar w:fldCharType="separate"/>
        </w:r>
        <w:r>
          <w:rPr>
            <w:noProof/>
            <w:webHidden/>
          </w:rPr>
          <w:t>25</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13" w:history="1">
        <w:r w:rsidRPr="00DF7688">
          <w:rPr>
            <w:rStyle w:val="af7"/>
            <w:noProof/>
          </w:rPr>
          <w:t>5.2.2</w:t>
        </w:r>
        <w:r w:rsidRPr="00DF7688">
          <w:rPr>
            <w:rStyle w:val="af7"/>
            <w:rFonts w:hint="eastAsia"/>
            <w:noProof/>
          </w:rPr>
          <w:t xml:space="preserve"> </w:t>
        </w:r>
        <w:r w:rsidRPr="00DF7688">
          <w:rPr>
            <w:rStyle w:val="af7"/>
            <w:rFonts w:hint="eastAsia"/>
            <w:noProof/>
          </w:rPr>
          <w:t>搜索模块功能</w:t>
        </w:r>
        <w:r>
          <w:rPr>
            <w:noProof/>
            <w:webHidden/>
          </w:rPr>
          <w:tab/>
        </w:r>
        <w:r>
          <w:rPr>
            <w:noProof/>
            <w:webHidden/>
          </w:rPr>
          <w:fldChar w:fldCharType="begin"/>
        </w:r>
        <w:r>
          <w:rPr>
            <w:noProof/>
            <w:webHidden/>
          </w:rPr>
          <w:instrText xml:space="preserve"> PAGEREF _Toc451112213 \h </w:instrText>
        </w:r>
        <w:r>
          <w:rPr>
            <w:noProof/>
            <w:webHidden/>
          </w:rPr>
        </w:r>
        <w:r>
          <w:rPr>
            <w:noProof/>
            <w:webHidden/>
          </w:rPr>
          <w:fldChar w:fldCharType="separate"/>
        </w:r>
        <w:r>
          <w:rPr>
            <w:noProof/>
            <w:webHidden/>
          </w:rPr>
          <w:t>28</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14" w:history="1">
        <w:r w:rsidRPr="00DF7688">
          <w:rPr>
            <w:rStyle w:val="af7"/>
            <w:noProof/>
          </w:rPr>
          <w:t>5.2.3</w:t>
        </w:r>
        <w:r w:rsidRPr="00DF7688">
          <w:rPr>
            <w:rStyle w:val="af7"/>
            <w:rFonts w:hint="eastAsia"/>
            <w:noProof/>
          </w:rPr>
          <w:t xml:space="preserve"> </w:t>
        </w:r>
        <w:r w:rsidRPr="00DF7688">
          <w:rPr>
            <w:rStyle w:val="af7"/>
            <w:rFonts w:hint="eastAsia"/>
            <w:noProof/>
          </w:rPr>
          <w:t>好友模块功能</w:t>
        </w:r>
        <w:r>
          <w:rPr>
            <w:noProof/>
            <w:webHidden/>
          </w:rPr>
          <w:tab/>
        </w:r>
        <w:r>
          <w:rPr>
            <w:noProof/>
            <w:webHidden/>
          </w:rPr>
          <w:fldChar w:fldCharType="begin"/>
        </w:r>
        <w:r>
          <w:rPr>
            <w:noProof/>
            <w:webHidden/>
          </w:rPr>
          <w:instrText xml:space="preserve"> PAGEREF _Toc451112214 \h </w:instrText>
        </w:r>
        <w:r>
          <w:rPr>
            <w:noProof/>
            <w:webHidden/>
          </w:rPr>
        </w:r>
        <w:r>
          <w:rPr>
            <w:noProof/>
            <w:webHidden/>
          </w:rPr>
          <w:fldChar w:fldCharType="separate"/>
        </w:r>
        <w:r>
          <w:rPr>
            <w:noProof/>
            <w:webHidden/>
          </w:rPr>
          <w:t>29</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15" w:history="1">
        <w:r w:rsidRPr="00DF7688">
          <w:rPr>
            <w:rStyle w:val="af7"/>
            <w:noProof/>
          </w:rPr>
          <w:t>5.2.4</w:t>
        </w:r>
        <w:r w:rsidRPr="00DF7688">
          <w:rPr>
            <w:rStyle w:val="af7"/>
            <w:rFonts w:hint="eastAsia"/>
            <w:noProof/>
          </w:rPr>
          <w:t xml:space="preserve"> </w:t>
        </w:r>
        <w:r w:rsidRPr="00DF7688">
          <w:rPr>
            <w:rStyle w:val="af7"/>
            <w:rFonts w:hint="eastAsia"/>
            <w:noProof/>
          </w:rPr>
          <w:t>团契模块功能</w:t>
        </w:r>
        <w:r>
          <w:rPr>
            <w:noProof/>
            <w:webHidden/>
          </w:rPr>
          <w:tab/>
        </w:r>
        <w:r>
          <w:rPr>
            <w:noProof/>
            <w:webHidden/>
          </w:rPr>
          <w:fldChar w:fldCharType="begin"/>
        </w:r>
        <w:r>
          <w:rPr>
            <w:noProof/>
            <w:webHidden/>
          </w:rPr>
          <w:instrText xml:space="preserve"> PAGEREF _Toc451112215 \h </w:instrText>
        </w:r>
        <w:r>
          <w:rPr>
            <w:noProof/>
            <w:webHidden/>
          </w:rPr>
        </w:r>
        <w:r>
          <w:rPr>
            <w:noProof/>
            <w:webHidden/>
          </w:rPr>
          <w:fldChar w:fldCharType="separate"/>
        </w:r>
        <w:r>
          <w:rPr>
            <w:noProof/>
            <w:webHidden/>
          </w:rPr>
          <w:t>30</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16" w:history="1">
        <w:r w:rsidRPr="00DF7688">
          <w:rPr>
            <w:rStyle w:val="af7"/>
            <w:noProof/>
          </w:rPr>
          <w:t>5.3</w:t>
        </w:r>
        <w:r w:rsidRPr="00DF7688">
          <w:rPr>
            <w:rStyle w:val="af7"/>
            <w:rFonts w:hint="eastAsia"/>
            <w:noProof/>
          </w:rPr>
          <w:t xml:space="preserve"> </w:t>
        </w:r>
        <w:r w:rsidRPr="00DF7688">
          <w:rPr>
            <w:rStyle w:val="af7"/>
            <w:rFonts w:hint="eastAsia"/>
            <w:noProof/>
          </w:rPr>
          <w:t>系统的数据库分析</w:t>
        </w:r>
        <w:r>
          <w:rPr>
            <w:noProof/>
            <w:webHidden/>
          </w:rPr>
          <w:tab/>
        </w:r>
        <w:r>
          <w:rPr>
            <w:noProof/>
            <w:webHidden/>
          </w:rPr>
          <w:fldChar w:fldCharType="begin"/>
        </w:r>
        <w:r>
          <w:rPr>
            <w:noProof/>
            <w:webHidden/>
          </w:rPr>
          <w:instrText xml:space="preserve"> PAGEREF _Toc451112216 \h </w:instrText>
        </w:r>
        <w:r>
          <w:rPr>
            <w:noProof/>
            <w:webHidden/>
          </w:rPr>
        </w:r>
        <w:r>
          <w:rPr>
            <w:noProof/>
            <w:webHidden/>
          </w:rPr>
          <w:fldChar w:fldCharType="separate"/>
        </w:r>
        <w:r>
          <w:rPr>
            <w:noProof/>
            <w:webHidden/>
          </w:rPr>
          <w:t>31</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17" w:history="1">
        <w:r w:rsidRPr="00DF7688">
          <w:rPr>
            <w:rStyle w:val="af7"/>
            <w:noProof/>
            <w:lang w:bidi="en-US"/>
          </w:rPr>
          <w:t>5.4</w:t>
        </w:r>
        <w:r w:rsidRPr="00DF7688">
          <w:rPr>
            <w:rStyle w:val="af7"/>
            <w:rFonts w:hint="eastAsia"/>
            <w:noProof/>
          </w:rPr>
          <w:t xml:space="preserve"> </w:t>
        </w:r>
        <w:r w:rsidRPr="00DF7688">
          <w:rPr>
            <w:rStyle w:val="af7"/>
            <w:rFonts w:hint="eastAsia"/>
            <w:noProof/>
          </w:rPr>
          <w:t>数据库表的设计</w:t>
        </w:r>
        <w:r>
          <w:rPr>
            <w:noProof/>
            <w:webHidden/>
          </w:rPr>
          <w:tab/>
        </w:r>
        <w:r>
          <w:rPr>
            <w:noProof/>
            <w:webHidden/>
          </w:rPr>
          <w:fldChar w:fldCharType="begin"/>
        </w:r>
        <w:r>
          <w:rPr>
            <w:noProof/>
            <w:webHidden/>
          </w:rPr>
          <w:instrText xml:space="preserve"> PAGEREF _Toc451112217 \h </w:instrText>
        </w:r>
        <w:r>
          <w:rPr>
            <w:noProof/>
            <w:webHidden/>
          </w:rPr>
        </w:r>
        <w:r>
          <w:rPr>
            <w:noProof/>
            <w:webHidden/>
          </w:rPr>
          <w:fldChar w:fldCharType="separate"/>
        </w:r>
        <w:r>
          <w:rPr>
            <w:noProof/>
            <w:webHidden/>
          </w:rPr>
          <w:t>31</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18" w:history="1">
        <w:r w:rsidRPr="00DF7688">
          <w:rPr>
            <w:rStyle w:val="af7"/>
            <w:noProof/>
          </w:rPr>
          <w:t>5.5</w:t>
        </w:r>
        <w:r w:rsidRPr="00DF7688">
          <w:rPr>
            <w:rStyle w:val="af7"/>
            <w:rFonts w:hint="eastAsia"/>
            <w:noProof/>
          </w:rPr>
          <w:t xml:space="preserve"> </w:t>
        </w:r>
        <w:r w:rsidRPr="00DF7688">
          <w:rPr>
            <w:rStyle w:val="af7"/>
            <w:rFonts w:hint="eastAsia"/>
            <w:noProof/>
          </w:rPr>
          <w:t>本章小结</w:t>
        </w:r>
        <w:r>
          <w:rPr>
            <w:noProof/>
            <w:webHidden/>
          </w:rPr>
          <w:tab/>
        </w:r>
        <w:r>
          <w:rPr>
            <w:noProof/>
            <w:webHidden/>
          </w:rPr>
          <w:fldChar w:fldCharType="begin"/>
        </w:r>
        <w:r>
          <w:rPr>
            <w:noProof/>
            <w:webHidden/>
          </w:rPr>
          <w:instrText xml:space="preserve"> PAGEREF _Toc451112218 \h </w:instrText>
        </w:r>
        <w:r>
          <w:rPr>
            <w:noProof/>
            <w:webHidden/>
          </w:rPr>
        </w:r>
        <w:r>
          <w:rPr>
            <w:noProof/>
            <w:webHidden/>
          </w:rPr>
          <w:fldChar w:fldCharType="separate"/>
        </w:r>
        <w:r>
          <w:rPr>
            <w:noProof/>
            <w:webHidden/>
          </w:rPr>
          <w:t>39</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219" w:history="1">
        <w:r w:rsidRPr="00DF7688">
          <w:rPr>
            <w:rStyle w:val="af7"/>
            <w:rFonts w:hint="eastAsia"/>
            <w:noProof/>
          </w:rPr>
          <w:t>第</w:t>
        </w:r>
        <w:r w:rsidRPr="00DF7688">
          <w:rPr>
            <w:rStyle w:val="af7"/>
            <w:rFonts w:hint="eastAsia"/>
            <w:noProof/>
          </w:rPr>
          <w:t>6</w:t>
        </w:r>
        <w:r w:rsidRPr="00DF7688">
          <w:rPr>
            <w:rStyle w:val="af7"/>
            <w:rFonts w:hint="eastAsia"/>
            <w:noProof/>
          </w:rPr>
          <w:t>章</w:t>
        </w:r>
        <w:r w:rsidRPr="00DF7688">
          <w:rPr>
            <w:rStyle w:val="af7"/>
            <w:rFonts w:hint="eastAsia"/>
            <w:noProof/>
          </w:rPr>
          <w:t xml:space="preserve"> </w:t>
        </w:r>
        <w:r w:rsidRPr="00DF7688">
          <w:rPr>
            <w:rStyle w:val="af7"/>
            <w:rFonts w:hint="eastAsia"/>
            <w:noProof/>
          </w:rPr>
          <w:t>系统的实现和测试</w:t>
        </w:r>
        <w:r>
          <w:rPr>
            <w:noProof/>
            <w:webHidden/>
          </w:rPr>
          <w:tab/>
        </w:r>
        <w:r>
          <w:rPr>
            <w:noProof/>
            <w:webHidden/>
          </w:rPr>
          <w:fldChar w:fldCharType="begin"/>
        </w:r>
        <w:r>
          <w:rPr>
            <w:noProof/>
            <w:webHidden/>
          </w:rPr>
          <w:instrText xml:space="preserve"> PAGEREF _Toc451112219 \h </w:instrText>
        </w:r>
        <w:r>
          <w:rPr>
            <w:noProof/>
            <w:webHidden/>
          </w:rPr>
        </w:r>
        <w:r>
          <w:rPr>
            <w:noProof/>
            <w:webHidden/>
          </w:rPr>
          <w:fldChar w:fldCharType="separate"/>
        </w:r>
        <w:r>
          <w:rPr>
            <w:noProof/>
            <w:webHidden/>
          </w:rPr>
          <w:t>39</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20" w:history="1">
        <w:r w:rsidRPr="00DF7688">
          <w:rPr>
            <w:rStyle w:val="af7"/>
            <w:noProof/>
          </w:rPr>
          <w:t>6.1</w:t>
        </w:r>
        <w:r w:rsidRPr="00DF7688">
          <w:rPr>
            <w:rStyle w:val="af7"/>
            <w:rFonts w:hint="eastAsia"/>
            <w:noProof/>
          </w:rPr>
          <w:t xml:space="preserve"> </w:t>
        </w:r>
        <w:r w:rsidRPr="00DF7688">
          <w:rPr>
            <w:rStyle w:val="af7"/>
            <w:rFonts w:hint="eastAsia"/>
            <w:noProof/>
          </w:rPr>
          <w:t>用户模块</w:t>
        </w:r>
        <w:r>
          <w:rPr>
            <w:noProof/>
            <w:webHidden/>
          </w:rPr>
          <w:tab/>
        </w:r>
        <w:r>
          <w:rPr>
            <w:noProof/>
            <w:webHidden/>
          </w:rPr>
          <w:fldChar w:fldCharType="begin"/>
        </w:r>
        <w:r>
          <w:rPr>
            <w:noProof/>
            <w:webHidden/>
          </w:rPr>
          <w:instrText xml:space="preserve"> PAGEREF _Toc451112220 \h </w:instrText>
        </w:r>
        <w:r>
          <w:rPr>
            <w:noProof/>
            <w:webHidden/>
          </w:rPr>
        </w:r>
        <w:r>
          <w:rPr>
            <w:noProof/>
            <w:webHidden/>
          </w:rPr>
          <w:fldChar w:fldCharType="separate"/>
        </w:r>
        <w:r>
          <w:rPr>
            <w:noProof/>
            <w:webHidden/>
          </w:rPr>
          <w:t>41</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21" w:history="1">
        <w:r w:rsidRPr="00DF7688">
          <w:rPr>
            <w:rStyle w:val="af7"/>
            <w:noProof/>
          </w:rPr>
          <w:t>6.1.1</w:t>
        </w:r>
        <w:r w:rsidRPr="00DF7688">
          <w:rPr>
            <w:rStyle w:val="af7"/>
            <w:rFonts w:hint="eastAsia"/>
            <w:noProof/>
          </w:rPr>
          <w:t xml:space="preserve"> </w:t>
        </w:r>
        <w:r w:rsidRPr="00DF7688">
          <w:rPr>
            <w:rStyle w:val="af7"/>
            <w:rFonts w:hint="eastAsia"/>
            <w:noProof/>
          </w:rPr>
          <w:t>用户登录</w:t>
        </w:r>
        <w:r>
          <w:rPr>
            <w:noProof/>
            <w:webHidden/>
          </w:rPr>
          <w:tab/>
        </w:r>
        <w:r>
          <w:rPr>
            <w:noProof/>
            <w:webHidden/>
          </w:rPr>
          <w:fldChar w:fldCharType="begin"/>
        </w:r>
        <w:r>
          <w:rPr>
            <w:noProof/>
            <w:webHidden/>
          </w:rPr>
          <w:instrText xml:space="preserve"> PAGEREF _Toc451112221 \h </w:instrText>
        </w:r>
        <w:r>
          <w:rPr>
            <w:noProof/>
            <w:webHidden/>
          </w:rPr>
        </w:r>
        <w:r>
          <w:rPr>
            <w:noProof/>
            <w:webHidden/>
          </w:rPr>
          <w:fldChar w:fldCharType="separate"/>
        </w:r>
        <w:r>
          <w:rPr>
            <w:noProof/>
            <w:webHidden/>
          </w:rPr>
          <w:t>41</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22" w:history="1">
        <w:r w:rsidRPr="00DF7688">
          <w:rPr>
            <w:rStyle w:val="af7"/>
            <w:noProof/>
          </w:rPr>
          <w:t>6.1.2</w:t>
        </w:r>
        <w:r w:rsidRPr="00DF7688">
          <w:rPr>
            <w:rStyle w:val="af7"/>
            <w:rFonts w:hint="eastAsia"/>
            <w:noProof/>
          </w:rPr>
          <w:t xml:space="preserve"> </w:t>
        </w:r>
        <w:r w:rsidRPr="00DF7688">
          <w:rPr>
            <w:rStyle w:val="af7"/>
            <w:rFonts w:hint="eastAsia"/>
            <w:noProof/>
          </w:rPr>
          <w:t>用户注册</w:t>
        </w:r>
        <w:r>
          <w:rPr>
            <w:noProof/>
            <w:webHidden/>
          </w:rPr>
          <w:tab/>
        </w:r>
        <w:r>
          <w:rPr>
            <w:noProof/>
            <w:webHidden/>
          </w:rPr>
          <w:fldChar w:fldCharType="begin"/>
        </w:r>
        <w:r>
          <w:rPr>
            <w:noProof/>
            <w:webHidden/>
          </w:rPr>
          <w:instrText xml:space="preserve"> PAGEREF _Toc451112222 \h </w:instrText>
        </w:r>
        <w:r>
          <w:rPr>
            <w:noProof/>
            <w:webHidden/>
          </w:rPr>
        </w:r>
        <w:r>
          <w:rPr>
            <w:noProof/>
            <w:webHidden/>
          </w:rPr>
          <w:fldChar w:fldCharType="separate"/>
        </w:r>
        <w:r>
          <w:rPr>
            <w:noProof/>
            <w:webHidden/>
          </w:rPr>
          <w:t>42</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23" w:history="1">
        <w:r w:rsidRPr="00DF7688">
          <w:rPr>
            <w:rStyle w:val="af7"/>
            <w:noProof/>
          </w:rPr>
          <w:t>6.1.3</w:t>
        </w:r>
        <w:r w:rsidRPr="00DF7688">
          <w:rPr>
            <w:rStyle w:val="af7"/>
            <w:rFonts w:hint="eastAsia"/>
            <w:noProof/>
          </w:rPr>
          <w:t xml:space="preserve"> </w:t>
        </w:r>
        <w:r w:rsidRPr="00DF7688">
          <w:rPr>
            <w:rStyle w:val="af7"/>
            <w:rFonts w:hint="eastAsia"/>
            <w:noProof/>
          </w:rPr>
          <w:t>系统首页</w:t>
        </w:r>
        <w:r>
          <w:rPr>
            <w:noProof/>
            <w:webHidden/>
          </w:rPr>
          <w:tab/>
        </w:r>
        <w:r>
          <w:rPr>
            <w:noProof/>
            <w:webHidden/>
          </w:rPr>
          <w:fldChar w:fldCharType="begin"/>
        </w:r>
        <w:r>
          <w:rPr>
            <w:noProof/>
            <w:webHidden/>
          </w:rPr>
          <w:instrText xml:space="preserve"> PAGEREF _Toc451112223 \h </w:instrText>
        </w:r>
        <w:r>
          <w:rPr>
            <w:noProof/>
            <w:webHidden/>
          </w:rPr>
        </w:r>
        <w:r>
          <w:rPr>
            <w:noProof/>
            <w:webHidden/>
          </w:rPr>
          <w:fldChar w:fldCharType="separate"/>
        </w:r>
        <w:r>
          <w:rPr>
            <w:noProof/>
            <w:webHidden/>
          </w:rPr>
          <w:t>43</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25" w:history="1">
        <w:r w:rsidRPr="00DF7688">
          <w:rPr>
            <w:rStyle w:val="af7"/>
            <w:noProof/>
          </w:rPr>
          <w:t>6.1.4</w:t>
        </w:r>
        <w:r w:rsidRPr="00DF7688">
          <w:rPr>
            <w:rStyle w:val="af7"/>
            <w:rFonts w:hint="eastAsia"/>
            <w:noProof/>
          </w:rPr>
          <w:t xml:space="preserve"> </w:t>
        </w:r>
        <w:r w:rsidRPr="00DF7688">
          <w:rPr>
            <w:rStyle w:val="af7"/>
            <w:rFonts w:hint="eastAsia"/>
            <w:noProof/>
          </w:rPr>
          <w:t>个人信息修改</w:t>
        </w:r>
        <w:r>
          <w:rPr>
            <w:noProof/>
            <w:webHidden/>
          </w:rPr>
          <w:tab/>
        </w:r>
        <w:r>
          <w:rPr>
            <w:noProof/>
            <w:webHidden/>
          </w:rPr>
          <w:fldChar w:fldCharType="begin"/>
        </w:r>
        <w:r>
          <w:rPr>
            <w:noProof/>
            <w:webHidden/>
          </w:rPr>
          <w:instrText xml:space="preserve"> PAGEREF _Toc451112225 \h </w:instrText>
        </w:r>
        <w:r>
          <w:rPr>
            <w:noProof/>
            <w:webHidden/>
          </w:rPr>
        </w:r>
        <w:r>
          <w:rPr>
            <w:noProof/>
            <w:webHidden/>
          </w:rPr>
          <w:fldChar w:fldCharType="separate"/>
        </w:r>
        <w:r>
          <w:rPr>
            <w:noProof/>
            <w:webHidden/>
          </w:rPr>
          <w:t>44</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26" w:history="1">
        <w:r w:rsidRPr="00DF7688">
          <w:rPr>
            <w:rStyle w:val="af7"/>
            <w:noProof/>
          </w:rPr>
          <w:t>6.1.5</w:t>
        </w:r>
        <w:r w:rsidRPr="00DF7688">
          <w:rPr>
            <w:rStyle w:val="af7"/>
            <w:rFonts w:hint="eastAsia"/>
            <w:noProof/>
          </w:rPr>
          <w:t xml:space="preserve"> </w:t>
        </w:r>
        <w:r w:rsidRPr="00DF7688">
          <w:rPr>
            <w:rStyle w:val="af7"/>
            <w:rFonts w:hint="eastAsia"/>
            <w:noProof/>
          </w:rPr>
          <w:t>个人中心</w:t>
        </w:r>
        <w:r>
          <w:rPr>
            <w:noProof/>
            <w:webHidden/>
          </w:rPr>
          <w:tab/>
        </w:r>
        <w:r>
          <w:rPr>
            <w:noProof/>
            <w:webHidden/>
          </w:rPr>
          <w:fldChar w:fldCharType="begin"/>
        </w:r>
        <w:r>
          <w:rPr>
            <w:noProof/>
            <w:webHidden/>
          </w:rPr>
          <w:instrText xml:space="preserve"> PAGEREF _Toc451112226 \h </w:instrText>
        </w:r>
        <w:r>
          <w:rPr>
            <w:noProof/>
            <w:webHidden/>
          </w:rPr>
        </w:r>
        <w:r>
          <w:rPr>
            <w:noProof/>
            <w:webHidden/>
          </w:rPr>
          <w:fldChar w:fldCharType="separate"/>
        </w:r>
        <w:r>
          <w:rPr>
            <w:noProof/>
            <w:webHidden/>
          </w:rPr>
          <w:t>47</w:t>
        </w:r>
        <w:r>
          <w:rPr>
            <w:noProof/>
            <w:webHidden/>
          </w:rPr>
          <w:fldChar w:fldCharType="end"/>
        </w:r>
      </w:hyperlink>
    </w:p>
    <w:p w:rsidR="00E51C59" w:rsidRDefault="00E51C59" w:rsidP="00E51C59">
      <w:pPr>
        <w:pStyle w:val="30"/>
        <w:tabs>
          <w:tab w:val="right" w:leader="dot" w:pos="7757"/>
        </w:tabs>
        <w:ind w:left="960"/>
        <w:rPr>
          <w:rFonts w:asciiTheme="minorHAnsi" w:eastAsiaTheme="minorEastAsia" w:hAnsiTheme="minorHAnsi" w:cstheme="minorBidi"/>
          <w:noProof/>
          <w:sz w:val="21"/>
          <w:szCs w:val="22"/>
        </w:rPr>
      </w:pPr>
      <w:hyperlink w:anchor="_Toc451112227" w:history="1">
        <w:r w:rsidRPr="00DF7688">
          <w:rPr>
            <w:rStyle w:val="af7"/>
            <w:noProof/>
          </w:rPr>
          <w:t>6.1.6</w:t>
        </w:r>
        <w:r w:rsidRPr="00DF7688">
          <w:rPr>
            <w:rStyle w:val="af7"/>
            <w:rFonts w:hint="eastAsia"/>
            <w:noProof/>
          </w:rPr>
          <w:t xml:space="preserve"> </w:t>
        </w:r>
        <w:r w:rsidRPr="00DF7688">
          <w:rPr>
            <w:rStyle w:val="af7"/>
            <w:rFonts w:hint="eastAsia"/>
            <w:noProof/>
          </w:rPr>
          <w:t>用户日志</w:t>
        </w:r>
        <w:r>
          <w:rPr>
            <w:noProof/>
            <w:webHidden/>
          </w:rPr>
          <w:tab/>
        </w:r>
        <w:r>
          <w:rPr>
            <w:noProof/>
            <w:webHidden/>
          </w:rPr>
          <w:fldChar w:fldCharType="begin"/>
        </w:r>
        <w:r>
          <w:rPr>
            <w:noProof/>
            <w:webHidden/>
          </w:rPr>
          <w:instrText xml:space="preserve"> PAGEREF _Toc451112227 \h </w:instrText>
        </w:r>
        <w:r>
          <w:rPr>
            <w:noProof/>
            <w:webHidden/>
          </w:rPr>
        </w:r>
        <w:r>
          <w:rPr>
            <w:noProof/>
            <w:webHidden/>
          </w:rPr>
          <w:fldChar w:fldCharType="separate"/>
        </w:r>
        <w:r>
          <w:rPr>
            <w:noProof/>
            <w:webHidden/>
          </w:rPr>
          <w:t>48</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28" w:history="1">
        <w:r w:rsidRPr="00DF7688">
          <w:rPr>
            <w:rStyle w:val="af7"/>
            <w:noProof/>
          </w:rPr>
          <w:t>6.2</w:t>
        </w:r>
        <w:r w:rsidRPr="00DF7688">
          <w:rPr>
            <w:rStyle w:val="af7"/>
            <w:rFonts w:hint="eastAsia"/>
            <w:noProof/>
          </w:rPr>
          <w:t xml:space="preserve"> </w:t>
        </w:r>
        <w:r w:rsidRPr="00DF7688">
          <w:rPr>
            <w:rStyle w:val="af7"/>
            <w:rFonts w:hint="eastAsia"/>
            <w:noProof/>
          </w:rPr>
          <w:t>搜索模块</w:t>
        </w:r>
        <w:r>
          <w:rPr>
            <w:noProof/>
            <w:webHidden/>
          </w:rPr>
          <w:tab/>
        </w:r>
        <w:r>
          <w:rPr>
            <w:noProof/>
            <w:webHidden/>
          </w:rPr>
          <w:fldChar w:fldCharType="begin"/>
        </w:r>
        <w:r>
          <w:rPr>
            <w:noProof/>
            <w:webHidden/>
          </w:rPr>
          <w:instrText xml:space="preserve"> PAGEREF _Toc451112228 \h </w:instrText>
        </w:r>
        <w:r>
          <w:rPr>
            <w:noProof/>
            <w:webHidden/>
          </w:rPr>
        </w:r>
        <w:r>
          <w:rPr>
            <w:noProof/>
            <w:webHidden/>
          </w:rPr>
          <w:fldChar w:fldCharType="separate"/>
        </w:r>
        <w:r>
          <w:rPr>
            <w:noProof/>
            <w:webHidden/>
          </w:rPr>
          <w:t>50</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29" w:history="1">
        <w:r w:rsidRPr="00DF7688">
          <w:rPr>
            <w:rStyle w:val="af7"/>
            <w:noProof/>
          </w:rPr>
          <w:t>6.3</w:t>
        </w:r>
        <w:r w:rsidRPr="00DF7688">
          <w:rPr>
            <w:rStyle w:val="af7"/>
            <w:rFonts w:hint="eastAsia"/>
            <w:noProof/>
          </w:rPr>
          <w:t xml:space="preserve"> </w:t>
        </w:r>
        <w:r w:rsidRPr="00DF7688">
          <w:rPr>
            <w:rStyle w:val="af7"/>
            <w:rFonts w:hint="eastAsia"/>
            <w:noProof/>
          </w:rPr>
          <w:t>好友模块</w:t>
        </w:r>
        <w:r>
          <w:rPr>
            <w:noProof/>
            <w:webHidden/>
          </w:rPr>
          <w:tab/>
        </w:r>
        <w:r>
          <w:rPr>
            <w:noProof/>
            <w:webHidden/>
          </w:rPr>
          <w:fldChar w:fldCharType="begin"/>
        </w:r>
        <w:r>
          <w:rPr>
            <w:noProof/>
            <w:webHidden/>
          </w:rPr>
          <w:instrText xml:space="preserve"> PAGEREF _Toc451112229 \h </w:instrText>
        </w:r>
        <w:r>
          <w:rPr>
            <w:noProof/>
            <w:webHidden/>
          </w:rPr>
        </w:r>
        <w:r>
          <w:rPr>
            <w:noProof/>
            <w:webHidden/>
          </w:rPr>
          <w:fldChar w:fldCharType="separate"/>
        </w:r>
        <w:r>
          <w:rPr>
            <w:noProof/>
            <w:webHidden/>
          </w:rPr>
          <w:t>51</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30" w:history="1">
        <w:r w:rsidRPr="00DF7688">
          <w:rPr>
            <w:rStyle w:val="af7"/>
            <w:noProof/>
          </w:rPr>
          <w:t>6.4</w:t>
        </w:r>
        <w:r w:rsidRPr="00DF7688">
          <w:rPr>
            <w:rStyle w:val="af7"/>
            <w:rFonts w:hint="eastAsia"/>
            <w:noProof/>
          </w:rPr>
          <w:t xml:space="preserve"> </w:t>
        </w:r>
        <w:r w:rsidRPr="00DF7688">
          <w:rPr>
            <w:rStyle w:val="af7"/>
            <w:rFonts w:hint="eastAsia"/>
            <w:noProof/>
          </w:rPr>
          <w:t>团契模块</w:t>
        </w:r>
        <w:r>
          <w:rPr>
            <w:noProof/>
            <w:webHidden/>
          </w:rPr>
          <w:tab/>
        </w:r>
        <w:r>
          <w:rPr>
            <w:noProof/>
            <w:webHidden/>
          </w:rPr>
          <w:fldChar w:fldCharType="begin"/>
        </w:r>
        <w:r>
          <w:rPr>
            <w:noProof/>
            <w:webHidden/>
          </w:rPr>
          <w:instrText xml:space="preserve"> PAGEREF _Toc451112230 \h </w:instrText>
        </w:r>
        <w:r>
          <w:rPr>
            <w:noProof/>
            <w:webHidden/>
          </w:rPr>
        </w:r>
        <w:r>
          <w:rPr>
            <w:noProof/>
            <w:webHidden/>
          </w:rPr>
          <w:fldChar w:fldCharType="separate"/>
        </w:r>
        <w:r>
          <w:rPr>
            <w:noProof/>
            <w:webHidden/>
          </w:rPr>
          <w:t>52</w:t>
        </w:r>
        <w:r>
          <w:rPr>
            <w:noProof/>
            <w:webHidden/>
          </w:rPr>
          <w:fldChar w:fldCharType="end"/>
        </w:r>
      </w:hyperlink>
    </w:p>
    <w:p w:rsidR="00E51C59" w:rsidRDefault="00E51C59" w:rsidP="00E51C59">
      <w:pPr>
        <w:pStyle w:val="20"/>
        <w:tabs>
          <w:tab w:val="right" w:leader="dot" w:pos="7757"/>
        </w:tabs>
        <w:ind w:left="480"/>
        <w:rPr>
          <w:rFonts w:asciiTheme="minorHAnsi" w:eastAsiaTheme="minorEastAsia" w:hAnsiTheme="minorHAnsi" w:cstheme="minorBidi"/>
          <w:noProof/>
          <w:sz w:val="21"/>
          <w:szCs w:val="22"/>
        </w:rPr>
      </w:pPr>
      <w:hyperlink w:anchor="_Toc451112231" w:history="1">
        <w:r w:rsidRPr="00DF7688">
          <w:rPr>
            <w:rStyle w:val="af7"/>
            <w:noProof/>
          </w:rPr>
          <w:t>6.5</w:t>
        </w:r>
        <w:r w:rsidRPr="00DF7688">
          <w:rPr>
            <w:rStyle w:val="af7"/>
            <w:rFonts w:hint="eastAsia"/>
            <w:noProof/>
          </w:rPr>
          <w:t xml:space="preserve"> </w:t>
        </w:r>
        <w:r w:rsidRPr="00DF7688">
          <w:rPr>
            <w:rStyle w:val="af7"/>
            <w:rFonts w:hint="eastAsia"/>
            <w:noProof/>
          </w:rPr>
          <w:t>本章小结</w:t>
        </w:r>
        <w:r>
          <w:rPr>
            <w:noProof/>
            <w:webHidden/>
          </w:rPr>
          <w:tab/>
        </w:r>
        <w:r>
          <w:rPr>
            <w:noProof/>
            <w:webHidden/>
          </w:rPr>
          <w:fldChar w:fldCharType="begin"/>
        </w:r>
        <w:r>
          <w:rPr>
            <w:noProof/>
            <w:webHidden/>
          </w:rPr>
          <w:instrText xml:space="preserve"> PAGEREF _Toc451112231 \h </w:instrText>
        </w:r>
        <w:r>
          <w:rPr>
            <w:noProof/>
            <w:webHidden/>
          </w:rPr>
        </w:r>
        <w:r>
          <w:rPr>
            <w:noProof/>
            <w:webHidden/>
          </w:rPr>
          <w:fldChar w:fldCharType="separate"/>
        </w:r>
        <w:r>
          <w:rPr>
            <w:noProof/>
            <w:webHidden/>
          </w:rPr>
          <w:t>55</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232" w:history="1">
        <w:r w:rsidRPr="00DF7688">
          <w:rPr>
            <w:rStyle w:val="af7"/>
            <w:rFonts w:hint="eastAsia"/>
            <w:bCs/>
            <w:noProof/>
          </w:rPr>
          <w:t>结论</w:t>
        </w:r>
        <w:r>
          <w:rPr>
            <w:noProof/>
            <w:webHidden/>
          </w:rPr>
          <w:tab/>
        </w:r>
        <w:r>
          <w:rPr>
            <w:noProof/>
            <w:webHidden/>
          </w:rPr>
          <w:fldChar w:fldCharType="begin"/>
        </w:r>
        <w:r>
          <w:rPr>
            <w:noProof/>
            <w:webHidden/>
          </w:rPr>
          <w:instrText xml:space="preserve"> PAGEREF _Toc451112232 \h </w:instrText>
        </w:r>
        <w:r>
          <w:rPr>
            <w:noProof/>
            <w:webHidden/>
          </w:rPr>
        </w:r>
        <w:r>
          <w:rPr>
            <w:noProof/>
            <w:webHidden/>
          </w:rPr>
          <w:fldChar w:fldCharType="separate"/>
        </w:r>
        <w:r>
          <w:rPr>
            <w:noProof/>
            <w:webHidden/>
          </w:rPr>
          <w:t>56</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233" w:history="1">
        <w:r w:rsidRPr="00DF7688">
          <w:rPr>
            <w:rStyle w:val="af7"/>
            <w:rFonts w:hint="eastAsia"/>
            <w:bCs/>
            <w:noProof/>
          </w:rPr>
          <w:t>致谢</w:t>
        </w:r>
        <w:r>
          <w:rPr>
            <w:noProof/>
            <w:webHidden/>
          </w:rPr>
          <w:tab/>
        </w:r>
        <w:r>
          <w:rPr>
            <w:noProof/>
            <w:webHidden/>
          </w:rPr>
          <w:fldChar w:fldCharType="begin"/>
        </w:r>
        <w:r>
          <w:rPr>
            <w:noProof/>
            <w:webHidden/>
          </w:rPr>
          <w:instrText xml:space="preserve"> PAGEREF _Toc451112233 \h </w:instrText>
        </w:r>
        <w:r>
          <w:rPr>
            <w:noProof/>
            <w:webHidden/>
          </w:rPr>
        </w:r>
        <w:r>
          <w:rPr>
            <w:noProof/>
            <w:webHidden/>
          </w:rPr>
          <w:fldChar w:fldCharType="separate"/>
        </w:r>
        <w:r>
          <w:rPr>
            <w:noProof/>
            <w:webHidden/>
          </w:rPr>
          <w:t>57</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234" w:history="1">
        <w:r w:rsidRPr="00DF7688">
          <w:rPr>
            <w:rStyle w:val="af7"/>
            <w:rFonts w:hint="eastAsia"/>
            <w:bCs/>
            <w:noProof/>
          </w:rPr>
          <w:t>参考文献</w:t>
        </w:r>
        <w:r>
          <w:rPr>
            <w:noProof/>
            <w:webHidden/>
          </w:rPr>
          <w:tab/>
        </w:r>
        <w:r>
          <w:rPr>
            <w:noProof/>
            <w:webHidden/>
          </w:rPr>
          <w:fldChar w:fldCharType="begin"/>
        </w:r>
        <w:r>
          <w:rPr>
            <w:noProof/>
            <w:webHidden/>
          </w:rPr>
          <w:instrText xml:space="preserve"> PAGEREF _Toc451112234 \h </w:instrText>
        </w:r>
        <w:r>
          <w:rPr>
            <w:noProof/>
            <w:webHidden/>
          </w:rPr>
        </w:r>
        <w:r>
          <w:rPr>
            <w:noProof/>
            <w:webHidden/>
          </w:rPr>
          <w:fldChar w:fldCharType="separate"/>
        </w:r>
        <w:r>
          <w:rPr>
            <w:noProof/>
            <w:webHidden/>
          </w:rPr>
          <w:t>58</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235" w:history="1">
        <w:r w:rsidRPr="00DF7688">
          <w:rPr>
            <w:rStyle w:val="af7"/>
            <w:rFonts w:hint="eastAsia"/>
            <w:bCs/>
            <w:noProof/>
          </w:rPr>
          <w:t>附录</w:t>
        </w:r>
        <w:r w:rsidRPr="00DF7688">
          <w:rPr>
            <w:rStyle w:val="af7"/>
            <w:bCs/>
            <w:noProof/>
          </w:rPr>
          <w:t>A</w:t>
        </w:r>
        <w:r>
          <w:rPr>
            <w:noProof/>
            <w:webHidden/>
          </w:rPr>
          <w:tab/>
        </w:r>
        <w:r>
          <w:rPr>
            <w:noProof/>
            <w:webHidden/>
          </w:rPr>
          <w:fldChar w:fldCharType="begin"/>
        </w:r>
        <w:r>
          <w:rPr>
            <w:noProof/>
            <w:webHidden/>
          </w:rPr>
          <w:instrText xml:space="preserve"> PAGEREF _Toc451112235 \h </w:instrText>
        </w:r>
        <w:r>
          <w:rPr>
            <w:noProof/>
            <w:webHidden/>
          </w:rPr>
        </w:r>
        <w:r>
          <w:rPr>
            <w:noProof/>
            <w:webHidden/>
          </w:rPr>
          <w:fldChar w:fldCharType="separate"/>
        </w:r>
        <w:r>
          <w:rPr>
            <w:noProof/>
            <w:webHidden/>
          </w:rPr>
          <w:t>59</w:t>
        </w:r>
        <w:r>
          <w:rPr>
            <w:noProof/>
            <w:webHidden/>
          </w:rPr>
          <w:fldChar w:fldCharType="end"/>
        </w:r>
      </w:hyperlink>
    </w:p>
    <w:p w:rsidR="00E51C59" w:rsidRDefault="00E51C59">
      <w:pPr>
        <w:pStyle w:val="10"/>
        <w:tabs>
          <w:tab w:val="right" w:leader="dot" w:pos="7757"/>
        </w:tabs>
        <w:rPr>
          <w:rFonts w:asciiTheme="minorHAnsi" w:eastAsiaTheme="minorEastAsia" w:hAnsiTheme="minorHAnsi" w:cstheme="minorBidi"/>
          <w:noProof/>
          <w:sz w:val="21"/>
          <w:szCs w:val="22"/>
        </w:rPr>
      </w:pPr>
      <w:hyperlink w:anchor="_Toc451112236" w:history="1">
        <w:r w:rsidRPr="00DF7688">
          <w:rPr>
            <w:rStyle w:val="af7"/>
            <w:rFonts w:hint="eastAsia"/>
            <w:bCs/>
            <w:noProof/>
          </w:rPr>
          <w:t>附录</w:t>
        </w:r>
        <w:r w:rsidRPr="00DF7688">
          <w:rPr>
            <w:rStyle w:val="af7"/>
            <w:bCs/>
            <w:noProof/>
          </w:rPr>
          <w:t>B</w:t>
        </w:r>
        <w:r>
          <w:rPr>
            <w:noProof/>
            <w:webHidden/>
          </w:rPr>
          <w:tab/>
        </w:r>
        <w:r>
          <w:rPr>
            <w:noProof/>
            <w:webHidden/>
          </w:rPr>
          <w:fldChar w:fldCharType="begin"/>
        </w:r>
        <w:r>
          <w:rPr>
            <w:noProof/>
            <w:webHidden/>
          </w:rPr>
          <w:instrText xml:space="preserve"> PAGEREF _Toc451112236 \h </w:instrText>
        </w:r>
        <w:r>
          <w:rPr>
            <w:noProof/>
            <w:webHidden/>
          </w:rPr>
        </w:r>
        <w:r>
          <w:rPr>
            <w:noProof/>
            <w:webHidden/>
          </w:rPr>
          <w:fldChar w:fldCharType="separate"/>
        </w:r>
        <w:r>
          <w:rPr>
            <w:noProof/>
            <w:webHidden/>
          </w:rPr>
          <w:t>60</w:t>
        </w:r>
        <w:r>
          <w:rPr>
            <w:noProof/>
            <w:webHidden/>
          </w:rPr>
          <w:fldChar w:fldCharType="end"/>
        </w:r>
      </w:hyperlink>
    </w:p>
    <w:p w:rsidR="004723AE" w:rsidRDefault="00E51C59">
      <w:pPr>
        <w:tabs>
          <w:tab w:val="left" w:pos="2842"/>
        </w:tabs>
        <w:spacing w:before="240" w:after="120" w:line="480" w:lineRule="auto"/>
        <w:jc w:val="left"/>
        <w:rPr>
          <w:rFonts w:ascii="黑体" w:eastAsia="黑体" w:hAnsi="黑体" w:cs="黑体"/>
          <w:sz w:val="36"/>
          <w:szCs w:val="36"/>
        </w:rPr>
      </w:pPr>
      <w:r>
        <w:rPr>
          <w:rFonts w:ascii="黑体" w:eastAsia="黑体" w:hAnsi="黑体" w:cs="黑体"/>
          <w:sz w:val="36"/>
          <w:szCs w:val="36"/>
        </w:rPr>
        <w:fldChar w:fldCharType="end"/>
      </w:r>
    </w:p>
    <w:p w:rsidR="004723AE" w:rsidRDefault="004723AE">
      <w:pPr>
        <w:tabs>
          <w:tab w:val="left" w:pos="2842"/>
        </w:tabs>
        <w:spacing w:before="240" w:after="120" w:line="480" w:lineRule="auto"/>
        <w:jc w:val="left"/>
        <w:rPr>
          <w:rFonts w:ascii="黑体" w:eastAsia="黑体" w:hAnsi="黑体" w:cs="黑体"/>
          <w:sz w:val="36"/>
          <w:szCs w:val="36"/>
        </w:rPr>
      </w:pPr>
    </w:p>
    <w:p w:rsidR="004723AE" w:rsidRDefault="001B300A">
      <w:pPr>
        <w:pStyle w:val="1"/>
      </w:pPr>
      <w:bookmarkStart w:id="70" w:name="_Toc451081459"/>
      <w:bookmarkStart w:id="71" w:name="_Toc14069"/>
      <w:bookmarkStart w:id="72" w:name="_Toc27711"/>
      <w:bookmarkStart w:id="73" w:name="_Toc9798"/>
      <w:bookmarkStart w:id="74" w:name="_Toc449212745"/>
      <w:bookmarkStart w:id="75" w:name="_Toc30389"/>
      <w:bookmarkStart w:id="76" w:name="_Toc27491"/>
      <w:bookmarkStart w:id="77" w:name="_Toc22019"/>
      <w:bookmarkStart w:id="78" w:name="_Toc7684"/>
      <w:bookmarkStart w:id="79" w:name="_Toc1992"/>
      <w:bookmarkStart w:id="80" w:name="_Toc451087668"/>
      <w:bookmarkStart w:id="81" w:name="_Toc30500"/>
      <w:bookmarkStart w:id="82" w:name="_Toc451086941"/>
      <w:bookmarkStart w:id="83" w:name="_Toc451087429"/>
      <w:bookmarkStart w:id="84" w:name="_Toc22724"/>
      <w:bookmarkStart w:id="85" w:name="_Toc5207"/>
      <w:bookmarkStart w:id="86" w:name="_Toc138996714"/>
      <w:bookmarkStart w:id="87" w:name="_Toc451112177"/>
      <w:r>
        <w:rPr>
          <w:rFonts w:hint="eastAsia"/>
        </w:rPr>
        <w:lastRenderedPageBreak/>
        <w:t>绪论</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7"/>
    </w:p>
    <w:p w:rsidR="004723AE" w:rsidRDefault="001B300A">
      <w:pPr>
        <w:pStyle w:val="2"/>
      </w:pPr>
      <w:bookmarkStart w:id="88" w:name="_Toc451087430"/>
      <w:bookmarkStart w:id="89" w:name="_Toc449212746"/>
      <w:bookmarkStart w:id="90" w:name="_Toc1848"/>
      <w:bookmarkStart w:id="91" w:name="_Toc451081460"/>
      <w:bookmarkStart w:id="92" w:name="_Toc11097"/>
      <w:bookmarkStart w:id="93" w:name="_Toc28304"/>
      <w:bookmarkStart w:id="94" w:name="_Toc9048"/>
      <w:bookmarkStart w:id="95" w:name="_Toc4782"/>
      <w:bookmarkStart w:id="96" w:name="_Toc25842"/>
      <w:bookmarkStart w:id="97" w:name="_Toc20179"/>
      <w:bookmarkStart w:id="98" w:name="_Toc30351"/>
      <w:bookmarkStart w:id="99" w:name="_Toc451086942"/>
      <w:bookmarkStart w:id="100" w:name="_Toc451087669"/>
      <w:bookmarkStart w:id="101" w:name="_Toc19403"/>
      <w:bookmarkStart w:id="102" w:name="_Toc30861"/>
      <w:bookmarkStart w:id="103" w:name="_Toc2317"/>
      <w:bookmarkStart w:id="104" w:name="_Toc451112178"/>
      <w:r>
        <w:rPr>
          <w:rFonts w:hint="eastAsia"/>
        </w:rPr>
        <w:t>课题背景</w:t>
      </w:r>
      <w:bookmarkEnd w:id="86"/>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4723AE" w:rsidRDefault="001B300A">
      <w:pPr>
        <w:pStyle w:val="a0"/>
        <w:ind w:firstLine="480"/>
        <w:outlineLvl w:val="5"/>
      </w:pPr>
      <w:r>
        <w:rPr>
          <w:rFonts w:hint="eastAsia"/>
        </w:rPr>
        <w:t>伴随着科技的飞速发展与不断进步，日新月异的互联网给人们在生活方式上带来了巨大的改变，在生活的每个地方都提供了很大的便利！例如人与人之间的交流。信息的搜索与获取等等。作为一个青年基督徒，在复杂的网络环境中很难找到一个适合基督徒交流分享的平台。想要和</w:t>
      </w:r>
      <w:proofErr w:type="gramStart"/>
      <w:r>
        <w:rPr>
          <w:rFonts w:hint="eastAsia"/>
        </w:rPr>
        <w:t>自已</w:t>
      </w:r>
      <w:proofErr w:type="gramEnd"/>
      <w:r>
        <w:rPr>
          <w:rFonts w:hint="eastAsia"/>
        </w:rPr>
        <w:t>有一样信仰的人进行交流，互动更是难上加难。当我们想要获取一些主内的资源类似主内网址或者是想在网络上搜索教会或者是青年团</w:t>
      </w:r>
      <w:proofErr w:type="gramStart"/>
      <w:r>
        <w:rPr>
          <w:rFonts w:hint="eastAsia"/>
        </w:rPr>
        <w:t>契</w:t>
      </w:r>
      <w:proofErr w:type="gramEnd"/>
      <w:r>
        <w:rPr>
          <w:rFonts w:hint="eastAsia"/>
        </w:rPr>
        <w:t>的相关的信息的时候，要么是没有信息，要么是信息复杂，可靠性也是未知的，使得基督徒在筛选真实而对自己有用的信息的时候显得十分费时，费力。而对青年</w:t>
      </w:r>
      <w:r>
        <w:rPr>
          <w:rFonts w:hint="eastAsia"/>
        </w:rPr>
        <w:t>团</w:t>
      </w:r>
      <w:proofErr w:type="gramStart"/>
      <w:r>
        <w:rPr>
          <w:rFonts w:hint="eastAsia"/>
        </w:rPr>
        <w:t>契</w:t>
      </w:r>
      <w:proofErr w:type="gramEnd"/>
      <w:r>
        <w:rPr>
          <w:rFonts w:hint="eastAsia"/>
        </w:rPr>
        <w:t>而言，怎么才能使得团</w:t>
      </w:r>
      <w:proofErr w:type="gramStart"/>
      <w:r>
        <w:rPr>
          <w:rFonts w:hint="eastAsia"/>
        </w:rPr>
        <w:t>契</w:t>
      </w:r>
      <w:proofErr w:type="gramEnd"/>
      <w:r>
        <w:rPr>
          <w:rFonts w:hint="eastAsia"/>
        </w:rPr>
        <w:t>内的成员进行资源分享呢？例如团</w:t>
      </w:r>
      <w:proofErr w:type="gramStart"/>
      <w:r>
        <w:rPr>
          <w:rFonts w:hint="eastAsia"/>
        </w:rPr>
        <w:t>契</w:t>
      </w:r>
      <w:proofErr w:type="gramEnd"/>
      <w:r>
        <w:rPr>
          <w:rFonts w:hint="eastAsia"/>
        </w:rPr>
        <w:t>的相册图片可以提供给团</w:t>
      </w:r>
      <w:proofErr w:type="gramStart"/>
      <w:r>
        <w:rPr>
          <w:rFonts w:hint="eastAsia"/>
        </w:rPr>
        <w:t>契</w:t>
      </w:r>
      <w:proofErr w:type="gramEnd"/>
      <w:r>
        <w:rPr>
          <w:rFonts w:hint="eastAsia"/>
        </w:rPr>
        <w:t>的每个弟兄姊妹查看。怎么才能使得团</w:t>
      </w:r>
      <w:proofErr w:type="gramStart"/>
      <w:r>
        <w:rPr>
          <w:rFonts w:hint="eastAsia"/>
        </w:rPr>
        <w:t>契</w:t>
      </w:r>
      <w:proofErr w:type="gramEnd"/>
      <w:r>
        <w:rPr>
          <w:rFonts w:hint="eastAsia"/>
        </w:rPr>
        <w:t>的负责人员方便地将每天公布的通知消息及时的让团</w:t>
      </w:r>
      <w:proofErr w:type="gramStart"/>
      <w:r>
        <w:rPr>
          <w:rFonts w:hint="eastAsia"/>
        </w:rPr>
        <w:t>契</w:t>
      </w:r>
      <w:proofErr w:type="gramEnd"/>
      <w:r>
        <w:rPr>
          <w:rFonts w:hint="eastAsia"/>
        </w:rPr>
        <w:t>的成员知道呢，当团</w:t>
      </w:r>
      <w:proofErr w:type="gramStart"/>
      <w:r>
        <w:rPr>
          <w:rFonts w:hint="eastAsia"/>
        </w:rPr>
        <w:t>契</w:t>
      </w:r>
      <w:proofErr w:type="gramEnd"/>
      <w:r>
        <w:rPr>
          <w:rFonts w:hint="eastAsia"/>
        </w:rPr>
        <w:t>的弟兄姊妹在读经以及生活上有问题时，怎么才能将心中的疑惑表达出来，跟其他主内的弟兄姊妹分享交流并获得答案呢？作为基督徒，祷告作为必修课，怎么才能跟弟兄姊妹们共同参与祷告当中，彼此扶持，彼此鼓励呢？因此需要在团</w:t>
      </w:r>
      <w:proofErr w:type="gramStart"/>
      <w:r>
        <w:rPr>
          <w:rFonts w:hint="eastAsia"/>
        </w:rPr>
        <w:t>契</w:t>
      </w:r>
      <w:proofErr w:type="gramEnd"/>
      <w:r>
        <w:rPr>
          <w:rFonts w:hint="eastAsia"/>
        </w:rPr>
        <w:t>范围内为每一个基督徒成员提供一个方便获取通知消息，资源互相分享，互相交流的功能模块。这样团</w:t>
      </w:r>
      <w:proofErr w:type="gramStart"/>
      <w:r>
        <w:rPr>
          <w:rFonts w:hint="eastAsia"/>
        </w:rPr>
        <w:t>契</w:t>
      </w:r>
      <w:proofErr w:type="gramEnd"/>
      <w:r>
        <w:rPr>
          <w:rFonts w:hint="eastAsia"/>
        </w:rPr>
        <w:t>内的每个人才能够充分利用</w:t>
      </w:r>
      <w:r>
        <w:rPr>
          <w:rFonts w:hint="eastAsia"/>
        </w:rPr>
        <w:t>先进而且方便的网络作为交流的工具！达到每个弟兄姊妹之间进行交流以及信息获取的目的。然而一个基督徒怎么能够了解其他地方有哪些团</w:t>
      </w:r>
      <w:proofErr w:type="gramStart"/>
      <w:r>
        <w:rPr>
          <w:rFonts w:hint="eastAsia"/>
        </w:rPr>
        <w:t>契</w:t>
      </w:r>
      <w:proofErr w:type="gramEnd"/>
      <w:r>
        <w:rPr>
          <w:rFonts w:hint="eastAsia"/>
        </w:rPr>
        <w:t>呢？怎么加入并且了解其他团</w:t>
      </w:r>
      <w:proofErr w:type="gramStart"/>
      <w:r>
        <w:rPr>
          <w:rFonts w:hint="eastAsia"/>
        </w:rPr>
        <w:t>契</w:t>
      </w:r>
      <w:proofErr w:type="gramEnd"/>
      <w:r>
        <w:rPr>
          <w:rFonts w:hint="eastAsia"/>
        </w:rPr>
        <w:t>的相关信息进而相互进行沟通交流呢？怎么与其他团</w:t>
      </w:r>
      <w:proofErr w:type="gramStart"/>
      <w:r>
        <w:rPr>
          <w:rFonts w:hint="eastAsia"/>
        </w:rPr>
        <w:t>契</w:t>
      </w:r>
      <w:proofErr w:type="gramEnd"/>
      <w:r>
        <w:rPr>
          <w:rFonts w:hint="eastAsia"/>
        </w:rPr>
        <w:t>内的成员成为好友并进行福音以及教义方面上的探讨呢？当一个基督徒因为工作或者是其他原因来到一个陌生的地方生活时，怎么才能大概了解自己坐在的这个地方是否有教会并且获得已经有的教会的信息从而找到适合自己的教会参加聚会且</w:t>
      </w:r>
      <w:proofErr w:type="gramStart"/>
      <w:r>
        <w:rPr>
          <w:rFonts w:hint="eastAsia"/>
        </w:rPr>
        <w:t>进行属灵的</w:t>
      </w:r>
      <w:proofErr w:type="gramEnd"/>
      <w:r>
        <w:rPr>
          <w:rFonts w:hint="eastAsia"/>
        </w:rPr>
        <w:t>生活呢？这就需要提供一个搜索模块，为基督徒提供一个可以进行搜索查看全国团</w:t>
      </w:r>
      <w:proofErr w:type="gramStart"/>
      <w:r>
        <w:rPr>
          <w:rFonts w:hint="eastAsia"/>
        </w:rPr>
        <w:t>契</w:t>
      </w:r>
      <w:proofErr w:type="gramEnd"/>
      <w:r>
        <w:rPr>
          <w:rFonts w:hint="eastAsia"/>
        </w:rPr>
        <w:t>和教会信息的功</w:t>
      </w:r>
      <w:r>
        <w:rPr>
          <w:rFonts w:hint="eastAsia"/>
        </w:rPr>
        <w:t>能，使得每个基督徒不再为获取不到准确并筛选复杂的网络资源信息而忧愁。为了体现资源共享的宗旨，需要一个共享的功能，能够让基督徒将自己知道的一些资源，比如某些地方教会或团</w:t>
      </w:r>
      <w:proofErr w:type="gramStart"/>
      <w:r>
        <w:rPr>
          <w:rFonts w:hint="eastAsia"/>
        </w:rPr>
        <w:t>契</w:t>
      </w:r>
      <w:proofErr w:type="gramEnd"/>
      <w:r>
        <w:rPr>
          <w:rFonts w:hint="eastAsia"/>
        </w:rPr>
        <w:t>的信息，可以共享到系统中，那么其他人就能得到这些非常具有参考价值的信息。</w:t>
      </w:r>
    </w:p>
    <w:p w:rsidR="004723AE" w:rsidRDefault="001B300A">
      <w:pPr>
        <w:pStyle w:val="a0"/>
        <w:ind w:firstLineChars="0" w:firstLine="0"/>
        <w:outlineLvl w:val="5"/>
      </w:pPr>
      <w:r>
        <w:rPr>
          <w:rFonts w:hint="eastAsia"/>
        </w:rPr>
        <w:t>在此背景下，可以看出，伴随着基督徒类似这些方面的需求日益剧增，非常有必要搭建一个网站系统解决以上基督徒遇到的问题。</w:t>
      </w:r>
    </w:p>
    <w:p w:rsidR="004723AE" w:rsidRDefault="001B300A">
      <w:pPr>
        <w:pStyle w:val="2"/>
      </w:pPr>
      <w:bookmarkStart w:id="105" w:name="_Toc28034"/>
      <w:bookmarkStart w:id="106" w:name="_Toc449212747"/>
      <w:bookmarkStart w:id="107" w:name="_Toc18709"/>
      <w:bookmarkStart w:id="108" w:name="_Toc31839"/>
      <w:bookmarkStart w:id="109" w:name="_Toc25301"/>
      <w:bookmarkStart w:id="110" w:name="_Toc26695"/>
      <w:bookmarkStart w:id="111" w:name="_Toc451086943"/>
      <w:bookmarkStart w:id="112" w:name="_Toc8309"/>
      <w:bookmarkStart w:id="113" w:name="_Toc451087431"/>
      <w:bookmarkStart w:id="114" w:name="_Toc4395"/>
      <w:bookmarkStart w:id="115" w:name="_Toc451081461"/>
      <w:bookmarkStart w:id="116" w:name="_Toc24223"/>
      <w:bookmarkStart w:id="117" w:name="_Toc11513"/>
      <w:bookmarkStart w:id="118" w:name="_Toc451087670"/>
      <w:bookmarkStart w:id="119" w:name="_Toc25956"/>
      <w:bookmarkStart w:id="120" w:name="_Toc4957"/>
      <w:bookmarkStart w:id="121" w:name="_Toc451112179"/>
      <w:r>
        <w:rPr>
          <w:rFonts w:hint="eastAsia"/>
        </w:rPr>
        <w:lastRenderedPageBreak/>
        <w:t>国内外研究现状</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4723AE" w:rsidRDefault="001B300A">
      <w:pPr>
        <w:ind w:firstLine="560"/>
      </w:pPr>
      <w:r>
        <w:rPr>
          <w:rFonts w:hint="eastAsia"/>
        </w:rPr>
        <w:t>通过根据国内外的现状研究与对比，可以知道当前基督信仰在国内外发展有何不同，在教会复兴程度方面，在福音传播速度与范围方面，能够更好地了解作为</w:t>
      </w:r>
      <w:r>
        <w:rPr>
          <w:rFonts w:hint="eastAsia"/>
        </w:rPr>
        <w:t>一个针对基督徒开发的网站需要考虑哪些条件，了解相关的需求，才能为开发相应的网站打下坚实的基础。也能更好的了解当前这个系统的未来前景如何。因此，以下开始就国外与国内的基督信仰类型的网站的现状进行研究和分析。</w:t>
      </w:r>
    </w:p>
    <w:p w:rsidR="004723AE" w:rsidRDefault="001B300A">
      <w:pPr>
        <w:pStyle w:val="3"/>
      </w:pPr>
      <w:bookmarkStart w:id="122" w:name="_Toc20722"/>
      <w:bookmarkStart w:id="123" w:name="_Toc13253"/>
      <w:bookmarkStart w:id="124" w:name="_Toc29242"/>
      <w:bookmarkStart w:id="125" w:name="_Toc26651"/>
      <w:bookmarkStart w:id="126" w:name="_Toc26793"/>
      <w:bookmarkStart w:id="127" w:name="_Toc22947"/>
      <w:bookmarkStart w:id="128" w:name="_Toc451086944"/>
      <w:bookmarkStart w:id="129" w:name="_Toc451087671"/>
      <w:bookmarkStart w:id="130" w:name="_Toc449212748"/>
      <w:bookmarkStart w:id="131" w:name="_Toc25527"/>
      <w:bookmarkStart w:id="132" w:name="_Toc18150"/>
      <w:bookmarkStart w:id="133" w:name="_Toc451087432"/>
      <w:bookmarkStart w:id="134" w:name="_Toc451081462"/>
      <w:bookmarkStart w:id="135" w:name="_Toc22701"/>
      <w:bookmarkStart w:id="136" w:name="_Toc570"/>
      <w:bookmarkStart w:id="137" w:name="_Toc5232"/>
      <w:bookmarkStart w:id="138" w:name="_Toc451112180"/>
      <w:r>
        <w:t>国外研究现状</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4723AE" w:rsidRDefault="001B300A">
      <w:pPr>
        <w:ind w:firstLine="560"/>
      </w:pPr>
      <w:r>
        <w:rPr>
          <w:rFonts w:hint="eastAsia"/>
        </w:rPr>
        <w:t>国际互联网的开通，为信息社会的飞速发展创造了条件。</w:t>
      </w:r>
      <w:proofErr w:type="gramStart"/>
      <w:r>
        <w:t>据</w:t>
      </w:r>
      <w:r>
        <w:rPr>
          <w:rFonts w:ascii="宋体" w:hAnsi="宋体" w:cs="宋体"/>
          <w:szCs w:val="24"/>
        </w:rPr>
        <w:t>皮尤</w:t>
      </w:r>
      <w:proofErr w:type="gramEnd"/>
      <w:r>
        <w:rPr>
          <w:rFonts w:ascii="宋体" w:hAnsi="宋体" w:cs="宋体"/>
          <w:szCs w:val="24"/>
        </w:rPr>
        <w:t>研究中心</w:t>
      </w:r>
      <w:r>
        <w:t>统计，</w:t>
      </w:r>
      <w:r>
        <w:rPr>
          <w:rFonts w:hint="eastAsia"/>
        </w:rPr>
        <w:t>国外有基督信仰的人越来越多，</w:t>
      </w:r>
      <w:r>
        <w:rPr>
          <w:rFonts w:ascii="宋体" w:hAnsi="宋体" w:cs="宋体"/>
          <w:szCs w:val="24"/>
        </w:rPr>
        <w:t>当今世界各年龄段的基督徒有</w:t>
      </w:r>
      <w:r>
        <w:rPr>
          <w:rFonts w:ascii="宋体" w:hAnsi="宋体" w:cs="宋体"/>
          <w:szCs w:val="24"/>
        </w:rPr>
        <w:t>21.8</w:t>
      </w:r>
      <w:r>
        <w:rPr>
          <w:rFonts w:ascii="宋体" w:hAnsi="宋体" w:cs="宋体"/>
          <w:szCs w:val="24"/>
        </w:rPr>
        <w:t>亿。</w:t>
      </w:r>
      <w:r>
        <w:rPr>
          <w:rFonts w:ascii="宋体" w:hAnsi="宋体" w:cs="宋体"/>
          <w:szCs w:val="24"/>
        </w:rPr>
        <w:t>201</w:t>
      </w:r>
      <w:r>
        <w:rPr>
          <w:rFonts w:ascii="宋体" w:hAnsi="宋体" w:cs="宋体" w:hint="eastAsia"/>
          <w:szCs w:val="24"/>
        </w:rPr>
        <w:t>5</w:t>
      </w:r>
      <w:r>
        <w:rPr>
          <w:rFonts w:ascii="宋体" w:hAnsi="宋体" w:cs="宋体"/>
          <w:szCs w:val="24"/>
        </w:rPr>
        <w:t>年，世界总人口估计</w:t>
      </w:r>
      <w:r>
        <w:rPr>
          <w:rFonts w:ascii="宋体" w:hAnsi="宋体" w:cs="宋体"/>
          <w:szCs w:val="24"/>
        </w:rPr>
        <w:t>69</w:t>
      </w:r>
      <w:r>
        <w:rPr>
          <w:rFonts w:ascii="宋体" w:hAnsi="宋体" w:cs="宋体"/>
          <w:szCs w:val="24"/>
        </w:rPr>
        <w:t>亿，基督徒占到近三分之一</w:t>
      </w:r>
      <w:r>
        <w:t>。</w:t>
      </w:r>
      <w:r>
        <w:rPr>
          <w:rFonts w:hint="eastAsia"/>
        </w:rPr>
        <w:t>面对如此多的基督徒，每个国家或这地区都会有类似供基督徒访问交流的网站，使其进行信仰方面的交流和福音的</w:t>
      </w:r>
      <w:r>
        <w:rPr>
          <w:rFonts w:hint="eastAsia"/>
        </w:rPr>
        <w:t>传递。例如美国，韩国等以基督信仰为主的国家，有很多网站是专门提供给基督徒的。比如在主内音乐方面，讲道方面，每日灵修方面，见证分享方面等等。有的网站针对单一的方面设计的网站，也有很多是综合网站。这些网站为基督徒提供了很多的方便，使得基督徒的网络生活不再像以往那样单调无聊。而是能够通过这些网站能获取丰富的主内资源而进行相关的学习，使得更加认识有关基督信仰方面的一些知识。与此同时，也可以与其他跟自己有相同信仰的主内朋友进行交流，关于自己对信仰和教义方面的一些见解，彼此交流，彼此帮助！使得每个人在通过在方便的沟通所</w:t>
      </w:r>
      <w:r>
        <w:rPr>
          <w:rFonts w:hint="eastAsia"/>
        </w:rPr>
        <w:t>带来的乐趣时，也能够是自己得到很到的帮助。在国外这些以基督信仰为主的国家，无论什么年龄段基督徒都可以通过这些专为基督徒人群设立的网站获取自己想要的资源，基督徒可以根据这些网站，方便地进行主内资源分享，以及基督徒之间的交流互动。使得基督徒之间可以跨领域交流。国外为什么基督福音可以更快速的传扬，教会之所以那么复兴，最主要的原因之一是那些主内的网站起到了非常重要的推动作用。因此通过国外的现状来看，为基督徒建设一个属于基督的交流分享网站是十分必要的，是使基督教、青年团</w:t>
      </w:r>
      <w:proofErr w:type="gramStart"/>
      <w:r>
        <w:rPr>
          <w:rFonts w:hint="eastAsia"/>
        </w:rPr>
        <w:t>契</w:t>
      </w:r>
      <w:proofErr w:type="gramEnd"/>
      <w:r>
        <w:rPr>
          <w:rFonts w:hint="eastAsia"/>
        </w:rPr>
        <w:t>在国内得到更好的发展以及福音能更快更广泛地传播</w:t>
      </w:r>
      <w:r>
        <w:rPr>
          <w:rFonts w:hint="eastAsia"/>
        </w:rPr>
        <w:t>的必然条件。</w:t>
      </w:r>
    </w:p>
    <w:p w:rsidR="004723AE" w:rsidRDefault="004723AE">
      <w:pPr>
        <w:ind w:firstLineChars="200" w:firstLine="480"/>
        <w:jc w:val="left"/>
        <w:rPr>
          <w:rFonts w:eastAsia="MS Mincho"/>
          <w:lang w:eastAsia="ja-JP"/>
        </w:rPr>
      </w:pPr>
    </w:p>
    <w:p w:rsidR="004723AE" w:rsidRDefault="001B300A">
      <w:pPr>
        <w:pStyle w:val="3"/>
      </w:pPr>
      <w:bookmarkStart w:id="139" w:name="_Toc451081463"/>
      <w:bookmarkStart w:id="140" w:name="_Toc449212749"/>
      <w:bookmarkStart w:id="141" w:name="_Toc20984"/>
      <w:bookmarkStart w:id="142" w:name="_Toc7753"/>
      <w:bookmarkStart w:id="143" w:name="_Toc2027"/>
      <w:bookmarkStart w:id="144" w:name="_Toc22968"/>
      <w:bookmarkStart w:id="145" w:name="_Toc7572"/>
      <w:bookmarkStart w:id="146" w:name="_Toc4209"/>
      <w:bookmarkStart w:id="147" w:name="_Toc451087672"/>
      <w:bookmarkStart w:id="148" w:name="_Toc451087433"/>
      <w:bookmarkStart w:id="149" w:name="_Toc25666"/>
      <w:bookmarkStart w:id="150" w:name="_Toc21001"/>
      <w:bookmarkStart w:id="151" w:name="_Toc29087"/>
      <w:bookmarkStart w:id="152" w:name="_Toc451086945"/>
      <w:bookmarkStart w:id="153" w:name="_Toc27093"/>
      <w:bookmarkStart w:id="154" w:name="_Toc27511"/>
      <w:bookmarkStart w:id="155" w:name="_Toc451112181"/>
      <w:r>
        <w:rPr>
          <w:rFonts w:hint="eastAsia"/>
        </w:rPr>
        <w:t>国内研究现状</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4723AE" w:rsidRDefault="001B300A">
      <w:pPr>
        <w:pStyle w:val="a0"/>
        <w:ind w:firstLine="480"/>
      </w:pPr>
      <w:r>
        <w:rPr>
          <w:rFonts w:hint="eastAsia"/>
        </w:rPr>
        <w:t>近年来，随着国内对信仰问题的接受态度渐渐的开放，使得基督教得到迅速地发展的机会，各年龄段的基督徒也在快速的增长。尤其是青年基督徒，有的是来自教会的团</w:t>
      </w:r>
      <w:proofErr w:type="gramStart"/>
      <w:r>
        <w:rPr>
          <w:rFonts w:hint="eastAsia"/>
        </w:rPr>
        <w:t>契</w:t>
      </w:r>
      <w:proofErr w:type="gramEnd"/>
      <w:r>
        <w:rPr>
          <w:rFonts w:hint="eastAsia"/>
        </w:rPr>
        <w:t>，有的是来自大学团</w:t>
      </w:r>
      <w:proofErr w:type="gramStart"/>
      <w:r>
        <w:rPr>
          <w:rFonts w:hint="eastAsia"/>
        </w:rPr>
        <w:t>契</w:t>
      </w:r>
      <w:proofErr w:type="gramEnd"/>
      <w:r>
        <w:rPr>
          <w:rFonts w:hint="eastAsia"/>
        </w:rPr>
        <w:t>，这个年龄段的基督</w:t>
      </w:r>
      <w:r>
        <w:rPr>
          <w:rFonts w:hint="eastAsia"/>
        </w:rPr>
        <w:lastRenderedPageBreak/>
        <w:t>徒非常喜欢通过互联网，与和自己有同样信仰的人进行信仰问题的交流。也可以通过互联网找到有关教会、团</w:t>
      </w:r>
      <w:proofErr w:type="gramStart"/>
      <w:r>
        <w:rPr>
          <w:rFonts w:hint="eastAsia"/>
        </w:rPr>
        <w:t>契</w:t>
      </w:r>
      <w:proofErr w:type="gramEnd"/>
      <w:r>
        <w:rPr>
          <w:rFonts w:hint="eastAsia"/>
        </w:rPr>
        <w:t>等相关信息，进而找到</w:t>
      </w:r>
      <w:proofErr w:type="gramStart"/>
      <w:r>
        <w:rPr>
          <w:rFonts w:hint="eastAsia"/>
        </w:rPr>
        <w:t>自己昂要的</w:t>
      </w:r>
      <w:proofErr w:type="gramEnd"/>
      <w:r>
        <w:rPr>
          <w:rFonts w:hint="eastAsia"/>
        </w:rPr>
        <w:t>信息。然而，面对空前泛滥的互联网网络坏境，针对基督徒交流分享的网站平台少之又少。这样就使得青年基督徒在网络上寻找主内资源的时候会遇到很多问题，比如说查询到的信息在真实性和可靠性上都得不到保障。例如</w:t>
      </w:r>
      <w:r>
        <w:rPr>
          <w:rFonts w:hint="eastAsia"/>
        </w:rPr>
        <w:t>：对已知地方的青年团</w:t>
      </w:r>
      <w:proofErr w:type="gramStart"/>
      <w:r>
        <w:rPr>
          <w:rFonts w:hint="eastAsia"/>
        </w:rPr>
        <w:t>契</w:t>
      </w:r>
      <w:proofErr w:type="gramEnd"/>
      <w:r>
        <w:rPr>
          <w:rFonts w:hint="eastAsia"/>
        </w:rPr>
        <w:t>在进行信息获取的时候出现了障碍，搜索教会信息的时候也会出现问题。因此，针对当前国内的现状来看，开发一个针对基督徒尤其是那些经常上网的青年基督徒的分享交流网站还是非常必要的。</w:t>
      </w:r>
    </w:p>
    <w:p w:rsidR="004723AE" w:rsidRDefault="004723AE">
      <w:pPr>
        <w:pStyle w:val="a0"/>
        <w:ind w:firstLine="480"/>
      </w:pPr>
    </w:p>
    <w:p w:rsidR="004723AE" w:rsidRDefault="001B300A">
      <w:pPr>
        <w:pStyle w:val="2"/>
      </w:pPr>
      <w:bookmarkStart w:id="156" w:name="_Toc449212750"/>
      <w:bookmarkStart w:id="157" w:name="_Toc28104"/>
      <w:bookmarkStart w:id="158" w:name="_Toc22253"/>
      <w:bookmarkStart w:id="159" w:name="_Toc327809689"/>
      <w:bookmarkStart w:id="160" w:name="_Toc451081464"/>
      <w:bookmarkStart w:id="161" w:name="_Toc20296"/>
      <w:bookmarkStart w:id="162" w:name="_Toc12069"/>
      <w:bookmarkStart w:id="163" w:name="_Toc2809"/>
      <w:bookmarkStart w:id="164" w:name="_Toc14134"/>
      <w:bookmarkStart w:id="165" w:name="_Toc23012"/>
      <w:bookmarkStart w:id="166" w:name="_Toc25431"/>
      <w:bookmarkStart w:id="167" w:name="_Toc20923"/>
      <w:bookmarkStart w:id="168" w:name="_Toc451086946"/>
      <w:bookmarkStart w:id="169" w:name="_Toc451087673"/>
      <w:bookmarkStart w:id="170" w:name="_Toc451087434"/>
      <w:bookmarkStart w:id="171" w:name="_Toc33"/>
      <w:bookmarkStart w:id="172" w:name="_Toc12237"/>
      <w:bookmarkStart w:id="173" w:name="_Toc451112182"/>
      <w:r>
        <w:rPr>
          <w:rFonts w:hint="eastAsia"/>
        </w:rPr>
        <w:t>研究目的和意义</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4723AE" w:rsidRDefault="001B300A">
      <w:pPr>
        <w:pStyle w:val="3"/>
      </w:pPr>
      <w:bookmarkStart w:id="174" w:name="_Toc327809690"/>
      <w:bookmarkStart w:id="175" w:name="_Toc3986"/>
      <w:bookmarkStart w:id="176" w:name="_Toc7351"/>
      <w:bookmarkStart w:id="177" w:name="_Toc5584"/>
      <w:bookmarkStart w:id="178" w:name="_Toc449212751"/>
      <w:bookmarkStart w:id="179" w:name="_Toc451081465"/>
      <w:bookmarkStart w:id="180" w:name="_Toc22113"/>
      <w:bookmarkStart w:id="181" w:name="_Toc451086947"/>
      <w:bookmarkStart w:id="182" w:name="_Toc27968"/>
      <w:bookmarkStart w:id="183" w:name="_Toc468"/>
      <w:bookmarkStart w:id="184" w:name="_Toc13620"/>
      <w:bookmarkStart w:id="185" w:name="_Toc2035"/>
      <w:bookmarkStart w:id="186" w:name="_Toc19738"/>
      <w:bookmarkStart w:id="187" w:name="_Toc451087435"/>
      <w:bookmarkStart w:id="188" w:name="_Toc451087674"/>
      <w:bookmarkStart w:id="189" w:name="_Toc32657"/>
      <w:bookmarkStart w:id="190" w:name="_Toc30507"/>
      <w:bookmarkStart w:id="191" w:name="_Toc451112183"/>
      <w:r>
        <w:rPr>
          <w:rFonts w:hint="eastAsia"/>
        </w:rPr>
        <w:t>研究目的</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rsidR="004723AE" w:rsidRDefault="001B300A">
      <w:pPr>
        <w:ind w:firstLine="560"/>
      </w:pPr>
      <w:r>
        <w:rPr>
          <w:rFonts w:hint="eastAsia"/>
        </w:rPr>
        <w:t>因为随着国内近几年国内互联网飞速发展，网络已经涉及到每个人的日常生活和工作当中。所以越来越多的人已经依赖上了网络，它使得人们的生活方式变得更加方便简单</w:t>
      </w:r>
      <w:r>
        <w:rPr>
          <w:rFonts w:hint="eastAsia"/>
        </w:rPr>
        <w:t>----USE LESS TIME,DO MORE</w:t>
      </w:r>
      <w:r>
        <w:rPr>
          <w:rFonts w:hint="eastAsia"/>
        </w:rPr>
        <w:t>。与此同时，随着中国基督教会的快速兴起以及中国基督徒人数的快速增长，越来越多的基督徒（特</w:t>
      </w:r>
      <w:r>
        <w:rPr>
          <w:rFonts w:hint="eastAsia"/>
        </w:rPr>
        <w:t>别是青年基督徒）喜欢通过网络进行相关主内资源的获取。例如主内的灵修资源，主内歌曲和电影，讲道和见证分享等等。根据国内外现状的研究分析结果来看，可以确定开发一个针对基督徒网站是非常有必要的，通过该项目的开发前的研究，旨在为国内基督徒提供一个舒适的主内交流资源分享平台，在这里，既可以进行相互基督信仰的交流，也可以获取自己想要的主内资源，对于这些资源，都是有用户分享给系统，间接地分享给了别人。使得主内的弟兄姊妹间真正的达到资源共享的目的。</w:t>
      </w:r>
    </w:p>
    <w:p w:rsidR="004723AE" w:rsidRDefault="001B300A">
      <w:pPr>
        <w:ind w:firstLineChars="200" w:firstLine="480"/>
        <w:jc w:val="left"/>
        <w:rPr>
          <w:rFonts w:eastAsia="MS Mincho"/>
          <w:lang w:eastAsia="ja-JP"/>
        </w:rPr>
      </w:pPr>
      <w:bookmarkStart w:id="192" w:name="_Toc18216"/>
      <w:bookmarkStart w:id="193" w:name="_Toc327809691"/>
      <w:r>
        <w:rPr>
          <w:rFonts w:hint="eastAsia"/>
        </w:rPr>
        <w:t>根据当前基督徒与基督徒之间是否能借助互联网方便的实现跨地域交流，分享自己的</w:t>
      </w:r>
      <w:r>
        <w:rPr>
          <w:rFonts w:hint="eastAsia"/>
        </w:rPr>
        <w:t>想法的问题，以及基督徒与团</w:t>
      </w:r>
      <w:proofErr w:type="gramStart"/>
      <w:r>
        <w:rPr>
          <w:rFonts w:hint="eastAsia"/>
        </w:rPr>
        <w:t>契</w:t>
      </w:r>
      <w:proofErr w:type="gramEnd"/>
      <w:r>
        <w:rPr>
          <w:rFonts w:hint="eastAsia"/>
        </w:rPr>
        <w:t>教会之间的信息关联进行分析。能够为基督徒打造一个良好的沟通交流环境平台。</w:t>
      </w:r>
    </w:p>
    <w:p w:rsidR="004723AE" w:rsidRDefault="001B300A">
      <w:pPr>
        <w:pStyle w:val="3"/>
        <w:rPr>
          <w:rFonts w:eastAsia="宋体"/>
        </w:rPr>
      </w:pPr>
      <w:bookmarkStart w:id="194" w:name="_Toc8625"/>
      <w:bookmarkStart w:id="195" w:name="_Toc10776"/>
      <w:bookmarkStart w:id="196" w:name="_Toc20605"/>
      <w:bookmarkStart w:id="197" w:name="_Toc451081466"/>
      <w:bookmarkStart w:id="198" w:name="_Toc5164"/>
      <w:bookmarkStart w:id="199" w:name="_Toc20286"/>
      <w:bookmarkStart w:id="200" w:name="_Toc451086948"/>
      <w:bookmarkStart w:id="201" w:name="_Toc14718"/>
      <w:bookmarkStart w:id="202" w:name="_Toc451087436"/>
      <w:bookmarkStart w:id="203" w:name="_Toc449212752"/>
      <w:bookmarkStart w:id="204" w:name="_Toc4023"/>
      <w:bookmarkStart w:id="205" w:name="_Toc451087675"/>
      <w:bookmarkStart w:id="206" w:name="_Toc8849"/>
      <w:bookmarkStart w:id="207" w:name="_Toc32054"/>
      <w:bookmarkStart w:id="208" w:name="_Toc32716"/>
      <w:bookmarkStart w:id="209" w:name="_Toc451112184"/>
      <w:bookmarkEnd w:id="192"/>
      <w:bookmarkEnd w:id="193"/>
      <w:r>
        <w:rPr>
          <w:rFonts w:hint="eastAsia"/>
        </w:rPr>
        <w:t>研究意义</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4723AE" w:rsidRDefault="001B300A">
      <w:pPr>
        <w:ind w:firstLineChars="200" w:firstLine="480"/>
        <w:jc w:val="left"/>
        <w:rPr>
          <w:rFonts w:eastAsia="MS Mincho"/>
          <w:lang w:eastAsia="ja-JP"/>
        </w:rPr>
      </w:pPr>
      <w:r>
        <w:rPr>
          <w:rFonts w:hint="eastAsia"/>
        </w:rPr>
        <w:t>通过建立一个基督徒交流分享平台，一是为基督徒提供方便，当需要获取主内的相关资料时，可以非常省时省力的可以为其解决寻找教会或团</w:t>
      </w:r>
      <w:proofErr w:type="gramStart"/>
      <w:r>
        <w:rPr>
          <w:rFonts w:hint="eastAsia"/>
        </w:rPr>
        <w:t>契</w:t>
      </w:r>
      <w:proofErr w:type="gramEnd"/>
      <w:r>
        <w:rPr>
          <w:rFonts w:hint="eastAsia"/>
        </w:rPr>
        <w:t>信息困难的问题。可以方便主内的弟兄姊妹们进行交流分享。既有利于基督徒在信仰方面的坚固，也能通过这个系统将更有想成为基督徒的人了解基督教，了解青年团</w:t>
      </w:r>
      <w:proofErr w:type="gramStart"/>
      <w:r>
        <w:rPr>
          <w:rFonts w:hint="eastAsia"/>
        </w:rPr>
        <w:t>契</w:t>
      </w:r>
      <w:proofErr w:type="gramEnd"/>
      <w:r>
        <w:rPr>
          <w:rFonts w:hint="eastAsia"/>
        </w:rPr>
        <w:t>，了解基督徒。</w:t>
      </w:r>
    </w:p>
    <w:p w:rsidR="004723AE" w:rsidRDefault="004723AE">
      <w:pPr>
        <w:tabs>
          <w:tab w:val="left" w:pos="599"/>
        </w:tabs>
        <w:ind w:firstLineChars="200" w:firstLine="480"/>
        <w:rPr>
          <w:color w:val="000000"/>
        </w:rPr>
      </w:pPr>
    </w:p>
    <w:p w:rsidR="004723AE" w:rsidRDefault="004723AE">
      <w:pPr>
        <w:pStyle w:val="a0"/>
        <w:ind w:firstLine="480"/>
      </w:pPr>
      <w:bookmarkStart w:id="210" w:name="_Toc138996738"/>
      <w:bookmarkStart w:id="211" w:name="_Toc342913289"/>
      <w:bookmarkStart w:id="212" w:name="_Toc342913335"/>
      <w:bookmarkStart w:id="213" w:name="_Toc342918203"/>
      <w:bookmarkStart w:id="214" w:name="_Toc202491314"/>
      <w:bookmarkStart w:id="215" w:name="_Toc342921350"/>
      <w:bookmarkStart w:id="216" w:name="_Toc342978848"/>
      <w:bookmarkStart w:id="217" w:name="_Toc343002310"/>
      <w:bookmarkStart w:id="218" w:name="_Toc342921216"/>
      <w:bookmarkStart w:id="219" w:name="_Toc342918284"/>
      <w:bookmarkStart w:id="220" w:name="_Toc342916987"/>
    </w:p>
    <w:p w:rsidR="004723AE" w:rsidRDefault="001B300A">
      <w:pPr>
        <w:pStyle w:val="2"/>
      </w:pPr>
      <w:bookmarkStart w:id="221" w:name="_Toc451081467"/>
      <w:bookmarkStart w:id="222" w:name="_Toc16693"/>
      <w:bookmarkStart w:id="223" w:name="_Toc19809"/>
      <w:bookmarkStart w:id="224" w:name="_Toc449212753"/>
      <w:bookmarkStart w:id="225" w:name="_Toc8297"/>
      <w:bookmarkStart w:id="226" w:name="_Toc8923"/>
      <w:bookmarkStart w:id="227" w:name="_Toc3016"/>
      <w:bookmarkStart w:id="228" w:name="_Toc23533"/>
      <w:bookmarkStart w:id="229" w:name="_Toc14948"/>
      <w:bookmarkStart w:id="230" w:name="_Toc12954"/>
      <w:bookmarkStart w:id="231" w:name="_Toc312"/>
      <w:bookmarkStart w:id="232" w:name="_Toc451086949"/>
      <w:bookmarkStart w:id="233" w:name="_Toc451087676"/>
      <w:bookmarkStart w:id="234" w:name="_Toc451087437"/>
      <w:bookmarkStart w:id="235" w:name="_Toc1945"/>
      <w:bookmarkStart w:id="236" w:name="_Toc19433"/>
      <w:bookmarkStart w:id="237" w:name="_Toc451112185"/>
      <w:r>
        <w:rPr>
          <w:rFonts w:hint="eastAsia"/>
        </w:rPr>
        <w:lastRenderedPageBreak/>
        <w:t>论文主要内容和结构</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4723AE" w:rsidRDefault="001B300A">
      <w:pPr>
        <w:pStyle w:val="a0"/>
        <w:ind w:firstLine="480"/>
      </w:pPr>
      <w:r>
        <w:rPr>
          <w:rFonts w:hint="eastAsia"/>
        </w:rPr>
        <w:t>本文主要从浅到深讲述关于青年团</w:t>
      </w:r>
      <w:proofErr w:type="gramStart"/>
      <w:r>
        <w:rPr>
          <w:rFonts w:hint="eastAsia"/>
        </w:rPr>
        <w:t>契</w:t>
      </w:r>
      <w:proofErr w:type="gramEnd"/>
      <w:r>
        <w:rPr>
          <w:rFonts w:hint="eastAsia"/>
        </w:rPr>
        <w:t>分享交流系统的设计与实现过程，一个较好的网站系统不能急</w:t>
      </w:r>
      <w:r>
        <w:rPr>
          <w:rFonts w:hint="eastAsia"/>
        </w:rPr>
        <w:t>于求成，应该在保证质量的基础上提高速度。在编码工作开始进行之前应该进行相当周密的需求分析以及系统设计工作。因此，该系统建立在需求分析、搜集资料、概要设计、用例分析和详细设计之上，以</w:t>
      </w:r>
      <w:r>
        <w:rPr>
          <w:rFonts w:hint="eastAsia"/>
        </w:rPr>
        <w:t>java</w:t>
      </w:r>
      <w:r>
        <w:rPr>
          <w:rFonts w:hint="eastAsia"/>
        </w:rPr>
        <w:t>技术为基础，结合</w:t>
      </w:r>
      <w:r>
        <w:rPr>
          <w:rFonts w:hint="eastAsia"/>
        </w:rPr>
        <w:t>springmvc+mybatis+spring</w:t>
      </w:r>
      <w:r>
        <w:rPr>
          <w:rFonts w:hint="eastAsia"/>
        </w:rPr>
        <w:t>三大主流开发框架为主，应用轻便高性能的</w:t>
      </w:r>
      <w:r>
        <w:rPr>
          <w:rFonts w:hint="eastAsia"/>
        </w:rPr>
        <w:t>MySQL</w:t>
      </w:r>
      <w:r>
        <w:rPr>
          <w:rFonts w:hint="eastAsia"/>
        </w:rPr>
        <w:t>数据库，希望能为基督徒提供一个舒适，充满基督信仰氛围的基督教类型的分享交流系统。</w:t>
      </w:r>
    </w:p>
    <w:p w:rsidR="004723AE" w:rsidRDefault="001B300A">
      <w:pPr>
        <w:pStyle w:val="a0"/>
        <w:ind w:firstLine="480"/>
      </w:pPr>
      <w:r>
        <w:rPr>
          <w:rFonts w:hint="eastAsia"/>
        </w:rPr>
        <w:t>本论文总体来说分为六大章节，如下。</w:t>
      </w:r>
    </w:p>
    <w:p w:rsidR="004723AE" w:rsidRDefault="001B300A">
      <w:pPr>
        <w:pStyle w:val="a0"/>
        <w:numPr>
          <w:ilvl w:val="0"/>
          <w:numId w:val="2"/>
        </w:numPr>
        <w:ind w:firstLine="480"/>
      </w:pPr>
      <w:r>
        <w:rPr>
          <w:rFonts w:hint="eastAsia"/>
        </w:rPr>
        <w:t>：绪论，包含论文的研究背景、目的意义、发展情况以及青年团</w:t>
      </w:r>
      <w:proofErr w:type="gramStart"/>
      <w:r>
        <w:rPr>
          <w:rFonts w:hint="eastAsia"/>
        </w:rPr>
        <w:t>契</w:t>
      </w:r>
      <w:proofErr w:type="gramEnd"/>
      <w:r>
        <w:rPr>
          <w:rFonts w:hint="eastAsia"/>
        </w:rPr>
        <w:t>分享交流系统的实现目的。然后在第</w:t>
      </w:r>
      <w:r>
        <w:rPr>
          <w:rFonts w:hint="eastAsia"/>
        </w:rPr>
        <w:t>2</w:t>
      </w:r>
      <w:r>
        <w:rPr>
          <w:rFonts w:hint="eastAsia"/>
        </w:rPr>
        <w:t>章大体介绍了研究和开发该系统的相关技术和开发工具。第</w:t>
      </w:r>
      <w:r>
        <w:rPr>
          <w:rFonts w:hint="eastAsia"/>
        </w:rPr>
        <w:t>3</w:t>
      </w:r>
      <w:r>
        <w:rPr>
          <w:rFonts w:hint="eastAsia"/>
        </w:rPr>
        <w:t>章是对系统进行需求分析，用流程图、</w:t>
      </w:r>
      <w:r>
        <w:rPr>
          <w:rFonts w:hint="eastAsia"/>
        </w:rPr>
        <w:t>ER</w:t>
      </w:r>
      <w:r>
        <w:rPr>
          <w:rFonts w:hint="eastAsia"/>
        </w:rPr>
        <w:t>图等详细介绍了其功能需求。包含了系统的可行性分析。第</w:t>
      </w:r>
      <w:r>
        <w:rPr>
          <w:rFonts w:hint="eastAsia"/>
        </w:rPr>
        <w:t>4</w:t>
      </w:r>
      <w:r>
        <w:rPr>
          <w:rFonts w:hint="eastAsia"/>
        </w:rPr>
        <w:t>章是青年分享交流系统的设计章节，包括详细设计和概要设计，当然，也包括具体的后台数据库和数据表的相关内容设计。最后一章是青年团</w:t>
      </w:r>
      <w:proofErr w:type="gramStart"/>
      <w:r>
        <w:rPr>
          <w:rFonts w:hint="eastAsia"/>
        </w:rPr>
        <w:t>契</w:t>
      </w:r>
      <w:proofErr w:type="gramEnd"/>
      <w:r>
        <w:rPr>
          <w:rFonts w:hint="eastAsia"/>
        </w:rPr>
        <w:t>分享交流系统的具体实现和测试章节，通过黑盒测试的方式进行测试。本文最后是致谢和参考文献。</w:t>
      </w:r>
    </w:p>
    <w:p w:rsidR="004723AE" w:rsidRDefault="001B300A">
      <w:pPr>
        <w:pStyle w:val="2"/>
      </w:pPr>
      <w:bookmarkStart w:id="238" w:name="_Toc30035"/>
      <w:bookmarkStart w:id="239" w:name="_Toc449212754"/>
      <w:bookmarkStart w:id="240" w:name="_Toc451081468"/>
      <w:bookmarkStart w:id="241" w:name="_Toc32318"/>
      <w:bookmarkStart w:id="242" w:name="_Toc13791"/>
      <w:bookmarkStart w:id="243" w:name="_Toc31054"/>
      <w:bookmarkStart w:id="244" w:name="_Toc451087438"/>
      <w:bookmarkStart w:id="245" w:name="_Toc29960"/>
      <w:bookmarkStart w:id="246" w:name="_Toc451087677"/>
      <w:bookmarkStart w:id="247" w:name="_Toc7687"/>
      <w:bookmarkStart w:id="248" w:name="_Toc6806"/>
      <w:bookmarkStart w:id="249" w:name="_Toc25553"/>
      <w:bookmarkStart w:id="250" w:name="_Toc16153"/>
      <w:bookmarkStart w:id="251" w:name="_Toc451086950"/>
      <w:bookmarkStart w:id="252" w:name="_Toc14565"/>
      <w:bookmarkStart w:id="253" w:name="_Toc28419"/>
      <w:bookmarkStart w:id="254" w:name="_Toc451112186"/>
      <w:r>
        <w:rPr>
          <w:rFonts w:hint="eastAsia"/>
        </w:rPr>
        <w:t>本章小结</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4723AE" w:rsidRDefault="001B300A">
      <w:pPr>
        <w:pStyle w:val="a0"/>
        <w:ind w:firstLine="480"/>
      </w:pPr>
      <w:r>
        <w:rPr>
          <w:rFonts w:hint="eastAsia"/>
        </w:rPr>
        <w:t>通过这一章的论述讲解，拓展了与论题相关的国内外视</w:t>
      </w:r>
      <w:r>
        <w:rPr>
          <w:rFonts w:hint="eastAsia"/>
        </w:rPr>
        <w:t>野，指出了并确立了研究方向和研究目标，为后来的研发工作建立了一个非常良好的基础。</w:t>
      </w:r>
    </w:p>
    <w:p w:rsidR="004723AE" w:rsidRDefault="004723AE">
      <w:pPr>
        <w:ind w:firstLineChars="200" w:firstLine="480"/>
        <w:jc w:val="left"/>
        <w:rPr>
          <w:rFonts w:eastAsia="MS Mincho"/>
          <w:lang w:eastAsia="ja-JP"/>
        </w:rPr>
      </w:pPr>
    </w:p>
    <w:p w:rsidR="004723AE" w:rsidRDefault="004723AE">
      <w:pPr>
        <w:pStyle w:val="a0"/>
        <w:ind w:firstLine="480"/>
      </w:pPr>
    </w:p>
    <w:p w:rsidR="004723AE" w:rsidRDefault="004723AE">
      <w:pPr>
        <w:pStyle w:val="a0"/>
        <w:ind w:firstLine="480"/>
      </w:pPr>
    </w:p>
    <w:p w:rsidR="004723AE" w:rsidRDefault="001B300A">
      <w:pPr>
        <w:pStyle w:val="1"/>
        <w:spacing w:before="0" w:after="0"/>
        <w:rPr>
          <w:rFonts w:hAnsi="黑体"/>
        </w:rPr>
      </w:pPr>
      <w:bookmarkStart w:id="255" w:name="_Toc390945955"/>
      <w:r>
        <w:rPr>
          <w:rFonts w:hAnsi="黑体"/>
        </w:rPr>
        <w:t xml:space="preserve"> </w:t>
      </w:r>
      <w:bookmarkStart w:id="256" w:name="_Toc28175"/>
      <w:bookmarkStart w:id="257" w:name="_Toc1352"/>
      <w:bookmarkStart w:id="258" w:name="_Toc449212755"/>
      <w:bookmarkStart w:id="259" w:name="_Toc10560"/>
      <w:bookmarkStart w:id="260" w:name="_Toc18601"/>
      <w:bookmarkStart w:id="261" w:name="_Toc32557"/>
      <w:bookmarkStart w:id="262" w:name="_Toc359"/>
      <w:bookmarkStart w:id="263" w:name="_Toc9522"/>
      <w:bookmarkStart w:id="264" w:name="_Toc451081469"/>
      <w:bookmarkStart w:id="265" w:name="_Toc23442"/>
      <w:bookmarkStart w:id="266" w:name="_Toc451086951"/>
      <w:bookmarkStart w:id="267" w:name="_Toc451087439"/>
      <w:bookmarkStart w:id="268" w:name="_Toc451087678"/>
      <w:bookmarkStart w:id="269" w:name="_Toc25684"/>
      <w:bookmarkStart w:id="270" w:name="_Toc785"/>
      <w:bookmarkStart w:id="271" w:name="_Toc451112187"/>
      <w:r>
        <w:rPr>
          <w:rFonts w:hAnsi="黑体"/>
        </w:rPr>
        <w:t>相关技术</w:t>
      </w:r>
      <w:r>
        <w:rPr>
          <w:rFonts w:hAnsi="黑体" w:hint="eastAsia"/>
        </w:rPr>
        <w:t>和开发工具</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4723AE" w:rsidRDefault="001B300A">
      <w:pPr>
        <w:pStyle w:val="2"/>
        <w:spacing w:beforeLines="50" w:after="0"/>
      </w:pPr>
      <w:bookmarkStart w:id="272" w:name="_Toc390945956"/>
      <w:r>
        <w:rPr>
          <w:rFonts w:hint="eastAsia"/>
        </w:rPr>
        <w:t xml:space="preserve"> </w:t>
      </w:r>
      <w:bookmarkStart w:id="273" w:name="_Toc449212756"/>
      <w:bookmarkStart w:id="274" w:name="_Toc11833"/>
      <w:bookmarkStart w:id="275" w:name="_Toc451081470"/>
      <w:bookmarkStart w:id="276" w:name="_Toc17839"/>
      <w:bookmarkStart w:id="277" w:name="_Toc8336"/>
      <w:bookmarkStart w:id="278" w:name="_Toc14367"/>
      <w:bookmarkStart w:id="279" w:name="_Toc2077"/>
      <w:bookmarkStart w:id="280" w:name="_Toc25703"/>
      <w:bookmarkStart w:id="281" w:name="_Toc27013"/>
      <w:bookmarkStart w:id="282" w:name="_Toc8825"/>
      <w:bookmarkStart w:id="283" w:name="_Toc451086952"/>
      <w:bookmarkStart w:id="284" w:name="_Toc451087440"/>
      <w:bookmarkStart w:id="285" w:name="_Toc451087679"/>
      <w:bookmarkStart w:id="286" w:name="_Toc20991"/>
      <w:bookmarkStart w:id="287" w:name="_Toc21443"/>
      <w:bookmarkStart w:id="288" w:name="_Toc451112188"/>
      <w:r>
        <w:rPr>
          <w:rFonts w:hint="eastAsia"/>
        </w:rPr>
        <w:t>相关技术介绍</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4723AE" w:rsidRDefault="001B300A">
      <w:r>
        <w:rPr>
          <w:rFonts w:hint="eastAsia"/>
        </w:rPr>
        <w:t xml:space="preserve">    </w:t>
      </w:r>
      <w:r>
        <w:rPr>
          <w:rFonts w:hint="eastAsia"/>
        </w:rPr>
        <w:t>根据目前所掌握的主要开发技术以及青年团</w:t>
      </w:r>
      <w:proofErr w:type="gramStart"/>
      <w:r>
        <w:rPr>
          <w:rFonts w:hint="eastAsia"/>
        </w:rPr>
        <w:t>契</w:t>
      </w:r>
      <w:proofErr w:type="gramEnd"/>
      <w:r>
        <w:rPr>
          <w:rFonts w:hint="eastAsia"/>
        </w:rPr>
        <w:t>分享交流系统预期的目标，本文采用了效率较高的</w:t>
      </w:r>
      <w:r>
        <w:rPr>
          <w:rFonts w:hint="eastAsia"/>
        </w:rPr>
        <w:t>Java</w:t>
      </w:r>
      <w:r>
        <w:rPr>
          <w:rFonts w:hint="eastAsia"/>
        </w:rPr>
        <w:t>语言，页面采用基于</w:t>
      </w:r>
      <w:r>
        <w:rPr>
          <w:rFonts w:hint="eastAsia"/>
        </w:rPr>
        <w:t>html+css+js</w:t>
      </w:r>
      <w:r>
        <w:rPr>
          <w:rFonts w:hint="eastAsia"/>
        </w:rPr>
        <w:t>三个主流页面开发技术组合进行页面的设计和动态效果的展示，而且采用了现在非常流行</w:t>
      </w:r>
      <w:r>
        <w:rPr>
          <w:rFonts w:hint="eastAsia"/>
        </w:rPr>
        <w:t>SSM</w:t>
      </w:r>
      <w:r>
        <w:rPr>
          <w:rFonts w:hint="eastAsia"/>
        </w:rPr>
        <w:t>开发框架完成青年团</w:t>
      </w:r>
      <w:proofErr w:type="gramStart"/>
      <w:r>
        <w:rPr>
          <w:rFonts w:hint="eastAsia"/>
        </w:rPr>
        <w:t>契</w:t>
      </w:r>
      <w:proofErr w:type="gramEnd"/>
      <w:r>
        <w:rPr>
          <w:rFonts w:hint="eastAsia"/>
        </w:rPr>
        <w:t>分享交流系统的研究和开发。下面将针对相关技术进行一些详细地介绍。</w:t>
      </w:r>
    </w:p>
    <w:p w:rsidR="004723AE" w:rsidRDefault="001B300A">
      <w:pPr>
        <w:pStyle w:val="3"/>
        <w:spacing w:beforeLines="50"/>
      </w:pPr>
      <w:bookmarkStart w:id="289" w:name="_Toc21577"/>
      <w:bookmarkStart w:id="290" w:name="_Toc390945957"/>
      <w:bookmarkStart w:id="291" w:name="_Toc451086953"/>
      <w:bookmarkStart w:id="292" w:name="_Toc451087441"/>
      <w:bookmarkStart w:id="293" w:name="_Toc451087680"/>
      <w:bookmarkStart w:id="294" w:name="_Toc31804"/>
      <w:bookmarkStart w:id="295" w:name="_Toc11401"/>
      <w:bookmarkStart w:id="296" w:name="_Toc5141"/>
      <w:bookmarkStart w:id="297" w:name="_Toc451081471"/>
      <w:bookmarkStart w:id="298" w:name="_Toc27043"/>
      <w:bookmarkStart w:id="299" w:name="_Toc449212757"/>
      <w:bookmarkStart w:id="300" w:name="_Toc30561"/>
      <w:bookmarkStart w:id="301" w:name="_Toc23774"/>
      <w:bookmarkStart w:id="302" w:name="_Toc17825"/>
      <w:bookmarkStart w:id="303" w:name="_Toc28488"/>
      <w:bookmarkStart w:id="304" w:name="_Toc27725"/>
      <w:bookmarkStart w:id="305" w:name="_Toc451112189"/>
      <w:r>
        <w:rPr>
          <w:rFonts w:eastAsia="宋体" w:hAnsi="Calibri" w:hint="eastAsia"/>
          <w:szCs w:val="28"/>
          <w:lang w:bidi="en-US"/>
        </w:rPr>
        <w:lastRenderedPageBreak/>
        <w:t>Java</w:t>
      </w:r>
      <w:r>
        <w:rPr>
          <w:rFonts w:hint="eastAsia"/>
        </w:rPr>
        <w:t>技术简介</w:t>
      </w:r>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4723AE" w:rsidRDefault="001B300A">
      <w:pPr>
        <w:ind w:firstLineChars="200" w:firstLine="480"/>
      </w:pPr>
      <w:r>
        <w:rPr>
          <w:rFonts w:hint="eastAsia"/>
        </w:rPr>
        <w:t>Java</w:t>
      </w:r>
      <w:r>
        <w:rPr>
          <w:rFonts w:hint="eastAsia"/>
          <w:lang w:eastAsia="zh-TW"/>
        </w:rPr>
        <w:t>是一</w:t>
      </w:r>
      <w:r>
        <w:rPr>
          <w:rFonts w:hint="eastAsia"/>
        </w:rPr>
        <w:t>种</w:t>
      </w:r>
      <w:r>
        <w:rPr>
          <w:rFonts w:hint="eastAsia"/>
          <w:lang w:eastAsia="zh-TW"/>
        </w:rPr>
        <w:t>可跨平台</w:t>
      </w:r>
      <w:r>
        <w:rPr>
          <w:rFonts w:hint="eastAsia"/>
        </w:rPr>
        <w:t>的</w:t>
      </w:r>
      <w:r>
        <w:rPr>
          <w:rFonts w:hint="eastAsia"/>
          <w:lang w:eastAsia="zh-TW"/>
        </w:rPr>
        <w:t>应用软件</w:t>
      </w:r>
      <w:r>
        <w:rPr>
          <w:rFonts w:hint="eastAsia"/>
        </w:rPr>
        <w:t>并且效率非常高的</w:t>
      </w:r>
      <w:r>
        <w:rPr>
          <w:rFonts w:hint="eastAsia"/>
          <w:lang w:eastAsia="zh-TW"/>
        </w:rPr>
        <w:t>面向对象的</w:t>
      </w:r>
      <w:r>
        <w:rPr>
          <w:rFonts w:hint="eastAsia"/>
          <w:lang w:eastAsia="zh-TW"/>
        </w:rPr>
        <w:t>程序设计语言，是由</w:t>
      </w:r>
      <w:r>
        <w:rPr>
          <w:rFonts w:hint="eastAsia"/>
        </w:rPr>
        <w:t>一个名为</w:t>
      </w:r>
      <w:r>
        <w:rPr>
          <w:rFonts w:hint="eastAsia"/>
        </w:rPr>
        <w:t>Sun Microsystems</w:t>
      </w:r>
      <w:r>
        <w:rPr>
          <w:rFonts w:hint="eastAsia"/>
          <w:lang w:eastAsia="zh-TW"/>
        </w:rPr>
        <w:t>公司</w:t>
      </w:r>
      <w:r>
        <w:rPr>
          <w:rFonts w:hint="eastAsia"/>
        </w:rPr>
        <w:t>在</w:t>
      </w:r>
      <w:r>
        <w:rPr>
          <w:lang w:eastAsia="zh-TW"/>
        </w:rPr>
        <w:t>1995</w:t>
      </w:r>
      <w:r>
        <w:rPr>
          <w:rFonts w:hint="eastAsia"/>
          <w:lang w:eastAsia="zh-TW"/>
        </w:rPr>
        <w:t>年</w:t>
      </w:r>
      <w:r>
        <w:rPr>
          <w:lang w:eastAsia="zh-TW"/>
        </w:rPr>
        <w:t>5</w:t>
      </w:r>
      <w:r>
        <w:rPr>
          <w:rFonts w:hint="eastAsia"/>
          <w:lang w:eastAsia="zh-TW"/>
        </w:rPr>
        <w:t>月</w:t>
      </w:r>
      <w:r>
        <w:rPr>
          <w:rFonts w:hint="eastAsia"/>
        </w:rPr>
        <w:t>发布</w:t>
      </w:r>
      <w:r>
        <w:rPr>
          <w:rFonts w:hint="eastAsia"/>
          <w:lang w:eastAsia="zh-TW"/>
        </w:rPr>
        <w:t>的</w:t>
      </w:r>
      <w:r>
        <w:rPr>
          <w:rFonts w:hint="eastAsia"/>
        </w:rPr>
        <w:t>Java</w:t>
      </w:r>
      <w:r>
        <w:rPr>
          <w:rFonts w:hint="eastAsia"/>
          <w:lang w:eastAsia="zh-TW"/>
        </w:rPr>
        <w:t>程序设计语言和</w:t>
      </w:r>
      <w:r>
        <w:rPr>
          <w:rFonts w:hint="eastAsia"/>
        </w:rPr>
        <w:t>Java</w:t>
      </w:r>
      <w:r>
        <w:rPr>
          <w:rFonts w:hint="eastAsia"/>
          <w:lang w:eastAsia="zh-TW"/>
        </w:rPr>
        <w:t>平台</w:t>
      </w:r>
      <w:r>
        <w:rPr>
          <w:rFonts w:hint="eastAsia"/>
        </w:rPr>
        <w:t>。总共分为三个部分：</w:t>
      </w:r>
      <w:r>
        <w:rPr>
          <w:rFonts w:hint="eastAsia"/>
        </w:rPr>
        <w:t>1. Javase 2. Javaee 3. Javame</w:t>
      </w:r>
      <w:r>
        <w:rPr>
          <w:rFonts w:hint="eastAsia"/>
        </w:rPr>
        <w:t>。</w:t>
      </w:r>
      <w:r>
        <w:rPr>
          <w:rFonts w:hint="eastAsia"/>
        </w:rPr>
        <w:t xml:space="preserve">Java </w:t>
      </w:r>
      <w:r>
        <w:rPr>
          <w:rFonts w:hint="eastAsia"/>
        </w:rPr>
        <w:t>技术在卓越性、高效性、安全性、平台移植性和通用性表现十分突出，主要广泛应用在个人</w:t>
      </w:r>
      <w:r>
        <w:rPr>
          <w:rFonts w:hint="eastAsia"/>
        </w:rPr>
        <w:t>PC</w:t>
      </w:r>
      <w:r>
        <w:rPr>
          <w:rFonts w:hint="eastAsia"/>
        </w:rPr>
        <w:t>、游戏控制台、数据中心、科学超级移动电话、计算机、和互联网这几大方面，同时也拥有一个最大的全球开发者专业社群。在全球移动互联网和</w:t>
      </w:r>
      <w:proofErr w:type="gramStart"/>
      <w:r>
        <w:rPr>
          <w:rFonts w:hint="eastAsia"/>
        </w:rPr>
        <w:t>云计算</w:t>
      </w:r>
      <w:proofErr w:type="gramEnd"/>
      <w:r>
        <w:rPr>
          <w:rFonts w:hint="eastAsia"/>
        </w:rPr>
        <w:t>产业的环境下，</w:t>
      </w:r>
      <w:r>
        <w:rPr>
          <w:rFonts w:hint="eastAsia"/>
        </w:rPr>
        <w:t>Java</w:t>
      </w:r>
      <w:r>
        <w:rPr>
          <w:rFonts w:hint="eastAsia"/>
        </w:rPr>
        <w:t>也更加具备了显著的优势和广阔的前景。</w:t>
      </w:r>
      <w:r>
        <w:rPr>
          <w:rFonts w:hint="eastAsia"/>
          <w:lang w:eastAsia="zh-TW"/>
        </w:rPr>
        <w:t>本次使用主要是</w:t>
      </w:r>
      <w:r>
        <w:rPr>
          <w:rFonts w:hint="eastAsia"/>
        </w:rPr>
        <w:t>JavaEE</w:t>
      </w:r>
      <w:r>
        <w:rPr>
          <w:rFonts w:hint="eastAsia"/>
          <w:lang w:eastAsia="zh-TW"/>
        </w:rPr>
        <w:t>版</w:t>
      </w:r>
      <w:r>
        <w:rPr>
          <w:rFonts w:hint="eastAsia"/>
          <w:lang w:eastAsia="zh-TW"/>
        </w:rPr>
        <w:t>本。</w:t>
      </w:r>
    </w:p>
    <w:p w:rsidR="004723AE" w:rsidRDefault="004723AE">
      <w:pPr>
        <w:pStyle w:val="a0"/>
        <w:ind w:firstLineChars="0" w:firstLine="0"/>
        <w:rPr>
          <w:rFonts w:eastAsia="黑体"/>
          <w:sz w:val="28"/>
          <w:szCs w:val="28"/>
        </w:rPr>
      </w:pPr>
    </w:p>
    <w:p w:rsidR="004723AE" w:rsidRDefault="004723AE">
      <w:pPr>
        <w:pStyle w:val="a0"/>
        <w:ind w:firstLineChars="0" w:firstLine="0"/>
        <w:rPr>
          <w:rFonts w:eastAsia="黑体"/>
          <w:sz w:val="28"/>
          <w:szCs w:val="28"/>
        </w:rPr>
      </w:pPr>
    </w:p>
    <w:p w:rsidR="004723AE" w:rsidRDefault="001B300A">
      <w:pPr>
        <w:pStyle w:val="a0"/>
        <w:ind w:firstLineChars="0" w:firstLine="0"/>
        <w:rPr>
          <w:rFonts w:ascii="黑体" w:eastAsia="黑体" w:hAnsi="黑体" w:cs="黑体"/>
          <w:sz w:val="28"/>
          <w:szCs w:val="28"/>
        </w:rPr>
      </w:pPr>
      <w:bookmarkStart w:id="306" w:name="OLE_LINK2"/>
      <w:r>
        <w:rPr>
          <w:rFonts w:eastAsia="黑体"/>
          <w:sz w:val="28"/>
          <w:szCs w:val="28"/>
        </w:rPr>
        <w:t>2.1.2</w:t>
      </w:r>
      <w:r>
        <w:rPr>
          <w:rFonts w:eastAsia="黑体" w:hint="eastAsia"/>
          <w:sz w:val="28"/>
          <w:szCs w:val="28"/>
        </w:rPr>
        <w:t xml:space="preserve"> </w:t>
      </w:r>
      <w:r>
        <w:rPr>
          <w:sz w:val="28"/>
          <w:szCs w:val="28"/>
        </w:rPr>
        <w:t>html</w:t>
      </w:r>
      <w:r>
        <w:rPr>
          <w:rFonts w:hint="eastAsia"/>
          <w:sz w:val="28"/>
          <w:szCs w:val="28"/>
        </w:rPr>
        <w:t>+css+js</w:t>
      </w:r>
      <w:r>
        <w:rPr>
          <w:rFonts w:ascii="黑体" w:eastAsia="黑体" w:hAnsi="黑体" w:cs="黑体" w:hint="eastAsia"/>
          <w:sz w:val="28"/>
          <w:szCs w:val="28"/>
        </w:rPr>
        <w:t>技术简介</w:t>
      </w:r>
    </w:p>
    <w:bookmarkEnd w:id="306"/>
    <w:p w:rsidR="004723AE" w:rsidRDefault="004723AE">
      <w:pPr>
        <w:pStyle w:val="a0"/>
        <w:ind w:firstLine="480"/>
      </w:pPr>
    </w:p>
    <w:p w:rsidR="004723AE" w:rsidRDefault="001B300A">
      <w:pPr>
        <w:pStyle w:val="a0"/>
        <w:ind w:firstLine="480"/>
      </w:pPr>
      <w:r>
        <w:rPr>
          <w:rFonts w:hint="eastAsia"/>
        </w:rPr>
        <w:t>在万维网上的一个超媒体文档称之为一个页面（英语：</w:t>
      </w:r>
      <w:r>
        <w:rPr>
          <w:rFonts w:hint="eastAsia"/>
        </w:rPr>
        <w:t>page</w:t>
      </w:r>
      <w:r>
        <w:rPr>
          <w:rFonts w:hint="eastAsia"/>
        </w:rPr>
        <w:t>）。作为一个组织或者个人在万维网上放置开始点的页面称为主页（英语：</w:t>
      </w:r>
      <w:r>
        <w:rPr>
          <w:rFonts w:hint="eastAsia"/>
        </w:rPr>
        <w:t>Homepage</w:t>
      </w:r>
      <w:r>
        <w:rPr>
          <w:rFonts w:hint="eastAsia"/>
        </w:rPr>
        <w:t>）或首页，主页中通常</w:t>
      </w:r>
      <w:r>
        <w:rPr>
          <w:rFonts w:hint="eastAsia"/>
        </w:rPr>
        <w:t>[1]</w:t>
      </w:r>
      <w:r>
        <w:rPr>
          <w:rFonts w:hint="eastAsia"/>
        </w:rPr>
        <w:t>包括有指向其他相关页面或其他节点的指针（超级链接），所谓超级链接，就是一种统一资源定位器（</w:t>
      </w:r>
      <w:r>
        <w:rPr>
          <w:rFonts w:hint="eastAsia"/>
        </w:rPr>
        <w:t>Uniform Resource Locator,</w:t>
      </w:r>
      <w:r>
        <w:rPr>
          <w:rFonts w:hint="eastAsia"/>
        </w:rPr>
        <w:t>英语缩写：</w:t>
      </w:r>
      <w:r>
        <w:rPr>
          <w:rFonts w:hint="eastAsia"/>
        </w:rPr>
        <w:t>URL</w:t>
      </w:r>
      <w:r>
        <w:rPr>
          <w:rFonts w:hint="eastAsia"/>
        </w:rPr>
        <w:t>）指针，通过激活（点击）它，可使浏览器方便地获取新的网页。这也是</w:t>
      </w:r>
      <w:r>
        <w:rPr>
          <w:rFonts w:hint="eastAsia"/>
        </w:rPr>
        <w:t>HTML</w:t>
      </w:r>
      <w:r>
        <w:rPr>
          <w:rFonts w:hint="eastAsia"/>
        </w:rPr>
        <w:t>获得广泛应用的最重要的原因之一。在逻辑上将视为一个整体的一系列页面的有机集合称为网站（</w:t>
      </w:r>
      <w:r>
        <w:rPr>
          <w:rFonts w:hint="eastAsia"/>
        </w:rPr>
        <w:t>Website</w:t>
      </w:r>
      <w:r>
        <w:rPr>
          <w:rFonts w:hint="eastAsia"/>
        </w:rPr>
        <w:t>或</w:t>
      </w:r>
      <w:r>
        <w:rPr>
          <w:rFonts w:hint="eastAsia"/>
        </w:rPr>
        <w:t>Site</w:t>
      </w:r>
      <w:r>
        <w:rPr>
          <w:rFonts w:hint="eastAsia"/>
        </w:rPr>
        <w:t>）。超级文</w:t>
      </w:r>
      <w:r>
        <w:rPr>
          <w:rFonts w:hint="eastAsia"/>
        </w:rPr>
        <w:t>本标记语言（英文缩写：</w:t>
      </w:r>
      <w:r>
        <w:rPr>
          <w:rFonts w:hint="eastAsia"/>
        </w:rPr>
        <w:t>HTML</w:t>
      </w:r>
      <w:r>
        <w:rPr>
          <w:rFonts w:hint="eastAsia"/>
        </w:rPr>
        <w:t>）是为“网页创建和其它可在网页浏览器中看到的信息”设计的一种标记语言。</w:t>
      </w:r>
    </w:p>
    <w:p w:rsidR="004723AE" w:rsidRDefault="001B300A">
      <w:pPr>
        <w:pStyle w:val="a0"/>
        <w:ind w:firstLine="480"/>
      </w:pPr>
      <w:r>
        <w:rPr>
          <w:rFonts w:hint="eastAsia"/>
        </w:rPr>
        <w:t>Css</w:t>
      </w:r>
      <w:r>
        <w:rPr>
          <w:rFonts w:hint="eastAsia"/>
        </w:rPr>
        <w:t>层叠样式表是一种用来表现</w:t>
      </w:r>
      <w:r>
        <w:rPr>
          <w:rFonts w:hint="eastAsia"/>
        </w:rPr>
        <w:t>HTML</w:t>
      </w:r>
      <w:r>
        <w:rPr>
          <w:rFonts w:hint="eastAsia"/>
        </w:rPr>
        <w:t>（标准通用标记语言的一个应用）或</w:t>
      </w:r>
      <w:r>
        <w:rPr>
          <w:rFonts w:hint="eastAsia"/>
        </w:rPr>
        <w:t>XML</w:t>
      </w:r>
      <w:r>
        <w:rPr>
          <w:rFonts w:hint="eastAsia"/>
        </w:rPr>
        <w:t>（标准通用标记语言的一个子集）等文件样式的计算机语言。</w:t>
      </w:r>
    </w:p>
    <w:p w:rsidR="004723AE" w:rsidRDefault="001B300A">
      <w:pPr>
        <w:pStyle w:val="a0"/>
        <w:ind w:firstLine="480"/>
        <w:rPr>
          <w:rFonts w:ascii="宋体" w:hAnsi="宋体" w:cs="宋体"/>
        </w:rPr>
      </w:pPr>
      <w:r>
        <w:rPr>
          <w:rFonts w:ascii="Times New Roman" w:hAnsi="Times New Roman" w:cs="Times New Roman"/>
        </w:rPr>
        <w:t>JavaScript</w:t>
      </w:r>
      <w:r>
        <w:rPr>
          <w:rFonts w:ascii="宋体" w:hAnsi="宋体" w:cs="宋体" w:hint="eastAsia"/>
        </w:rPr>
        <w:t>是一种基于对象</w:t>
      </w:r>
      <w:r>
        <w:rPr>
          <w:rFonts w:ascii="Times New Roman" w:hAnsi="Times New Roman" w:cs="Times New Roman"/>
        </w:rPr>
        <w:t>(Object)</w:t>
      </w:r>
      <w:r>
        <w:rPr>
          <w:rFonts w:ascii="宋体" w:hAnsi="宋体" w:cs="宋体" w:hint="eastAsia"/>
        </w:rPr>
        <w:t>和事件驱动</w:t>
      </w:r>
      <w:r>
        <w:rPr>
          <w:rFonts w:ascii="Times New Roman" w:hAnsi="Times New Roman" w:cs="Times New Roman"/>
        </w:rPr>
        <w:t>(EventDriven)</w:t>
      </w:r>
      <w:r>
        <w:rPr>
          <w:rFonts w:ascii="宋体" w:hAnsi="宋体" w:cs="宋体" w:hint="eastAsia"/>
        </w:rPr>
        <w:t>并具有安全性能的脚本语言。使用它的目的是与</w:t>
      </w:r>
      <w:r>
        <w:rPr>
          <w:rFonts w:ascii="Times New Roman" w:hAnsi="Times New Roman" w:cs="Times New Roman"/>
        </w:rPr>
        <w:t>HTML</w:t>
      </w:r>
      <w:r>
        <w:rPr>
          <w:rFonts w:ascii="宋体" w:hAnsi="宋体" w:cs="宋体" w:hint="eastAsia"/>
        </w:rPr>
        <w:t>超文本标记语言、</w:t>
      </w:r>
      <w:r>
        <w:rPr>
          <w:rFonts w:ascii="Times New Roman" w:hAnsi="Times New Roman" w:cs="Times New Roman"/>
        </w:rPr>
        <w:t>Java</w:t>
      </w:r>
      <w:r>
        <w:rPr>
          <w:rFonts w:ascii="宋体" w:hAnsi="宋体" w:cs="宋体" w:hint="eastAsia"/>
        </w:rPr>
        <w:t>脚本语言（</w:t>
      </w:r>
      <w:r>
        <w:rPr>
          <w:rFonts w:ascii="Times New Roman" w:hAnsi="Times New Roman" w:cs="Times New Roman"/>
        </w:rPr>
        <w:t>Java</w:t>
      </w:r>
      <w:r>
        <w:rPr>
          <w:rFonts w:ascii="宋体" w:hAnsi="宋体" w:cs="宋体" w:hint="eastAsia"/>
        </w:rPr>
        <w:t>小程序）一起实现在一个</w:t>
      </w:r>
      <w:r>
        <w:rPr>
          <w:rFonts w:ascii="Times New Roman" w:hAnsi="Times New Roman" w:cs="Times New Roman"/>
        </w:rPr>
        <w:t>Web</w:t>
      </w:r>
      <w:r>
        <w:rPr>
          <w:rFonts w:ascii="宋体" w:hAnsi="宋体" w:cs="宋体" w:hint="eastAsia"/>
        </w:rPr>
        <w:t>页面中连接多个对象，与</w:t>
      </w:r>
      <w:r>
        <w:rPr>
          <w:rFonts w:ascii="Times New Roman" w:hAnsi="Times New Roman" w:cs="Times New Roman"/>
        </w:rPr>
        <w:t>Web</w:t>
      </w:r>
      <w:r>
        <w:rPr>
          <w:rFonts w:ascii="宋体" w:hAnsi="宋体" w:cs="宋体" w:hint="eastAsia"/>
        </w:rPr>
        <w:t>客户交互作用。从而可以开发客户端的应用程序等</w:t>
      </w:r>
      <w:r>
        <w:rPr>
          <w:rFonts w:ascii="宋体" w:hAnsi="宋体" w:cs="宋体" w:hint="eastAsia"/>
        </w:rPr>
        <w:t>。它是通过嵌入或调入到标准的</w:t>
      </w:r>
      <w:r>
        <w:rPr>
          <w:rFonts w:ascii="Times New Roman" w:hAnsi="Times New Roman" w:cs="Times New Roman"/>
        </w:rPr>
        <w:t>HTML</w:t>
      </w:r>
      <w:r>
        <w:rPr>
          <w:rFonts w:ascii="宋体" w:hAnsi="宋体" w:cs="宋体" w:hint="eastAsia"/>
        </w:rPr>
        <w:t>语言中实现的。它的出现弥补了</w:t>
      </w:r>
      <w:r>
        <w:rPr>
          <w:rFonts w:ascii="Times New Roman" w:hAnsi="Times New Roman" w:cs="Times New Roman"/>
        </w:rPr>
        <w:t>HTML</w:t>
      </w:r>
      <w:r>
        <w:rPr>
          <w:rFonts w:ascii="宋体" w:hAnsi="宋体" w:cs="宋体" w:hint="eastAsia"/>
        </w:rPr>
        <w:t>语言的缺陷，它是</w:t>
      </w:r>
      <w:r>
        <w:rPr>
          <w:rFonts w:ascii="Times New Roman" w:hAnsi="Times New Roman" w:cs="Times New Roman"/>
        </w:rPr>
        <w:t>Java</w:t>
      </w:r>
      <w:r>
        <w:rPr>
          <w:rFonts w:ascii="宋体" w:hAnsi="宋体" w:cs="宋体" w:hint="eastAsia"/>
        </w:rPr>
        <w:t>与</w:t>
      </w:r>
      <w:r>
        <w:rPr>
          <w:rFonts w:ascii="Times New Roman" w:hAnsi="Times New Roman" w:cs="Times New Roman"/>
        </w:rPr>
        <w:t>HTML</w:t>
      </w:r>
      <w:r>
        <w:rPr>
          <w:rFonts w:ascii="宋体" w:hAnsi="宋体" w:cs="宋体" w:hint="eastAsia"/>
        </w:rPr>
        <w:t>折衷的选择。</w:t>
      </w:r>
    </w:p>
    <w:p w:rsidR="004723AE" w:rsidRDefault="004723AE">
      <w:pPr>
        <w:pStyle w:val="a0"/>
        <w:ind w:firstLine="480"/>
      </w:pPr>
    </w:p>
    <w:p w:rsidR="004723AE" w:rsidRDefault="001B300A">
      <w:pPr>
        <w:pStyle w:val="a0"/>
        <w:ind w:firstLineChars="0" w:firstLine="0"/>
        <w:rPr>
          <w:rFonts w:ascii="黑体" w:eastAsia="黑体" w:hAnsi="黑体" w:cs="黑体"/>
          <w:sz w:val="28"/>
          <w:szCs w:val="28"/>
        </w:rPr>
      </w:pPr>
      <w:r>
        <w:rPr>
          <w:rFonts w:eastAsia="黑体"/>
          <w:sz w:val="28"/>
          <w:szCs w:val="28"/>
        </w:rPr>
        <w:t>2.1.</w:t>
      </w:r>
      <w:r>
        <w:rPr>
          <w:rFonts w:eastAsia="黑体" w:hint="eastAsia"/>
          <w:sz w:val="28"/>
          <w:szCs w:val="28"/>
        </w:rPr>
        <w:t>3 SSM</w:t>
      </w:r>
      <w:r>
        <w:rPr>
          <w:rFonts w:eastAsia="黑体" w:hint="eastAsia"/>
          <w:sz w:val="28"/>
          <w:szCs w:val="28"/>
        </w:rPr>
        <w:t>框架</w:t>
      </w:r>
      <w:r>
        <w:rPr>
          <w:rFonts w:ascii="黑体" w:eastAsia="黑体" w:hAnsi="黑体" w:cs="黑体" w:hint="eastAsia"/>
          <w:sz w:val="28"/>
          <w:szCs w:val="28"/>
        </w:rPr>
        <w:t>简介</w:t>
      </w:r>
    </w:p>
    <w:p w:rsidR="004723AE" w:rsidRDefault="004723AE">
      <w:pPr>
        <w:pStyle w:val="a0"/>
        <w:ind w:firstLineChars="0" w:firstLine="0"/>
        <w:rPr>
          <w:rFonts w:ascii="黑体" w:eastAsia="黑体" w:hAnsi="黑体" w:cs="黑体"/>
          <w:sz w:val="28"/>
          <w:szCs w:val="28"/>
        </w:rPr>
      </w:pPr>
    </w:p>
    <w:p w:rsidR="004723AE" w:rsidRDefault="001B300A">
      <w:pPr>
        <w:pStyle w:val="a0"/>
        <w:ind w:firstLineChars="0" w:firstLine="560"/>
      </w:pPr>
      <w:r>
        <w:rPr>
          <w:rFonts w:hint="eastAsia"/>
        </w:rPr>
        <w:t>SSM</w:t>
      </w:r>
      <w:r>
        <w:rPr>
          <w:rFonts w:hint="eastAsia"/>
        </w:rPr>
        <w:t>（</w:t>
      </w:r>
      <w:r>
        <w:rPr>
          <w:rFonts w:hint="eastAsia"/>
        </w:rPr>
        <w:t>Spring+SpringMVC+MyBatis</w:t>
      </w:r>
      <w:r>
        <w:rPr>
          <w:rFonts w:hint="eastAsia"/>
        </w:rPr>
        <w:t>）框架集由</w:t>
      </w:r>
      <w:r>
        <w:rPr>
          <w:rFonts w:hint="eastAsia"/>
        </w:rPr>
        <w:t>Spring</w:t>
      </w:r>
      <w:r>
        <w:rPr>
          <w:rFonts w:hint="eastAsia"/>
        </w:rPr>
        <w:t>、</w:t>
      </w:r>
      <w:r>
        <w:rPr>
          <w:rFonts w:hint="eastAsia"/>
        </w:rPr>
        <w:t>SpringMVC</w:t>
      </w:r>
      <w:r>
        <w:rPr>
          <w:rFonts w:hint="eastAsia"/>
        </w:rPr>
        <w:t>、</w:t>
      </w:r>
      <w:r>
        <w:rPr>
          <w:rFonts w:hint="eastAsia"/>
        </w:rPr>
        <w:t>MyBatis</w:t>
      </w:r>
      <w:r>
        <w:rPr>
          <w:rFonts w:hint="eastAsia"/>
        </w:rPr>
        <w:t>三个开源框架整合而成，常作为数据源较简单的</w:t>
      </w:r>
      <w:r>
        <w:rPr>
          <w:rFonts w:hint="eastAsia"/>
        </w:rPr>
        <w:t>web</w:t>
      </w:r>
      <w:r>
        <w:rPr>
          <w:rFonts w:hint="eastAsia"/>
        </w:rPr>
        <w:t>项目的框架。</w:t>
      </w:r>
    </w:p>
    <w:p w:rsidR="004723AE" w:rsidRDefault="001B300A">
      <w:pPr>
        <w:pStyle w:val="a0"/>
        <w:ind w:firstLineChars="0" w:firstLine="560"/>
      </w:pPr>
      <w:r>
        <w:rPr>
          <w:rFonts w:hint="eastAsia"/>
        </w:rPr>
        <w:lastRenderedPageBreak/>
        <w:t>其中</w:t>
      </w:r>
      <w:r>
        <w:rPr>
          <w:rFonts w:hint="eastAsia"/>
        </w:rPr>
        <w:t>spring</w:t>
      </w:r>
      <w:r>
        <w:rPr>
          <w:rFonts w:hint="eastAsia"/>
        </w:rPr>
        <w:t>是一个轻量级的控制反转（</w:t>
      </w:r>
      <w:r>
        <w:rPr>
          <w:rFonts w:hint="eastAsia"/>
        </w:rPr>
        <w:t>IoC</w:t>
      </w:r>
      <w:r>
        <w:rPr>
          <w:rFonts w:hint="eastAsia"/>
        </w:rPr>
        <w:t>）和面向切面（</w:t>
      </w:r>
      <w:r>
        <w:rPr>
          <w:rFonts w:hint="eastAsia"/>
        </w:rPr>
        <w:t>AOP</w:t>
      </w:r>
      <w:r>
        <w:rPr>
          <w:rFonts w:hint="eastAsia"/>
        </w:rPr>
        <w:t>）的容器框架。</w:t>
      </w:r>
    </w:p>
    <w:p w:rsidR="004723AE" w:rsidRDefault="001B300A">
      <w:pPr>
        <w:pStyle w:val="a0"/>
        <w:ind w:firstLineChars="0" w:firstLine="560"/>
      </w:pPr>
      <w:r>
        <w:rPr>
          <w:rFonts w:hint="eastAsia"/>
        </w:rPr>
        <w:t>SpringMVC</w:t>
      </w:r>
      <w:r>
        <w:rPr>
          <w:rFonts w:hint="eastAsia"/>
        </w:rPr>
        <w:t>分离了控制器、模型对象、分派器以及处理程序对象的角色，这种</w:t>
      </w:r>
      <w:proofErr w:type="gramStart"/>
      <w:r>
        <w:rPr>
          <w:rFonts w:hint="eastAsia"/>
        </w:rPr>
        <w:t>分离让</w:t>
      </w:r>
      <w:proofErr w:type="gramEnd"/>
      <w:r>
        <w:rPr>
          <w:rFonts w:hint="eastAsia"/>
        </w:rPr>
        <w:t>它们更容易进行定制。</w:t>
      </w:r>
      <w:r>
        <w:rPr>
          <w:rFonts w:hint="eastAsia"/>
        </w:rPr>
        <w:t>Springmvc</w:t>
      </w:r>
      <w:r>
        <w:rPr>
          <w:rFonts w:hint="eastAsia"/>
        </w:rPr>
        <w:t>本身就是</w:t>
      </w:r>
      <w:r>
        <w:rPr>
          <w:rFonts w:hint="eastAsia"/>
        </w:rPr>
        <w:t>spring</w:t>
      </w:r>
      <w:r>
        <w:rPr>
          <w:rFonts w:hint="eastAsia"/>
        </w:rPr>
        <w:t>的一部分，在框架搭建配置的时候，</w:t>
      </w:r>
      <w:r>
        <w:rPr>
          <w:rFonts w:hint="eastAsia"/>
        </w:rPr>
        <w:t>springmvc</w:t>
      </w:r>
      <w:r>
        <w:rPr>
          <w:rFonts w:hint="eastAsia"/>
        </w:rPr>
        <w:t>简单的配置就可以和</w:t>
      </w:r>
      <w:r>
        <w:rPr>
          <w:rFonts w:hint="eastAsia"/>
        </w:rPr>
        <w:t>spring</w:t>
      </w:r>
      <w:r>
        <w:rPr>
          <w:rFonts w:hint="eastAsia"/>
        </w:rPr>
        <w:t>框架完美的融合。</w:t>
      </w:r>
    </w:p>
    <w:p w:rsidR="004723AE" w:rsidRDefault="001B300A">
      <w:pPr>
        <w:pStyle w:val="a0"/>
        <w:ind w:firstLineChars="0" w:firstLine="560"/>
        <w:rPr>
          <w:rFonts w:ascii="宋体" w:hAnsi="宋体" w:cs="宋体"/>
          <w:color w:val="000000"/>
          <w:szCs w:val="24"/>
          <w:shd w:val="clear" w:color="auto" w:fill="FFFFFF"/>
        </w:rPr>
      </w:pPr>
      <w:r>
        <w:rPr>
          <w:rFonts w:hint="eastAsia"/>
        </w:rPr>
        <w:t xml:space="preserve">MyBatis </w:t>
      </w:r>
      <w:r>
        <w:rPr>
          <w:rFonts w:hint="eastAsia"/>
        </w:rPr>
        <w:t>是支持普通</w:t>
      </w:r>
      <w:r>
        <w:rPr>
          <w:rFonts w:hint="eastAsia"/>
        </w:rPr>
        <w:t xml:space="preserve"> SQL</w:t>
      </w:r>
      <w:r>
        <w:rPr>
          <w:rFonts w:hint="eastAsia"/>
        </w:rPr>
        <w:t>查询，存储过程和高级映射的优秀持久层框架。</w:t>
      </w:r>
      <w:r>
        <w:rPr>
          <w:rFonts w:hint="eastAsia"/>
        </w:rPr>
        <w:t xml:space="preserve">MyBatis </w:t>
      </w:r>
      <w:r>
        <w:rPr>
          <w:rFonts w:hint="eastAsia"/>
        </w:rPr>
        <w:t>消除了几乎所有的</w:t>
      </w:r>
      <w:r>
        <w:rPr>
          <w:rFonts w:hint="eastAsia"/>
        </w:rPr>
        <w:t>JDBC</w:t>
      </w:r>
      <w:r>
        <w:rPr>
          <w:rFonts w:hint="eastAsia"/>
        </w:rPr>
        <w:t>代码和参数的手工设置以及结果集的检索。</w:t>
      </w:r>
      <w:r>
        <w:rPr>
          <w:rFonts w:hint="eastAsia"/>
        </w:rPr>
        <w:t xml:space="preserve">MyBatis </w:t>
      </w:r>
      <w:r>
        <w:rPr>
          <w:rFonts w:hint="eastAsia"/>
        </w:rPr>
        <w:t>使用简单的</w:t>
      </w:r>
      <w:r>
        <w:rPr>
          <w:rFonts w:hint="eastAsia"/>
        </w:rPr>
        <w:t xml:space="preserve"> XML</w:t>
      </w:r>
      <w:r>
        <w:rPr>
          <w:rFonts w:hint="eastAsia"/>
        </w:rPr>
        <w:t>或注解用于配置和原始映射，将接口和</w:t>
      </w:r>
      <w:r>
        <w:rPr>
          <w:rFonts w:hint="eastAsia"/>
        </w:rPr>
        <w:t xml:space="preserve"> Java </w:t>
      </w:r>
      <w:r>
        <w:rPr>
          <w:rFonts w:hint="eastAsia"/>
        </w:rPr>
        <w:t>的</w:t>
      </w:r>
      <w:r>
        <w:rPr>
          <w:rFonts w:hint="eastAsia"/>
        </w:rPr>
        <w:t>POJOs</w:t>
      </w:r>
      <w:r>
        <w:rPr>
          <w:rFonts w:hint="eastAsia"/>
        </w:rPr>
        <w:t>（</w:t>
      </w:r>
      <w:r>
        <w:rPr>
          <w:rFonts w:hint="eastAsia"/>
        </w:rPr>
        <w:t>Plain Old Jav</w:t>
      </w:r>
      <w:r>
        <w:rPr>
          <w:rFonts w:hint="eastAsia"/>
        </w:rPr>
        <w:t>a Objects</w:t>
      </w:r>
      <w:r>
        <w:rPr>
          <w:rFonts w:hint="eastAsia"/>
        </w:rPr>
        <w:t>，普通的</w:t>
      </w:r>
      <w:r>
        <w:rPr>
          <w:rFonts w:hint="eastAsia"/>
        </w:rPr>
        <w:t xml:space="preserve"> Java</w:t>
      </w:r>
      <w:r>
        <w:rPr>
          <w:rFonts w:hint="eastAsia"/>
        </w:rPr>
        <w:t>对象）映射成数据库中的记录。</w:t>
      </w:r>
      <w:r>
        <w:rPr>
          <w:rFonts w:hint="eastAsia"/>
        </w:rPr>
        <w:t xml:space="preserve">MyBatis </w:t>
      </w:r>
      <w:r>
        <w:rPr>
          <w:rFonts w:ascii="宋体" w:hAnsi="宋体" w:cs="宋体" w:hint="eastAsia"/>
          <w:color w:val="000000"/>
          <w:szCs w:val="24"/>
          <w:shd w:val="clear" w:color="auto" w:fill="FFFFFF"/>
        </w:rPr>
        <w:t>最强大的特性之一就是它的动态语句功能。灵活性很强，可以非常容易适应需求多变的项目。</w:t>
      </w:r>
    </w:p>
    <w:p w:rsidR="004723AE" w:rsidRDefault="004723AE">
      <w:pPr>
        <w:pStyle w:val="a0"/>
        <w:ind w:firstLineChars="0" w:firstLine="0"/>
        <w:rPr>
          <w:rFonts w:ascii="宋体" w:hAnsi="宋体" w:cs="宋体"/>
          <w:color w:val="000000"/>
          <w:szCs w:val="24"/>
          <w:shd w:val="clear" w:color="auto" w:fill="FFFFFF"/>
        </w:rPr>
      </w:pPr>
    </w:p>
    <w:p w:rsidR="004723AE" w:rsidRDefault="001B300A">
      <w:pPr>
        <w:rPr>
          <w:rFonts w:ascii="黑体" w:eastAsia="黑体" w:hAnsi="黑体" w:cs="黑体"/>
          <w:sz w:val="28"/>
          <w:szCs w:val="28"/>
        </w:rPr>
      </w:pPr>
      <w:r>
        <w:rPr>
          <w:rFonts w:eastAsia="黑体"/>
          <w:sz w:val="28"/>
          <w:szCs w:val="28"/>
        </w:rPr>
        <w:t>2.1.</w:t>
      </w:r>
      <w:r>
        <w:rPr>
          <w:rFonts w:eastAsia="黑体" w:hint="eastAsia"/>
          <w:sz w:val="28"/>
          <w:szCs w:val="28"/>
        </w:rPr>
        <w:t>4 Jquery</w:t>
      </w:r>
      <w:r>
        <w:rPr>
          <w:rFonts w:eastAsia="黑体" w:hint="eastAsia"/>
          <w:sz w:val="28"/>
          <w:szCs w:val="28"/>
        </w:rPr>
        <w:t>框架</w:t>
      </w:r>
      <w:r>
        <w:rPr>
          <w:rFonts w:ascii="黑体" w:eastAsia="黑体" w:hAnsi="黑体" w:cs="黑体" w:hint="eastAsia"/>
          <w:sz w:val="28"/>
          <w:szCs w:val="28"/>
        </w:rPr>
        <w:t>简介</w:t>
      </w:r>
    </w:p>
    <w:p w:rsidR="004723AE" w:rsidRDefault="004723AE">
      <w:pPr>
        <w:ind w:firstLineChars="200" w:firstLine="480"/>
        <w:rPr>
          <w:rFonts w:ascii="宋体" w:hAnsi="宋体" w:cs="宋体"/>
          <w:color w:val="0D0D0D"/>
          <w:szCs w:val="24"/>
          <w:lang w:bidi="ar"/>
        </w:rPr>
      </w:pPr>
    </w:p>
    <w:p w:rsidR="004723AE" w:rsidRDefault="001B300A">
      <w:pPr>
        <w:pStyle w:val="a0"/>
        <w:ind w:firstLineChars="0" w:firstLine="560"/>
        <w:rPr>
          <w:rFonts w:ascii="宋体" w:hAnsi="宋体" w:cs="宋体"/>
          <w:color w:val="0D0D0D"/>
          <w:szCs w:val="24"/>
        </w:rPr>
      </w:pPr>
      <w:r>
        <w:rPr>
          <w:rFonts w:hint="eastAsia"/>
        </w:rPr>
        <w:t>Jquery</w:t>
      </w:r>
      <w:r>
        <w:rPr>
          <w:rFonts w:ascii="宋体" w:hAnsi="宋体" w:cs="宋体" w:hint="eastAsia"/>
          <w:color w:val="0D0D0D"/>
          <w:szCs w:val="24"/>
          <w:lang w:bidi="ar"/>
        </w:rPr>
        <w:t>是一个非常优秀的</w:t>
      </w:r>
      <w:r>
        <w:rPr>
          <w:rFonts w:hint="eastAsia"/>
        </w:rPr>
        <w:t>JavaScript</w:t>
      </w:r>
      <w:r>
        <w:rPr>
          <w:rFonts w:ascii="宋体" w:hAnsi="宋体" w:cs="宋体" w:hint="eastAsia"/>
          <w:color w:val="0D0D0D"/>
          <w:szCs w:val="24"/>
          <w:lang w:bidi="ar"/>
        </w:rPr>
        <w:t>库，它对</w:t>
      </w:r>
      <w:r>
        <w:rPr>
          <w:rFonts w:hint="eastAsia"/>
        </w:rPr>
        <w:t>JavaScript</w:t>
      </w:r>
      <w:r>
        <w:rPr>
          <w:rFonts w:ascii="宋体" w:hAnsi="宋体" w:cs="宋体" w:hint="eastAsia"/>
          <w:color w:val="0D0D0D"/>
          <w:szCs w:val="24"/>
          <w:lang w:bidi="ar"/>
        </w:rPr>
        <w:t>进行了封装，它是一个轻量级的</w:t>
      </w:r>
      <w:r>
        <w:rPr>
          <w:rFonts w:hint="eastAsia"/>
        </w:rPr>
        <w:t>JavaScript</w:t>
      </w:r>
      <w:r>
        <w:rPr>
          <w:rFonts w:ascii="宋体" w:hAnsi="宋体" w:cs="宋体" w:hint="eastAsia"/>
          <w:color w:val="0D0D0D"/>
          <w:szCs w:val="24"/>
          <w:lang w:bidi="ar"/>
        </w:rPr>
        <w:t>框架。兼容各个浏览器和</w:t>
      </w:r>
      <w:r>
        <w:rPr>
          <w:rFonts w:hint="eastAsia"/>
        </w:rPr>
        <w:t>css3</w:t>
      </w:r>
      <w:r>
        <w:rPr>
          <w:rFonts w:ascii="宋体" w:hAnsi="宋体" w:cs="宋体" w:hint="eastAsia"/>
          <w:color w:val="0D0D0D"/>
          <w:szCs w:val="24"/>
          <w:lang w:bidi="ar"/>
        </w:rPr>
        <w:t>，利用</w:t>
      </w:r>
      <w:r>
        <w:rPr>
          <w:rFonts w:hint="eastAsia"/>
        </w:rPr>
        <w:t>Jquery</w:t>
      </w:r>
      <w:r>
        <w:rPr>
          <w:rFonts w:ascii="宋体" w:hAnsi="宋体" w:cs="宋体" w:hint="eastAsia"/>
          <w:color w:val="0D0D0D"/>
          <w:szCs w:val="24"/>
          <w:lang w:bidi="ar"/>
        </w:rPr>
        <w:t>可以实现很多效果。如动画，与服务器进行交互等。</w:t>
      </w:r>
      <w:r>
        <w:rPr>
          <w:rFonts w:hint="eastAsia"/>
        </w:rPr>
        <w:t>Jquery</w:t>
      </w:r>
      <w:r>
        <w:rPr>
          <w:rFonts w:ascii="宋体" w:hAnsi="宋体" w:cs="宋体" w:hint="eastAsia"/>
          <w:color w:val="0D0D0D"/>
          <w:szCs w:val="24"/>
          <w:lang w:bidi="ar"/>
        </w:rPr>
        <w:t>已经发展到</w:t>
      </w:r>
      <w:r>
        <w:rPr>
          <w:rFonts w:ascii="Times New Roman" w:hAnsi="Times New Roman" w:cs="Times New Roman"/>
          <w:color w:val="0D0D0D"/>
          <w:szCs w:val="24"/>
          <w:lang w:bidi="ar"/>
        </w:rPr>
        <w:t>2.x</w:t>
      </w:r>
      <w:r>
        <w:rPr>
          <w:rFonts w:ascii="宋体" w:hAnsi="宋体" w:cs="宋体" w:hint="eastAsia"/>
          <w:color w:val="0D0D0D"/>
          <w:szCs w:val="24"/>
          <w:lang w:bidi="ar"/>
        </w:rPr>
        <w:t>版本，后期的版本已经不再支持</w:t>
      </w:r>
      <w:r>
        <w:rPr>
          <w:rFonts w:ascii="Times New Roman" w:hAnsi="Times New Roman" w:cs="Times New Roman"/>
          <w:color w:val="0D0D0D"/>
          <w:szCs w:val="24"/>
          <w:lang w:bidi="ar"/>
        </w:rPr>
        <w:t>ie6</w:t>
      </w:r>
      <w:r>
        <w:rPr>
          <w:rFonts w:ascii="Times New Roman" w:hAnsi="Times New Roman" w:cs="Times New Roman" w:hint="eastAsia"/>
          <w:color w:val="0D0D0D"/>
          <w:szCs w:val="24"/>
          <w:lang w:bidi="ar"/>
        </w:rPr>
        <w:t>，</w:t>
      </w:r>
      <w:r>
        <w:rPr>
          <w:rFonts w:ascii="Times New Roman" w:hAnsi="Times New Roman" w:cs="Times New Roman"/>
          <w:color w:val="0D0D0D"/>
          <w:szCs w:val="24"/>
          <w:lang w:bidi="ar"/>
        </w:rPr>
        <w:t>ie7</w:t>
      </w:r>
      <w:r>
        <w:rPr>
          <w:rFonts w:ascii="Times New Roman" w:hAnsi="Times New Roman" w:cs="Times New Roman" w:hint="eastAsia"/>
          <w:color w:val="0D0D0D"/>
          <w:szCs w:val="24"/>
          <w:lang w:bidi="ar"/>
        </w:rPr>
        <w:t>，</w:t>
      </w:r>
      <w:r>
        <w:rPr>
          <w:rFonts w:ascii="Times New Roman" w:hAnsi="Times New Roman" w:cs="Times New Roman"/>
          <w:color w:val="0D0D0D"/>
          <w:szCs w:val="24"/>
          <w:lang w:bidi="ar"/>
        </w:rPr>
        <w:t>ie8</w:t>
      </w:r>
      <w:r>
        <w:rPr>
          <w:rFonts w:ascii="宋体" w:hAnsi="宋体" w:cs="宋体" w:hint="eastAsia"/>
          <w:color w:val="0D0D0D"/>
          <w:szCs w:val="24"/>
          <w:lang w:bidi="ar"/>
        </w:rPr>
        <w:t>等浏览器。</w:t>
      </w:r>
      <w:r>
        <w:rPr>
          <w:rFonts w:hint="eastAsia"/>
        </w:rPr>
        <w:t>Jquery</w:t>
      </w:r>
      <w:r>
        <w:rPr>
          <w:rFonts w:ascii="宋体" w:hAnsi="宋体" w:cs="宋体" w:hint="eastAsia"/>
          <w:color w:val="0D0D0D"/>
          <w:szCs w:val="24"/>
          <w:lang w:bidi="ar"/>
        </w:rPr>
        <w:t>具体很强的扩展性，提供了扩张接口，丰富的第三方插件简单实用，简化的</w:t>
      </w:r>
      <w:r>
        <w:rPr>
          <w:rFonts w:hint="eastAsia"/>
        </w:rPr>
        <w:t>Ajax</w:t>
      </w:r>
      <w:r>
        <w:rPr>
          <w:rFonts w:ascii="宋体" w:hAnsi="宋体" w:cs="宋体" w:hint="eastAsia"/>
          <w:color w:val="0D0D0D"/>
          <w:szCs w:val="24"/>
          <w:lang w:bidi="ar"/>
        </w:rPr>
        <w:t>操作，也简化了</w:t>
      </w:r>
      <w:r>
        <w:rPr>
          <w:rFonts w:hint="eastAsia"/>
        </w:rPr>
        <w:t>JavaScript</w:t>
      </w:r>
      <w:r>
        <w:rPr>
          <w:rFonts w:ascii="宋体" w:hAnsi="宋体" w:cs="宋体" w:hint="eastAsia"/>
          <w:color w:val="0D0D0D"/>
          <w:szCs w:val="24"/>
          <w:lang w:bidi="ar"/>
        </w:rPr>
        <w:t>操作</w:t>
      </w:r>
      <w:r>
        <w:rPr>
          <w:rFonts w:hint="eastAsia"/>
        </w:rPr>
        <w:t>css</w:t>
      </w:r>
      <w:r>
        <w:rPr>
          <w:rFonts w:ascii="宋体" w:hAnsi="宋体" w:cs="宋体" w:hint="eastAsia"/>
          <w:color w:val="0D0D0D"/>
          <w:szCs w:val="24"/>
          <w:lang w:bidi="ar"/>
        </w:rPr>
        <w:t>的代码，提高了代码可读性。</w:t>
      </w:r>
    </w:p>
    <w:p w:rsidR="004723AE" w:rsidRDefault="001B300A">
      <w:pPr>
        <w:rPr>
          <w:rFonts w:ascii="黑体" w:eastAsia="黑体" w:hAnsi="黑体" w:cs="黑体"/>
          <w:sz w:val="28"/>
          <w:szCs w:val="28"/>
        </w:rPr>
      </w:pPr>
      <w:r>
        <w:rPr>
          <w:rFonts w:eastAsia="黑体"/>
          <w:sz w:val="28"/>
          <w:szCs w:val="28"/>
        </w:rPr>
        <w:t>2.1.</w:t>
      </w:r>
      <w:r>
        <w:rPr>
          <w:rFonts w:eastAsia="黑体" w:hint="eastAsia"/>
          <w:sz w:val="28"/>
          <w:szCs w:val="28"/>
        </w:rPr>
        <w:t>5 Ajax</w:t>
      </w:r>
      <w:r>
        <w:rPr>
          <w:rFonts w:eastAsia="黑体" w:hint="eastAsia"/>
          <w:sz w:val="28"/>
          <w:szCs w:val="28"/>
        </w:rPr>
        <w:t>框架</w:t>
      </w:r>
      <w:r>
        <w:rPr>
          <w:rFonts w:ascii="黑体" w:eastAsia="黑体" w:hAnsi="黑体" w:cs="黑体" w:hint="eastAsia"/>
          <w:sz w:val="28"/>
          <w:szCs w:val="28"/>
        </w:rPr>
        <w:t>简介</w:t>
      </w:r>
    </w:p>
    <w:p w:rsidR="004723AE" w:rsidRDefault="001B300A">
      <w:pPr>
        <w:pStyle w:val="a0"/>
        <w:ind w:firstLineChars="0" w:firstLine="560"/>
        <w:rPr>
          <w:rFonts w:ascii="宋体" w:hAnsi="宋体" w:cs="宋体"/>
          <w:color w:val="0D0D0D"/>
          <w:szCs w:val="24"/>
        </w:rPr>
      </w:pPr>
      <w:r>
        <w:rPr>
          <w:rFonts w:hint="eastAsia"/>
        </w:rPr>
        <w:t>Ajax</w:t>
      </w:r>
      <w:r>
        <w:rPr>
          <w:rFonts w:ascii="宋体" w:hAnsi="宋体" w:cs="宋体" w:hint="eastAsia"/>
          <w:color w:val="0D0D0D"/>
          <w:szCs w:val="24"/>
          <w:lang w:bidi="ar"/>
        </w:rPr>
        <w:t>是一种用户创建快速动态网页的技术，通过把数据发送到后台，并可以把后台的执行结构返回给用户，使网页异步更新，也就是再没有刷新的情况下，页面内容进行更新。使用</w:t>
      </w:r>
      <w:r>
        <w:rPr>
          <w:rFonts w:hint="eastAsia"/>
        </w:rPr>
        <w:t>Ajax</w:t>
      </w:r>
      <w:r>
        <w:rPr>
          <w:rFonts w:ascii="宋体" w:hAnsi="宋体" w:cs="宋体" w:hint="eastAsia"/>
          <w:color w:val="0D0D0D"/>
          <w:szCs w:val="24"/>
          <w:lang w:bidi="ar"/>
        </w:rPr>
        <w:t>大大提高了用户体验。</w:t>
      </w:r>
      <w:r>
        <w:rPr>
          <w:rFonts w:hint="eastAsia"/>
        </w:rPr>
        <w:t>Ajax</w:t>
      </w:r>
      <w:r>
        <w:rPr>
          <w:rFonts w:ascii="宋体" w:hAnsi="宋体" w:cs="宋体" w:hint="eastAsia"/>
          <w:color w:val="0D0D0D"/>
          <w:szCs w:val="24"/>
          <w:lang w:bidi="ar"/>
        </w:rPr>
        <w:t>的这种工作方式，还能够有效的减轻服务器的压力。</w:t>
      </w:r>
    </w:p>
    <w:p w:rsidR="004723AE" w:rsidRDefault="004723AE">
      <w:pPr>
        <w:pStyle w:val="a0"/>
        <w:ind w:firstLineChars="0" w:firstLine="0"/>
        <w:rPr>
          <w:rFonts w:ascii="宋体" w:hAnsi="宋体" w:cs="宋体"/>
          <w:color w:val="000000"/>
          <w:szCs w:val="24"/>
          <w:shd w:val="clear" w:color="auto" w:fill="FFFFFF"/>
        </w:rPr>
      </w:pPr>
    </w:p>
    <w:p w:rsidR="004723AE" w:rsidRDefault="004723AE">
      <w:pPr>
        <w:pStyle w:val="a0"/>
        <w:ind w:firstLineChars="0" w:firstLine="0"/>
      </w:pPr>
    </w:p>
    <w:p w:rsidR="004723AE" w:rsidRDefault="001B300A">
      <w:pPr>
        <w:pStyle w:val="2"/>
        <w:spacing w:beforeLines="50" w:after="0"/>
      </w:pPr>
      <w:bookmarkStart w:id="307" w:name="_Toc451081472"/>
      <w:bookmarkStart w:id="308" w:name="_Toc449212758"/>
      <w:bookmarkStart w:id="309" w:name="_Toc12005"/>
      <w:bookmarkStart w:id="310" w:name="_Toc23219"/>
      <w:bookmarkStart w:id="311" w:name="_Toc18485"/>
      <w:bookmarkStart w:id="312" w:name="_Toc23226"/>
      <w:bookmarkStart w:id="313" w:name="_Toc5972"/>
      <w:bookmarkStart w:id="314" w:name="_Toc451086954"/>
      <w:bookmarkStart w:id="315" w:name="_Toc451087442"/>
      <w:bookmarkStart w:id="316" w:name="_Toc451087681"/>
      <w:bookmarkStart w:id="317" w:name="_Toc390945960"/>
      <w:bookmarkStart w:id="318" w:name="_Toc2428"/>
      <w:bookmarkStart w:id="319" w:name="_Toc28334"/>
      <w:bookmarkStart w:id="320" w:name="_Toc19616"/>
      <w:bookmarkStart w:id="321" w:name="_Toc514"/>
      <w:bookmarkStart w:id="322" w:name="_Toc12094"/>
      <w:bookmarkStart w:id="323" w:name="_Toc451112190"/>
      <w:r>
        <w:rPr>
          <w:rFonts w:hint="eastAsia"/>
        </w:rPr>
        <w:t>开发工具的选择</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4723AE" w:rsidRDefault="001B300A">
      <w:r>
        <w:rPr>
          <w:rFonts w:hint="eastAsia"/>
        </w:rPr>
        <w:t xml:space="preserve">    </w:t>
      </w:r>
      <w:r>
        <w:rPr>
          <w:rFonts w:hint="eastAsia"/>
        </w:rPr>
        <w:t>根据所选的相关技术，“青年团契”分享交流系统采用了比较熟悉的</w:t>
      </w:r>
      <w:r>
        <w:rPr>
          <w:rFonts w:hint="eastAsia"/>
          <w:color w:val="000000"/>
        </w:rPr>
        <w:t>MyEclipse</w:t>
      </w:r>
      <w:r>
        <w:rPr>
          <w:rFonts w:hint="eastAsia"/>
        </w:rPr>
        <w:t>开发环境，</w:t>
      </w:r>
      <w:r>
        <w:rPr>
          <w:rFonts w:hint="eastAsia"/>
          <w:color w:val="000000"/>
        </w:rPr>
        <w:t>Tomcat</w:t>
      </w:r>
      <w:r>
        <w:rPr>
          <w:rFonts w:hint="eastAsia"/>
        </w:rPr>
        <w:t xml:space="preserve"> 7.0</w:t>
      </w:r>
      <w:r>
        <w:rPr>
          <w:rFonts w:hint="eastAsia"/>
        </w:rPr>
        <w:t>服务器以及灵活性较高的</w:t>
      </w:r>
      <w:r>
        <w:rPr>
          <w:rFonts w:hint="eastAsia"/>
          <w:color w:val="000000"/>
        </w:rPr>
        <w:t>MySQL</w:t>
      </w:r>
      <w:r>
        <w:rPr>
          <w:rFonts w:hint="eastAsia"/>
        </w:rPr>
        <w:t>小型数据库。下面将对其进行详细地介绍。</w:t>
      </w:r>
    </w:p>
    <w:p w:rsidR="004723AE" w:rsidRDefault="004723AE">
      <w:pPr>
        <w:pStyle w:val="a0"/>
        <w:ind w:firstLineChars="0" w:firstLine="0"/>
      </w:pPr>
    </w:p>
    <w:p w:rsidR="004723AE" w:rsidRDefault="001B300A">
      <w:pPr>
        <w:pStyle w:val="3"/>
        <w:numPr>
          <w:ilvl w:val="0"/>
          <w:numId w:val="0"/>
        </w:numPr>
        <w:spacing w:beforeLines="50"/>
      </w:pPr>
      <w:bookmarkStart w:id="324" w:name="_Toc390945961"/>
      <w:bookmarkStart w:id="325" w:name="_Toc449212759"/>
      <w:bookmarkStart w:id="326" w:name="_Toc9780"/>
      <w:bookmarkStart w:id="327" w:name="_Toc451081473"/>
      <w:bookmarkStart w:id="328" w:name="_Toc17712"/>
      <w:bookmarkStart w:id="329" w:name="_Toc451086955"/>
      <w:bookmarkStart w:id="330" w:name="_Toc16128"/>
      <w:bookmarkStart w:id="331" w:name="_Toc6447"/>
      <w:bookmarkStart w:id="332" w:name="_Toc24695"/>
      <w:bookmarkStart w:id="333" w:name="_Toc8998"/>
      <w:bookmarkStart w:id="334" w:name="_Toc451087682"/>
      <w:bookmarkStart w:id="335" w:name="_Toc451087443"/>
      <w:bookmarkStart w:id="336" w:name="_Toc14939"/>
      <w:bookmarkStart w:id="337" w:name="_Toc18682"/>
      <w:bookmarkStart w:id="338" w:name="_Toc29122"/>
      <w:bookmarkStart w:id="339" w:name="_Toc31599"/>
      <w:bookmarkStart w:id="340" w:name="_Toc451112191"/>
      <w:r>
        <w:t>2.2.1</w:t>
      </w:r>
      <w:r>
        <w:rPr>
          <w:rFonts w:hint="eastAsia"/>
        </w:rPr>
        <w:t xml:space="preserve"> </w:t>
      </w:r>
      <w:r>
        <w:rPr>
          <w:rFonts w:hint="eastAsia"/>
        </w:rPr>
        <w:t>应用程序开发环境</w:t>
      </w:r>
      <w:r>
        <w:rPr>
          <w:rFonts w:eastAsia="宋体" w:hint="eastAsia"/>
          <w:color w:val="000000"/>
          <w:szCs w:val="28"/>
          <w:lang w:bidi="en-US"/>
        </w:rPr>
        <w:t>Eclipse</w:t>
      </w:r>
      <w:bookmarkEnd w:id="324"/>
      <w:bookmarkEnd w:id="325"/>
      <w:r>
        <w:rPr>
          <w:rFonts w:eastAsia="宋体" w:hint="eastAsia"/>
          <w:color w:val="000000"/>
          <w:szCs w:val="28"/>
          <w:lang w:bidi="en-US"/>
        </w:rPr>
        <w:t xml:space="preserve"> Luna</w:t>
      </w:r>
      <w:r>
        <w:rPr>
          <w:rFonts w:ascii="黑体" w:hAnsi="黑体" w:cs="黑体" w:hint="eastAsia"/>
          <w:color w:val="000000"/>
          <w:szCs w:val="28"/>
          <w:lang w:bidi="en-US"/>
        </w:rPr>
        <w:t>版</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4723AE" w:rsidRDefault="001B300A">
      <w:pPr>
        <w:ind w:firstLine="560"/>
        <w:rPr>
          <w:rFonts w:ascii="宋体" w:hAnsi="宋体"/>
        </w:rPr>
      </w:pPr>
      <w:r>
        <w:rPr>
          <w:rFonts w:hint="eastAsia"/>
          <w:color w:val="000000"/>
        </w:rPr>
        <w:t>Eclipse Luna</w:t>
      </w:r>
      <w:r>
        <w:rPr>
          <w:rFonts w:ascii="宋体" w:hAnsi="宋体" w:hint="eastAsia"/>
        </w:rPr>
        <w:t>是现今国内企业流行的开发工具。</w:t>
      </w:r>
      <w:r>
        <w:rPr>
          <w:rFonts w:hint="eastAsia"/>
          <w:color w:val="000000"/>
        </w:rPr>
        <w:t>Eclipse</w:t>
      </w:r>
      <w:r>
        <w:rPr>
          <w:rFonts w:hint="eastAsia"/>
          <w:color w:val="000000"/>
        </w:rPr>
        <w:lastRenderedPageBreak/>
        <w:t>（</w:t>
      </w:r>
      <w:r>
        <w:rPr>
          <w:rFonts w:hint="eastAsia"/>
          <w:color w:val="000000"/>
        </w:rPr>
        <w:t xml:space="preserve">http://www.eclipse.org </w:t>
      </w:r>
      <w:r>
        <w:rPr>
          <w:rFonts w:hint="eastAsia"/>
          <w:color w:val="000000"/>
        </w:rPr>
        <w:t>）</w:t>
      </w:r>
      <w:r>
        <w:rPr>
          <w:rFonts w:ascii="宋体" w:hAnsi="宋体" w:hint="eastAsia"/>
        </w:rPr>
        <w:t>是</w:t>
      </w:r>
      <w:r>
        <w:rPr>
          <w:rFonts w:ascii="宋体" w:hAnsi="宋体" w:hint="eastAsia"/>
        </w:rPr>
        <w:t>IBM</w:t>
      </w:r>
      <w:r>
        <w:rPr>
          <w:rFonts w:ascii="宋体" w:hAnsi="宋体" w:hint="eastAsia"/>
        </w:rPr>
        <w:t>公司主导下的一款开源免费的可以做基础</w:t>
      </w:r>
      <w:r>
        <w:rPr>
          <w:rFonts w:hint="eastAsia"/>
          <w:color w:val="000000"/>
        </w:rPr>
        <w:t>Java</w:t>
      </w:r>
      <w:r>
        <w:rPr>
          <w:rFonts w:ascii="宋体" w:hAnsi="宋体" w:hint="eastAsia"/>
        </w:rPr>
        <w:t>项目开发的工具。</w:t>
      </w:r>
    </w:p>
    <w:p w:rsidR="004723AE" w:rsidRDefault="001B300A">
      <w:pPr>
        <w:ind w:firstLineChars="200" w:firstLine="480"/>
        <w:rPr>
          <w:rFonts w:ascii="宋体" w:hAnsi="宋体"/>
        </w:rPr>
      </w:pPr>
      <w:r>
        <w:rPr>
          <w:rFonts w:hint="eastAsia"/>
          <w:color w:val="000000"/>
        </w:rPr>
        <w:t>Eclipse Luna</w:t>
      </w:r>
      <w:r>
        <w:rPr>
          <w:rFonts w:hint="eastAsia"/>
          <w:color w:val="000000"/>
        </w:rPr>
        <w:t>具备了</w:t>
      </w:r>
      <w:r>
        <w:rPr>
          <w:rFonts w:ascii="宋体" w:hAnsi="宋体" w:hint="eastAsia"/>
        </w:rPr>
        <w:t>集成开发环境的功能，非常的强大的插件拓展功能使得开发项目时极其的方便。增加了</w:t>
      </w:r>
      <w:r>
        <w:rPr>
          <w:rFonts w:hint="eastAsia"/>
          <w:color w:val="000000"/>
        </w:rPr>
        <w:t>Java</w:t>
      </w:r>
      <w:r>
        <w:rPr>
          <w:rFonts w:ascii="宋体" w:hAnsi="宋体" w:hint="eastAsia"/>
        </w:rPr>
        <w:t xml:space="preserve"> 6</w:t>
      </w:r>
      <w:r>
        <w:rPr>
          <w:rFonts w:ascii="宋体" w:hAnsi="宋体" w:hint="eastAsia"/>
        </w:rPr>
        <w:t>支持的组件和加快了</w:t>
      </w:r>
      <w:r>
        <w:rPr>
          <w:rFonts w:hint="eastAsia"/>
          <w:color w:val="000000"/>
        </w:rPr>
        <w:t>AJax</w:t>
      </w:r>
      <w:r>
        <w:rPr>
          <w:rFonts w:ascii="宋体" w:hAnsi="宋体" w:hint="eastAsia"/>
        </w:rPr>
        <w:t>的开发率，革命性的提高了开发者的开发效率。另外，</w:t>
      </w:r>
      <w:r>
        <w:rPr>
          <w:rFonts w:hint="eastAsia"/>
          <w:color w:val="000000"/>
        </w:rPr>
        <w:t>Eclipse Luna</w:t>
      </w:r>
      <w:r>
        <w:rPr>
          <w:rFonts w:ascii="宋体" w:hAnsi="宋体" w:hint="eastAsia"/>
        </w:rPr>
        <w:t>现在已经和</w:t>
      </w:r>
      <w:r>
        <w:rPr>
          <w:rFonts w:hint="eastAsia"/>
          <w:color w:val="000000"/>
        </w:rPr>
        <w:t>Spring</w:t>
      </w:r>
      <w:r>
        <w:rPr>
          <w:rFonts w:ascii="宋体" w:hAnsi="宋体" w:hint="eastAsia"/>
        </w:rPr>
        <w:t>、</w:t>
      </w:r>
      <w:r>
        <w:rPr>
          <w:rFonts w:hint="eastAsia"/>
          <w:color w:val="000000"/>
        </w:rPr>
        <w:t>JPA</w:t>
      </w:r>
      <w:r>
        <w:rPr>
          <w:rFonts w:ascii="宋体" w:hAnsi="宋体" w:hint="eastAsia"/>
        </w:rPr>
        <w:t>整合。这项整合，允许用户们在开发项目时创建实体管理器和添加事务</w:t>
      </w:r>
      <w:r>
        <w:rPr>
          <w:rFonts w:hint="eastAsia"/>
          <w:color w:val="000000"/>
        </w:rPr>
        <w:t>beans</w:t>
      </w:r>
      <w:r>
        <w:rPr>
          <w:rFonts w:ascii="宋体" w:hAnsi="宋体" w:hint="eastAsia"/>
        </w:rPr>
        <w:t xml:space="preserve">, </w:t>
      </w:r>
      <w:r>
        <w:rPr>
          <w:rFonts w:hint="eastAsia"/>
          <w:color w:val="000000"/>
        </w:rPr>
        <w:t>DOA</w:t>
      </w:r>
      <w:r>
        <w:rPr>
          <w:rFonts w:ascii="宋体" w:hAnsi="宋体" w:hint="eastAsia"/>
        </w:rPr>
        <w:t>和生成实体。</w:t>
      </w:r>
      <w:r>
        <w:rPr>
          <w:rFonts w:hint="eastAsia"/>
          <w:color w:val="000000"/>
        </w:rPr>
        <w:t>Eclipse Luna</w:t>
      </w:r>
      <w:r>
        <w:rPr>
          <w:rFonts w:ascii="宋体" w:hAnsi="宋体" w:hint="eastAsia"/>
        </w:rPr>
        <w:t>增强了下面的功能：改进了</w:t>
      </w:r>
      <w:r>
        <w:rPr>
          <w:rFonts w:hint="eastAsia"/>
          <w:color w:val="000000"/>
        </w:rPr>
        <w:t>Java EE</w:t>
      </w:r>
      <w:r>
        <w:rPr>
          <w:rFonts w:ascii="宋体" w:hAnsi="宋体" w:hint="eastAsia"/>
        </w:rPr>
        <w:t xml:space="preserve"> 5 </w:t>
      </w:r>
      <w:r>
        <w:rPr>
          <w:rFonts w:ascii="宋体" w:hAnsi="宋体" w:hint="eastAsia"/>
        </w:rPr>
        <w:t>并支持</w:t>
      </w:r>
      <w:r>
        <w:rPr>
          <w:rFonts w:hint="eastAsia"/>
          <w:color w:val="000000"/>
        </w:rPr>
        <w:t>AJAX</w:t>
      </w:r>
      <w:r>
        <w:rPr>
          <w:rFonts w:ascii="宋体" w:hAnsi="宋体" w:hint="eastAsia"/>
        </w:rPr>
        <w:t>开发和测试。</w:t>
      </w:r>
      <w:r>
        <w:rPr>
          <w:rFonts w:hint="eastAsia"/>
          <w:color w:val="000000"/>
        </w:rPr>
        <w:t>Eclipse Luna</w:t>
      </w:r>
      <w:r>
        <w:rPr>
          <w:rFonts w:ascii="宋体" w:hAnsi="宋体" w:hint="eastAsia"/>
        </w:rPr>
        <w:t>集中了开源软件开发支持的大多数框架，功能强大，方便易用，得到了广大开发人员的喜爱。它</w:t>
      </w:r>
      <w:r>
        <w:rPr>
          <w:rFonts w:ascii="宋体" w:hAnsi="宋体" w:hint="eastAsia"/>
        </w:rPr>
        <w:t>可以支持开发基于</w:t>
      </w:r>
      <w:r>
        <w:rPr>
          <w:rFonts w:ascii="宋体" w:hAnsi="宋体" w:hint="eastAsia"/>
        </w:rPr>
        <w:t xml:space="preserve"> </w:t>
      </w:r>
      <w:r>
        <w:rPr>
          <w:rFonts w:hint="eastAsia"/>
          <w:color w:val="000000"/>
        </w:rPr>
        <w:t>Spring</w:t>
      </w:r>
      <w:r>
        <w:rPr>
          <w:rFonts w:ascii="宋体" w:hAnsi="宋体" w:hint="eastAsia"/>
        </w:rPr>
        <w:t xml:space="preserve">, </w:t>
      </w:r>
      <w:r>
        <w:rPr>
          <w:rFonts w:hint="eastAsia"/>
          <w:color w:val="000000"/>
        </w:rPr>
        <w:t>Hibernate</w:t>
      </w:r>
      <w:r>
        <w:rPr>
          <w:rFonts w:ascii="宋体" w:hAnsi="宋体" w:hint="eastAsia"/>
        </w:rPr>
        <w:t xml:space="preserve">, </w:t>
      </w:r>
      <w:r>
        <w:rPr>
          <w:rFonts w:hint="eastAsia"/>
          <w:color w:val="000000"/>
        </w:rPr>
        <w:t>Struts</w:t>
      </w:r>
      <w:r>
        <w:rPr>
          <w:rFonts w:ascii="宋体" w:hAnsi="宋体" w:hint="eastAsia"/>
        </w:rPr>
        <w:t xml:space="preserve">, </w:t>
      </w:r>
      <w:r>
        <w:rPr>
          <w:rFonts w:hint="eastAsia"/>
          <w:color w:val="000000"/>
        </w:rPr>
        <w:t>JSF</w:t>
      </w:r>
      <w:r>
        <w:rPr>
          <w:rFonts w:ascii="宋体" w:hAnsi="宋体" w:hint="eastAsia"/>
        </w:rPr>
        <w:t xml:space="preserve">, </w:t>
      </w:r>
      <w:r>
        <w:rPr>
          <w:rFonts w:hint="eastAsia"/>
          <w:color w:val="000000"/>
        </w:rPr>
        <w:t>JPA</w:t>
      </w:r>
      <w:r>
        <w:rPr>
          <w:rFonts w:ascii="宋体" w:hAnsi="宋体" w:hint="eastAsia"/>
        </w:rPr>
        <w:t xml:space="preserve">, </w:t>
      </w:r>
      <w:r>
        <w:rPr>
          <w:rFonts w:hint="eastAsia"/>
          <w:color w:val="000000"/>
        </w:rPr>
        <w:t>EJB</w:t>
      </w:r>
      <w:r>
        <w:rPr>
          <w:rFonts w:ascii="宋体" w:hAnsi="宋体" w:hint="eastAsia"/>
        </w:rPr>
        <w:t xml:space="preserve">, </w:t>
      </w:r>
      <w:r>
        <w:rPr>
          <w:rFonts w:hint="eastAsia"/>
          <w:color w:val="000000"/>
        </w:rPr>
        <w:t>Web Service</w:t>
      </w:r>
      <w:r>
        <w:rPr>
          <w:rFonts w:ascii="宋体" w:hAnsi="宋体" w:hint="eastAsia"/>
        </w:rPr>
        <w:t xml:space="preserve"> </w:t>
      </w:r>
      <w:r>
        <w:rPr>
          <w:rFonts w:ascii="宋体" w:hAnsi="宋体" w:hint="eastAsia"/>
        </w:rPr>
        <w:t>等</w:t>
      </w:r>
      <w:r>
        <w:rPr>
          <w:rFonts w:ascii="宋体" w:hAnsi="宋体" w:hint="eastAsia"/>
        </w:rPr>
        <w:t xml:space="preserve"> </w:t>
      </w:r>
      <w:r>
        <w:rPr>
          <w:rFonts w:hint="eastAsia"/>
          <w:color w:val="000000"/>
        </w:rPr>
        <w:t>Java EE</w:t>
      </w:r>
      <w:r>
        <w:rPr>
          <w:rFonts w:ascii="宋体" w:hAnsi="宋体" w:hint="eastAsia"/>
        </w:rPr>
        <w:t xml:space="preserve"> </w:t>
      </w:r>
      <w:r>
        <w:rPr>
          <w:rFonts w:ascii="宋体" w:hAnsi="宋体" w:hint="eastAsia"/>
        </w:rPr>
        <w:t>技术的项目。</w:t>
      </w:r>
    </w:p>
    <w:p w:rsidR="004723AE" w:rsidRDefault="001B300A">
      <w:pPr>
        <w:pStyle w:val="3"/>
        <w:spacing w:beforeLines="50"/>
      </w:pPr>
      <w:bookmarkStart w:id="341" w:name="_Toc9556"/>
      <w:bookmarkStart w:id="342" w:name="_Toc449212760"/>
      <w:bookmarkStart w:id="343" w:name="_Toc451081474"/>
      <w:bookmarkStart w:id="344" w:name="_Toc27406"/>
      <w:bookmarkStart w:id="345" w:name="_Toc6488"/>
      <w:bookmarkStart w:id="346" w:name="_Toc24903"/>
      <w:bookmarkStart w:id="347" w:name="_Toc451087683"/>
      <w:bookmarkStart w:id="348" w:name="_Toc27111"/>
      <w:bookmarkStart w:id="349" w:name="_Toc390945962"/>
      <w:bookmarkStart w:id="350" w:name="_Toc451086956"/>
      <w:bookmarkStart w:id="351" w:name="_Toc13676"/>
      <w:bookmarkStart w:id="352" w:name="_Toc3392"/>
      <w:bookmarkStart w:id="353" w:name="_Toc1408"/>
      <w:bookmarkStart w:id="354" w:name="_Toc451087444"/>
      <w:bookmarkStart w:id="355" w:name="_Toc13225"/>
      <w:bookmarkStart w:id="356" w:name="_Toc26561"/>
      <w:bookmarkStart w:id="357" w:name="_Toc451112192"/>
      <w:r>
        <w:rPr>
          <w:rFonts w:hint="eastAsia"/>
        </w:rPr>
        <w:t>应用服务器</w:t>
      </w:r>
      <w:r>
        <w:rPr>
          <w:rFonts w:eastAsia="宋体" w:hint="eastAsia"/>
          <w:color w:val="000000"/>
          <w:szCs w:val="28"/>
          <w:lang w:bidi="en-US"/>
        </w:rPr>
        <w:t>Tomcat</w:t>
      </w:r>
      <w:r>
        <w:rPr>
          <w:rFonts w:hint="eastAsia"/>
        </w:rPr>
        <w:t xml:space="preserve"> 7.0</w:t>
      </w:r>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p>
    <w:p w:rsidR="004723AE" w:rsidRDefault="001B300A">
      <w:pPr>
        <w:ind w:firstLineChars="200" w:firstLine="480"/>
        <w:rPr>
          <w:rFonts w:ascii="宋体" w:hAnsi="宋体"/>
        </w:rPr>
      </w:pPr>
      <w:r>
        <w:rPr>
          <w:rFonts w:hint="eastAsia"/>
          <w:color w:val="000000"/>
        </w:rPr>
        <w:t>Tomcat</w:t>
      </w:r>
      <w:r>
        <w:rPr>
          <w:rFonts w:ascii="宋体" w:hAnsi="宋体" w:hint="eastAsia"/>
        </w:rPr>
        <w:t>是目前所有网站项目应用中较为流行的一个</w:t>
      </w:r>
      <w:r>
        <w:rPr>
          <w:rFonts w:hint="eastAsia"/>
          <w:color w:val="000000"/>
        </w:rPr>
        <w:t>Web</w:t>
      </w:r>
      <w:r>
        <w:rPr>
          <w:rFonts w:ascii="宋体" w:hAnsi="宋体" w:hint="eastAsia"/>
        </w:rPr>
        <w:t>服务器，</w:t>
      </w:r>
      <w:r>
        <w:rPr>
          <w:rFonts w:hint="eastAsia"/>
          <w:color w:val="000000"/>
        </w:rPr>
        <w:t>Tomcat</w:t>
      </w:r>
      <w:r>
        <w:rPr>
          <w:rFonts w:ascii="宋体" w:hAnsi="宋体" w:hint="eastAsia"/>
        </w:rPr>
        <w:t>是一个开源的并且免费的</w:t>
      </w:r>
      <w:r>
        <w:rPr>
          <w:rFonts w:hint="eastAsia"/>
          <w:color w:val="000000"/>
        </w:rPr>
        <w:t>Serlvet</w:t>
      </w:r>
      <w:r>
        <w:rPr>
          <w:rFonts w:ascii="宋体" w:hAnsi="宋体" w:hint="eastAsia"/>
        </w:rPr>
        <w:t>容器，在</w:t>
      </w:r>
      <w:r>
        <w:rPr>
          <w:rFonts w:hint="eastAsia"/>
          <w:color w:val="000000"/>
        </w:rPr>
        <w:t>Tomcat</w:t>
      </w:r>
      <w:r>
        <w:rPr>
          <w:rFonts w:ascii="宋体" w:hAnsi="宋体" w:hint="eastAsia"/>
        </w:rPr>
        <w:t>中，应用程序的部署非常简单，你仅仅将你的</w:t>
      </w:r>
      <w:r>
        <w:rPr>
          <w:rFonts w:hint="eastAsia"/>
          <w:color w:val="000000"/>
        </w:rPr>
        <w:t>WAR</w:t>
      </w:r>
      <w:r>
        <w:rPr>
          <w:rFonts w:ascii="宋体" w:hAnsi="宋体" w:hint="eastAsia"/>
        </w:rPr>
        <w:t>放到</w:t>
      </w:r>
      <w:r>
        <w:rPr>
          <w:rFonts w:hint="eastAsia"/>
          <w:color w:val="000000"/>
        </w:rPr>
        <w:t>Tomcat</w:t>
      </w:r>
      <w:r>
        <w:rPr>
          <w:rFonts w:ascii="宋体" w:hAnsi="宋体" w:hint="eastAsia"/>
        </w:rPr>
        <w:t>的</w:t>
      </w:r>
      <w:r>
        <w:rPr>
          <w:rFonts w:hint="eastAsia"/>
          <w:color w:val="000000"/>
        </w:rPr>
        <w:t>webapp</w:t>
      </w:r>
      <w:r>
        <w:rPr>
          <w:rFonts w:ascii="宋体" w:hAnsi="宋体" w:hint="eastAsia"/>
        </w:rPr>
        <w:t>目录下，</w:t>
      </w:r>
      <w:r>
        <w:rPr>
          <w:rFonts w:hint="eastAsia"/>
          <w:color w:val="000000"/>
        </w:rPr>
        <w:t>Tomcat</w:t>
      </w:r>
      <w:r>
        <w:rPr>
          <w:rFonts w:ascii="宋体" w:hAnsi="宋体" w:hint="eastAsia"/>
        </w:rPr>
        <w:t>会自动检测这个文件并将其解压。你在浏览器中访问这个应用的</w:t>
      </w:r>
      <w:r>
        <w:rPr>
          <w:rFonts w:ascii="Times New Roman" w:hAnsi="Times New Roman" w:cs="Times New Roman"/>
        </w:rPr>
        <w:t>Html</w:t>
      </w:r>
      <w:r>
        <w:rPr>
          <w:rFonts w:ascii="宋体" w:hAnsi="宋体" w:hint="eastAsia"/>
        </w:rPr>
        <w:t>时，就可以马上展现相应的页面</w:t>
      </w:r>
      <w:r>
        <w:rPr>
          <w:rFonts w:ascii="宋体" w:hAnsi="宋体" w:hint="eastAsia"/>
        </w:rPr>
        <w:t>展示内容。然而</w:t>
      </w:r>
      <w:r>
        <w:rPr>
          <w:rFonts w:ascii="Times New Roman" w:hAnsi="Times New Roman" w:cs="Times New Roman"/>
        </w:rPr>
        <w:t>tomcat</w:t>
      </w:r>
      <w:r>
        <w:rPr>
          <w:rFonts w:ascii="宋体" w:hAnsi="宋体" w:hint="eastAsia"/>
        </w:rPr>
        <w:t>在处理</w:t>
      </w:r>
      <w:r>
        <w:rPr>
          <w:rFonts w:hint="eastAsia"/>
          <w:color w:val="000000"/>
        </w:rPr>
        <w:t>Html</w:t>
      </w:r>
      <w:r>
        <w:rPr>
          <w:rFonts w:ascii="宋体" w:hAnsi="宋体" w:hint="eastAsia"/>
        </w:rPr>
        <w:t>页面方面。它的处理能力就不如</w:t>
      </w:r>
      <w:r>
        <w:rPr>
          <w:rFonts w:hint="eastAsia"/>
          <w:color w:val="000000"/>
        </w:rPr>
        <w:t>Apache</w:t>
      </w:r>
      <w:r>
        <w:rPr>
          <w:rFonts w:hint="eastAsia"/>
          <w:color w:val="000000"/>
        </w:rPr>
        <w:t>了。但是</w:t>
      </w:r>
      <w:r>
        <w:rPr>
          <w:rFonts w:hint="eastAsia"/>
          <w:color w:val="000000"/>
        </w:rPr>
        <w:t>Tomcat</w:t>
      </w:r>
      <w:r>
        <w:rPr>
          <w:rFonts w:ascii="宋体" w:hAnsi="宋体" w:hint="eastAsia"/>
        </w:rPr>
        <w:t>是一个非常好的工具，不只是因为它免费，功能强大，而更是因为它的开放性，使得越来越被人们所喜爱。</w:t>
      </w:r>
    </w:p>
    <w:p w:rsidR="004723AE" w:rsidRDefault="001B300A">
      <w:pPr>
        <w:pStyle w:val="3"/>
        <w:spacing w:beforeLines="50"/>
      </w:pPr>
      <w:bookmarkStart w:id="358" w:name="_Toc451081475"/>
      <w:bookmarkStart w:id="359" w:name="_Toc449212761"/>
      <w:bookmarkStart w:id="360" w:name="_Toc28249"/>
      <w:bookmarkStart w:id="361" w:name="_Toc451087684"/>
      <w:bookmarkStart w:id="362" w:name="_Toc31882"/>
      <w:bookmarkStart w:id="363" w:name="_Toc17434"/>
      <w:bookmarkStart w:id="364" w:name="_Toc451087445"/>
      <w:bookmarkStart w:id="365" w:name="_Toc28863"/>
      <w:bookmarkStart w:id="366" w:name="_Toc451086957"/>
      <w:bookmarkStart w:id="367" w:name="_Toc9437"/>
      <w:bookmarkStart w:id="368" w:name="_Toc32682"/>
      <w:bookmarkStart w:id="369" w:name="_Toc390945963"/>
      <w:bookmarkStart w:id="370" w:name="_Toc20870"/>
      <w:bookmarkStart w:id="371" w:name="_Toc29123"/>
      <w:bookmarkStart w:id="372" w:name="_Toc24493"/>
      <w:bookmarkStart w:id="373" w:name="_Toc16457"/>
      <w:bookmarkStart w:id="374" w:name="_Toc451112193"/>
      <w:r>
        <w:rPr>
          <w:rFonts w:hint="eastAsia"/>
        </w:rPr>
        <w:t>应用程序开发数据库</w:t>
      </w:r>
      <w:r>
        <w:rPr>
          <w:rFonts w:eastAsia="宋体" w:hint="eastAsia"/>
          <w:color w:val="000000"/>
          <w:szCs w:val="28"/>
          <w:lang w:bidi="en-US"/>
        </w:rPr>
        <w:t>MySQL</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rsidR="004723AE" w:rsidRDefault="001B300A">
      <w:pPr>
        <w:ind w:firstLineChars="250" w:firstLine="600"/>
        <w:rPr>
          <w:rFonts w:ascii="宋体" w:hAnsi="宋体"/>
        </w:rPr>
      </w:pPr>
      <w:r>
        <w:rPr>
          <w:color w:val="000000"/>
        </w:rPr>
        <w:t>MySQL</w:t>
      </w:r>
      <w:r>
        <w:rPr>
          <w:rFonts w:ascii="宋体" w:hAnsi="宋体"/>
        </w:rPr>
        <w:t>是一</w:t>
      </w:r>
      <w:r>
        <w:rPr>
          <w:rFonts w:ascii="宋体" w:hAnsi="宋体" w:hint="eastAsia"/>
        </w:rPr>
        <w:t>种</w:t>
      </w:r>
      <w:r>
        <w:rPr>
          <w:rFonts w:ascii="宋体" w:hAnsi="宋体"/>
        </w:rPr>
        <w:t>小型</w:t>
      </w:r>
      <w:r>
        <w:rPr>
          <w:rFonts w:ascii="宋体" w:hAnsi="宋体" w:hint="eastAsia"/>
        </w:rPr>
        <w:t>的</w:t>
      </w:r>
      <w:r>
        <w:rPr>
          <w:rFonts w:ascii="宋体" w:hAnsi="宋体"/>
        </w:rPr>
        <w:t>关系型</w:t>
      </w:r>
      <w:hyperlink r:id="rId15" w:tgtFrame="_blank" w:history="1">
        <w:r>
          <w:rPr>
            <w:rFonts w:ascii="宋体" w:hAnsi="宋体"/>
          </w:rPr>
          <w:t>数据库管理系统</w:t>
        </w:r>
      </w:hyperlink>
      <w:r>
        <w:rPr>
          <w:rFonts w:ascii="宋体" w:hAnsi="宋体"/>
        </w:rPr>
        <w:t>,</w:t>
      </w:r>
      <w:r>
        <w:rPr>
          <w:color w:val="000000"/>
        </w:rPr>
        <w:t>MySQL</w:t>
      </w:r>
      <w:r>
        <w:rPr>
          <w:rFonts w:ascii="宋体" w:hAnsi="宋体"/>
        </w:rPr>
        <w:t>被广泛地应用在</w:t>
      </w:r>
      <w:r>
        <w:rPr>
          <w:rFonts w:ascii="宋体" w:hAnsi="宋体" w:hint="eastAsia"/>
        </w:rPr>
        <w:t>互联网</w:t>
      </w:r>
      <w:r>
        <w:rPr>
          <w:rFonts w:ascii="宋体" w:hAnsi="宋体"/>
        </w:rPr>
        <w:t>上的中小型网站中。由于</w:t>
      </w:r>
      <w:r>
        <w:rPr>
          <w:rFonts w:ascii="宋体" w:hAnsi="宋体" w:hint="eastAsia"/>
        </w:rPr>
        <w:t>它的</w:t>
      </w:r>
      <w:r>
        <w:rPr>
          <w:rFonts w:ascii="宋体" w:hAnsi="宋体"/>
        </w:rPr>
        <w:t>体积小、速度快、总体成本</w:t>
      </w:r>
      <w:r>
        <w:rPr>
          <w:rFonts w:ascii="宋体" w:hAnsi="宋体" w:hint="eastAsia"/>
        </w:rPr>
        <w:t>较其他类型的数据库</w:t>
      </w:r>
      <w:r>
        <w:rPr>
          <w:rFonts w:ascii="宋体" w:hAnsi="宋体"/>
        </w:rPr>
        <w:t>低，尤其是</w:t>
      </w:r>
      <w:hyperlink r:id="rId16" w:tgtFrame="_blank" w:history="1">
        <w:r>
          <w:rPr>
            <w:rFonts w:ascii="宋体" w:hAnsi="宋体"/>
          </w:rPr>
          <w:t>开放源码</w:t>
        </w:r>
      </w:hyperlink>
      <w:r>
        <w:rPr>
          <w:rFonts w:ascii="宋体" w:hAnsi="宋体"/>
        </w:rPr>
        <w:t>这一特点，</w:t>
      </w:r>
      <w:r>
        <w:rPr>
          <w:rFonts w:ascii="宋体" w:hAnsi="宋体" w:hint="eastAsia"/>
        </w:rPr>
        <w:t>很</w:t>
      </w:r>
      <w:r>
        <w:rPr>
          <w:rFonts w:ascii="宋体" w:hAnsi="宋体"/>
        </w:rPr>
        <w:t>多中小型网站为了降低网站总体</w:t>
      </w:r>
      <w:r>
        <w:rPr>
          <w:rFonts w:ascii="宋体" w:hAnsi="宋体" w:hint="eastAsia"/>
        </w:rPr>
        <w:t>所需要的</w:t>
      </w:r>
      <w:r>
        <w:rPr>
          <w:rFonts w:ascii="宋体" w:hAnsi="宋体"/>
        </w:rPr>
        <w:t>成本而选择了</w:t>
      </w:r>
      <w:r>
        <w:rPr>
          <w:color w:val="000000"/>
        </w:rPr>
        <w:t>MySQL</w:t>
      </w:r>
      <w:r>
        <w:rPr>
          <w:rFonts w:ascii="宋体" w:hAnsi="宋体"/>
        </w:rPr>
        <w:t>作为网站</w:t>
      </w:r>
      <w:r>
        <w:rPr>
          <w:rFonts w:ascii="宋体" w:hAnsi="宋体" w:hint="eastAsia"/>
        </w:rPr>
        <w:t>的</w:t>
      </w:r>
      <w:r>
        <w:rPr>
          <w:rFonts w:ascii="宋体" w:hAnsi="宋体"/>
        </w:rPr>
        <w:t>数据库。</w:t>
      </w:r>
      <w:r>
        <w:rPr>
          <w:rFonts w:hint="eastAsia"/>
          <w:color w:val="000000"/>
        </w:rPr>
        <w:t>MySQL</w:t>
      </w:r>
      <w:r>
        <w:rPr>
          <w:rFonts w:ascii="宋体" w:hAnsi="宋体" w:hint="eastAsia"/>
        </w:rPr>
        <w:t>数据库主要有一下特点。</w:t>
      </w:r>
    </w:p>
    <w:p w:rsidR="004723AE" w:rsidRDefault="001B300A">
      <w:pPr>
        <w:ind w:firstLineChars="200" w:firstLine="480"/>
      </w:pPr>
      <w:r>
        <w:rPr>
          <w:rFonts w:hint="eastAsia"/>
        </w:rPr>
        <w:t>可移植性。使用</w:t>
      </w:r>
      <w:r>
        <w:rPr>
          <w:rFonts w:hint="eastAsia"/>
          <w:color w:val="000000"/>
        </w:rPr>
        <w:t>C</w:t>
      </w:r>
      <w:r>
        <w:rPr>
          <w:rFonts w:hint="eastAsia"/>
        </w:rPr>
        <w:t>和</w:t>
      </w:r>
      <w:r>
        <w:rPr>
          <w:rFonts w:hint="eastAsia"/>
          <w:color w:val="000000"/>
        </w:rPr>
        <w:t>C++</w:t>
      </w:r>
      <w:r>
        <w:rPr>
          <w:rFonts w:hint="eastAsia"/>
        </w:rPr>
        <w:t>编写，而且使用了许多种编译器进行测试，保证了源代码的可移植性。</w:t>
      </w:r>
    </w:p>
    <w:p w:rsidR="004723AE" w:rsidRDefault="001B300A">
      <w:pPr>
        <w:ind w:firstLineChars="200" w:firstLine="480"/>
      </w:pPr>
      <w:r>
        <w:rPr>
          <w:rFonts w:hint="eastAsia"/>
        </w:rPr>
        <w:t>灵活性和</w:t>
      </w:r>
      <w:proofErr w:type="gramStart"/>
      <w:r>
        <w:rPr>
          <w:rFonts w:hint="eastAsia"/>
        </w:rPr>
        <w:t>可</w:t>
      </w:r>
      <w:proofErr w:type="gramEnd"/>
      <w:r>
        <w:rPr>
          <w:rFonts w:hint="eastAsia"/>
        </w:rPr>
        <w:t>扩展性。</w:t>
      </w:r>
      <w:r>
        <w:rPr>
          <w:rFonts w:hint="eastAsia"/>
          <w:color w:val="000000"/>
        </w:rPr>
        <w:t>MySQL</w:t>
      </w:r>
      <w:r>
        <w:rPr>
          <w:rFonts w:hint="eastAsia"/>
          <w:lang w:eastAsia="zh-TW"/>
        </w:rPr>
        <w:t>可以支持</w:t>
      </w:r>
      <w:r>
        <w:rPr>
          <w:rFonts w:hint="eastAsia"/>
          <w:color w:val="000000"/>
        </w:rPr>
        <w:t>Windows</w:t>
      </w:r>
      <w:r>
        <w:rPr>
          <w:rFonts w:hint="eastAsia"/>
          <w:lang w:eastAsia="zh-TW"/>
        </w:rPr>
        <w:t>和</w:t>
      </w:r>
      <w:r>
        <w:rPr>
          <w:rFonts w:hint="eastAsia"/>
          <w:color w:val="000000"/>
        </w:rPr>
        <w:t xml:space="preserve">SUN </w:t>
      </w:r>
      <w:r>
        <w:rPr>
          <w:rFonts w:hint="eastAsia"/>
          <w:color w:val="000000"/>
        </w:rPr>
        <w:t>、</w:t>
      </w:r>
      <w:r>
        <w:rPr>
          <w:rFonts w:hint="eastAsia"/>
          <w:color w:val="000000"/>
        </w:rPr>
        <w:t>OSLinux</w:t>
      </w:r>
      <w:r>
        <w:rPr>
          <w:rFonts w:hint="eastAsia"/>
          <w:lang w:eastAsia="zh-TW"/>
        </w:rPr>
        <w:t>以及</w:t>
      </w:r>
      <w:r>
        <w:rPr>
          <w:rFonts w:hint="eastAsia"/>
          <w:color w:val="000000"/>
        </w:rPr>
        <w:t>UNIX</w:t>
      </w:r>
      <w:r>
        <w:rPr>
          <w:rFonts w:hint="eastAsia"/>
          <w:lang w:eastAsia="zh-TW"/>
        </w:rPr>
        <w:t>等多种操作系统平台。在一个操作系统中</w:t>
      </w:r>
      <w:r>
        <w:rPr>
          <w:rFonts w:hint="eastAsia"/>
        </w:rPr>
        <w:t>所</w:t>
      </w:r>
      <w:r>
        <w:rPr>
          <w:rFonts w:hint="eastAsia"/>
          <w:lang w:eastAsia="zh-TW"/>
        </w:rPr>
        <w:t>实现的应用可以很方便地移植到其他操作系统</w:t>
      </w:r>
      <w:r>
        <w:rPr>
          <w:rFonts w:hint="eastAsia"/>
        </w:rPr>
        <w:t>中</w:t>
      </w:r>
      <w:r>
        <w:rPr>
          <w:rFonts w:hint="eastAsia"/>
          <w:lang w:eastAsia="zh-TW"/>
        </w:rPr>
        <w:t>。</w:t>
      </w:r>
      <w:r>
        <w:rPr>
          <w:rFonts w:hint="eastAsia"/>
          <w:color w:val="000000"/>
        </w:rPr>
        <w:t>MySQL</w:t>
      </w:r>
      <w:r>
        <w:rPr>
          <w:rFonts w:hint="eastAsia"/>
        </w:rPr>
        <w:t>作为一种开源性质的数据库服务器，可以为那些想要添加独特需求的用户提供完全定制的功能。</w:t>
      </w:r>
    </w:p>
    <w:p w:rsidR="004723AE" w:rsidRDefault="001B300A">
      <w:pPr>
        <w:ind w:firstLineChars="200" w:firstLine="480"/>
      </w:pPr>
      <w:r>
        <w:rPr>
          <w:rFonts w:hint="eastAsia"/>
        </w:rPr>
        <w:t>非常强大的数据保护功能。</w:t>
      </w:r>
      <w:r>
        <w:rPr>
          <w:rFonts w:hint="eastAsia"/>
          <w:color w:val="000000"/>
        </w:rPr>
        <w:t>MySQL</w:t>
      </w:r>
      <w:r>
        <w:rPr>
          <w:rFonts w:hint="eastAsia"/>
        </w:rPr>
        <w:t>有一个很灵活并且安全的权限和密码系统。为了确保只有获授权用户才能进入到该数据库服务器，所有的密码传输均采用了加密形式，同时也提供了</w:t>
      </w:r>
      <w:r>
        <w:rPr>
          <w:rFonts w:hint="eastAsia"/>
        </w:rPr>
        <w:t xml:space="preserve"> </w:t>
      </w:r>
      <w:r>
        <w:rPr>
          <w:rFonts w:hint="eastAsia"/>
          <w:color w:val="000000"/>
        </w:rPr>
        <w:t>Sffi</w:t>
      </w:r>
      <w:r>
        <w:rPr>
          <w:rFonts w:hint="eastAsia"/>
        </w:rPr>
        <w:t>和</w:t>
      </w:r>
      <w:r>
        <w:rPr>
          <w:rFonts w:hint="eastAsia"/>
          <w:color w:val="000000"/>
        </w:rPr>
        <w:t>SSI</w:t>
      </w:r>
      <w:r>
        <w:rPr>
          <w:rFonts w:hint="eastAsia"/>
          <w:color w:val="000000"/>
        </w:rPr>
        <w:t>的相关</w:t>
      </w:r>
      <w:r>
        <w:rPr>
          <w:rFonts w:hint="eastAsia"/>
        </w:rPr>
        <w:t>支持，以实现</w:t>
      </w:r>
      <w:r>
        <w:rPr>
          <w:rFonts w:hint="eastAsia"/>
        </w:rPr>
        <w:lastRenderedPageBreak/>
        <w:t>安全的且可靠的连接。</w:t>
      </w:r>
      <w:r>
        <w:rPr>
          <w:rFonts w:hint="eastAsia"/>
          <w:color w:val="000000"/>
        </w:rPr>
        <w:t>MySQL</w:t>
      </w:r>
      <w:r>
        <w:rPr>
          <w:rFonts w:hint="eastAsia"/>
          <w:color w:val="000000"/>
        </w:rPr>
        <w:t>拥有</w:t>
      </w:r>
      <w:r>
        <w:rPr>
          <w:rFonts w:hint="eastAsia"/>
        </w:rPr>
        <w:t>强大的数据加密与解密功能，可以保证系统中的敏感数据不被未经授权的访问。</w:t>
      </w:r>
    </w:p>
    <w:p w:rsidR="004723AE" w:rsidRDefault="001B300A">
      <w:pPr>
        <w:pStyle w:val="3"/>
        <w:spacing w:beforeLines="50"/>
      </w:pPr>
      <w:bookmarkStart w:id="375" w:name="_Toc23732"/>
      <w:bookmarkStart w:id="376" w:name="_Toc451081476"/>
      <w:bookmarkStart w:id="377" w:name="_Toc22823"/>
      <w:bookmarkStart w:id="378" w:name="_Toc30427"/>
      <w:bookmarkStart w:id="379" w:name="_Toc21418"/>
      <w:bookmarkStart w:id="380" w:name="_Toc4592"/>
      <w:bookmarkStart w:id="381" w:name="_Toc26774"/>
      <w:bookmarkStart w:id="382" w:name="_Toc14644"/>
      <w:bookmarkStart w:id="383" w:name="_Toc451086958"/>
      <w:bookmarkStart w:id="384" w:name="_Toc451087685"/>
      <w:bookmarkStart w:id="385" w:name="_Toc451087446"/>
      <w:bookmarkStart w:id="386" w:name="_Toc22244"/>
      <w:bookmarkStart w:id="387" w:name="_Toc28073"/>
      <w:bookmarkStart w:id="388" w:name="OLE_LINK24"/>
      <w:bookmarkStart w:id="389" w:name="_Toc451112194"/>
      <w:r>
        <w:rPr>
          <w:rFonts w:hint="eastAsia"/>
        </w:rPr>
        <w:t>项目构建工具</w:t>
      </w:r>
      <w:bookmarkEnd w:id="375"/>
      <w:bookmarkEnd w:id="376"/>
      <w:bookmarkEnd w:id="377"/>
      <w:bookmarkEnd w:id="378"/>
      <w:bookmarkEnd w:id="379"/>
      <w:bookmarkEnd w:id="380"/>
      <w:bookmarkEnd w:id="381"/>
      <w:bookmarkEnd w:id="382"/>
      <w:bookmarkEnd w:id="383"/>
      <w:bookmarkEnd w:id="384"/>
      <w:bookmarkEnd w:id="385"/>
      <w:bookmarkEnd w:id="386"/>
      <w:bookmarkEnd w:id="387"/>
      <w:bookmarkEnd w:id="389"/>
    </w:p>
    <w:bookmarkEnd w:id="388"/>
    <w:p w:rsidR="004723AE" w:rsidRDefault="001B300A">
      <w:pPr>
        <w:ind w:firstLineChars="200" w:firstLine="480"/>
        <w:rPr>
          <w:rFonts w:ascii="宋体" w:hAnsi="宋体" w:cs="宋体"/>
          <w:color w:val="0D0D0D"/>
          <w:szCs w:val="24"/>
        </w:rPr>
      </w:pPr>
      <w:r>
        <w:rPr>
          <w:rFonts w:ascii="宋体" w:hAnsi="宋体" w:cs="宋体" w:hint="eastAsia"/>
          <w:color w:val="0D0D0D"/>
          <w:szCs w:val="24"/>
          <w:lang w:bidi="ar"/>
        </w:rPr>
        <w:t xml:space="preserve"> </w:t>
      </w:r>
      <w:r>
        <w:rPr>
          <w:rFonts w:ascii="Times New Roman" w:hAnsi="Times New Roman" w:cs="Times New Roman"/>
          <w:color w:val="0D0D0D"/>
          <w:szCs w:val="24"/>
          <w:lang w:bidi="ar"/>
        </w:rPr>
        <w:t>Maven</w:t>
      </w:r>
      <w:r>
        <w:rPr>
          <w:rFonts w:ascii="宋体" w:hAnsi="宋体" w:cs="宋体" w:hint="eastAsia"/>
          <w:color w:val="0D0D0D"/>
          <w:szCs w:val="24"/>
          <w:lang w:bidi="ar"/>
        </w:rPr>
        <w:t>是</w:t>
      </w:r>
      <w:r>
        <w:rPr>
          <w:rFonts w:ascii="Times New Roman" w:hAnsi="Times New Roman" w:cs="Times New Roman" w:hint="eastAsia"/>
          <w:color w:val="0D0D0D"/>
          <w:szCs w:val="24"/>
          <w:lang w:bidi="ar"/>
        </w:rPr>
        <w:t>Apache</w:t>
      </w:r>
      <w:r>
        <w:rPr>
          <w:rFonts w:ascii="宋体" w:hAnsi="宋体" w:cs="宋体" w:hint="eastAsia"/>
          <w:color w:val="0D0D0D"/>
          <w:szCs w:val="24"/>
          <w:lang w:bidi="ar"/>
        </w:rPr>
        <w:t>软件基金会下一个免费的项目构建工具，是一个采用</w:t>
      </w:r>
      <w:r>
        <w:rPr>
          <w:rFonts w:ascii="Times New Roman" w:hAnsi="Times New Roman" w:cs="Times New Roman" w:hint="eastAsia"/>
          <w:color w:val="0D0D0D"/>
          <w:szCs w:val="24"/>
          <w:lang w:bidi="ar"/>
        </w:rPr>
        <w:t>JAVA</w:t>
      </w:r>
      <w:r>
        <w:rPr>
          <w:rFonts w:ascii="宋体" w:hAnsi="宋体" w:cs="宋体" w:hint="eastAsia"/>
          <w:color w:val="0D0D0D"/>
          <w:szCs w:val="24"/>
          <w:lang w:bidi="ar"/>
        </w:rPr>
        <w:t>编写的开源项目管理工具，它采用一种称之为</w:t>
      </w:r>
      <w:r>
        <w:rPr>
          <w:rFonts w:ascii="Times New Roman" w:hAnsi="Times New Roman" w:cs="Times New Roman" w:hint="eastAsia"/>
          <w:color w:val="0D0D0D"/>
          <w:szCs w:val="24"/>
          <w:lang w:bidi="ar"/>
        </w:rPr>
        <w:t>project object model</w:t>
      </w:r>
      <w:r>
        <w:rPr>
          <w:rFonts w:ascii="宋体" w:hAnsi="宋体" w:cs="宋体" w:hint="eastAsia"/>
          <w:color w:val="0D0D0D"/>
          <w:szCs w:val="24"/>
          <w:lang w:bidi="ar"/>
        </w:rPr>
        <w:t>(</w:t>
      </w:r>
      <w:r>
        <w:rPr>
          <w:rFonts w:ascii="Times New Roman" w:hAnsi="Times New Roman" w:cs="Times New Roman" w:hint="eastAsia"/>
          <w:color w:val="0D0D0D"/>
          <w:szCs w:val="24"/>
          <w:lang w:bidi="ar"/>
        </w:rPr>
        <w:t>pom</w:t>
      </w:r>
      <w:r>
        <w:rPr>
          <w:rFonts w:ascii="宋体" w:hAnsi="宋体" w:cs="宋体" w:hint="eastAsia"/>
          <w:color w:val="0D0D0D"/>
          <w:szCs w:val="24"/>
          <w:lang w:bidi="ar"/>
        </w:rPr>
        <w:t>)</w:t>
      </w:r>
      <w:r>
        <w:rPr>
          <w:rFonts w:ascii="宋体" w:hAnsi="宋体" w:cs="宋体" w:hint="eastAsia"/>
          <w:color w:val="0D0D0D"/>
          <w:szCs w:val="24"/>
          <w:lang w:bidi="ar"/>
        </w:rPr>
        <w:t>概念来管理项目，在项目中有一个叫</w:t>
      </w:r>
      <w:bookmarkStart w:id="390" w:name="OLE_LINK23"/>
      <w:r>
        <w:rPr>
          <w:rFonts w:ascii="Times New Roman" w:hAnsi="Times New Roman" w:cs="Times New Roman" w:hint="eastAsia"/>
          <w:color w:val="0D0D0D"/>
          <w:szCs w:val="24"/>
          <w:lang w:bidi="ar"/>
        </w:rPr>
        <w:t>pom</w:t>
      </w:r>
      <w:r>
        <w:rPr>
          <w:rFonts w:ascii="宋体" w:hAnsi="宋体" w:cs="宋体" w:hint="eastAsia"/>
          <w:color w:val="0D0D0D"/>
          <w:szCs w:val="24"/>
          <w:lang w:bidi="ar"/>
        </w:rPr>
        <w:t>.</w:t>
      </w:r>
      <w:r>
        <w:rPr>
          <w:rFonts w:ascii="Times New Roman" w:hAnsi="Times New Roman" w:cs="Times New Roman" w:hint="eastAsia"/>
          <w:color w:val="0D0D0D"/>
          <w:szCs w:val="24"/>
          <w:lang w:bidi="ar"/>
        </w:rPr>
        <w:t>xml</w:t>
      </w:r>
      <w:bookmarkEnd w:id="390"/>
      <w:r>
        <w:rPr>
          <w:rFonts w:ascii="宋体" w:hAnsi="宋体" w:cs="宋体" w:hint="eastAsia"/>
          <w:color w:val="0D0D0D"/>
          <w:szCs w:val="24"/>
          <w:lang w:bidi="ar"/>
        </w:rPr>
        <w:t>的文件，</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就是通过该文件，管理项目的整个生命周期，包括项目的编译，测试，打包，发布等。</w:t>
      </w:r>
    </w:p>
    <w:p w:rsidR="004723AE" w:rsidRDefault="001B300A">
      <w:pPr>
        <w:ind w:firstLineChars="250" w:firstLine="600"/>
        <w:rPr>
          <w:rFonts w:ascii="宋体" w:hAnsi="宋体" w:cs="宋体"/>
          <w:color w:val="0D0D0D"/>
          <w:szCs w:val="24"/>
        </w:rPr>
      </w:pPr>
      <w:r>
        <w:rPr>
          <w:rFonts w:ascii="Times New Roman" w:hAnsi="Times New Roman" w:cs="Times New Roman" w:hint="eastAsia"/>
          <w:color w:val="0D0D0D"/>
          <w:szCs w:val="24"/>
          <w:lang w:bidi="ar"/>
        </w:rPr>
        <w:t xml:space="preserve">Maven </w:t>
      </w:r>
      <w:r>
        <w:rPr>
          <w:rFonts w:ascii="宋体" w:hAnsi="宋体" w:cs="宋体" w:hint="eastAsia"/>
          <w:color w:val="0D0D0D"/>
          <w:szCs w:val="24"/>
          <w:lang w:bidi="ar"/>
        </w:rPr>
        <w:t>除了以程序构建能力为特色之外，还提供高级项目管理工具。由于</w:t>
      </w:r>
      <w:r>
        <w:rPr>
          <w:rFonts w:ascii="宋体" w:hAnsi="宋体" w:cs="宋体" w:hint="eastAsia"/>
          <w:color w:val="0D0D0D"/>
          <w:szCs w:val="24"/>
          <w:lang w:bidi="ar"/>
        </w:rPr>
        <w:t xml:space="preserve"> </w:t>
      </w:r>
      <w:r>
        <w:rPr>
          <w:rFonts w:ascii="Times New Roman" w:hAnsi="Times New Roman" w:cs="Times New Roman" w:hint="eastAsia"/>
          <w:color w:val="0D0D0D"/>
          <w:szCs w:val="24"/>
          <w:lang w:bidi="ar"/>
        </w:rPr>
        <w:t xml:space="preserve">Maven </w:t>
      </w:r>
      <w:r>
        <w:rPr>
          <w:rFonts w:ascii="宋体" w:hAnsi="宋体" w:cs="宋体" w:hint="eastAsia"/>
          <w:color w:val="0D0D0D"/>
          <w:szCs w:val="24"/>
          <w:lang w:bidi="ar"/>
        </w:rPr>
        <w:t>的缺省构建规则有较高的可重用性，所以常常用两三行</w:t>
      </w:r>
      <w:r>
        <w:rPr>
          <w:rFonts w:ascii="宋体" w:hAnsi="宋体" w:cs="宋体" w:hint="eastAsia"/>
          <w:color w:val="0D0D0D"/>
          <w:szCs w:val="24"/>
          <w:lang w:bidi="ar"/>
        </w:rPr>
        <w:t xml:space="preserve"> </w:t>
      </w:r>
      <w:r>
        <w:rPr>
          <w:rFonts w:ascii="Times New Roman" w:hAnsi="Times New Roman" w:cs="Times New Roman" w:hint="eastAsia"/>
          <w:color w:val="0D0D0D"/>
          <w:szCs w:val="24"/>
          <w:lang w:bidi="ar"/>
        </w:rPr>
        <w:t xml:space="preserve">Maven </w:t>
      </w:r>
      <w:r>
        <w:rPr>
          <w:rFonts w:ascii="宋体" w:hAnsi="宋体" w:cs="宋体" w:hint="eastAsia"/>
          <w:color w:val="0D0D0D"/>
          <w:szCs w:val="24"/>
          <w:lang w:bidi="ar"/>
        </w:rPr>
        <w:t>构建脚本就可以构建简单的项目。由于</w:t>
      </w:r>
      <w:r>
        <w:rPr>
          <w:rFonts w:ascii="宋体" w:hAnsi="宋体" w:cs="宋体" w:hint="eastAsia"/>
          <w:color w:val="0D0D0D"/>
          <w:szCs w:val="24"/>
          <w:lang w:bidi="ar"/>
        </w:rPr>
        <w:t xml:space="preserve"> </w:t>
      </w:r>
      <w:r>
        <w:rPr>
          <w:rFonts w:ascii="Times New Roman" w:hAnsi="Times New Roman" w:cs="Times New Roman" w:hint="eastAsia"/>
          <w:color w:val="0D0D0D"/>
          <w:szCs w:val="24"/>
          <w:lang w:bidi="ar"/>
        </w:rPr>
        <w:t xml:space="preserve">Maven </w:t>
      </w:r>
      <w:r>
        <w:rPr>
          <w:rFonts w:ascii="宋体" w:hAnsi="宋体" w:cs="宋体" w:hint="eastAsia"/>
          <w:color w:val="0D0D0D"/>
          <w:szCs w:val="24"/>
          <w:lang w:bidi="ar"/>
        </w:rPr>
        <w:t>的面向项目的方法，许多</w:t>
      </w:r>
      <w:r>
        <w:rPr>
          <w:rFonts w:ascii="宋体" w:hAnsi="宋体" w:cs="宋体" w:hint="eastAsia"/>
          <w:color w:val="0D0D0D"/>
          <w:szCs w:val="24"/>
          <w:lang w:bidi="ar"/>
        </w:rPr>
        <w:t xml:space="preserve"> </w:t>
      </w:r>
      <w:r>
        <w:rPr>
          <w:rFonts w:ascii="Times New Roman" w:hAnsi="Times New Roman" w:cs="Times New Roman" w:hint="eastAsia"/>
          <w:color w:val="0D0D0D"/>
          <w:szCs w:val="24"/>
          <w:lang w:bidi="ar"/>
        </w:rPr>
        <w:t xml:space="preserve">Apache Jakarta </w:t>
      </w:r>
      <w:r>
        <w:rPr>
          <w:rFonts w:ascii="宋体" w:hAnsi="宋体" w:cs="宋体" w:hint="eastAsia"/>
          <w:color w:val="0D0D0D"/>
          <w:szCs w:val="24"/>
          <w:lang w:bidi="ar"/>
        </w:rPr>
        <w:t>项目发文时使用</w:t>
      </w:r>
      <w:r>
        <w:rPr>
          <w:rFonts w:ascii="宋体" w:hAnsi="宋体" w:cs="宋体" w:hint="eastAsia"/>
          <w:color w:val="0D0D0D"/>
          <w:szCs w:val="24"/>
          <w:lang w:bidi="ar"/>
        </w:rPr>
        <w:t xml:space="preserve"> </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，而且公司项目采用</w:t>
      </w:r>
      <w:r>
        <w:rPr>
          <w:rFonts w:ascii="宋体" w:hAnsi="宋体" w:cs="宋体" w:hint="eastAsia"/>
          <w:color w:val="0D0D0D"/>
          <w:szCs w:val="24"/>
          <w:lang w:bidi="ar"/>
        </w:rPr>
        <w:t xml:space="preserve"> </w:t>
      </w:r>
      <w:r>
        <w:rPr>
          <w:rFonts w:ascii="Times New Roman" w:hAnsi="Times New Roman" w:cs="Times New Roman" w:hint="eastAsia"/>
          <w:color w:val="0D0D0D"/>
          <w:szCs w:val="24"/>
          <w:lang w:bidi="ar"/>
        </w:rPr>
        <w:t xml:space="preserve">Maven </w:t>
      </w:r>
      <w:r>
        <w:rPr>
          <w:rFonts w:ascii="宋体" w:hAnsi="宋体" w:cs="宋体" w:hint="eastAsia"/>
          <w:color w:val="0D0D0D"/>
          <w:szCs w:val="24"/>
          <w:lang w:bidi="ar"/>
        </w:rPr>
        <w:t>的比例在持续增长。</w:t>
      </w:r>
    </w:p>
    <w:p w:rsidR="004723AE" w:rsidRDefault="001B300A">
      <w:pPr>
        <w:ind w:firstLineChars="200" w:firstLine="480"/>
        <w:rPr>
          <w:rFonts w:ascii="宋体" w:hAnsi="宋体" w:cs="宋体"/>
          <w:color w:val="0D0D0D"/>
          <w:szCs w:val="24"/>
        </w:rPr>
      </w:pPr>
      <w:r>
        <w:rPr>
          <w:rFonts w:ascii="Times New Roman" w:hAnsi="Times New Roman" w:cs="Times New Roman" w:hint="eastAsia"/>
          <w:color w:val="0D0D0D"/>
          <w:szCs w:val="24"/>
          <w:lang w:bidi="ar"/>
        </w:rPr>
        <w:t>Maven</w:t>
      </w:r>
      <w:r>
        <w:rPr>
          <w:rFonts w:ascii="宋体" w:hAnsi="宋体" w:cs="宋体" w:hint="eastAsia"/>
          <w:color w:val="0D0D0D"/>
          <w:szCs w:val="24"/>
          <w:lang w:bidi="ar"/>
        </w:rPr>
        <w:t>这个单词来自于意第</w:t>
      </w:r>
      <w:proofErr w:type="gramStart"/>
      <w:r>
        <w:rPr>
          <w:rFonts w:ascii="宋体" w:hAnsi="宋体" w:cs="宋体" w:hint="eastAsia"/>
          <w:color w:val="0D0D0D"/>
          <w:szCs w:val="24"/>
          <w:lang w:bidi="ar"/>
        </w:rPr>
        <w:t>绪</w:t>
      </w:r>
      <w:proofErr w:type="gramEnd"/>
      <w:r>
        <w:rPr>
          <w:rFonts w:ascii="宋体" w:hAnsi="宋体" w:cs="宋体" w:hint="eastAsia"/>
          <w:color w:val="0D0D0D"/>
          <w:szCs w:val="24"/>
          <w:lang w:bidi="ar"/>
        </w:rPr>
        <w:t>语，意为知识的积累，最早在</w:t>
      </w:r>
      <w:r>
        <w:rPr>
          <w:rFonts w:ascii="Times New Roman" w:hAnsi="Times New Roman" w:cs="Times New Roman" w:hint="eastAsia"/>
          <w:color w:val="0D0D0D"/>
          <w:szCs w:val="24"/>
          <w:lang w:bidi="ar"/>
        </w:rPr>
        <w:t>Jakata Turbine</w:t>
      </w:r>
      <w:r>
        <w:rPr>
          <w:rFonts w:ascii="宋体" w:hAnsi="宋体" w:cs="宋体" w:hint="eastAsia"/>
          <w:color w:val="0D0D0D"/>
          <w:szCs w:val="24"/>
          <w:lang w:bidi="ar"/>
        </w:rPr>
        <w:t>项目中它开始被</w:t>
      </w:r>
      <w:r>
        <w:rPr>
          <w:rFonts w:ascii="宋体" w:hAnsi="宋体" w:cs="宋体" w:hint="eastAsia"/>
          <w:color w:val="0D0D0D"/>
          <w:szCs w:val="24"/>
          <w:lang w:bidi="ar"/>
        </w:rPr>
        <w:t>用来试图简化构建过程。当时有很多项目，它们的</w:t>
      </w:r>
      <w:r>
        <w:rPr>
          <w:rFonts w:ascii="Times New Roman" w:hAnsi="Times New Roman" w:cs="Times New Roman" w:hint="eastAsia"/>
          <w:color w:val="0D0D0D"/>
          <w:szCs w:val="24"/>
          <w:lang w:bidi="ar"/>
        </w:rPr>
        <w:t>Ant build</w:t>
      </w:r>
      <w:r>
        <w:rPr>
          <w:rFonts w:ascii="宋体" w:hAnsi="宋体" w:cs="宋体" w:hint="eastAsia"/>
          <w:color w:val="0D0D0D"/>
          <w:szCs w:val="24"/>
          <w:lang w:bidi="ar"/>
        </w:rPr>
        <w:t>文件仅有细微的差别，而</w:t>
      </w:r>
      <w:r>
        <w:rPr>
          <w:rFonts w:ascii="Times New Roman" w:hAnsi="Times New Roman" w:cs="Times New Roman" w:hint="eastAsia"/>
          <w:color w:val="0D0D0D"/>
          <w:szCs w:val="24"/>
          <w:lang w:bidi="ar"/>
        </w:rPr>
        <w:t>JAR</w:t>
      </w:r>
      <w:r>
        <w:rPr>
          <w:rFonts w:ascii="宋体" w:hAnsi="宋体" w:cs="宋体" w:hint="eastAsia"/>
          <w:color w:val="0D0D0D"/>
          <w:szCs w:val="24"/>
          <w:lang w:bidi="ar"/>
        </w:rPr>
        <w:t>文件都由</w:t>
      </w:r>
      <w:r>
        <w:rPr>
          <w:rFonts w:ascii="Times New Roman" w:hAnsi="Times New Roman" w:cs="Times New Roman" w:hint="eastAsia"/>
          <w:color w:val="0D0D0D"/>
          <w:szCs w:val="24"/>
          <w:lang w:bidi="ar"/>
        </w:rPr>
        <w:t>CVS</w:t>
      </w:r>
      <w:r>
        <w:rPr>
          <w:rFonts w:ascii="宋体" w:hAnsi="宋体" w:cs="宋体" w:hint="eastAsia"/>
          <w:color w:val="0D0D0D"/>
          <w:szCs w:val="24"/>
          <w:lang w:bidi="ar"/>
        </w:rPr>
        <w:t>来维护。于是</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创始者开始了</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这个项目，该项目的清晰定义包括，一种很方便的发布项目信息的方式，以及一种在多个项目中共享</w:t>
      </w:r>
      <w:r>
        <w:rPr>
          <w:rFonts w:ascii="Times New Roman" w:hAnsi="Times New Roman" w:cs="Times New Roman" w:hint="eastAsia"/>
          <w:color w:val="0D0D0D"/>
          <w:szCs w:val="24"/>
          <w:lang w:bidi="ar"/>
        </w:rPr>
        <w:t>JAR</w:t>
      </w:r>
      <w:r>
        <w:rPr>
          <w:rFonts w:ascii="宋体" w:hAnsi="宋体" w:cs="宋体" w:hint="eastAsia"/>
          <w:color w:val="0D0D0D"/>
          <w:szCs w:val="24"/>
          <w:lang w:bidi="ar"/>
        </w:rPr>
        <w:t>的方式寻找</w:t>
      </w:r>
      <w:r>
        <w:rPr>
          <w:rFonts w:ascii="Times New Roman" w:hAnsi="Times New Roman" w:cs="Times New Roman" w:hint="eastAsia"/>
          <w:color w:val="0D0D0D"/>
          <w:szCs w:val="24"/>
          <w:lang w:bidi="ar"/>
        </w:rPr>
        <w:t>Jar</w:t>
      </w:r>
      <w:r>
        <w:rPr>
          <w:rFonts w:ascii="宋体" w:hAnsi="宋体" w:cs="宋体" w:hint="eastAsia"/>
          <w:color w:val="0D0D0D"/>
          <w:szCs w:val="24"/>
          <w:lang w:bidi="ar"/>
        </w:rPr>
        <w:t>包在项目构建中，是最为繁琐的时间，如果</w:t>
      </w:r>
      <w:r>
        <w:rPr>
          <w:rFonts w:ascii="Times New Roman" w:hAnsi="Times New Roman" w:cs="Times New Roman" w:hint="eastAsia"/>
          <w:color w:val="0D0D0D"/>
          <w:szCs w:val="24"/>
          <w:lang w:bidi="ar"/>
        </w:rPr>
        <w:t>jar</w:t>
      </w:r>
      <w:r>
        <w:rPr>
          <w:rFonts w:ascii="宋体" w:hAnsi="宋体" w:cs="宋体" w:hint="eastAsia"/>
          <w:color w:val="0D0D0D"/>
          <w:szCs w:val="24"/>
          <w:lang w:bidi="ar"/>
        </w:rPr>
        <w:t>包多添加或缺少，</w:t>
      </w:r>
      <w:r>
        <w:rPr>
          <w:rFonts w:ascii="宋体" w:hAnsi="宋体" w:cs="宋体" w:hint="eastAsia"/>
          <w:color w:val="0D0D0D"/>
          <w:szCs w:val="24"/>
          <w:lang w:bidi="ar"/>
        </w:rPr>
        <w:t>jar</w:t>
      </w:r>
      <w:r>
        <w:rPr>
          <w:rFonts w:ascii="宋体" w:hAnsi="宋体" w:cs="宋体" w:hint="eastAsia"/>
          <w:color w:val="0D0D0D"/>
          <w:szCs w:val="24"/>
          <w:lang w:bidi="ar"/>
        </w:rPr>
        <w:t>冲突都会影响项目启动，因此加入合适的</w:t>
      </w:r>
      <w:r>
        <w:rPr>
          <w:rFonts w:ascii="Times New Roman" w:hAnsi="Times New Roman" w:cs="Times New Roman" w:hint="eastAsia"/>
          <w:color w:val="0D0D0D"/>
          <w:szCs w:val="24"/>
          <w:lang w:bidi="ar"/>
        </w:rPr>
        <w:t>jar</w:t>
      </w:r>
      <w:proofErr w:type="gramStart"/>
      <w:r>
        <w:rPr>
          <w:rFonts w:ascii="宋体" w:hAnsi="宋体" w:cs="宋体" w:hint="eastAsia"/>
          <w:color w:val="0D0D0D"/>
          <w:szCs w:val="24"/>
          <w:lang w:bidi="ar"/>
        </w:rPr>
        <w:t>包成为</w:t>
      </w:r>
      <w:proofErr w:type="gramEnd"/>
      <w:r>
        <w:rPr>
          <w:rFonts w:ascii="宋体" w:hAnsi="宋体" w:cs="宋体" w:hint="eastAsia"/>
          <w:color w:val="0D0D0D"/>
          <w:szCs w:val="24"/>
          <w:lang w:bidi="ar"/>
        </w:rPr>
        <w:t>程序员比较头疼的事情。项目中加入</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以后。程序员不要再考虑这个问题，</w:t>
      </w:r>
      <w:r>
        <w:rPr>
          <w:rFonts w:ascii="Times New Roman" w:hAnsi="Times New Roman" w:cs="Times New Roman" w:hint="eastAsia"/>
          <w:color w:val="0D0D0D"/>
          <w:szCs w:val="24"/>
          <w:lang w:bidi="ar"/>
        </w:rPr>
        <w:t>jar</w:t>
      </w:r>
      <w:r>
        <w:rPr>
          <w:rFonts w:ascii="宋体" w:hAnsi="宋体" w:cs="宋体" w:hint="eastAsia"/>
          <w:color w:val="0D0D0D"/>
          <w:szCs w:val="24"/>
          <w:lang w:bidi="ar"/>
        </w:rPr>
        <w:t>包的依赖关系完全有</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帮助处理，程序员只需要在</w:t>
      </w:r>
      <w:r>
        <w:rPr>
          <w:rFonts w:ascii="Times New Roman" w:hAnsi="Times New Roman" w:cs="Times New Roman" w:hint="eastAsia"/>
          <w:color w:val="0D0D0D"/>
          <w:szCs w:val="24"/>
          <w:lang w:bidi="ar"/>
        </w:rPr>
        <w:t>pom</w:t>
      </w:r>
      <w:r>
        <w:rPr>
          <w:rFonts w:ascii="宋体" w:hAnsi="宋体" w:cs="宋体" w:hint="eastAsia"/>
          <w:color w:val="0D0D0D"/>
          <w:szCs w:val="24"/>
          <w:lang w:bidi="ar"/>
        </w:rPr>
        <w:t>.</w:t>
      </w:r>
      <w:r>
        <w:rPr>
          <w:rFonts w:ascii="Times New Roman" w:hAnsi="Times New Roman" w:cs="Times New Roman" w:hint="eastAsia"/>
          <w:color w:val="0D0D0D"/>
          <w:szCs w:val="24"/>
          <w:lang w:bidi="ar"/>
        </w:rPr>
        <w:t>xml</w:t>
      </w:r>
      <w:r>
        <w:rPr>
          <w:rFonts w:ascii="宋体" w:hAnsi="宋体" w:cs="宋体" w:hint="eastAsia"/>
          <w:color w:val="0D0D0D"/>
          <w:szCs w:val="24"/>
          <w:lang w:bidi="ar"/>
        </w:rPr>
        <w:t>文件中配置需要的参数，</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自动找出所有依赖，然后从中央仓库中去下载</w:t>
      </w:r>
      <w:r>
        <w:rPr>
          <w:rFonts w:ascii="Times New Roman" w:hAnsi="Times New Roman" w:cs="Times New Roman" w:hint="eastAsia"/>
          <w:color w:val="0D0D0D"/>
          <w:szCs w:val="24"/>
          <w:lang w:bidi="ar"/>
        </w:rPr>
        <w:t>jar</w:t>
      </w:r>
      <w:r>
        <w:rPr>
          <w:rFonts w:ascii="宋体" w:hAnsi="宋体" w:cs="宋体" w:hint="eastAsia"/>
          <w:color w:val="0D0D0D"/>
          <w:szCs w:val="24"/>
          <w:lang w:bidi="ar"/>
        </w:rPr>
        <w:t>包。下载好的</w:t>
      </w:r>
      <w:r>
        <w:rPr>
          <w:rFonts w:ascii="Times New Roman" w:hAnsi="Times New Roman" w:cs="Times New Roman" w:hint="eastAsia"/>
          <w:color w:val="0D0D0D"/>
          <w:szCs w:val="24"/>
          <w:lang w:bidi="ar"/>
        </w:rPr>
        <w:t>jar</w:t>
      </w:r>
      <w:r>
        <w:rPr>
          <w:rFonts w:ascii="宋体" w:hAnsi="宋体" w:cs="宋体" w:hint="eastAsia"/>
          <w:color w:val="0D0D0D"/>
          <w:szCs w:val="24"/>
          <w:lang w:bidi="ar"/>
        </w:rPr>
        <w:t>包放在本地。</w:t>
      </w:r>
      <w:proofErr w:type="gramStart"/>
      <w:r>
        <w:rPr>
          <w:rFonts w:ascii="宋体" w:hAnsi="宋体" w:cs="宋体" w:hint="eastAsia"/>
          <w:color w:val="0D0D0D"/>
          <w:szCs w:val="24"/>
          <w:lang w:bidi="ar"/>
        </w:rPr>
        <w:t>供项目</w:t>
      </w:r>
      <w:proofErr w:type="gramEnd"/>
      <w:r>
        <w:rPr>
          <w:rFonts w:ascii="宋体" w:hAnsi="宋体" w:cs="宋体" w:hint="eastAsia"/>
          <w:color w:val="0D0D0D"/>
          <w:szCs w:val="24"/>
          <w:lang w:bidi="ar"/>
        </w:rPr>
        <w:t>使用。如果先看源代码，</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也会自动去下载。关联到</w:t>
      </w:r>
      <w:r>
        <w:rPr>
          <w:rFonts w:ascii="Times New Roman" w:hAnsi="Times New Roman" w:cs="Times New Roman" w:hint="eastAsia"/>
          <w:color w:val="0D0D0D"/>
          <w:szCs w:val="24"/>
          <w:lang w:bidi="ar"/>
        </w:rPr>
        <w:t>class</w:t>
      </w:r>
      <w:r>
        <w:rPr>
          <w:rFonts w:ascii="宋体" w:hAnsi="宋体" w:cs="宋体" w:hint="eastAsia"/>
          <w:color w:val="0D0D0D"/>
          <w:szCs w:val="24"/>
          <w:lang w:bidi="ar"/>
        </w:rPr>
        <w:t>文件上。这些功能对程序员来说非常方便，剩去了很多时间。</w:t>
      </w:r>
    </w:p>
    <w:p w:rsidR="004723AE" w:rsidRDefault="001B300A">
      <w:pPr>
        <w:ind w:firstLineChars="200" w:firstLine="480"/>
        <w:rPr>
          <w:rFonts w:ascii="宋体" w:hAnsi="宋体" w:cs="宋体"/>
          <w:color w:val="0D0D0D"/>
          <w:szCs w:val="24"/>
          <w:lang w:bidi="ar"/>
        </w:rPr>
      </w:pPr>
      <w:r>
        <w:rPr>
          <w:rFonts w:ascii="Times New Roman" w:hAnsi="Times New Roman" w:cs="Times New Roman" w:hint="eastAsia"/>
          <w:color w:val="0D0D0D"/>
          <w:szCs w:val="24"/>
          <w:lang w:bidi="ar"/>
        </w:rPr>
        <w:t>Maven</w:t>
      </w:r>
      <w:r>
        <w:rPr>
          <w:rFonts w:ascii="宋体" w:hAnsi="宋体" w:cs="宋体" w:hint="eastAsia"/>
          <w:color w:val="0D0D0D"/>
          <w:szCs w:val="24"/>
          <w:lang w:bidi="ar"/>
        </w:rPr>
        <w:t>的测试，打包功能也很强大。写好的单元测试，利用</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可以批量操作。</w:t>
      </w:r>
      <w:r>
        <w:rPr>
          <w:rFonts w:ascii="Times New Roman" w:hAnsi="Times New Roman" w:cs="Times New Roman" w:hint="eastAsia"/>
          <w:color w:val="0D0D0D"/>
          <w:szCs w:val="24"/>
          <w:lang w:bidi="ar"/>
        </w:rPr>
        <w:t>Maven</w:t>
      </w:r>
      <w:r>
        <w:rPr>
          <w:rFonts w:ascii="宋体" w:hAnsi="宋体" w:cs="宋体" w:hint="eastAsia"/>
          <w:color w:val="0D0D0D"/>
          <w:szCs w:val="24"/>
          <w:lang w:bidi="ar"/>
        </w:rPr>
        <w:t>自动的将项目打包。程序员可以直接把打好的包，发布使用。</w:t>
      </w:r>
    </w:p>
    <w:p w:rsidR="004723AE" w:rsidRDefault="004723AE">
      <w:pPr>
        <w:ind w:firstLineChars="200" w:firstLine="480"/>
        <w:rPr>
          <w:rFonts w:ascii="宋体" w:hAnsi="宋体" w:cs="宋体"/>
          <w:color w:val="0D0D0D"/>
          <w:szCs w:val="24"/>
          <w:lang w:bidi="ar"/>
        </w:rPr>
      </w:pPr>
    </w:p>
    <w:p w:rsidR="004723AE" w:rsidRDefault="001B300A">
      <w:pPr>
        <w:pStyle w:val="3"/>
        <w:spacing w:beforeLines="50"/>
      </w:pPr>
      <w:bookmarkStart w:id="391" w:name="_Toc451087447"/>
      <w:bookmarkStart w:id="392" w:name="_Toc451087686"/>
      <w:bookmarkStart w:id="393" w:name="_Toc24661"/>
      <w:bookmarkStart w:id="394" w:name="_Toc27528"/>
      <w:bookmarkStart w:id="395" w:name="_Toc4999"/>
      <w:bookmarkStart w:id="396" w:name="_Toc451086959"/>
      <w:bookmarkStart w:id="397" w:name="_Toc5259"/>
      <w:bookmarkStart w:id="398" w:name="_Toc15755"/>
      <w:bookmarkStart w:id="399" w:name="_Toc24075"/>
      <w:bookmarkStart w:id="400" w:name="_Toc32293"/>
      <w:bookmarkStart w:id="401" w:name="_Toc451081477"/>
      <w:bookmarkStart w:id="402" w:name="_Toc20003"/>
      <w:bookmarkStart w:id="403" w:name="_Toc21071"/>
      <w:bookmarkStart w:id="404" w:name="_Toc451112195"/>
      <w:r>
        <w:rPr>
          <w:rFonts w:hint="eastAsia"/>
        </w:rPr>
        <w:t>版本控制工具</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rsidR="004723AE" w:rsidRDefault="001B300A">
      <w:pPr>
        <w:ind w:firstLine="560"/>
        <w:rPr>
          <w:rFonts w:ascii="宋体" w:hAnsi="宋体" w:cs="宋体"/>
          <w:color w:val="0D0D0D"/>
          <w:szCs w:val="24"/>
        </w:rPr>
      </w:pPr>
      <w:r>
        <w:rPr>
          <w:rFonts w:ascii="Times New Roman" w:hAnsi="Times New Roman" w:cs="Times New Roman"/>
          <w:color w:val="0D0D0D"/>
          <w:szCs w:val="24"/>
          <w:lang w:bidi="ar"/>
        </w:rPr>
        <w:t>SVN</w:t>
      </w:r>
      <w:r>
        <w:rPr>
          <w:rFonts w:ascii="宋体" w:hAnsi="宋体" w:cs="宋体" w:hint="eastAsia"/>
          <w:color w:val="0D0D0D"/>
          <w:szCs w:val="24"/>
          <w:lang w:bidi="ar"/>
        </w:rPr>
        <w:t>是一个开源代码的版本控制工具。它采用分支管理系统，方便团队开发使用，便于版本的管理。在项目中也发挥巨大作用。</w:t>
      </w:r>
    </w:p>
    <w:p w:rsidR="004723AE" w:rsidRDefault="001B300A">
      <w:pPr>
        <w:ind w:firstLineChars="200" w:firstLine="480"/>
        <w:rPr>
          <w:rFonts w:ascii="宋体" w:hAnsi="宋体" w:cs="宋体"/>
          <w:color w:val="0D0D0D"/>
          <w:szCs w:val="24"/>
        </w:rPr>
      </w:pPr>
      <w:r>
        <w:rPr>
          <w:rFonts w:ascii="宋体" w:hAnsi="宋体" w:cs="宋体" w:hint="eastAsia"/>
          <w:color w:val="0D0D0D"/>
          <w:szCs w:val="24"/>
          <w:lang w:bidi="ar"/>
        </w:rPr>
        <w:t xml:space="preserve"> </w:t>
      </w:r>
      <w:r>
        <w:rPr>
          <w:rFonts w:ascii="Times New Roman" w:hAnsi="Times New Roman" w:cs="Times New Roman" w:hint="eastAsia"/>
          <w:color w:val="0D0D0D"/>
          <w:szCs w:val="24"/>
          <w:lang w:bidi="ar"/>
        </w:rPr>
        <w:t>SVN</w:t>
      </w:r>
      <w:r>
        <w:rPr>
          <w:rFonts w:ascii="宋体" w:hAnsi="宋体" w:cs="宋体" w:hint="eastAsia"/>
          <w:color w:val="0D0D0D"/>
          <w:szCs w:val="24"/>
          <w:lang w:bidi="ar"/>
        </w:rPr>
        <w:t>全名</w:t>
      </w:r>
      <w:r>
        <w:rPr>
          <w:rFonts w:ascii="Times New Roman" w:hAnsi="Times New Roman" w:cs="Times New Roman" w:hint="eastAsia"/>
          <w:color w:val="0D0D0D"/>
          <w:szCs w:val="24"/>
          <w:lang w:bidi="ar"/>
        </w:rPr>
        <w:t>Subversion</w:t>
      </w:r>
      <w:r>
        <w:rPr>
          <w:rFonts w:ascii="宋体" w:hAnsi="宋体" w:cs="宋体" w:hint="eastAsia"/>
          <w:color w:val="0D0D0D"/>
          <w:szCs w:val="24"/>
          <w:lang w:bidi="ar"/>
        </w:rPr>
        <w:t>，即版本控制系统。</w:t>
      </w:r>
      <w:r>
        <w:rPr>
          <w:rFonts w:ascii="Times New Roman" w:hAnsi="Times New Roman" w:cs="Times New Roman" w:hint="eastAsia"/>
          <w:color w:val="0D0D0D"/>
          <w:szCs w:val="24"/>
          <w:lang w:bidi="ar"/>
        </w:rPr>
        <w:t>SVN</w:t>
      </w:r>
      <w:r>
        <w:rPr>
          <w:rFonts w:ascii="宋体" w:hAnsi="宋体" w:cs="宋体" w:hint="eastAsia"/>
          <w:color w:val="0D0D0D"/>
          <w:szCs w:val="24"/>
          <w:lang w:bidi="ar"/>
        </w:rPr>
        <w:t>与</w:t>
      </w:r>
      <w:r>
        <w:rPr>
          <w:rFonts w:ascii="Times New Roman" w:hAnsi="Times New Roman" w:cs="Times New Roman" w:hint="eastAsia"/>
          <w:color w:val="0D0D0D"/>
          <w:szCs w:val="24"/>
          <w:lang w:bidi="ar"/>
        </w:rPr>
        <w:t>CVS</w:t>
      </w:r>
      <w:r>
        <w:rPr>
          <w:rFonts w:ascii="宋体" w:hAnsi="宋体" w:cs="宋体" w:hint="eastAsia"/>
          <w:color w:val="0D0D0D"/>
          <w:szCs w:val="24"/>
          <w:lang w:bidi="ar"/>
        </w:rPr>
        <w:t>一样，是一个跨平台的软件，支持大多数常见的操作系统。作为一个开源的版本控制系</w:t>
      </w:r>
      <w:r>
        <w:rPr>
          <w:rFonts w:ascii="宋体" w:hAnsi="宋体" w:cs="宋体" w:hint="eastAsia"/>
          <w:color w:val="0D0D0D"/>
          <w:szCs w:val="24"/>
          <w:lang w:bidi="ar"/>
        </w:rPr>
        <w:lastRenderedPageBreak/>
        <w:t>统</w:t>
      </w:r>
      <w:r>
        <w:rPr>
          <w:rFonts w:ascii="宋体" w:hAnsi="宋体" w:cs="宋体" w:hint="eastAsia"/>
          <w:color w:val="0D0D0D"/>
          <w:szCs w:val="24"/>
          <w:lang w:bidi="ar"/>
        </w:rPr>
        <w:t>,</w:t>
      </w:r>
      <w:r>
        <w:rPr>
          <w:rFonts w:ascii="Times New Roman" w:hAnsi="Times New Roman" w:cs="Times New Roman" w:hint="eastAsia"/>
          <w:color w:val="0D0D0D"/>
          <w:szCs w:val="24"/>
          <w:lang w:bidi="ar"/>
        </w:rPr>
        <w:t>Subversion</w:t>
      </w:r>
      <w:r>
        <w:rPr>
          <w:rFonts w:ascii="宋体" w:hAnsi="宋体" w:cs="宋体" w:hint="eastAsia"/>
          <w:color w:val="0D0D0D"/>
          <w:szCs w:val="24"/>
          <w:lang w:bidi="ar"/>
        </w:rPr>
        <w:t>管理着随时间改变的数据。这些数据放置在一个中央资料档案库</w:t>
      </w:r>
      <w:r>
        <w:rPr>
          <w:rFonts w:ascii="宋体" w:hAnsi="宋体" w:cs="宋体" w:hint="eastAsia"/>
          <w:color w:val="0D0D0D"/>
          <w:szCs w:val="24"/>
          <w:lang w:bidi="ar"/>
        </w:rPr>
        <w:t>(</w:t>
      </w:r>
      <w:r>
        <w:rPr>
          <w:rFonts w:ascii="Times New Roman" w:hAnsi="Times New Roman" w:cs="Times New Roman" w:hint="eastAsia"/>
          <w:color w:val="0D0D0D"/>
          <w:szCs w:val="24"/>
          <w:lang w:bidi="ar"/>
        </w:rPr>
        <w:t>repository</w:t>
      </w:r>
      <w:r>
        <w:rPr>
          <w:rFonts w:ascii="宋体" w:hAnsi="宋体" w:cs="宋体" w:hint="eastAsia"/>
          <w:color w:val="0D0D0D"/>
          <w:szCs w:val="24"/>
          <w:lang w:bidi="ar"/>
        </w:rPr>
        <w:t>)</w:t>
      </w:r>
      <w:r>
        <w:rPr>
          <w:rFonts w:ascii="宋体" w:hAnsi="宋体" w:cs="宋体" w:hint="eastAsia"/>
          <w:color w:val="0D0D0D"/>
          <w:szCs w:val="24"/>
          <w:lang w:bidi="ar"/>
        </w:rPr>
        <w:t>中。这个档案库很像一个普通的文件服务器</w:t>
      </w:r>
      <w:r>
        <w:rPr>
          <w:rFonts w:ascii="宋体" w:hAnsi="宋体" w:cs="宋体" w:hint="eastAsia"/>
          <w:color w:val="0D0D0D"/>
          <w:szCs w:val="24"/>
          <w:lang w:bidi="ar"/>
        </w:rPr>
        <w:t>,</w:t>
      </w:r>
      <w:r>
        <w:rPr>
          <w:rFonts w:ascii="宋体" w:hAnsi="宋体" w:cs="宋体" w:hint="eastAsia"/>
          <w:color w:val="0D0D0D"/>
          <w:szCs w:val="24"/>
          <w:lang w:bidi="ar"/>
        </w:rPr>
        <w:t>不过它会记住每一次文件的变动。这样你就可以把档案恢复到旧的版本</w:t>
      </w:r>
      <w:r>
        <w:rPr>
          <w:rFonts w:ascii="宋体" w:hAnsi="宋体" w:cs="宋体" w:hint="eastAsia"/>
          <w:color w:val="0D0D0D"/>
          <w:szCs w:val="24"/>
          <w:lang w:bidi="ar"/>
        </w:rPr>
        <w:t>,</w:t>
      </w:r>
      <w:r>
        <w:rPr>
          <w:rFonts w:ascii="宋体" w:hAnsi="宋体" w:cs="宋体" w:hint="eastAsia"/>
          <w:color w:val="0D0D0D"/>
          <w:szCs w:val="24"/>
          <w:lang w:bidi="ar"/>
        </w:rPr>
        <w:t>或是浏览文件的变动历史。</w:t>
      </w:r>
      <w:r>
        <w:rPr>
          <w:rFonts w:ascii="Times New Roman" w:hAnsi="Times New Roman" w:cs="Times New Roman" w:hint="eastAsia"/>
          <w:color w:val="0D0D0D"/>
          <w:szCs w:val="24"/>
          <w:lang w:bidi="ar"/>
        </w:rPr>
        <w:t>Subversion</w:t>
      </w:r>
      <w:r>
        <w:rPr>
          <w:rFonts w:ascii="宋体" w:hAnsi="宋体" w:cs="宋体" w:hint="eastAsia"/>
          <w:color w:val="0D0D0D"/>
          <w:szCs w:val="24"/>
          <w:lang w:bidi="ar"/>
        </w:rPr>
        <w:t>是一个通用</w:t>
      </w:r>
      <w:r>
        <w:rPr>
          <w:rFonts w:ascii="宋体" w:hAnsi="宋体" w:cs="宋体" w:hint="eastAsia"/>
          <w:color w:val="0D0D0D"/>
          <w:szCs w:val="24"/>
          <w:lang w:bidi="ar"/>
        </w:rPr>
        <w:t>的系统</w:t>
      </w:r>
      <w:r>
        <w:rPr>
          <w:rFonts w:ascii="宋体" w:hAnsi="宋体" w:cs="宋体" w:hint="eastAsia"/>
          <w:color w:val="0D0D0D"/>
          <w:szCs w:val="24"/>
          <w:lang w:bidi="ar"/>
        </w:rPr>
        <w:t>,</w:t>
      </w:r>
      <w:r>
        <w:rPr>
          <w:rFonts w:ascii="宋体" w:hAnsi="宋体" w:cs="宋体" w:hint="eastAsia"/>
          <w:color w:val="0D0D0D"/>
          <w:szCs w:val="24"/>
          <w:lang w:bidi="ar"/>
        </w:rPr>
        <w:t>可用来管理任何类型的文件</w:t>
      </w:r>
      <w:r>
        <w:rPr>
          <w:rFonts w:ascii="宋体" w:hAnsi="宋体" w:cs="宋体" w:hint="eastAsia"/>
          <w:color w:val="0D0D0D"/>
          <w:szCs w:val="24"/>
          <w:lang w:bidi="ar"/>
        </w:rPr>
        <w:t>,</w:t>
      </w:r>
      <w:r>
        <w:rPr>
          <w:rFonts w:ascii="宋体" w:hAnsi="宋体" w:cs="宋体" w:hint="eastAsia"/>
          <w:color w:val="0D0D0D"/>
          <w:szCs w:val="24"/>
          <w:lang w:bidi="ar"/>
        </w:rPr>
        <w:t>其中包括了程序源码。</w:t>
      </w:r>
    </w:p>
    <w:p w:rsidR="004723AE" w:rsidRDefault="004723AE">
      <w:pPr>
        <w:pStyle w:val="a0"/>
        <w:ind w:firstLineChars="0" w:firstLine="0"/>
      </w:pPr>
    </w:p>
    <w:p w:rsidR="004723AE" w:rsidRDefault="001B300A">
      <w:pPr>
        <w:pStyle w:val="2"/>
        <w:spacing w:beforeLines="50" w:after="0"/>
      </w:pPr>
      <w:bookmarkStart w:id="405" w:name="_Toc449212762"/>
      <w:bookmarkStart w:id="406" w:name="_Toc390945964"/>
      <w:bookmarkStart w:id="407" w:name="_Toc11610"/>
      <w:bookmarkStart w:id="408" w:name="_Toc16976"/>
      <w:bookmarkStart w:id="409" w:name="_Toc451081478"/>
      <w:bookmarkStart w:id="410" w:name="_Toc2777"/>
      <w:bookmarkStart w:id="411" w:name="_Toc17158"/>
      <w:bookmarkStart w:id="412" w:name="_Toc451086960"/>
      <w:bookmarkStart w:id="413" w:name="_Toc1597"/>
      <w:bookmarkStart w:id="414" w:name="_Toc17203"/>
      <w:bookmarkStart w:id="415" w:name="_Toc12017"/>
      <w:bookmarkStart w:id="416" w:name="_Toc8545"/>
      <w:bookmarkStart w:id="417" w:name="_Toc451087448"/>
      <w:bookmarkStart w:id="418" w:name="_Toc451087687"/>
      <w:bookmarkStart w:id="419" w:name="_Toc9642"/>
      <w:bookmarkStart w:id="420" w:name="_Toc26876"/>
      <w:bookmarkStart w:id="421" w:name="_Toc451112196"/>
      <w:r>
        <w:rPr>
          <w:rFonts w:hint="eastAsia"/>
        </w:rPr>
        <w:t>本章小结</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rsidR="004723AE" w:rsidRDefault="001B300A">
      <w:pPr>
        <w:sectPr w:rsidR="004723AE">
          <w:footerReference w:type="default" r:id="rId17"/>
          <w:endnotePr>
            <w:numFmt w:val="decimal"/>
          </w:endnotePr>
          <w:pgSz w:w="10319" w:h="14578"/>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pgNumType w:start="1"/>
          <w:cols w:space="720"/>
          <w:docGrid w:linePitch="360" w:charSpace="1861"/>
        </w:sectPr>
      </w:pPr>
      <w:r>
        <w:rPr>
          <w:rFonts w:hint="eastAsia"/>
        </w:rPr>
        <w:t xml:space="preserve">    </w:t>
      </w:r>
      <w:r>
        <w:rPr>
          <w:rFonts w:hint="eastAsia"/>
        </w:rPr>
        <w:t>本章主要介绍了青年团</w:t>
      </w:r>
      <w:proofErr w:type="gramStart"/>
      <w:r>
        <w:rPr>
          <w:rFonts w:hint="eastAsia"/>
        </w:rPr>
        <w:t>契</w:t>
      </w:r>
      <w:proofErr w:type="gramEnd"/>
      <w:r>
        <w:rPr>
          <w:rFonts w:hint="eastAsia"/>
        </w:rPr>
        <w:t>分享交流系统的开发语言是</w:t>
      </w:r>
      <w:r>
        <w:rPr>
          <w:rFonts w:hint="eastAsia"/>
          <w:color w:val="000000"/>
        </w:rPr>
        <w:t>Java</w:t>
      </w:r>
      <w:r>
        <w:rPr>
          <w:rFonts w:hint="eastAsia"/>
        </w:rPr>
        <w:t>语言，系统页面采用</w:t>
      </w:r>
      <w:r>
        <w:rPr>
          <w:rFonts w:hint="eastAsia"/>
          <w:color w:val="000000"/>
        </w:rPr>
        <w:t>html+css</w:t>
      </w:r>
      <w:r>
        <w:rPr>
          <w:rFonts w:hint="eastAsia"/>
        </w:rPr>
        <w:t>设计并通过</w:t>
      </w:r>
      <w:r>
        <w:rPr>
          <w:rFonts w:hint="eastAsia"/>
        </w:rPr>
        <w:t>js</w:t>
      </w:r>
      <w:r>
        <w:rPr>
          <w:rFonts w:hint="eastAsia"/>
        </w:rPr>
        <w:t>相关框架实现了页面中的动态效果，以及整个应用程序的开发所使用的</w:t>
      </w:r>
      <w:r>
        <w:rPr>
          <w:rFonts w:hint="eastAsia"/>
          <w:color w:val="000000"/>
        </w:rPr>
        <w:t>SSM</w:t>
      </w:r>
      <w:r>
        <w:rPr>
          <w:rFonts w:hint="eastAsia"/>
        </w:rPr>
        <w:t>框架。然后又介绍了青年团</w:t>
      </w:r>
      <w:proofErr w:type="gramStart"/>
      <w:r>
        <w:rPr>
          <w:rFonts w:hint="eastAsia"/>
        </w:rPr>
        <w:t>契</w:t>
      </w:r>
      <w:proofErr w:type="gramEnd"/>
      <w:r>
        <w:rPr>
          <w:rFonts w:hint="eastAsia"/>
        </w:rPr>
        <w:t>分享交流系统的开发平台是</w:t>
      </w:r>
      <w:r>
        <w:rPr>
          <w:rFonts w:ascii="宋体" w:hAnsi="宋体" w:hint="eastAsia"/>
        </w:rPr>
        <w:t>基于</w:t>
      </w:r>
      <w:r>
        <w:rPr>
          <w:rFonts w:hint="eastAsia"/>
          <w:color w:val="000000"/>
        </w:rPr>
        <w:t>Eclipse</w:t>
      </w:r>
      <w:r>
        <w:rPr>
          <w:rFonts w:ascii="宋体" w:hAnsi="宋体" w:hint="eastAsia"/>
        </w:rPr>
        <w:t>的</w:t>
      </w:r>
      <w:r>
        <w:rPr>
          <w:rFonts w:ascii="Times New Roman" w:hAnsi="Times New Roman" w:cs="Times New Roman"/>
        </w:rPr>
        <w:t>Luna</w:t>
      </w:r>
      <w:r>
        <w:rPr>
          <w:rFonts w:ascii="宋体" w:hAnsi="宋体" w:hint="eastAsia"/>
        </w:rPr>
        <w:t>的当前最新版本，后台存取数据是使用的在可移植性和</w:t>
      </w:r>
      <w:proofErr w:type="gramStart"/>
      <w:r>
        <w:rPr>
          <w:rFonts w:ascii="宋体" w:hAnsi="宋体" w:hint="eastAsia"/>
        </w:rPr>
        <w:t>可</w:t>
      </w:r>
      <w:proofErr w:type="gramEnd"/>
      <w:r>
        <w:rPr>
          <w:rFonts w:ascii="宋体" w:hAnsi="宋体" w:hint="eastAsia"/>
        </w:rPr>
        <w:t>扩展性以及灵活性相关方面表现十分优异的</w:t>
      </w:r>
      <w:r>
        <w:rPr>
          <w:rFonts w:hint="eastAsia"/>
          <w:color w:val="000000"/>
        </w:rPr>
        <w:t>MySQL</w:t>
      </w:r>
      <w:r>
        <w:rPr>
          <w:rFonts w:ascii="宋体" w:hAnsi="宋体" w:hint="eastAsia"/>
        </w:rPr>
        <w:t>数据库，部署应用程序则使用了</w:t>
      </w:r>
      <w:r>
        <w:rPr>
          <w:rFonts w:hint="eastAsia"/>
          <w:color w:val="000000"/>
        </w:rPr>
        <w:t>Tomcat</w:t>
      </w:r>
      <w:r>
        <w:rPr>
          <w:rFonts w:ascii="宋体" w:hAnsi="宋体" w:hint="eastAsia"/>
        </w:rPr>
        <w:t xml:space="preserve"> 7.0</w:t>
      </w:r>
      <w:r>
        <w:rPr>
          <w:rFonts w:ascii="宋体" w:hAnsi="宋体" w:hint="eastAsia"/>
        </w:rPr>
        <w:t>版本作为服务器。</w:t>
      </w:r>
    </w:p>
    <w:p w:rsidR="004723AE" w:rsidRDefault="001B300A">
      <w:pPr>
        <w:pStyle w:val="1"/>
      </w:pPr>
      <w:bookmarkStart w:id="422" w:name="_Toc22999"/>
      <w:bookmarkStart w:id="423" w:name="_Toc8148"/>
      <w:bookmarkStart w:id="424" w:name="_Toc31478"/>
      <w:bookmarkStart w:id="425" w:name="_Toc26976"/>
      <w:bookmarkStart w:id="426" w:name="_Toc451081479"/>
      <w:bookmarkStart w:id="427" w:name="_Toc451086961"/>
      <w:bookmarkStart w:id="428" w:name="_Toc451087449"/>
      <w:bookmarkStart w:id="429" w:name="_Toc449212763"/>
      <w:bookmarkStart w:id="430" w:name="_Toc7573"/>
      <w:bookmarkStart w:id="431" w:name="_Toc451087688"/>
      <w:bookmarkStart w:id="432" w:name="_Toc15068"/>
      <w:bookmarkStart w:id="433" w:name="_Toc11348"/>
      <w:bookmarkStart w:id="434" w:name="_Toc3530"/>
      <w:bookmarkStart w:id="435" w:name="_Toc18155"/>
      <w:bookmarkStart w:id="436" w:name="_Toc11133"/>
      <w:bookmarkStart w:id="437" w:name="_Toc30282"/>
      <w:bookmarkStart w:id="438" w:name="_Toc451112197"/>
      <w:r>
        <w:rPr>
          <w:rFonts w:hint="eastAsia"/>
        </w:rPr>
        <w:lastRenderedPageBreak/>
        <w:t>需求分析</w:t>
      </w:r>
      <w:bookmarkEnd w:id="422"/>
      <w:r>
        <w:rPr>
          <w:rFonts w:hint="eastAsia"/>
        </w:rPr>
        <w:t>与可行性分析</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4723AE" w:rsidRDefault="001B300A">
      <w:pPr>
        <w:pStyle w:val="2"/>
        <w:spacing w:beforeLines="50" w:before="156" w:after="0"/>
      </w:pPr>
      <w:bookmarkStart w:id="439" w:name="_Toc359599090"/>
      <w:bookmarkStart w:id="440" w:name="_Toc451087450"/>
      <w:bookmarkStart w:id="441" w:name="_Toc451086962"/>
      <w:bookmarkStart w:id="442" w:name="_Toc10424"/>
      <w:bookmarkStart w:id="443" w:name="_Toc6419"/>
      <w:bookmarkStart w:id="444" w:name="_Toc9025"/>
      <w:bookmarkStart w:id="445" w:name="_Toc449212764"/>
      <w:bookmarkStart w:id="446" w:name="_Toc451081480"/>
      <w:bookmarkStart w:id="447" w:name="_Toc13815"/>
      <w:bookmarkStart w:id="448" w:name="_Toc31855"/>
      <w:bookmarkStart w:id="449" w:name="_Toc14234"/>
      <w:bookmarkStart w:id="450" w:name="_Toc451087689"/>
      <w:bookmarkStart w:id="451" w:name="_Toc390945966"/>
      <w:bookmarkStart w:id="452" w:name="_Toc24257"/>
      <w:bookmarkStart w:id="453" w:name="_Toc12427"/>
      <w:bookmarkStart w:id="454" w:name="_Toc26689"/>
      <w:bookmarkStart w:id="455" w:name="_Toc15566"/>
      <w:bookmarkStart w:id="456" w:name="_Toc451112198"/>
      <w:r>
        <w:rPr>
          <w:rFonts w:hint="eastAsia"/>
        </w:rPr>
        <w:t>系统的</w:t>
      </w:r>
      <w:r>
        <w:t>需求</w:t>
      </w:r>
      <w:bookmarkEnd w:id="439"/>
      <w:r>
        <w:rPr>
          <w:rFonts w:hint="eastAsia"/>
        </w:rPr>
        <w:t>分析</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4723AE" w:rsidRDefault="001B300A">
      <w:pPr>
        <w:ind w:firstLineChars="200" w:firstLine="480"/>
        <w:rPr>
          <w:rFonts w:ascii="宋体" w:hAnsi="宋体"/>
          <w:bCs/>
        </w:rPr>
      </w:pPr>
      <w:r>
        <w:rPr>
          <w:rFonts w:ascii="宋体" w:hAnsi="宋体" w:hint="eastAsia"/>
          <w:bCs/>
        </w:rPr>
        <w:t>通过对百度贴吧，人人等网上论坛交流分享系统的认识和分析，我对交流分享系统有了基本的了解，我觉得作为一个供基督徒使用的分享交流系统至少应该具有以下的一些基本功能：</w:t>
      </w:r>
    </w:p>
    <w:p w:rsidR="004723AE" w:rsidRDefault="001B300A">
      <w:pPr>
        <w:ind w:firstLineChars="200" w:firstLine="480"/>
        <w:rPr>
          <w:rFonts w:ascii="宋体" w:hAnsi="宋体"/>
          <w:bCs/>
        </w:rPr>
      </w:pPr>
      <w:r>
        <w:rPr>
          <w:rFonts w:ascii="宋体" w:hAnsi="宋体" w:hint="eastAsia"/>
          <w:bCs/>
        </w:rPr>
        <w:t>1.</w:t>
      </w:r>
      <w:r>
        <w:rPr>
          <w:rFonts w:ascii="宋体" w:hAnsi="宋体" w:hint="eastAsia"/>
          <w:bCs/>
        </w:rPr>
        <w:t>用户注册：如果想在该系统中进行发帖并且想要搜索相应的资源信息，需要用户登录到系统中才可以。因此，必须提供用户注册功能；</w:t>
      </w:r>
    </w:p>
    <w:p w:rsidR="004723AE" w:rsidRDefault="001B300A">
      <w:pPr>
        <w:ind w:firstLineChars="200" w:firstLine="480"/>
        <w:rPr>
          <w:rFonts w:ascii="宋体" w:hAnsi="宋体"/>
          <w:bCs/>
        </w:rPr>
      </w:pPr>
      <w:r>
        <w:rPr>
          <w:rFonts w:ascii="宋体" w:hAnsi="宋体" w:hint="eastAsia"/>
          <w:bCs/>
        </w:rPr>
        <w:t>2.</w:t>
      </w:r>
      <w:r>
        <w:rPr>
          <w:rFonts w:ascii="宋体" w:hAnsi="宋体" w:hint="eastAsia"/>
          <w:bCs/>
        </w:rPr>
        <w:t>用户登录：只有用户登</w:t>
      </w:r>
      <w:r>
        <w:rPr>
          <w:rFonts w:ascii="宋体" w:hAnsi="宋体" w:hint="eastAsia"/>
          <w:bCs/>
        </w:rPr>
        <w:t>录到系统中才能真正的使用系统的一系列功能。</w:t>
      </w:r>
    </w:p>
    <w:p w:rsidR="004723AE" w:rsidRDefault="001B300A">
      <w:pPr>
        <w:ind w:firstLineChars="200" w:firstLine="480"/>
        <w:rPr>
          <w:rFonts w:ascii="宋体" w:hAnsi="宋体"/>
          <w:bCs/>
        </w:rPr>
      </w:pPr>
      <w:r>
        <w:rPr>
          <w:rFonts w:ascii="宋体" w:hAnsi="宋体" w:hint="eastAsia"/>
          <w:bCs/>
        </w:rPr>
        <w:t>3.</w:t>
      </w:r>
      <w:r>
        <w:rPr>
          <w:rFonts w:ascii="宋体" w:hAnsi="宋体" w:hint="eastAsia"/>
          <w:bCs/>
        </w:rPr>
        <w:t>资源搜索：可以全局搜索系统内的一些好友，教会，和团</w:t>
      </w:r>
      <w:proofErr w:type="gramStart"/>
      <w:r>
        <w:rPr>
          <w:rFonts w:ascii="宋体" w:hAnsi="宋体" w:hint="eastAsia"/>
          <w:bCs/>
        </w:rPr>
        <w:t>契</w:t>
      </w:r>
      <w:proofErr w:type="gramEnd"/>
      <w:r>
        <w:rPr>
          <w:rFonts w:ascii="宋体" w:hAnsi="宋体" w:hint="eastAsia"/>
          <w:bCs/>
        </w:rPr>
        <w:t>的相关信息。</w:t>
      </w:r>
    </w:p>
    <w:p w:rsidR="004723AE" w:rsidRDefault="001B300A">
      <w:pPr>
        <w:ind w:firstLineChars="200" w:firstLine="480"/>
        <w:rPr>
          <w:rFonts w:ascii="宋体" w:hAnsi="宋体"/>
          <w:bCs/>
        </w:rPr>
      </w:pPr>
      <w:r>
        <w:rPr>
          <w:rFonts w:ascii="宋体" w:hAnsi="宋体" w:hint="eastAsia"/>
          <w:bCs/>
        </w:rPr>
        <w:t>4.</w:t>
      </w:r>
      <w:r>
        <w:rPr>
          <w:rFonts w:ascii="宋体" w:hAnsi="宋体" w:hint="eastAsia"/>
          <w:bCs/>
        </w:rPr>
        <w:t>帖子的各项操作：主内的弟兄姊妹之间是可以通过发帖，评论，回复进行交流互动的。所以，帖子应该包含相关的评论，收藏，</w:t>
      </w:r>
      <w:proofErr w:type="gramStart"/>
      <w:r>
        <w:rPr>
          <w:rFonts w:ascii="宋体" w:hAnsi="宋体" w:hint="eastAsia"/>
          <w:bCs/>
        </w:rPr>
        <w:t>点赞等</w:t>
      </w:r>
      <w:proofErr w:type="gramEnd"/>
      <w:r>
        <w:rPr>
          <w:rFonts w:ascii="宋体" w:hAnsi="宋体" w:hint="eastAsia"/>
          <w:bCs/>
        </w:rPr>
        <w:t>功能。</w:t>
      </w:r>
    </w:p>
    <w:p w:rsidR="004723AE" w:rsidRDefault="001B300A">
      <w:pPr>
        <w:ind w:firstLineChars="200" w:firstLine="480"/>
        <w:rPr>
          <w:rFonts w:ascii="宋体" w:hAnsi="宋体"/>
          <w:bCs/>
        </w:rPr>
      </w:pPr>
      <w:r>
        <w:rPr>
          <w:rFonts w:ascii="宋体" w:hAnsi="宋体" w:hint="eastAsia"/>
          <w:bCs/>
        </w:rPr>
        <w:t>5.</w:t>
      </w:r>
      <w:r>
        <w:rPr>
          <w:rFonts w:ascii="宋体" w:hAnsi="宋体" w:hint="eastAsia"/>
          <w:bCs/>
        </w:rPr>
        <w:t>对于青年团</w:t>
      </w:r>
      <w:proofErr w:type="gramStart"/>
      <w:r>
        <w:rPr>
          <w:rFonts w:ascii="宋体" w:hAnsi="宋体" w:hint="eastAsia"/>
          <w:bCs/>
        </w:rPr>
        <w:t>契</w:t>
      </w:r>
      <w:proofErr w:type="gramEnd"/>
      <w:r>
        <w:rPr>
          <w:rFonts w:ascii="宋体" w:hAnsi="宋体" w:hint="eastAsia"/>
          <w:bCs/>
        </w:rPr>
        <w:t>，可以在自己加入的团</w:t>
      </w:r>
      <w:proofErr w:type="gramStart"/>
      <w:r>
        <w:rPr>
          <w:rFonts w:ascii="宋体" w:hAnsi="宋体" w:hint="eastAsia"/>
          <w:bCs/>
        </w:rPr>
        <w:t>契</w:t>
      </w:r>
      <w:proofErr w:type="gramEnd"/>
      <w:r>
        <w:rPr>
          <w:rFonts w:ascii="宋体" w:hAnsi="宋体" w:hint="eastAsia"/>
          <w:bCs/>
        </w:rPr>
        <w:t>中进行发表灵修日志和心情日志，使得团</w:t>
      </w:r>
      <w:proofErr w:type="gramStart"/>
      <w:r>
        <w:rPr>
          <w:rFonts w:ascii="宋体" w:hAnsi="宋体" w:hint="eastAsia"/>
          <w:bCs/>
        </w:rPr>
        <w:t>契</w:t>
      </w:r>
      <w:proofErr w:type="gramEnd"/>
      <w:r>
        <w:rPr>
          <w:rFonts w:ascii="宋体" w:hAnsi="宋体" w:hint="eastAsia"/>
          <w:bCs/>
        </w:rPr>
        <w:t>内的其他成员看到自己的信息。而且成员可以及时看到团</w:t>
      </w:r>
      <w:proofErr w:type="gramStart"/>
      <w:r>
        <w:rPr>
          <w:rFonts w:ascii="宋体" w:hAnsi="宋体" w:hint="eastAsia"/>
          <w:bCs/>
        </w:rPr>
        <w:t>契</w:t>
      </w:r>
      <w:proofErr w:type="gramEnd"/>
      <w:r>
        <w:rPr>
          <w:rFonts w:ascii="宋体" w:hAnsi="宋体" w:hint="eastAsia"/>
          <w:bCs/>
        </w:rPr>
        <w:t>发布的最新公告信息。</w:t>
      </w:r>
    </w:p>
    <w:p w:rsidR="004723AE" w:rsidRDefault="001B300A">
      <w:pPr>
        <w:ind w:firstLineChars="200" w:firstLine="480"/>
        <w:rPr>
          <w:rFonts w:ascii="宋体" w:hAnsi="宋体"/>
          <w:bCs/>
        </w:rPr>
      </w:pPr>
      <w:r>
        <w:rPr>
          <w:rFonts w:ascii="宋体" w:hAnsi="宋体" w:hint="eastAsia"/>
          <w:bCs/>
        </w:rPr>
        <w:t>6.</w:t>
      </w:r>
      <w:r>
        <w:rPr>
          <w:rFonts w:ascii="宋体" w:hAnsi="宋体" w:hint="eastAsia"/>
          <w:bCs/>
        </w:rPr>
        <w:t>对于基督徒来说：平日的祷告是非常必要的，所以需要添加一个添加祷告的模块，这样，团</w:t>
      </w:r>
      <w:proofErr w:type="gramStart"/>
      <w:r>
        <w:rPr>
          <w:rFonts w:ascii="宋体" w:hAnsi="宋体" w:hint="eastAsia"/>
          <w:bCs/>
        </w:rPr>
        <w:t>契</w:t>
      </w:r>
      <w:proofErr w:type="gramEnd"/>
      <w:r>
        <w:rPr>
          <w:rFonts w:ascii="宋体" w:hAnsi="宋体" w:hint="eastAsia"/>
          <w:bCs/>
        </w:rPr>
        <w:t>内的其他成员可以互相看到彼此祷告的内容，进而可以互相代祷。</w:t>
      </w:r>
    </w:p>
    <w:p w:rsidR="004723AE" w:rsidRDefault="001B300A">
      <w:pPr>
        <w:ind w:firstLineChars="200" w:firstLine="480"/>
        <w:rPr>
          <w:rFonts w:ascii="宋体" w:hAnsi="宋体"/>
          <w:bCs/>
        </w:rPr>
      </w:pPr>
      <w:r>
        <w:rPr>
          <w:rFonts w:ascii="宋体" w:hAnsi="宋体" w:hint="eastAsia"/>
          <w:bCs/>
        </w:rPr>
        <w:t>7.</w:t>
      </w:r>
      <w:r>
        <w:rPr>
          <w:rFonts w:ascii="宋体" w:hAnsi="宋体" w:hint="eastAsia"/>
          <w:bCs/>
        </w:rPr>
        <w:t>针对平时读经产生的疑问无法得到解答时，可以添加一个答疑模块，团</w:t>
      </w:r>
      <w:proofErr w:type="gramStart"/>
      <w:r>
        <w:rPr>
          <w:rFonts w:ascii="宋体" w:hAnsi="宋体" w:hint="eastAsia"/>
          <w:bCs/>
        </w:rPr>
        <w:t>契</w:t>
      </w:r>
      <w:proofErr w:type="gramEnd"/>
      <w:r>
        <w:rPr>
          <w:rFonts w:ascii="宋体" w:hAnsi="宋体" w:hint="eastAsia"/>
          <w:bCs/>
        </w:rPr>
        <w:t>的成员可以把自己的疑问发表出来，这样团</w:t>
      </w:r>
      <w:proofErr w:type="gramStart"/>
      <w:r>
        <w:rPr>
          <w:rFonts w:ascii="宋体" w:hAnsi="宋体" w:hint="eastAsia"/>
          <w:bCs/>
        </w:rPr>
        <w:t>契</w:t>
      </w:r>
      <w:proofErr w:type="gramEnd"/>
      <w:r>
        <w:rPr>
          <w:rFonts w:ascii="宋体" w:hAnsi="宋体" w:hint="eastAsia"/>
          <w:bCs/>
        </w:rPr>
        <w:t>的其他成员可以进行回答。</w:t>
      </w:r>
    </w:p>
    <w:p w:rsidR="004723AE" w:rsidRDefault="001B300A">
      <w:pPr>
        <w:ind w:firstLine="480"/>
      </w:pPr>
      <w:r>
        <w:rPr>
          <w:rFonts w:hint="eastAsia"/>
        </w:rPr>
        <w:t>8.</w:t>
      </w:r>
      <w:r>
        <w:rPr>
          <w:rFonts w:hint="eastAsia"/>
        </w:rPr>
        <w:t>需要为基督徒提供分享教会和团</w:t>
      </w:r>
      <w:proofErr w:type="gramStart"/>
      <w:r>
        <w:rPr>
          <w:rFonts w:hint="eastAsia"/>
        </w:rPr>
        <w:t>契</w:t>
      </w:r>
      <w:proofErr w:type="gramEnd"/>
      <w:r>
        <w:rPr>
          <w:rFonts w:hint="eastAsia"/>
        </w:rPr>
        <w:t>信息的功能。而通过用户向系统添加教会或团</w:t>
      </w:r>
      <w:proofErr w:type="gramStart"/>
      <w:r>
        <w:rPr>
          <w:rFonts w:hint="eastAsia"/>
        </w:rPr>
        <w:t>契</w:t>
      </w:r>
      <w:proofErr w:type="gramEnd"/>
      <w:r>
        <w:rPr>
          <w:rFonts w:hint="eastAsia"/>
        </w:rPr>
        <w:t>的信息后，系统内的用户可以看到彼此分享到系统里的信息，这就达到了资源信息共享的效果。</w:t>
      </w:r>
    </w:p>
    <w:p w:rsidR="004723AE" w:rsidRDefault="001B300A">
      <w:pPr>
        <w:ind w:firstLine="480"/>
      </w:pPr>
      <w:r>
        <w:rPr>
          <w:rFonts w:hint="eastAsia"/>
        </w:rPr>
        <w:t>9.</w:t>
      </w:r>
      <w:r>
        <w:rPr>
          <w:rFonts w:hint="eastAsia"/>
        </w:rPr>
        <w:t>根据基督徒的一般需求，需要进行对网络上的主内网址进行归纳分类，然后</w:t>
      </w:r>
      <w:r>
        <w:rPr>
          <w:rFonts w:hint="eastAsia"/>
        </w:rPr>
        <w:t>向基督徒展示，使其能够更好的有目的性的查找找到相关网站获取想要的资源。省时省力。同样的，用户也可以将自己知道的网站信息提交到系统中，分享给他人。</w:t>
      </w:r>
    </w:p>
    <w:p w:rsidR="004723AE" w:rsidRDefault="004723AE">
      <w:pPr>
        <w:ind w:firstLine="480"/>
      </w:pPr>
    </w:p>
    <w:p w:rsidR="004723AE" w:rsidRDefault="004723AE"/>
    <w:p w:rsidR="004723AE" w:rsidRDefault="001B300A">
      <w:pPr>
        <w:pStyle w:val="3"/>
        <w:spacing w:beforeLines="50" w:before="156"/>
      </w:pPr>
      <w:bookmarkStart w:id="457" w:name="_Toc14270"/>
      <w:bookmarkStart w:id="458" w:name="_Toc449212765"/>
      <w:bookmarkStart w:id="459" w:name="_Toc31277"/>
      <w:bookmarkStart w:id="460" w:name="_Toc451081481"/>
      <w:bookmarkStart w:id="461" w:name="_Toc451087690"/>
      <w:bookmarkStart w:id="462" w:name="_Toc451087451"/>
      <w:bookmarkStart w:id="463" w:name="_Toc31522"/>
      <w:bookmarkStart w:id="464" w:name="_Toc31109"/>
      <w:bookmarkStart w:id="465" w:name="_Toc451086963"/>
      <w:bookmarkStart w:id="466" w:name="_Toc15281"/>
      <w:bookmarkStart w:id="467" w:name="_Toc5967"/>
      <w:bookmarkStart w:id="468" w:name="_Toc29139"/>
      <w:bookmarkStart w:id="469" w:name="_Toc390945967"/>
      <w:bookmarkStart w:id="470" w:name="_Toc8401"/>
      <w:bookmarkStart w:id="471" w:name="_Toc11500"/>
      <w:bookmarkStart w:id="472" w:name="_Toc13990"/>
      <w:bookmarkStart w:id="473" w:name="_Toc451112199"/>
      <w:r>
        <w:rPr>
          <w:rFonts w:hint="eastAsia"/>
        </w:rPr>
        <w:lastRenderedPageBreak/>
        <w:t>系统的功能需求</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4723AE" w:rsidRDefault="001B300A">
      <w:pPr>
        <w:pStyle w:val="a0"/>
        <w:ind w:firstLine="480"/>
      </w:pPr>
      <w:r>
        <w:rPr>
          <w:rFonts w:hint="eastAsia"/>
        </w:rPr>
        <w:t>青年团</w:t>
      </w:r>
      <w:proofErr w:type="gramStart"/>
      <w:r>
        <w:rPr>
          <w:rFonts w:hint="eastAsia"/>
        </w:rPr>
        <w:t>契</w:t>
      </w:r>
      <w:proofErr w:type="gramEnd"/>
      <w:r>
        <w:rPr>
          <w:rFonts w:hint="eastAsia"/>
        </w:rPr>
        <w:t>分享交流系统根据概要设计中的基本功能</w:t>
      </w:r>
      <w:r>
        <w:t>，</w:t>
      </w:r>
      <w:r>
        <w:rPr>
          <w:rFonts w:hint="eastAsia"/>
        </w:rPr>
        <w:t>主要从前台和后台两方面进行功能的分析。前台功能主要包括用户模块，好友模块，团</w:t>
      </w:r>
      <w:proofErr w:type="gramStart"/>
      <w:r>
        <w:rPr>
          <w:rFonts w:hint="eastAsia"/>
        </w:rPr>
        <w:t>契</w:t>
      </w:r>
      <w:proofErr w:type="gramEnd"/>
      <w:r>
        <w:rPr>
          <w:rFonts w:hint="eastAsia"/>
        </w:rPr>
        <w:t>模块，搜索模块四部分功能，其中用户模块包含了用户注册和登录，个人信息修改，帖子，关注的人，收藏的帖子，发表的日志的相关操作功能。</w:t>
      </w:r>
      <w:r>
        <w:t>系统总体的功能结构图如图</w:t>
      </w:r>
      <w:r>
        <w:rPr>
          <w:rFonts w:hint="eastAsia"/>
        </w:rPr>
        <w:t>3-1</w:t>
      </w:r>
      <w:r>
        <w:t>所示。</w:t>
      </w:r>
    </w:p>
    <w:p w:rsidR="004723AE" w:rsidRDefault="004723AE">
      <w:pPr>
        <w:pStyle w:val="a0"/>
        <w:ind w:firstLine="480"/>
      </w:pPr>
    </w:p>
    <w:p w:rsidR="004723AE" w:rsidRDefault="004723AE">
      <w:pPr>
        <w:pStyle w:val="a0"/>
        <w:ind w:firstLine="480"/>
      </w:pPr>
    </w:p>
    <w:p w:rsidR="004723AE" w:rsidRDefault="004723AE">
      <w:pPr>
        <w:pStyle w:val="a0"/>
        <w:ind w:firstLine="480"/>
      </w:pPr>
    </w:p>
    <w:p w:rsidR="004723AE" w:rsidRDefault="001B300A">
      <w:pPr>
        <w:pStyle w:val="a0"/>
        <w:ind w:firstLine="480"/>
      </w:pPr>
      <w:r>
        <w:rPr>
          <w:noProof/>
        </w:rPr>
        <w:drawing>
          <wp:inline distT="0" distB="0" distL="0" distR="0" wp14:anchorId="743E4F62" wp14:editId="157864C1">
            <wp:extent cx="4924425" cy="2628900"/>
            <wp:effectExtent l="0" t="0" r="0" b="0"/>
            <wp:docPr id="1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24425" cy="2628900"/>
                    </a:xfrm>
                    <a:prstGeom prst="rect">
                      <a:avLst/>
                    </a:prstGeom>
                    <a:noFill/>
                    <a:ln>
                      <a:noFill/>
                    </a:ln>
                  </pic:spPr>
                </pic:pic>
              </a:graphicData>
            </a:graphic>
          </wp:inline>
        </w:drawing>
      </w:r>
    </w:p>
    <w:p w:rsidR="004723AE" w:rsidRDefault="004723AE">
      <w:pPr>
        <w:ind w:firstLineChars="200" w:firstLine="480"/>
      </w:pPr>
    </w:p>
    <w:p w:rsidR="004723AE" w:rsidRDefault="001B300A">
      <w:pPr>
        <w:ind w:firstLine="465"/>
        <w:jc w:val="center"/>
        <w:rPr>
          <w:sz w:val="21"/>
          <w:szCs w:val="21"/>
        </w:rPr>
      </w:pPr>
      <w:r>
        <w:rPr>
          <w:sz w:val="21"/>
          <w:szCs w:val="21"/>
        </w:rPr>
        <w:t>图</w:t>
      </w:r>
      <w:r>
        <w:rPr>
          <w:rFonts w:hint="eastAsia"/>
          <w:sz w:val="21"/>
          <w:szCs w:val="21"/>
        </w:rPr>
        <w:t>3-1</w:t>
      </w:r>
      <w:r>
        <w:rPr>
          <w:sz w:val="21"/>
          <w:szCs w:val="21"/>
        </w:rPr>
        <w:t xml:space="preserve"> </w:t>
      </w:r>
      <w:r>
        <w:rPr>
          <w:sz w:val="21"/>
          <w:szCs w:val="21"/>
        </w:rPr>
        <w:t>系统总体功能结构图</w:t>
      </w:r>
    </w:p>
    <w:p w:rsidR="004723AE" w:rsidRDefault="004723AE">
      <w:pPr>
        <w:ind w:firstLineChars="200" w:firstLine="480"/>
      </w:pPr>
    </w:p>
    <w:p w:rsidR="004723AE" w:rsidRDefault="001B300A">
      <w:pPr>
        <w:ind w:firstLineChars="200" w:firstLine="480"/>
      </w:pPr>
      <w:r>
        <w:rPr>
          <w:rFonts w:hint="eastAsia"/>
        </w:rPr>
        <w:t>青年团</w:t>
      </w:r>
      <w:proofErr w:type="gramStart"/>
      <w:r>
        <w:rPr>
          <w:rFonts w:hint="eastAsia"/>
        </w:rPr>
        <w:t>契</w:t>
      </w:r>
      <w:proofErr w:type="gramEnd"/>
      <w:r>
        <w:rPr>
          <w:rFonts w:hint="eastAsia"/>
        </w:rPr>
        <w:t>分享</w:t>
      </w:r>
      <w:r>
        <w:rPr>
          <w:rFonts w:hint="eastAsia"/>
        </w:rPr>
        <w:t>交流系统的功能结构分为前台功能和后台功能。下面对不同的功能模块通过用例图进行详细描述。用户模块涉及到的功能如下，如图</w:t>
      </w:r>
      <w:r>
        <w:rPr>
          <w:rFonts w:hint="eastAsia"/>
        </w:rPr>
        <w:t>3-2</w:t>
      </w:r>
      <w:r>
        <w:rPr>
          <w:rFonts w:hint="eastAsia"/>
        </w:rPr>
        <w:t>所示。</w:t>
      </w:r>
    </w:p>
    <w:p w:rsidR="004723AE" w:rsidRDefault="001B300A">
      <w:r>
        <w:rPr>
          <w:noProof/>
        </w:rPr>
        <w:lastRenderedPageBreak/>
        <w:drawing>
          <wp:inline distT="0" distB="0" distL="114300" distR="114300" wp14:anchorId="46BE0738" wp14:editId="0327D7A6">
            <wp:extent cx="4929505" cy="3292475"/>
            <wp:effectExtent l="0" t="0" r="4445" b="317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19"/>
                    <a:stretch>
                      <a:fillRect/>
                    </a:stretch>
                  </pic:blipFill>
                  <pic:spPr>
                    <a:xfrm>
                      <a:off x="0" y="0"/>
                      <a:ext cx="4929505" cy="3292475"/>
                    </a:xfrm>
                    <a:prstGeom prst="rect">
                      <a:avLst/>
                    </a:prstGeom>
                    <a:noFill/>
                    <a:ln w="9525">
                      <a:noFill/>
                      <a:miter/>
                    </a:ln>
                  </pic:spPr>
                </pic:pic>
              </a:graphicData>
            </a:graphic>
          </wp:inline>
        </w:drawing>
      </w:r>
    </w:p>
    <w:p w:rsidR="004723AE" w:rsidRDefault="001B300A">
      <w:pPr>
        <w:jc w:val="center"/>
        <w:rPr>
          <w:sz w:val="21"/>
        </w:rPr>
      </w:pPr>
      <w:r>
        <w:rPr>
          <w:sz w:val="21"/>
        </w:rPr>
        <w:t>图</w:t>
      </w:r>
      <w:r>
        <w:rPr>
          <w:rFonts w:hint="eastAsia"/>
          <w:sz w:val="21"/>
        </w:rPr>
        <w:t>3-2</w:t>
      </w:r>
      <w:r>
        <w:rPr>
          <w:sz w:val="21"/>
        </w:rPr>
        <w:t xml:space="preserve"> </w:t>
      </w:r>
      <w:r>
        <w:rPr>
          <w:rFonts w:hint="eastAsia"/>
          <w:sz w:val="21"/>
        </w:rPr>
        <w:t>用户模块</w:t>
      </w:r>
      <w:r>
        <w:rPr>
          <w:sz w:val="21"/>
        </w:rPr>
        <w:t>的</w:t>
      </w:r>
      <w:r>
        <w:rPr>
          <w:rFonts w:hint="eastAsia"/>
          <w:sz w:val="21"/>
        </w:rPr>
        <w:t>用例图</w:t>
      </w:r>
    </w:p>
    <w:p w:rsidR="004723AE" w:rsidRDefault="004723AE">
      <w:pPr>
        <w:ind w:firstLineChars="200" w:firstLine="480"/>
      </w:pPr>
    </w:p>
    <w:p w:rsidR="004723AE" w:rsidRDefault="001B300A">
      <w:pPr>
        <w:ind w:firstLineChars="200" w:firstLine="480"/>
      </w:pPr>
      <w:r>
        <w:rPr>
          <w:rFonts w:hint="eastAsia"/>
        </w:rPr>
        <w:t>搜索模块指的是在青年团</w:t>
      </w:r>
      <w:proofErr w:type="gramStart"/>
      <w:r>
        <w:rPr>
          <w:rFonts w:hint="eastAsia"/>
        </w:rPr>
        <w:t>契</w:t>
      </w:r>
      <w:proofErr w:type="gramEnd"/>
      <w:r>
        <w:rPr>
          <w:rFonts w:hint="eastAsia"/>
        </w:rPr>
        <w:t>分享交流系统中，用户根据关键字进行搜索，得到从数据库取出的数据，从而获取到系统中用户、教会、团</w:t>
      </w:r>
      <w:proofErr w:type="gramStart"/>
      <w:r>
        <w:rPr>
          <w:rFonts w:hint="eastAsia"/>
        </w:rPr>
        <w:t>契</w:t>
      </w:r>
      <w:proofErr w:type="gramEnd"/>
      <w:r>
        <w:rPr>
          <w:rFonts w:hint="eastAsia"/>
        </w:rPr>
        <w:t>相关的信息。搜索模块的用例图如图</w:t>
      </w:r>
      <w:r>
        <w:rPr>
          <w:rFonts w:hint="eastAsia"/>
        </w:rPr>
        <w:t>3-3</w:t>
      </w:r>
      <w:r>
        <w:rPr>
          <w:rFonts w:hint="eastAsia"/>
        </w:rPr>
        <w:t>所示。</w:t>
      </w:r>
    </w:p>
    <w:p w:rsidR="004723AE" w:rsidRDefault="001B300A">
      <w:pPr>
        <w:ind w:firstLineChars="200" w:firstLine="480"/>
      </w:pPr>
      <w:r>
        <w:rPr>
          <w:noProof/>
        </w:rPr>
        <w:drawing>
          <wp:inline distT="0" distB="0" distL="114300" distR="114300" wp14:anchorId="2A88A8CA" wp14:editId="57C00AAD">
            <wp:extent cx="4927600" cy="2200275"/>
            <wp:effectExtent l="0" t="0" r="6350" b="952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0"/>
                    <a:stretch>
                      <a:fillRect/>
                    </a:stretch>
                  </pic:blipFill>
                  <pic:spPr>
                    <a:xfrm>
                      <a:off x="0" y="0"/>
                      <a:ext cx="4927600" cy="2200275"/>
                    </a:xfrm>
                    <a:prstGeom prst="rect">
                      <a:avLst/>
                    </a:prstGeom>
                    <a:noFill/>
                    <a:ln w="9525">
                      <a:noFill/>
                      <a:miter/>
                    </a:ln>
                  </pic:spPr>
                </pic:pic>
              </a:graphicData>
            </a:graphic>
          </wp:inline>
        </w:drawing>
      </w:r>
    </w:p>
    <w:p w:rsidR="004723AE" w:rsidRDefault="004723AE">
      <w:pPr>
        <w:ind w:firstLineChars="200" w:firstLine="480"/>
      </w:pPr>
    </w:p>
    <w:p w:rsidR="004723AE" w:rsidRDefault="001B300A">
      <w:pPr>
        <w:ind w:firstLineChars="200" w:firstLine="480"/>
      </w:pPr>
      <w:r>
        <w:rPr>
          <w:rFonts w:hint="eastAsia"/>
        </w:rPr>
        <w:t>团</w:t>
      </w:r>
      <w:proofErr w:type="gramStart"/>
      <w:r>
        <w:rPr>
          <w:rFonts w:hint="eastAsia"/>
        </w:rPr>
        <w:t>契</w:t>
      </w:r>
      <w:proofErr w:type="gramEnd"/>
      <w:r>
        <w:rPr>
          <w:rFonts w:hint="eastAsia"/>
        </w:rPr>
        <w:t>模块，指的是每个用户可以创建自己的团</w:t>
      </w:r>
      <w:proofErr w:type="gramStart"/>
      <w:r>
        <w:rPr>
          <w:rFonts w:hint="eastAsia"/>
        </w:rPr>
        <w:t>契</w:t>
      </w:r>
      <w:proofErr w:type="gramEnd"/>
      <w:r>
        <w:rPr>
          <w:rFonts w:hint="eastAsia"/>
        </w:rPr>
        <w:t>，也可以加入其它的团</w:t>
      </w:r>
      <w:proofErr w:type="gramStart"/>
      <w:r>
        <w:rPr>
          <w:rFonts w:hint="eastAsia"/>
        </w:rPr>
        <w:t>契</w:t>
      </w:r>
      <w:proofErr w:type="gramEnd"/>
      <w:r>
        <w:rPr>
          <w:rFonts w:hint="eastAsia"/>
        </w:rPr>
        <w:t>，作为团</w:t>
      </w:r>
      <w:proofErr w:type="gramStart"/>
      <w:r>
        <w:rPr>
          <w:rFonts w:hint="eastAsia"/>
        </w:rPr>
        <w:t>契</w:t>
      </w:r>
      <w:proofErr w:type="gramEnd"/>
      <w:r>
        <w:rPr>
          <w:rFonts w:hint="eastAsia"/>
        </w:rPr>
        <w:t>的成员，可以查看团</w:t>
      </w:r>
      <w:proofErr w:type="gramStart"/>
      <w:r>
        <w:rPr>
          <w:rFonts w:hint="eastAsia"/>
        </w:rPr>
        <w:t>契</w:t>
      </w:r>
      <w:proofErr w:type="gramEnd"/>
      <w:r>
        <w:rPr>
          <w:rFonts w:hint="eastAsia"/>
        </w:rPr>
        <w:t>公告，查看相册里面的照片，发表疑问，或者是在祷告墙页面查看发表祷告内容。超级管理员可以出了可以</w:t>
      </w:r>
      <w:r>
        <w:rPr>
          <w:rFonts w:hint="eastAsia"/>
        </w:rPr>
        <w:lastRenderedPageBreak/>
        <w:t>修改团</w:t>
      </w:r>
      <w:proofErr w:type="gramStart"/>
      <w:r>
        <w:rPr>
          <w:rFonts w:hint="eastAsia"/>
        </w:rPr>
        <w:t>契</w:t>
      </w:r>
      <w:proofErr w:type="gramEnd"/>
      <w:r>
        <w:rPr>
          <w:rFonts w:hint="eastAsia"/>
        </w:rPr>
        <w:t>的信息外，还可以批量导入团</w:t>
      </w:r>
      <w:proofErr w:type="gramStart"/>
      <w:r>
        <w:rPr>
          <w:rFonts w:hint="eastAsia"/>
        </w:rPr>
        <w:t>契</w:t>
      </w:r>
      <w:proofErr w:type="gramEnd"/>
      <w:r>
        <w:rPr>
          <w:rFonts w:hint="eastAsia"/>
        </w:rPr>
        <w:t>成员。团</w:t>
      </w:r>
      <w:proofErr w:type="gramStart"/>
      <w:r>
        <w:rPr>
          <w:rFonts w:hint="eastAsia"/>
        </w:rPr>
        <w:t>契</w:t>
      </w:r>
      <w:proofErr w:type="gramEnd"/>
      <w:r>
        <w:rPr>
          <w:rFonts w:hint="eastAsia"/>
        </w:rPr>
        <w:t>模块功能的用例图如图</w:t>
      </w:r>
      <w:r>
        <w:rPr>
          <w:rFonts w:hint="eastAsia"/>
        </w:rPr>
        <w:t>3-3</w:t>
      </w:r>
      <w:r>
        <w:rPr>
          <w:rFonts w:hint="eastAsia"/>
        </w:rPr>
        <w:t>所示。</w:t>
      </w:r>
    </w:p>
    <w:p w:rsidR="004723AE" w:rsidRDefault="001B300A">
      <w:pPr>
        <w:ind w:firstLineChars="200" w:firstLine="480"/>
      </w:pPr>
      <w:r>
        <w:rPr>
          <w:noProof/>
        </w:rPr>
        <w:drawing>
          <wp:inline distT="0" distB="0" distL="114300" distR="114300" wp14:anchorId="7D666FA7" wp14:editId="5DD64D95">
            <wp:extent cx="4925060" cy="2202180"/>
            <wp:effectExtent l="0" t="0" r="8890" b="762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21"/>
                    <a:stretch>
                      <a:fillRect/>
                    </a:stretch>
                  </pic:blipFill>
                  <pic:spPr>
                    <a:xfrm>
                      <a:off x="0" y="0"/>
                      <a:ext cx="4925060" cy="2202180"/>
                    </a:xfrm>
                    <a:prstGeom prst="rect">
                      <a:avLst/>
                    </a:prstGeom>
                    <a:noFill/>
                    <a:ln w="9525">
                      <a:noFill/>
                      <a:miter/>
                    </a:ln>
                  </pic:spPr>
                </pic:pic>
              </a:graphicData>
            </a:graphic>
          </wp:inline>
        </w:drawing>
      </w:r>
    </w:p>
    <w:p w:rsidR="004723AE" w:rsidRDefault="001B300A">
      <w:pPr>
        <w:ind w:firstLineChars="1124" w:firstLine="2698"/>
      </w:pPr>
      <w:r>
        <w:rPr>
          <w:rFonts w:hint="eastAsia"/>
        </w:rPr>
        <w:t>图</w:t>
      </w:r>
      <w:r>
        <w:rPr>
          <w:rFonts w:hint="eastAsia"/>
        </w:rPr>
        <w:t xml:space="preserve">3-3 </w:t>
      </w:r>
      <w:r>
        <w:rPr>
          <w:rFonts w:hint="eastAsia"/>
        </w:rPr>
        <w:t>团</w:t>
      </w:r>
      <w:proofErr w:type="gramStart"/>
      <w:r>
        <w:rPr>
          <w:rFonts w:hint="eastAsia"/>
        </w:rPr>
        <w:t>契</w:t>
      </w:r>
      <w:proofErr w:type="gramEnd"/>
      <w:r>
        <w:rPr>
          <w:rFonts w:hint="eastAsia"/>
        </w:rPr>
        <w:t>模块的用例图。</w:t>
      </w:r>
    </w:p>
    <w:p w:rsidR="004723AE" w:rsidRDefault="004723AE">
      <w:pPr>
        <w:ind w:firstLineChars="1124" w:firstLine="2698"/>
      </w:pPr>
    </w:p>
    <w:p w:rsidR="004723AE" w:rsidRDefault="001B300A">
      <w:r>
        <w:rPr>
          <w:rFonts w:hint="eastAsia"/>
        </w:rPr>
        <w:t>好友模块，指的是用户可以添加系统中其他用户作为自己的好友，也可以进行删除。点击好友，可以进入到好友的个人主页查看好友的关注的人，收藏的帖子等信息。好友模块的用例图如图</w:t>
      </w:r>
      <w:r>
        <w:rPr>
          <w:rFonts w:hint="eastAsia"/>
        </w:rPr>
        <w:t>3-4</w:t>
      </w:r>
      <w:r>
        <w:rPr>
          <w:rFonts w:hint="eastAsia"/>
        </w:rPr>
        <w:t>所示。</w:t>
      </w:r>
    </w:p>
    <w:p w:rsidR="004723AE" w:rsidRDefault="001B300A">
      <w:r>
        <w:rPr>
          <w:noProof/>
        </w:rPr>
        <w:drawing>
          <wp:inline distT="0" distB="0" distL="114300" distR="114300" wp14:anchorId="016B26F9" wp14:editId="06C2C9C5">
            <wp:extent cx="4930775" cy="1913890"/>
            <wp:effectExtent l="0" t="0" r="3175" b="1016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2"/>
                    <a:stretch>
                      <a:fillRect/>
                    </a:stretch>
                  </pic:blipFill>
                  <pic:spPr>
                    <a:xfrm>
                      <a:off x="0" y="0"/>
                      <a:ext cx="4930775" cy="1913890"/>
                    </a:xfrm>
                    <a:prstGeom prst="rect">
                      <a:avLst/>
                    </a:prstGeom>
                    <a:noFill/>
                    <a:ln w="9525">
                      <a:noFill/>
                      <a:miter/>
                    </a:ln>
                  </pic:spPr>
                </pic:pic>
              </a:graphicData>
            </a:graphic>
          </wp:inline>
        </w:drawing>
      </w:r>
    </w:p>
    <w:p w:rsidR="004723AE" w:rsidRDefault="004723AE"/>
    <w:p w:rsidR="004723AE" w:rsidRDefault="001B300A">
      <w:pPr>
        <w:pStyle w:val="3"/>
        <w:spacing w:beforeLines="50" w:before="156"/>
      </w:pPr>
      <w:bookmarkStart w:id="474" w:name="_Toc22251"/>
      <w:bookmarkStart w:id="475" w:name="_Toc13618"/>
      <w:bookmarkStart w:id="476" w:name="_Toc19913"/>
      <w:bookmarkStart w:id="477" w:name="_Toc20718"/>
      <w:bookmarkStart w:id="478" w:name="_Toc12242"/>
      <w:bookmarkStart w:id="479" w:name="_Toc451086964"/>
      <w:bookmarkStart w:id="480" w:name="_Toc23071"/>
      <w:bookmarkStart w:id="481" w:name="_Toc451087452"/>
      <w:bookmarkStart w:id="482" w:name="_Toc449212766"/>
      <w:bookmarkStart w:id="483" w:name="_Toc17179"/>
      <w:bookmarkStart w:id="484" w:name="_Toc390945968"/>
      <w:bookmarkStart w:id="485" w:name="_Toc451081482"/>
      <w:bookmarkStart w:id="486" w:name="_Toc14603"/>
      <w:bookmarkStart w:id="487" w:name="_Toc451087691"/>
      <w:bookmarkStart w:id="488" w:name="_Toc31990"/>
      <w:bookmarkStart w:id="489" w:name="_Toc22240"/>
      <w:bookmarkStart w:id="490" w:name="_Toc451112200"/>
      <w:r>
        <w:rPr>
          <w:rFonts w:hint="eastAsia"/>
        </w:rPr>
        <w:t>系统的性能需求</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4723AE" w:rsidRDefault="001B300A">
      <w:pPr>
        <w:pStyle w:val="a0"/>
        <w:ind w:firstLine="480"/>
      </w:pPr>
      <w:r>
        <w:rPr>
          <w:rFonts w:hint="eastAsia"/>
        </w:rPr>
        <w:t>1.</w:t>
      </w:r>
      <w:r>
        <w:rPr>
          <w:rFonts w:hint="eastAsia"/>
        </w:rPr>
        <w:t>关</w:t>
      </w:r>
      <w:r>
        <w:rPr>
          <w:rFonts w:hint="eastAsia"/>
        </w:rPr>
        <w:t>于系统的数据精确度：</w:t>
      </w:r>
    </w:p>
    <w:p w:rsidR="004723AE" w:rsidRDefault="001B300A">
      <w:pPr>
        <w:ind w:firstLineChars="200" w:firstLine="480"/>
        <w:jc w:val="left"/>
      </w:pPr>
      <w:r>
        <w:rPr>
          <w:rFonts w:hint="eastAsia"/>
        </w:rPr>
        <w:t>在精确度的需求上面，根据在实际中的需要，数据在输入和输出以及在传输的过程中要根据关键字精度的不同满足各种精度的需求。如：查找可分为泛型查找和精确查找，泛型查找，只要满足与输入的关键字相匹配的输入即输出，可供查找。精确查找可精确匹配与输入完全一致的查询结</w:t>
      </w:r>
      <w:r>
        <w:rPr>
          <w:rFonts w:hint="eastAsia"/>
        </w:rPr>
        <w:lastRenderedPageBreak/>
        <w:t>果。</w:t>
      </w:r>
    </w:p>
    <w:p w:rsidR="004723AE" w:rsidRDefault="001B300A">
      <w:pPr>
        <w:ind w:firstLine="560"/>
        <w:jc w:val="left"/>
      </w:pPr>
      <w:r>
        <w:rPr>
          <w:rFonts w:hint="eastAsia"/>
        </w:rPr>
        <w:t>2.</w:t>
      </w:r>
      <w:r>
        <w:rPr>
          <w:rFonts w:hint="eastAsia"/>
        </w:rPr>
        <w:t>关于时间特性：</w:t>
      </w:r>
    </w:p>
    <w:p w:rsidR="004723AE" w:rsidRDefault="001B300A">
      <w:pPr>
        <w:ind w:firstLineChars="200" w:firstLine="480"/>
        <w:jc w:val="left"/>
      </w:pPr>
      <w:r>
        <w:rPr>
          <w:rFonts w:hint="eastAsia"/>
        </w:rPr>
        <w:t>系统的响应时间应该在人的感觉和视觉范围内</w:t>
      </w:r>
      <w:r>
        <w:rPr>
          <w:rFonts w:hint="eastAsia"/>
        </w:rPr>
        <w:t>(&lt;=2 s)</w:t>
      </w:r>
      <w:r>
        <w:rPr>
          <w:rFonts w:hint="eastAsia"/>
        </w:rPr>
        <w:t>，系统响应时间只有足够迅速</w:t>
      </w:r>
      <w:r>
        <w:rPr>
          <w:rFonts w:hint="eastAsia"/>
        </w:rPr>
        <w:t>(&lt;=5 s)</w:t>
      </w:r>
      <w:r>
        <w:rPr>
          <w:rFonts w:hint="eastAsia"/>
        </w:rPr>
        <w:t>，才能能够满足用户要求。</w:t>
      </w:r>
    </w:p>
    <w:p w:rsidR="004723AE" w:rsidRDefault="001B300A">
      <w:pPr>
        <w:ind w:firstLineChars="200" w:firstLine="480"/>
        <w:jc w:val="left"/>
      </w:pPr>
      <w:r>
        <w:rPr>
          <w:rFonts w:hint="eastAsia"/>
        </w:rPr>
        <w:t>3.</w:t>
      </w:r>
      <w:r>
        <w:rPr>
          <w:rFonts w:hint="eastAsia"/>
        </w:rPr>
        <w:t>关于系统的适应性：</w:t>
      </w:r>
    </w:p>
    <w:p w:rsidR="004723AE" w:rsidRDefault="001B300A">
      <w:pPr>
        <w:ind w:firstLineChars="200" w:firstLine="480"/>
        <w:jc w:val="left"/>
      </w:pPr>
      <w:r>
        <w:rPr>
          <w:rFonts w:hint="eastAsia"/>
        </w:rPr>
        <w:t>在运行环境、操作方式、开发计划或软件接口等发生变化时，应具有一定程度</w:t>
      </w:r>
      <w:r>
        <w:rPr>
          <w:rFonts w:hint="eastAsia"/>
        </w:rPr>
        <w:t>的适应能力。</w:t>
      </w:r>
    </w:p>
    <w:p w:rsidR="004723AE" w:rsidRDefault="001B300A">
      <w:pPr>
        <w:ind w:firstLineChars="200" w:firstLine="480"/>
        <w:jc w:val="left"/>
      </w:pPr>
      <w:r>
        <w:rPr>
          <w:rFonts w:hint="eastAsia"/>
        </w:rPr>
        <w:t>4.</w:t>
      </w:r>
      <w:r>
        <w:rPr>
          <w:rFonts w:hint="eastAsia"/>
        </w:rPr>
        <w:t>关于系统的可使用性：</w:t>
      </w:r>
    </w:p>
    <w:p w:rsidR="004723AE" w:rsidRDefault="001B300A">
      <w:pPr>
        <w:ind w:firstLineChars="200" w:firstLine="480"/>
        <w:jc w:val="left"/>
      </w:pPr>
      <w:r>
        <w:rPr>
          <w:rFonts w:hint="eastAsia"/>
        </w:rPr>
        <w:t>操作界面易于操作，简单明了，对数据类型和格式限制的数据，进行相关的验证，包括服务器验证和客户端验证，并采用了错误提醒机制，提示用户输入正确数据以及正确的操作使用系统。</w:t>
      </w:r>
    </w:p>
    <w:p w:rsidR="004723AE" w:rsidRDefault="001B300A">
      <w:pPr>
        <w:ind w:firstLineChars="200" w:firstLine="480"/>
        <w:jc w:val="left"/>
      </w:pPr>
      <w:r>
        <w:rPr>
          <w:rFonts w:hint="eastAsia"/>
        </w:rPr>
        <w:t>5.</w:t>
      </w:r>
      <w:r>
        <w:rPr>
          <w:rFonts w:hint="eastAsia"/>
        </w:rPr>
        <w:t>关于系统的安全保密性：</w:t>
      </w:r>
    </w:p>
    <w:p w:rsidR="004723AE" w:rsidRDefault="001B300A">
      <w:pPr>
        <w:ind w:firstLineChars="200" w:firstLine="480"/>
        <w:jc w:val="left"/>
        <w:rPr>
          <w:lang w:eastAsia="ja-JP"/>
        </w:rPr>
      </w:pPr>
      <w:r>
        <w:rPr>
          <w:rFonts w:hint="eastAsia"/>
          <w:lang w:eastAsia="ja-JP"/>
        </w:rPr>
        <w:t>只有合法</w:t>
      </w:r>
      <w:r>
        <w:rPr>
          <w:rFonts w:hint="eastAsia"/>
        </w:rPr>
        <w:t>的</w:t>
      </w:r>
      <w:r>
        <w:rPr>
          <w:rFonts w:hint="eastAsia"/>
          <w:lang w:eastAsia="ja-JP"/>
        </w:rPr>
        <w:t>用户才能登录</w:t>
      </w:r>
      <w:r>
        <w:rPr>
          <w:rFonts w:hint="eastAsia"/>
        </w:rPr>
        <w:t>到系统中进行</w:t>
      </w:r>
      <w:r>
        <w:rPr>
          <w:rFonts w:hint="eastAsia"/>
          <w:lang w:eastAsia="ja-JP"/>
        </w:rPr>
        <w:t>使用，对</w:t>
      </w:r>
      <w:r>
        <w:rPr>
          <w:rFonts w:hint="eastAsia"/>
        </w:rPr>
        <w:t>与</w:t>
      </w:r>
      <w:r>
        <w:rPr>
          <w:rFonts w:hint="eastAsia"/>
          <w:lang w:eastAsia="ja-JP"/>
        </w:rPr>
        <w:t>每个用户都有</w:t>
      </w:r>
      <w:r>
        <w:rPr>
          <w:rFonts w:hint="eastAsia"/>
        </w:rPr>
        <w:t>相关的</w:t>
      </w:r>
      <w:r>
        <w:rPr>
          <w:rFonts w:hint="eastAsia"/>
          <w:lang w:eastAsia="ja-JP"/>
        </w:rPr>
        <w:t>权限设置。对登录名</w:t>
      </w:r>
      <w:r>
        <w:rPr>
          <w:rFonts w:hint="eastAsia"/>
        </w:rPr>
        <w:t>和</w:t>
      </w:r>
      <w:r>
        <w:rPr>
          <w:rFonts w:hint="eastAsia"/>
          <w:lang w:eastAsia="ja-JP"/>
        </w:rPr>
        <w:t>密码以及用户重要信息进行</w:t>
      </w:r>
      <w:r>
        <w:rPr>
          <w:rFonts w:hint="eastAsia"/>
        </w:rPr>
        <w:t>一定程度的</w:t>
      </w:r>
      <w:r>
        <w:rPr>
          <w:rFonts w:hint="eastAsia"/>
          <w:lang w:eastAsia="ja-JP"/>
        </w:rPr>
        <w:t>加密，保证</w:t>
      </w:r>
      <w:r>
        <w:rPr>
          <w:rFonts w:hint="eastAsia"/>
        </w:rPr>
        <w:t>其</w:t>
      </w:r>
      <w:r>
        <w:rPr>
          <w:rFonts w:hint="eastAsia"/>
          <w:lang w:eastAsia="ja-JP"/>
        </w:rPr>
        <w:t>账号信息</w:t>
      </w:r>
      <w:r>
        <w:rPr>
          <w:rFonts w:hint="eastAsia"/>
        </w:rPr>
        <w:t>的</w:t>
      </w:r>
      <w:r>
        <w:rPr>
          <w:rFonts w:hint="eastAsia"/>
          <w:lang w:eastAsia="ja-JP"/>
        </w:rPr>
        <w:t>安全。</w:t>
      </w:r>
    </w:p>
    <w:p w:rsidR="004723AE" w:rsidRDefault="004723AE"/>
    <w:p w:rsidR="004723AE" w:rsidRDefault="001B300A">
      <w:pPr>
        <w:pStyle w:val="2"/>
      </w:pPr>
      <w:bookmarkStart w:id="491" w:name="_Toc451081483"/>
      <w:bookmarkStart w:id="492" w:name="_Toc449212767"/>
      <w:bookmarkStart w:id="493" w:name="_Toc3336"/>
      <w:bookmarkStart w:id="494" w:name="_Toc30890"/>
      <w:bookmarkStart w:id="495" w:name="_Toc23212"/>
      <w:bookmarkStart w:id="496" w:name="_Toc26109"/>
      <w:bookmarkStart w:id="497" w:name="_Toc19119"/>
      <w:bookmarkStart w:id="498" w:name="_Toc30103"/>
      <w:bookmarkStart w:id="499" w:name="_Toc14728"/>
      <w:bookmarkStart w:id="500" w:name="_Toc451087453"/>
      <w:bookmarkStart w:id="501" w:name="_Toc451086965"/>
      <w:bookmarkStart w:id="502" w:name="_Toc19382"/>
      <w:bookmarkStart w:id="503" w:name="_Toc451087692"/>
      <w:bookmarkStart w:id="504" w:name="_Toc19432"/>
      <w:bookmarkStart w:id="505" w:name="_Toc17895"/>
      <w:bookmarkStart w:id="506" w:name="_Toc11038"/>
      <w:bookmarkStart w:id="507" w:name="_Toc451112201"/>
      <w:r>
        <w:rPr>
          <w:rFonts w:hint="eastAsia"/>
        </w:rPr>
        <w:t>可行性研究</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rsidR="004723AE" w:rsidRDefault="001B300A">
      <w:r>
        <w:rPr>
          <w:rFonts w:hint="eastAsia"/>
        </w:rPr>
        <w:t>对于青年团</w:t>
      </w:r>
      <w:proofErr w:type="gramStart"/>
      <w:r>
        <w:rPr>
          <w:rFonts w:hint="eastAsia"/>
        </w:rPr>
        <w:t>契</w:t>
      </w:r>
      <w:proofErr w:type="gramEnd"/>
      <w:r>
        <w:rPr>
          <w:rFonts w:hint="eastAsia"/>
        </w:rPr>
        <w:t>分享交流系统的开发进行可行性分析，可以针对经济、技术和社会三个方面的可行性进行研究。具体的分析如下</w:t>
      </w:r>
      <w:r>
        <w:rPr>
          <w:rFonts w:hint="eastAsia"/>
        </w:rPr>
        <w:t>:</w:t>
      </w:r>
    </w:p>
    <w:p w:rsidR="004723AE" w:rsidRDefault="001B300A">
      <w:pPr>
        <w:pStyle w:val="3"/>
      </w:pPr>
      <w:bookmarkStart w:id="508" w:name="_Toc17813"/>
      <w:bookmarkStart w:id="509" w:name="_Toc451081484"/>
      <w:bookmarkStart w:id="510" w:name="_Toc19712"/>
      <w:bookmarkStart w:id="511" w:name="_Toc449212768"/>
      <w:bookmarkStart w:id="512" w:name="_Toc24839"/>
      <w:bookmarkStart w:id="513" w:name="_Toc451086966"/>
      <w:bookmarkStart w:id="514" w:name="_Toc451087693"/>
      <w:bookmarkStart w:id="515" w:name="_Toc451087454"/>
      <w:bookmarkStart w:id="516" w:name="_Toc23694"/>
      <w:bookmarkStart w:id="517" w:name="_Toc30618"/>
      <w:bookmarkStart w:id="518" w:name="_Toc4258"/>
      <w:bookmarkStart w:id="519" w:name="_Toc23742"/>
      <w:bookmarkStart w:id="520" w:name="_Toc31239"/>
      <w:bookmarkStart w:id="521" w:name="_Toc18294"/>
      <w:bookmarkStart w:id="522" w:name="_Toc18007"/>
      <w:bookmarkStart w:id="523" w:name="_Toc13589"/>
      <w:bookmarkStart w:id="524" w:name="_Toc451112202"/>
      <w:r>
        <w:rPr>
          <w:rFonts w:hint="eastAsia"/>
        </w:rPr>
        <w:t>经</w:t>
      </w:r>
      <w:r>
        <w:rPr>
          <w:rFonts w:hint="eastAsia"/>
        </w:rPr>
        <w:t>济可行性</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4723AE" w:rsidRDefault="001B300A">
      <w:pPr>
        <w:ind w:firstLineChars="200" w:firstLine="480"/>
        <w:rPr>
          <w:rFonts w:ascii="宋体" w:hAnsi="宋体"/>
        </w:rPr>
      </w:pPr>
      <w:r>
        <w:rPr>
          <w:rFonts w:ascii="宋体" w:hAnsi="宋体" w:hint="eastAsia"/>
        </w:rPr>
        <w:t>本系统的开发所需资金比较少，除了电脑以外不需要其他任何设备仪器，也不用考虑软件成本的问题。系统开发</w:t>
      </w:r>
      <w:proofErr w:type="gramStart"/>
      <w:r>
        <w:rPr>
          <w:rFonts w:ascii="宋体" w:hAnsi="宋体" w:hint="eastAsia"/>
        </w:rPr>
        <w:t>到部署</w:t>
      </w:r>
      <w:proofErr w:type="gramEnd"/>
      <w:r>
        <w:rPr>
          <w:rFonts w:ascii="宋体" w:hAnsi="宋体" w:hint="eastAsia"/>
        </w:rPr>
        <w:t>运行后，可以在很大程度上增加用户的方便度，使得全国基督徒尤其是青年基督徒均可以通过该网站进行团</w:t>
      </w:r>
      <w:proofErr w:type="gramStart"/>
      <w:r>
        <w:rPr>
          <w:rFonts w:ascii="宋体" w:hAnsi="宋体" w:hint="eastAsia"/>
        </w:rPr>
        <w:t>契</w:t>
      </w:r>
      <w:proofErr w:type="gramEnd"/>
      <w:r>
        <w:rPr>
          <w:rFonts w:ascii="宋体" w:hAnsi="宋体" w:hint="eastAsia"/>
        </w:rPr>
        <w:t>和教会的搜索以及相关的交流，节省了大量的时间，效率也会有大幅提高。所带来的效益远远超过开发系统软件所需要的成本，在经济方面完全可行。</w:t>
      </w:r>
    </w:p>
    <w:p w:rsidR="004723AE" w:rsidRDefault="004723AE">
      <w:pPr>
        <w:pStyle w:val="a0"/>
        <w:ind w:firstLine="480"/>
      </w:pPr>
    </w:p>
    <w:p w:rsidR="004723AE" w:rsidRDefault="001B300A">
      <w:pPr>
        <w:pStyle w:val="3"/>
      </w:pPr>
      <w:bookmarkStart w:id="525" w:name="_Toc451081485"/>
      <w:bookmarkStart w:id="526" w:name="_Toc16557"/>
      <w:bookmarkStart w:id="527" w:name="_Toc20531"/>
      <w:bookmarkStart w:id="528" w:name="_Toc22986"/>
      <w:bookmarkStart w:id="529" w:name="_Toc451087455"/>
      <w:bookmarkStart w:id="530" w:name="_Toc18525"/>
      <w:bookmarkStart w:id="531" w:name="_Toc8507"/>
      <w:bookmarkStart w:id="532" w:name="_Toc13012"/>
      <w:bookmarkStart w:id="533" w:name="_Toc451087694"/>
      <w:bookmarkStart w:id="534" w:name="_Toc451086967"/>
      <w:bookmarkStart w:id="535" w:name="_Toc21499"/>
      <w:bookmarkStart w:id="536" w:name="_Toc12918"/>
      <w:bookmarkStart w:id="537" w:name="_Toc31507"/>
      <w:bookmarkStart w:id="538" w:name="_Toc449212769"/>
      <w:bookmarkStart w:id="539" w:name="_Toc24558"/>
      <w:bookmarkStart w:id="540" w:name="_Toc21199"/>
      <w:bookmarkStart w:id="541" w:name="_Toc451112203"/>
      <w:r>
        <w:rPr>
          <w:rFonts w:hint="eastAsia"/>
        </w:rPr>
        <w:t>技术可行性</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rsidR="004723AE" w:rsidRDefault="001B300A">
      <w:pPr>
        <w:ind w:firstLineChars="200" w:firstLine="480"/>
      </w:pPr>
      <w:bookmarkStart w:id="542" w:name="_Toc26130"/>
      <w:r>
        <w:rPr>
          <w:rFonts w:hint="eastAsia"/>
        </w:rPr>
        <w:t>本系统采用的是</w:t>
      </w:r>
      <w:r>
        <w:rPr>
          <w:rFonts w:hint="eastAsia"/>
        </w:rPr>
        <w:t>springmvc+</w:t>
      </w:r>
      <w:bookmarkStart w:id="543" w:name="OLE_LINK1"/>
      <w:r>
        <w:rPr>
          <w:rFonts w:hint="eastAsia"/>
        </w:rPr>
        <w:t>mybatis</w:t>
      </w:r>
      <w:bookmarkEnd w:id="543"/>
      <w:r>
        <w:rPr>
          <w:rFonts w:hint="eastAsia"/>
        </w:rPr>
        <w:t>+spring</w:t>
      </w:r>
      <w:r>
        <w:rPr>
          <w:rFonts w:hint="eastAsia"/>
        </w:rPr>
        <w:t>主流框架技术、</w:t>
      </w:r>
      <w:r>
        <w:rPr>
          <w:rFonts w:hint="eastAsia"/>
        </w:rPr>
        <w:t>MySQL</w:t>
      </w:r>
      <w:r>
        <w:rPr>
          <w:rFonts w:hint="eastAsia"/>
        </w:rPr>
        <w:t>数据库等组合进行开发，</w:t>
      </w:r>
      <w:r>
        <w:rPr>
          <w:rFonts w:hint="eastAsia"/>
        </w:rPr>
        <w:t xml:space="preserve">Windows 10 </w:t>
      </w:r>
      <w:r>
        <w:rPr>
          <w:rFonts w:hint="eastAsia"/>
        </w:rPr>
        <w:t>操作系统，用</w:t>
      </w:r>
      <w:r>
        <w:rPr>
          <w:rFonts w:hint="eastAsia"/>
        </w:rPr>
        <w:t>sublime3</w:t>
      </w:r>
      <w:r>
        <w:rPr>
          <w:rFonts w:hint="eastAsia"/>
        </w:rPr>
        <w:t>进行前台网页界面设计开发、采用</w:t>
      </w:r>
      <w:r>
        <w:rPr>
          <w:rFonts w:hint="eastAsia"/>
        </w:rPr>
        <w:t>mybatis</w:t>
      </w:r>
      <w:r>
        <w:rPr>
          <w:rFonts w:hint="eastAsia"/>
        </w:rPr>
        <w:t>框架方式与后台数据库进行连接，完成数据的修改、添加、查询、删除等功能。由于</w:t>
      </w:r>
      <w:r>
        <w:rPr>
          <w:rFonts w:hint="eastAsia"/>
        </w:rPr>
        <w:t>springmvc</w:t>
      </w:r>
      <w:r>
        <w:rPr>
          <w:rFonts w:hint="eastAsia"/>
        </w:rPr>
        <w:t>功能强大，而</w:t>
      </w:r>
      <w:r>
        <w:rPr>
          <w:rFonts w:hint="eastAsia"/>
        </w:rPr>
        <w:t>MySQL</w:t>
      </w:r>
      <w:r>
        <w:rPr>
          <w:rFonts w:hint="eastAsia"/>
        </w:rPr>
        <w:t>在开发时具备灵活易维护、方便快捷、使用灵活的特点，以及目前在实际</w:t>
      </w:r>
      <w:r>
        <w:rPr>
          <w:rFonts w:hint="eastAsia"/>
        </w:rPr>
        <w:lastRenderedPageBreak/>
        <w:t>开发中已被广泛应用，因此使用</w:t>
      </w:r>
      <w:r>
        <w:rPr>
          <w:rFonts w:hint="eastAsia"/>
        </w:rPr>
        <w:t>springmvc</w:t>
      </w:r>
      <w:r>
        <w:rPr>
          <w:rFonts w:hint="eastAsia"/>
        </w:rPr>
        <w:t>、</w:t>
      </w:r>
      <w:r>
        <w:rPr>
          <w:rFonts w:hint="eastAsia"/>
        </w:rPr>
        <w:t>mybatis</w:t>
      </w:r>
      <w:r>
        <w:rPr>
          <w:rFonts w:hint="eastAsia"/>
        </w:rPr>
        <w:t>、</w:t>
      </w:r>
      <w:r>
        <w:rPr>
          <w:rFonts w:hint="eastAsia"/>
        </w:rPr>
        <w:t>spring</w:t>
      </w:r>
      <w:r>
        <w:rPr>
          <w:rFonts w:hint="eastAsia"/>
        </w:rPr>
        <w:t>、</w:t>
      </w:r>
      <w:r>
        <w:rPr>
          <w:rFonts w:hint="eastAsia"/>
        </w:rPr>
        <w:t>MySQL</w:t>
      </w:r>
      <w:r>
        <w:rPr>
          <w:rFonts w:hint="eastAsia"/>
        </w:rPr>
        <w:t>是开发轻平台的最佳组合。因此说明本系统在技术方面是可行的。</w:t>
      </w:r>
    </w:p>
    <w:p w:rsidR="004723AE" w:rsidRDefault="001B300A">
      <w:pPr>
        <w:ind w:firstLineChars="200" w:firstLine="480"/>
      </w:pPr>
      <w:r>
        <w:rPr>
          <w:rFonts w:hint="eastAsia"/>
        </w:rPr>
        <w:t>在硬件方面，由于在今天科技已经在飞速的发展，硬件更新的速度也是越来越快，容量也越来越大，可靠性也越来越高，价格也越</w:t>
      </w:r>
      <w:r>
        <w:rPr>
          <w:rFonts w:hint="eastAsia"/>
        </w:rPr>
        <w:t>来越低，其硬件平台也完全能满足此系统的需要。</w:t>
      </w:r>
    </w:p>
    <w:p w:rsidR="004723AE" w:rsidRDefault="004723AE">
      <w:pPr>
        <w:jc w:val="left"/>
        <w:rPr>
          <w:rFonts w:eastAsia="MS Mincho"/>
          <w:lang w:eastAsia="ja-JP"/>
        </w:rPr>
      </w:pPr>
    </w:p>
    <w:p w:rsidR="004723AE" w:rsidRDefault="001B300A">
      <w:pPr>
        <w:pStyle w:val="3"/>
      </w:pPr>
      <w:bookmarkStart w:id="544" w:name="_Toc451081486"/>
      <w:bookmarkStart w:id="545" w:name="_Toc25432"/>
      <w:bookmarkStart w:id="546" w:name="_Toc449212770"/>
      <w:bookmarkStart w:id="547" w:name="_Toc21943"/>
      <w:bookmarkStart w:id="548" w:name="_Toc21410"/>
      <w:bookmarkStart w:id="549" w:name="_Toc16429"/>
      <w:bookmarkStart w:id="550" w:name="_Toc22352"/>
      <w:bookmarkStart w:id="551" w:name="_Toc13702"/>
      <w:bookmarkStart w:id="552" w:name="_Toc25331"/>
      <w:bookmarkStart w:id="553" w:name="_Toc9161"/>
      <w:bookmarkStart w:id="554" w:name="_Toc451086968"/>
      <w:bookmarkStart w:id="555" w:name="_Toc451087456"/>
      <w:bookmarkStart w:id="556" w:name="_Toc451087695"/>
      <w:bookmarkStart w:id="557" w:name="_Toc31848"/>
      <w:bookmarkStart w:id="558" w:name="_Toc6066"/>
      <w:bookmarkStart w:id="559" w:name="_Toc451112204"/>
      <w:r>
        <w:rPr>
          <w:rFonts w:hint="eastAsia"/>
        </w:rPr>
        <w:t>社会可行性</w:t>
      </w:r>
      <w:bookmarkEnd w:id="542"/>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rsidR="004723AE" w:rsidRDefault="004723AE">
      <w:pPr>
        <w:ind w:firstLineChars="200" w:firstLine="480"/>
        <w:jc w:val="left"/>
      </w:pPr>
      <w:bookmarkStart w:id="560" w:name="_Toc20328"/>
      <w:bookmarkStart w:id="561" w:name="_Toc138996757"/>
      <w:bookmarkStart w:id="562" w:name="_Toc351728035"/>
      <w:bookmarkStart w:id="563" w:name="_Toc342917009"/>
      <w:bookmarkStart w:id="564" w:name="_Toc202491336"/>
      <w:bookmarkStart w:id="565" w:name="_Toc342978870"/>
      <w:bookmarkStart w:id="566" w:name="_Toc342913357"/>
      <w:bookmarkStart w:id="567" w:name="_Toc342918306"/>
      <w:bookmarkStart w:id="568" w:name="_Toc342921372"/>
      <w:bookmarkStart w:id="569" w:name="_Toc342918225"/>
      <w:bookmarkStart w:id="570" w:name="_Toc342921238"/>
      <w:bookmarkStart w:id="571" w:name="_Toc344385308"/>
      <w:bookmarkStart w:id="572" w:name="_Toc343002332"/>
      <w:bookmarkEnd w:id="210"/>
      <w:bookmarkEnd w:id="211"/>
      <w:bookmarkEnd w:id="212"/>
      <w:bookmarkEnd w:id="213"/>
      <w:bookmarkEnd w:id="214"/>
      <w:bookmarkEnd w:id="215"/>
      <w:bookmarkEnd w:id="216"/>
      <w:bookmarkEnd w:id="217"/>
      <w:bookmarkEnd w:id="218"/>
      <w:bookmarkEnd w:id="219"/>
      <w:bookmarkEnd w:id="220"/>
    </w:p>
    <w:p w:rsidR="004723AE" w:rsidRDefault="001B300A">
      <w:pPr>
        <w:ind w:firstLineChars="200" w:firstLine="480"/>
        <w:jc w:val="left"/>
      </w:pPr>
      <w:r>
        <w:rPr>
          <w:rFonts w:hint="eastAsia"/>
        </w:rPr>
        <w:t>随着社会的不断进步，人们的思想也正在变得更加开放，越来越多的人承认并接受基督信仰。目前我国几乎每个城市县城都会有若干个教会。用来提供给那些信主的人在教会当中敬拜侍奉主。特别是青年基督徒，在这个互联网信息爆炸的</w:t>
      </w:r>
      <w:proofErr w:type="gramStart"/>
      <w:r>
        <w:rPr>
          <w:rFonts w:hint="eastAsia"/>
        </w:rPr>
        <w:t>的</w:t>
      </w:r>
      <w:proofErr w:type="gramEnd"/>
      <w:r>
        <w:rPr>
          <w:rFonts w:hint="eastAsia"/>
        </w:rPr>
        <w:t>时代，很多有基督信仰的人们希望在互联网能找到一个真正属于基督徒交流分享的网络环境。</w:t>
      </w:r>
    </w:p>
    <w:p w:rsidR="004723AE" w:rsidRDefault="001B300A">
      <w:pPr>
        <w:pStyle w:val="2"/>
        <w:spacing w:beforeLines="50" w:before="156" w:after="0"/>
      </w:pPr>
      <w:bookmarkStart w:id="573" w:name="_Toc28359"/>
      <w:bookmarkStart w:id="574" w:name="_Toc449212771"/>
      <w:bookmarkStart w:id="575" w:name="_Toc10378"/>
      <w:bookmarkStart w:id="576" w:name="_Toc9378"/>
      <w:bookmarkStart w:id="577" w:name="_Toc21227"/>
      <w:bookmarkStart w:id="578" w:name="_Toc390945970"/>
      <w:bookmarkStart w:id="579" w:name="_Toc451086969"/>
      <w:bookmarkStart w:id="580" w:name="_Toc451081487"/>
      <w:bookmarkStart w:id="581" w:name="_Toc451087457"/>
      <w:bookmarkStart w:id="582" w:name="_Toc451087696"/>
      <w:bookmarkStart w:id="583" w:name="_Toc7561"/>
      <w:bookmarkStart w:id="584" w:name="_Toc31999"/>
      <w:bookmarkStart w:id="585" w:name="_Toc27565"/>
      <w:bookmarkStart w:id="586" w:name="_Toc20098"/>
      <w:bookmarkStart w:id="587" w:name="_Toc32108"/>
      <w:bookmarkStart w:id="588" w:name="_Toc15366"/>
      <w:bookmarkStart w:id="589" w:name="_Toc451112205"/>
      <w:r>
        <w:rPr>
          <w:rFonts w:hint="eastAsia"/>
        </w:rPr>
        <w:t>本章小结</w:t>
      </w:r>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4723AE" w:rsidRDefault="001B300A">
      <w:pPr>
        <w:ind w:firstLineChars="200" w:firstLine="480"/>
      </w:pPr>
      <w:r>
        <w:rPr>
          <w:rFonts w:hint="eastAsia"/>
        </w:rPr>
        <w:t>本章是对青年团</w:t>
      </w:r>
      <w:proofErr w:type="gramStart"/>
      <w:r>
        <w:rPr>
          <w:rFonts w:hint="eastAsia"/>
        </w:rPr>
        <w:t>契</w:t>
      </w:r>
      <w:proofErr w:type="gramEnd"/>
      <w:r>
        <w:rPr>
          <w:rFonts w:hint="eastAsia"/>
        </w:rPr>
        <w:t>分享交流系统做需求分析与可行性分析。首先对网上基督徒之间进行交流分享相关的功能有个整体的把握，然后通过功能结构图和用例图分析其功能需求，最后结合性能需求完成需求分析。第二部分则是从技术，经济，操作和社会方面对该系统的研究和开发进行可行性分析。</w:t>
      </w:r>
    </w:p>
    <w:p w:rsidR="004723AE" w:rsidRDefault="004723AE">
      <w:pPr>
        <w:ind w:firstLineChars="200" w:firstLine="480"/>
      </w:pPr>
    </w:p>
    <w:p w:rsidR="004723AE" w:rsidRDefault="001B300A">
      <w:pPr>
        <w:pStyle w:val="1"/>
        <w:spacing w:before="0" w:after="0"/>
      </w:pPr>
      <w:bookmarkStart w:id="590" w:name="_Toc451081488"/>
      <w:bookmarkStart w:id="591" w:name="_Toc25613"/>
      <w:bookmarkStart w:id="592" w:name="_Toc390945971"/>
      <w:bookmarkStart w:id="593" w:name="_Toc13625"/>
      <w:bookmarkStart w:id="594" w:name="_Toc14756"/>
      <w:bookmarkStart w:id="595" w:name="_Toc13896"/>
      <w:bookmarkStart w:id="596" w:name="_Toc5089"/>
      <w:bookmarkStart w:id="597" w:name="_Toc451086970"/>
      <w:bookmarkStart w:id="598" w:name="_Toc451087458"/>
      <w:bookmarkStart w:id="599" w:name="_Toc28520"/>
      <w:bookmarkStart w:id="600" w:name="_Toc6738"/>
      <w:bookmarkStart w:id="601" w:name="_Toc12171"/>
      <w:bookmarkStart w:id="602" w:name="_Toc451087697"/>
      <w:bookmarkStart w:id="603" w:name="_Toc449212772"/>
      <w:bookmarkStart w:id="604" w:name="_Toc117"/>
      <w:bookmarkStart w:id="605" w:name="_Toc20103"/>
      <w:bookmarkStart w:id="606" w:name="_Toc451112206"/>
      <w:r>
        <w:rPr>
          <w:rFonts w:hint="eastAsia"/>
        </w:rPr>
        <w:t>系统</w:t>
      </w:r>
      <w:r>
        <w:t>的</w:t>
      </w:r>
      <w:r>
        <w:rPr>
          <w:rFonts w:hint="eastAsia"/>
        </w:rPr>
        <w:t>概要</w:t>
      </w:r>
      <w:r>
        <w:t>设计</w:t>
      </w:r>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rsidR="004723AE" w:rsidRDefault="001B300A">
      <w:pPr>
        <w:pStyle w:val="2"/>
        <w:spacing w:beforeLines="50" w:before="156" w:after="0"/>
      </w:pPr>
      <w:bookmarkStart w:id="607" w:name="_Toc17028"/>
      <w:bookmarkStart w:id="608" w:name="_Toc5172"/>
      <w:bookmarkStart w:id="609" w:name="_Toc4054"/>
      <w:bookmarkStart w:id="610" w:name="_Toc12926"/>
      <w:bookmarkStart w:id="611" w:name="_Toc9693"/>
      <w:bookmarkStart w:id="612" w:name="_Toc11334"/>
      <w:bookmarkStart w:id="613" w:name="_Toc22002"/>
      <w:bookmarkStart w:id="614" w:name="_Toc31633"/>
      <w:bookmarkStart w:id="615" w:name="_Toc451081489"/>
      <w:bookmarkStart w:id="616" w:name="_Toc449212773"/>
      <w:bookmarkStart w:id="617" w:name="_Toc451087459"/>
      <w:bookmarkStart w:id="618" w:name="_Toc451086971"/>
      <w:bookmarkStart w:id="619" w:name="_Toc451087698"/>
      <w:bookmarkStart w:id="620" w:name="_Toc2252"/>
      <w:bookmarkStart w:id="621" w:name="_Toc20280"/>
      <w:bookmarkStart w:id="622" w:name="_Toc451112207"/>
      <w:r>
        <w:t>系统</w:t>
      </w:r>
      <w:r>
        <w:rPr>
          <w:rFonts w:hint="eastAsia"/>
        </w:rPr>
        <w:t>的概念模型</w:t>
      </w:r>
      <w:r>
        <w:t>设计</w:t>
      </w:r>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4723AE" w:rsidRDefault="001B300A">
      <w:pPr>
        <w:ind w:firstLineChars="200" w:firstLine="480"/>
      </w:pPr>
      <w:r>
        <w:rPr>
          <w:rFonts w:hint="eastAsia"/>
        </w:rPr>
        <w:t>概念模型用于信息世界的建模，与具体的</w:t>
      </w:r>
      <w:r>
        <w:rPr>
          <w:rFonts w:hint="eastAsia"/>
        </w:rPr>
        <w:t>DBMS</w:t>
      </w:r>
      <w:r>
        <w:rPr>
          <w:rFonts w:hint="eastAsia"/>
        </w:rPr>
        <w:t>无关。为了把现实世界中的具体事物抽象、组织为某一</w:t>
      </w:r>
      <w:r>
        <w:rPr>
          <w:rFonts w:hint="eastAsia"/>
        </w:rPr>
        <w:t>DBMS</w:t>
      </w:r>
      <w:r>
        <w:rPr>
          <w:rFonts w:hint="eastAsia"/>
        </w:rPr>
        <w:t>支持的数据模型。人们常常首先将现实世界抽象为信息世界，然后再将信息世界转换为机器世界。也就是说，首先把现实世界中的</w:t>
      </w:r>
      <w:r>
        <w:rPr>
          <w:rFonts w:hint="eastAsia"/>
        </w:rPr>
        <w:t>客观对象抽象为某一种信息结构，这种信息结构并不依赖于具体的计算机系统和具体的</w:t>
      </w:r>
      <w:r>
        <w:rPr>
          <w:rFonts w:hint="eastAsia"/>
        </w:rPr>
        <w:t>DBMS</w:t>
      </w:r>
      <w:r>
        <w:rPr>
          <w:rFonts w:hint="eastAsia"/>
        </w:rPr>
        <w:t>，而是</w:t>
      </w:r>
      <w:proofErr w:type="gramStart"/>
      <w:r>
        <w:rPr>
          <w:rFonts w:hint="eastAsia"/>
        </w:rPr>
        <w:t>概念级</w:t>
      </w:r>
      <w:proofErr w:type="gramEnd"/>
      <w:r>
        <w:rPr>
          <w:rFonts w:hint="eastAsia"/>
        </w:rPr>
        <w:t>的模型，然后再把模型转换为计算机上某一个</w:t>
      </w:r>
      <w:r>
        <w:rPr>
          <w:rFonts w:hint="eastAsia"/>
        </w:rPr>
        <w:t>DBMS</w:t>
      </w:r>
      <w:r>
        <w:rPr>
          <w:rFonts w:hint="eastAsia"/>
        </w:rPr>
        <w:t>支持的数据模型。实际上，概念模型是现实世界到机器世界的一个中间层次。</w:t>
      </w:r>
      <w:r>
        <w:rPr>
          <w:rFonts w:hint="eastAsia"/>
        </w:rPr>
        <w:t xml:space="preserve"> </w:t>
      </w:r>
    </w:p>
    <w:p w:rsidR="004723AE" w:rsidRDefault="001B300A">
      <w:r>
        <w:rPr>
          <w:rFonts w:hint="eastAsia"/>
        </w:rPr>
        <w:t xml:space="preserve">　　信息世界中包含的基本概念有实体和联系。</w:t>
      </w:r>
      <w:r>
        <w:rPr>
          <w:rFonts w:hint="eastAsia"/>
        </w:rPr>
        <w:t xml:space="preserve"> </w:t>
      </w:r>
    </w:p>
    <w:p w:rsidR="004723AE" w:rsidRDefault="001B300A">
      <w:r>
        <w:rPr>
          <w:rFonts w:hint="eastAsia"/>
        </w:rPr>
        <w:t xml:space="preserve">　　</w:t>
      </w:r>
      <w:r>
        <w:rPr>
          <w:rFonts w:hint="eastAsia"/>
        </w:rPr>
        <w:t xml:space="preserve">(1) </w:t>
      </w:r>
      <w:r>
        <w:rPr>
          <w:rFonts w:hint="eastAsia"/>
        </w:rPr>
        <w:t>实体</w:t>
      </w:r>
      <w:r>
        <w:rPr>
          <w:rFonts w:hint="eastAsia"/>
        </w:rPr>
        <w:t xml:space="preserve"> (entity)</w:t>
      </w:r>
    </w:p>
    <w:p w:rsidR="004723AE" w:rsidRDefault="001B300A">
      <w:r>
        <w:rPr>
          <w:rFonts w:hint="eastAsia"/>
        </w:rPr>
        <w:t xml:space="preserve">　　客观存在并可相互区别的事物称为实体。实体可以是具体的人、事、</w:t>
      </w:r>
      <w:r>
        <w:rPr>
          <w:rFonts w:hint="eastAsia"/>
        </w:rPr>
        <w:lastRenderedPageBreak/>
        <w:t>物，也可以是抽象的概念或联系。例如，一个用户、一个青年团</w:t>
      </w:r>
      <w:proofErr w:type="gramStart"/>
      <w:r>
        <w:rPr>
          <w:rFonts w:hint="eastAsia"/>
        </w:rPr>
        <w:t>契</w:t>
      </w:r>
      <w:proofErr w:type="gramEnd"/>
      <w:r>
        <w:rPr>
          <w:rFonts w:hint="eastAsia"/>
        </w:rPr>
        <w:t>、一个供应商、一个部门、一本</w:t>
      </w:r>
      <w:r>
        <w:rPr>
          <w:rFonts w:hint="eastAsia"/>
        </w:rPr>
        <w:t xml:space="preserve"> </w:t>
      </w:r>
      <w:r>
        <w:rPr>
          <w:rFonts w:hint="eastAsia"/>
        </w:rPr>
        <w:t>书、一位读者等都是实体。</w:t>
      </w:r>
      <w:r>
        <w:rPr>
          <w:rFonts w:hint="eastAsia"/>
        </w:rPr>
        <w:t xml:space="preserve">  </w:t>
      </w:r>
    </w:p>
    <w:p w:rsidR="004723AE" w:rsidRDefault="001B300A">
      <w:r>
        <w:rPr>
          <w:rFonts w:hint="eastAsia"/>
        </w:rPr>
        <w:t xml:space="preserve">　　</w:t>
      </w:r>
      <w:r>
        <w:rPr>
          <w:rFonts w:hint="eastAsia"/>
        </w:rPr>
        <w:t xml:space="preserve">(2) </w:t>
      </w:r>
      <w:r>
        <w:rPr>
          <w:rFonts w:hint="eastAsia"/>
        </w:rPr>
        <w:t>联系</w:t>
      </w:r>
      <w:r>
        <w:rPr>
          <w:rFonts w:hint="eastAsia"/>
        </w:rPr>
        <w:t xml:space="preserve"> (relati</w:t>
      </w:r>
      <w:r>
        <w:rPr>
          <w:rFonts w:hint="eastAsia"/>
        </w:rPr>
        <w:t>onship)</w:t>
      </w:r>
    </w:p>
    <w:p w:rsidR="004723AE" w:rsidRDefault="001B300A">
      <w:r>
        <w:rPr>
          <w:rFonts w:hint="eastAsia"/>
        </w:rPr>
        <w:t xml:space="preserve">　　在现实世界中，事物内部以及事物之间是有联系的，这些联系在信息世界中反映为实体内部的联系和实体之间的联系。实体内部的联系通常是组成实体的各属性之间的联系。两个实体型之间的联系可以分为</w:t>
      </w:r>
      <w:r>
        <w:rPr>
          <w:rFonts w:hint="eastAsia"/>
        </w:rPr>
        <w:t>3</w:t>
      </w:r>
      <w:r>
        <w:rPr>
          <w:rFonts w:hint="eastAsia"/>
        </w:rPr>
        <w:t>类，一对一联系，</w:t>
      </w:r>
      <w:r>
        <w:rPr>
          <w:rFonts w:hint="eastAsia"/>
        </w:rPr>
        <w:t>(1:1)</w:t>
      </w:r>
      <w:r>
        <w:rPr>
          <w:rFonts w:hint="eastAsia"/>
        </w:rPr>
        <w:t>；一对多联系</w:t>
      </w:r>
      <w:r>
        <w:rPr>
          <w:rFonts w:hint="eastAsia"/>
        </w:rPr>
        <w:t>(1 : n)</w:t>
      </w:r>
      <w:r>
        <w:rPr>
          <w:rFonts w:hint="eastAsia"/>
        </w:rPr>
        <w:t>；多对多联系</w:t>
      </w:r>
      <w:r>
        <w:rPr>
          <w:rFonts w:hint="eastAsia"/>
        </w:rPr>
        <w:t>(m : n)</w:t>
      </w:r>
      <w:r>
        <w:rPr>
          <w:rFonts w:hint="eastAsia"/>
        </w:rPr>
        <w:t>。</w:t>
      </w:r>
      <w:r>
        <w:rPr>
          <w:rFonts w:hint="eastAsia"/>
        </w:rPr>
        <w:t xml:space="preserve">  </w:t>
      </w:r>
    </w:p>
    <w:p w:rsidR="004723AE" w:rsidRDefault="001B300A">
      <w:r>
        <w:rPr>
          <w:rFonts w:hint="eastAsia"/>
        </w:rPr>
        <w:t xml:space="preserve">　　概念模型是对信息世界建模，所以概念模型应该能够方便、准确地表示信息世界中的常用概念。概念模型的表示方法很多，其中最为常用的是</w:t>
      </w:r>
      <w:r>
        <w:rPr>
          <w:rFonts w:hint="eastAsia"/>
        </w:rPr>
        <w:t>P.P.S.Chen</w:t>
      </w:r>
      <w:r>
        <w:rPr>
          <w:rFonts w:hint="eastAsia"/>
        </w:rPr>
        <w:t>于</w:t>
      </w:r>
      <w:r>
        <w:rPr>
          <w:rFonts w:hint="eastAsia"/>
        </w:rPr>
        <w:t>1976</w:t>
      </w:r>
      <w:r>
        <w:rPr>
          <w:rFonts w:hint="eastAsia"/>
        </w:rPr>
        <w:t>年提出的实体，联系方法</w:t>
      </w:r>
      <w:r>
        <w:rPr>
          <w:rFonts w:hint="eastAsia"/>
        </w:rPr>
        <w:t>(Entity-Relationship A</w:t>
      </w:r>
      <w:r>
        <w:rPr>
          <w:rFonts w:hint="eastAsia"/>
        </w:rPr>
        <w:t>pproach)</w:t>
      </w:r>
      <w:r>
        <w:rPr>
          <w:rFonts w:hint="eastAsia"/>
        </w:rPr>
        <w:t>简记为</w:t>
      </w:r>
      <w:r>
        <w:rPr>
          <w:rFonts w:hint="eastAsia"/>
        </w:rPr>
        <w:t>E-R</w:t>
      </w:r>
      <w:r>
        <w:rPr>
          <w:rFonts w:hint="eastAsia"/>
        </w:rPr>
        <w:t>表示法</w:t>
      </w:r>
      <w:r>
        <w:rPr>
          <w:rFonts w:hint="eastAsia"/>
        </w:rPr>
        <w:t>)</w:t>
      </w:r>
      <w:r>
        <w:rPr>
          <w:rFonts w:hint="eastAsia"/>
        </w:rPr>
        <w:t>。该方法用</w:t>
      </w:r>
      <w:r>
        <w:rPr>
          <w:rFonts w:hint="eastAsia"/>
        </w:rPr>
        <w:t>E-R</w:t>
      </w:r>
      <w:r>
        <w:rPr>
          <w:rFonts w:hint="eastAsia"/>
        </w:rPr>
        <w:t>图来描述现实世界的概念模型，称为实体</w:t>
      </w:r>
      <w:r>
        <w:rPr>
          <w:rFonts w:hint="eastAsia"/>
        </w:rPr>
        <w:t>-</w:t>
      </w:r>
      <w:r>
        <w:rPr>
          <w:rFonts w:hint="eastAsia"/>
        </w:rPr>
        <w:t>联系模型，简称</w:t>
      </w:r>
      <w:r>
        <w:rPr>
          <w:rFonts w:hint="eastAsia"/>
        </w:rPr>
        <w:t>E-R</w:t>
      </w:r>
      <w:r>
        <w:rPr>
          <w:rFonts w:hint="eastAsia"/>
        </w:rPr>
        <w:t>模型。根据系统功能分析，如下为青年团</w:t>
      </w:r>
      <w:proofErr w:type="gramStart"/>
      <w:r>
        <w:rPr>
          <w:rFonts w:hint="eastAsia"/>
        </w:rPr>
        <w:t>契</w:t>
      </w:r>
      <w:proofErr w:type="gramEnd"/>
      <w:r>
        <w:rPr>
          <w:rFonts w:hint="eastAsia"/>
        </w:rPr>
        <w:t>分享交流系统的各部分</w:t>
      </w:r>
      <w:r>
        <w:rPr>
          <w:rFonts w:hint="eastAsia"/>
        </w:rPr>
        <w:t>E-R</w:t>
      </w:r>
      <w:r>
        <w:rPr>
          <w:rFonts w:hint="eastAsia"/>
        </w:rPr>
        <w:t>模型以及相关说明。</w:t>
      </w:r>
    </w:p>
    <w:p w:rsidR="004723AE" w:rsidRDefault="001B300A">
      <w:pPr>
        <w:ind w:firstLine="560"/>
      </w:pPr>
      <w:r>
        <w:rPr>
          <w:rFonts w:hint="eastAsia"/>
        </w:rPr>
        <w:t>用户实体的属性包括用户</w:t>
      </w:r>
      <w:r>
        <w:rPr>
          <w:rFonts w:hint="eastAsia"/>
        </w:rPr>
        <w:t>ID</w:t>
      </w:r>
      <w:r>
        <w:rPr>
          <w:rFonts w:hint="eastAsia"/>
        </w:rPr>
        <w:t>（</w:t>
      </w:r>
      <w:r>
        <w:rPr>
          <w:rFonts w:hint="eastAsia"/>
        </w:rPr>
        <w:t>US_ID</w:t>
      </w:r>
      <w:r>
        <w:rPr>
          <w:rFonts w:hint="eastAsia"/>
        </w:rPr>
        <w:t>）、用户名</w:t>
      </w:r>
      <w:r>
        <w:rPr>
          <w:rFonts w:hint="eastAsia"/>
        </w:rPr>
        <w:t>(US_NAME)</w:t>
      </w:r>
      <w:r>
        <w:rPr>
          <w:rFonts w:hint="eastAsia"/>
        </w:rPr>
        <w:t>、密码（</w:t>
      </w:r>
      <w:r>
        <w:rPr>
          <w:rFonts w:hint="eastAsia"/>
        </w:rPr>
        <w:t>US_PS</w:t>
      </w:r>
      <w:r>
        <w:rPr>
          <w:rFonts w:hint="eastAsia"/>
        </w:rPr>
        <w:t>）、性别（</w:t>
      </w:r>
      <w:r>
        <w:rPr>
          <w:rFonts w:hint="eastAsia"/>
        </w:rPr>
        <w:t>SEX</w:t>
      </w:r>
      <w:r>
        <w:rPr>
          <w:rFonts w:hint="eastAsia"/>
        </w:rPr>
        <w:t>）、出生日期（</w:t>
      </w:r>
      <w:r>
        <w:rPr>
          <w:rFonts w:hint="eastAsia"/>
        </w:rPr>
        <w:t>BIRTH_DATE</w:t>
      </w:r>
      <w:r>
        <w:rPr>
          <w:rFonts w:hint="eastAsia"/>
        </w:rPr>
        <w:t>）、电话号码（</w:t>
      </w:r>
      <w:r>
        <w:rPr>
          <w:rFonts w:hint="eastAsia"/>
        </w:rPr>
        <w:t>TEL</w:t>
      </w:r>
      <w:r>
        <w:rPr>
          <w:rFonts w:hint="eastAsia"/>
        </w:rPr>
        <w:t>）、电子邮箱（</w:t>
      </w:r>
      <w:r>
        <w:rPr>
          <w:rFonts w:hint="eastAsia"/>
        </w:rPr>
        <w:t>EMAIL</w:t>
      </w:r>
      <w:r>
        <w:rPr>
          <w:rFonts w:hint="eastAsia"/>
        </w:rPr>
        <w:t>）、</w:t>
      </w:r>
      <w:r>
        <w:rPr>
          <w:rFonts w:hint="eastAsia"/>
        </w:rPr>
        <w:t>qq</w:t>
      </w:r>
      <w:r>
        <w:rPr>
          <w:rFonts w:hint="eastAsia"/>
        </w:rPr>
        <w:t>号（</w:t>
      </w:r>
      <w:r>
        <w:rPr>
          <w:rFonts w:hint="eastAsia"/>
        </w:rPr>
        <w:t>QQ</w:t>
      </w:r>
      <w:r>
        <w:rPr>
          <w:rFonts w:hint="eastAsia"/>
        </w:rPr>
        <w:t>）、微信号（</w:t>
      </w:r>
      <w:r>
        <w:rPr>
          <w:rFonts w:hint="eastAsia"/>
        </w:rPr>
        <w:t>WEICHAT</w:t>
      </w:r>
      <w:r>
        <w:rPr>
          <w:rFonts w:hint="eastAsia"/>
        </w:rPr>
        <w:t>）、个性签名（</w:t>
      </w:r>
      <w:r>
        <w:rPr>
          <w:rFonts w:hint="eastAsia"/>
        </w:rPr>
        <w:t>PS</w:t>
      </w:r>
      <w:r>
        <w:rPr>
          <w:rFonts w:hint="eastAsia"/>
        </w:rPr>
        <w:t>）、兴趣爱好（</w:t>
      </w:r>
      <w:r>
        <w:rPr>
          <w:rFonts w:hint="eastAsia"/>
        </w:rPr>
        <w:t>HOBBY</w:t>
      </w:r>
      <w:r>
        <w:rPr>
          <w:rFonts w:hint="eastAsia"/>
        </w:rPr>
        <w:t>）、居住地（</w:t>
      </w:r>
      <w:r>
        <w:rPr>
          <w:rFonts w:hint="eastAsia"/>
        </w:rPr>
        <w:t>AREA</w:t>
      </w:r>
      <w:r>
        <w:rPr>
          <w:rFonts w:hint="eastAsia"/>
        </w:rPr>
        <w:t>）、毕业学校（</w:t>
      </w:r>
      <w:r>
        <w:rPr>
          <w:rFonts w:hint="eastAsia"/>
        </w:rPr>
        <w:t>GRADUATE_SC</w:t>
      </w:r>
      <w:r>
        <w:rPr>
          <w:rFonts w:hint="eastAsia"/>
        </w:rPr>
        <w:t>HOOL</w:t>
      </w:r>
      <w:r>
        <w:rPr>
          <w:rFonts w:hint="eastAsia"/>
        </w:rPr>
        <w:t>）、职业（</w:t>
      </w:r>
      <w:r>
        <w:rPr>
          <w:rFonts w:hint="eastAsia"/>
        </w:rPr>
        <w:t>PROFESSION</w:t>
      </w:r>
      <w:r>
        <w:rPr>
          <w:rFonts w:hint="eastAsia"/>
        </w:rPr>
        <w:t>）、敬拜地点类型（</w:t>
      </w:r>
      <w:r>
        <w:rPr>
          <w:rFonts w:hint="eastAsia"/>
        </w:rPr>
        <w:t>CHURCH_TYPE</w:t>
      </w:r>
      <w:r>
        <w:rPr>
          <w:rFonts w:hint="eastAsia"/>
        </w:rPr>
        <w:t>）、</w:t>
      </w:r>
      <w:proofErr w:type="gramStart"/>
      <w:r>
        <w:rPr>
          <w:rFonts w:hint="eastAsia"/>
        </w:rPr>
        <w:t>开始信主日</w:t>
      </w:r>
      <w:proofErr w:type="gramEnd"/>
      <w:r>
        <w:rPr>
          <w:rFonts w:hint="eastAsia"/>
        </w:rPr>
        <w:t>期（</w:t>
      </w:r>
      <w:r>
        <w:rPr>
          <w:rFonts w:hint="eastAsia"/>
        </w:rPr>
        <w:t>START_TRUTH</w:t>
      </w:r>
      <w:r>
        <w:rPr>
          <w:rFonts w:hint="eastAsia"/>
        </w:rPr>
        <w:t>）、用户头像（</w:t>
      </w:r>
      <w:r>
        <w:rPr>
          <w:rFonts w:hint="eastAsia"/>
        </w:rPr>
        <w:t>HEAD_IMG</w:t>
      </w:r>
      <w:r>
        <w:rPr>
          <w:rFonts w:hint="eastAsia"/>
        </w:rPr>
        <w:t>）、是否受洗（</w:t>
      </w:r>
      <w:r>
        <w:rPr>
          <w:rFonts w:hint="eastAsia"/>
        </w:rPr>
        <w:t>IS_BAPTISM</w:t>
      </w:r>
      <w:r>
        <w:rPr>
          <w:rFonts w:hint="eastAsia"/>
        </w:rPr>
        <w:t>）、是否有信仰（</w:t>
      </w:r>
      <w:r>
        <w:rPr>
          <w:rFonts w:hint="eastAsia"/>
        </w:rPr>
        <w:t>IS_TRUTH</w:t>
      </w:r>
      <w:r>
        <w:rPr>
          <w:rFonts w:hint="eastAsia"/>
        </w:rPr>
        <w:t>），</w:t>
      </w:r>
      <w:r>
        <w:rPr>
          <w:rFonts w:hint="eastAsia"/>
        </w:rPr>
        <w:t>E-R</w:t>
      </w:r>
      <w:r>
        <w:rPr>
          <w:rFonts w:hint="eastAsia"/>
        </w:rPr>
        <w:t>图如图</w:t>
      </w:r>
      <w:r>
        <w:rPr>
          <w:rFonts w:hint="eastAsia"/>
        </w:rPr>
        <w:t>4-1</w:t>
      </w:r>
      <w:r>
        <w:rPr>
          <w:rFonts w:hint="eastAsia"/>
        </w:rPr>
        <w:t>所示</w:t>
      </w:r>
    </w:p>
    <w:p w:rsidR="004723AE" w:rsidRDefault="001B300A">
      <w:r>
        <w:rPr>
          <w:noProof/>
        </w:rPr>
        <w:drawing>
          <wp:inline distT="0" distB="0" distL="114300" distR="114300" wp14:anchorId="79C33D97" wp14:editId="521EC9F2">
            <wp:extent cx="4925060" cy="2996565"/>
            <wp:effectExtent l="0" t="0" r="8890" b="133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3"/>
                    <a:stretch>
                      <a:fillRect/>
                    </a:stretch>
                  </pic:blipFill>
                  <pic:spPr>
                    <a:xfrm>
                      <a:off x="0" y="0"/>
                      <a:ext cx="4925060" cy="2996565"/>
                    </a:xfrm>
                    <a:prstGeom prst="rect">
                      <a:avLst/>
                    </a:prstGeom>
                    <a:noFill/>
                    <a:ln w="9525">
                      <a:noFill/>
                      <a:miter/>
                    </a:ln>
                  </pic:spPr>
                </pic:pic>
              </a:graphicData>
            </a:graphic>
          </wp:inline>
        </w:drawing>
      </w:r>
    </w:p>
    <w:p w:rsidR="004723AE" w:rsidRDefault="004723AE"/>
    <w:p w:rsidR="004723AE" w:rsidRDefault="001B300A">
      <w:pPr>
        <w:jc w:val="center"/>
        <w:rPr>
          <w:sz w:val="21"/>
          <w:szCs w:val="21"/>
        </w:rPr>
      </w:pPr>
      <w:r>
        <w:rPr>
          <w:rFonts w:hint="eastAsia"/>
          <w:sz w:val="21"/>
          <w:szCs w:val="21"/>
        </w:rPr>
        <w:t>图</w:t>
      </w:r>
      <w:r>
        <w:rPr>
          <w:rFonts w:hint="eastAsia"/>
          <w:sz w:val="21"/>
          <w:szCs w:val="21"/>
        </w:rPr>
        <w:t xml:space="preserve">4-1 </w:t>
      </w:r>
      <w:r>
        <w:rPr>
          <w:rFonts w:hint="eastAsia"/>
          <w:sz w:val="21"/>
          <w:szCs w:val="21"/>
        </w:rPr>
        <w:t>用户</w:t>
      </w:r>
      <w:r>
        <w:rPr>
          <w:rFonts w:hint="eastAsia"/>
          <w:sz w:val="21"/>
          <w:szCs w:val="21"/>
        </w:rPr>
        <w:t>E-R</w:t>
      </w:r>
      <w:r>
        <w:rPr>
          <w:rFonts w:hint="eastAsia"/>
          <w:sz w:val="21"/>
          <w:szCs w:val="21"/>
        </w:rPr>
        <w:t>图</w:t>
      </w:r>
    </w:p>
    <w:p w:rsidR="004723AE" w:rsidRDefault="004723AE"/>
    <w:p w:rsidR="004723AE" w:rsidRDefault="004723AE"/>
    <w:p w:rsidR="004723AE" w:rsidRDefault="001B300A">
      <w:pPr>
        <w:ind w:firstLineChars="200" w:firstLine="480"/>
        <w:jc w:val="left"/>
      </w:pPr>
      <w:r>
        <w:rPr>
          <w:rFonts w:hint="eastAsia"/>
        </w:rPr>
        <w:t>团</w:t>
      </w:r>
      <w:proofErr w:type="gramStart"/>
      <w:r>
        <w:rPr>
          <w:rFonts w:hint="eastAsia"/>
        </w:rPr>
        <w:t>契</w:t>
      </w:r>
      <w:proofErr w:type="gramEnd"/>
      <w:r>
        <w:rPr>
          <w:rFonts w:hint="eastAsia"/>
        </w:rPr>
        <w:t>实体的属性包括</w:t>
      </w:r>
      <w:r>
        <w:rPr>
          <w:rFonts w:hint="eastAsia"/>
        </w:rPr>
        <w:t xml:space="preserve"> </w:t>
      </w:r>
      <w:r>
        <w:rPr>
          <w:rFonts w:hint="eastAsia"/>
        </w:rPr>
        <w:t>团</w:t>
      </w:r>
      <w:proofErr w:type="gramStart"/>
      <w:r>
        <w:rPr>
          <w:rFonts w:hint="eastAsia"/>
        </w:rPr>
        <w:t>契</w:t>
      </w:r>
      <w:proofErr w:type="gramEnd"/>
      <w:r>
        <w:rPr>
          <w:rFonts w:hint="eastAsia"/>
        </w:rPr>
        <w:t>id</w:t>
      </w:r>
      <w:r>
        <w:rPr>
          <w:rFonts w:hint="eastAsia"/>
        </w:rPr>
        <w:t>（</w:t>
      </w:r>
      <w:r>
        <w:rPr>
          <w:rFonts w:hint="eastAsia"/>
        </w:rPr>
        <w:t>FS_ID</w:t>
      </w:r>
      <w:r>
        <w:rPr>
          <w:rFonts w:hint="eastAsia"/>
        </w:rPr>
        <w:t>）、团</w:t>
      </w:r>
      <w:proofErr w:type="gramStart"/>
      <w:r>
        <w:rPr>
          <w:rFonts w:hint="eastAsia"/>
        </w:rPr>
        <w:t>契</w:t>
      </w:r>
      <w:proofErr w:type="gramEnd"/>
      <w:r>
        <w:rPr>
          <w:rFonts w:hint="eastAsia"/>
        </w:rPr>
        <w:t>名称（</w:t>
      </w:r>
      <w:r>
        <w:rPr>
          <w:rFonts w:hint="eastAsia"/>
        </w:rPr>
        <w:t>FS_NAME</w:t>
      </w:r>
      <w:r>
        <w:rPr>
          <w:rFonts w:hint="eastAsia"/>
        </w:rPr>
        <w:t>）、</w:t>
      </w:r>
    </w:p>
    <w:p w:rsidR="004723AE" w:rsidRDefault="001B300A">
      <w:pPr>
        <w:ind w:firstLineChars="200" w:firstLine="480"/>
        <w:jc w:val="left"/>
      </w:pPr>
      <w:r>
        <w:rPr>
          <w:rFonts w:hint="eastAsia"/>
        </w:rPr>
        <w:t>团</w:t>
      </w:r>
      <w:proofErr w:type="gramStart"/>
      <w:r>
        <w:rPr>
          <w:rFonts w:hint="eastAsia"/>
        </w:rPr>
        <w:t>契</w:t>
      </w:r>
      <w:proofErr w:type="gramEnd"/>
      <w:r>
        <w:rPr>
          <w:rFonts w:hint="eastAsia"/>
        </w:rPr>
        <w:t>头像（</w:t>
      </w:r>
      <w:r>
        <w:rPr>
          <w:rFonts w:hint="eastAsia"/>
        </w:rPr>
        <w:t>FS_HEAD_IMG</w:t>
      </w:r>
      <w:r>
        <w:rPr>
          <w:rFonts w:hint="eastAsia"/>
        </w:rPr>
        <w:t>）、创办日期（</w:t>
      </w:r>
      <w:r>
        <w:rPr>
          <w:rFonts w:hint="eastAsia"/>
        </w:rPr>
        <w:t>BUILD_DATE</w:t>
      </w:r>
      <w:r>
        <w:rPr>
          <w:rFonts w:hint="eastAsia"/>
        </w:rPr>
        <w:t>）、团</w:t>
      </w:r>
      <w:proofErr w:type="gramStart"/>
      <w:r>
        <w:rPr>
          <w:rFonts w:hint="eastAsia"/>
        </w:rPr>
        <w:t>契</w:t>
      </w:r>
      <w:proofErr w:type="gramEnd"/>
      <w:r>
        <w:rPr>
          <w:rFonts w:hint="eastAsia"/>
        </w:rPr>
        <w:t>类型（</w:t>
      </w:r>
      <w:r>
        <w:rPr>
          <w:rFonts w:hint="eastAsia"/>
        </w:rPr>
        <w:t>TYPE</w:t>
      </w:r>
      <w:r>
        <w:rPr>
          <w:rFonts w:hint="eastAsia"/>
        </w:rPr>
        <w:t>）、团</w:t>
      </w:r>
      <w:proofErr w:type="gramStart"/>
      <w:r>
        <w:rPr>
          <w:rFonts w:hint="eastAsia"/>
        </w:rPr>
        <w:t>契</w:t>
      </w:r>
      <w:proofErr w:type="gramEnd"/>
      <w:r>
        <w:rPr>
          <w:rFonts w:hint="eastAsia"/>
        </w:rPr>
        <w:t>聚会地址（</w:t>
      </w:r>
      <w:r>
        <w:rPr>
          <w:rFonts w:hint="eastAsia"/>
        </w:rPr>
        <w:t>ADDRESS</w:t>
      </w:r>
      <w:r>
        <w:rPr>
          <w:rFonts w:hint="eastAsia"/>
        </w:rPr>
        <w:t>）、团</w:t>
      </w:r>
      <w:proofErr w:type="gramStart"/>
      <w:r>
        <w:rPr>
          <w:rFonts w:hint="eastAsia"/>
        </w:rPr>
        <w:t>契</w:t>
      </w:r>
      <w:proofErr w:type="gramEnd"/>
      <w:r>
        <w:rPr>
          <w:rFonts w:hint="eastAsia"/>
        </w:rPr>
        <w:t>创办人</w:t>
      </w:r>
      <w:r>
        <w:rPr>
          <w:rFonts w:hint="eastAsia"/>
        </w:rPr>
        <w:t>id(FS_BUILD_US_ID)</w:t>
      </w:r>
      <w:r>
        <w:rPr>
          <w:rFonts w:hint="eastAsia"/>
        </w:rPr>
        <w:t>、团</w:t>
      </w:r>
      <w:proofErr w:type="gramStart"/>
      <w:r>
        <w:rPr>
          <w:rFonts w:hint="eastAsia"/>
        </w:rPr>
        <w:t>契</w:t>
      </w:r>
      <w:proofErr w:type="gramEnd"/>
      <w:r>
        <w:rPr>
          <w:rFonts w:hint="eastAsia"/>
        </w:rPr>
        <w:t>简介（</w:t>
      </w:r>
      <w:r>
        <w:rPr>
          <w:rFonts w:hint="eastAsia"/>
        </w:rPr>
        <w:t>FS_PS</w:t>
      </w:r>
      <w:r>
        <w:rPr>
          <w:rFonts w:hint="eastAsia"/>
        </w:rPr>
        <w:t>），</w:t>
      </w:r>
      <w:r>
        <w:rPr>
          <w:rFonts w:hint="eastAsia"/>
        </w:rPr>
        <w:t>E-R</w:t>
      </w:r>
      <w:r>
        <w:rPr>
          <w:rFonts w:hint="eastAsia"/>
        </w:rPr>
        <w:t>图如图</w:t>
      </w:r>
      <w:r>
        <w:rPr>
          <w:rFonts w:hint="eastAsia"/>
        </w:rPr>
        <w:t>4-2</w:t>
      </w:r>
      <w:r>
        <w:rPr>
          <w:rFonts w:hint="eastAsia"/>
        </w:rPr>
        <w:t>所示。</w:t>
      </w:r>
    </w:p>
    <w:p w:rsidR="004723AE" w:rsidRDefault="001B300A">
      <w:pPr>
        <w:ind w:firstLineChars="200" w:firstLine="480"/>
        <w:jc w:val="left"/>
      </w:pPr>
      <w:r>
        <w:rPr>
          <w:noProof/>
        </w:rPr>
        <w:drawing>
          <wp:inline distT="0" distB="0" distL="114300" distR="114300" wp14:anchorId="0236235B" wp14:editId="71F716BF">
            <wp:extent cx="4931410" cy="2752725"/>
            <wp:effectExtent l="0" t="0" r="2540" b="952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4"/>
                    <a:stretch>
                      <a:fillRect/>
                    </a:stretch>
                  </pic:blipFill>
                  <pic:spPr>
                    <a:xfrm>
                      <a:off x="0" y="0"/>
                      <a:ext cx="4931410" cy="2752725"/>
                    </a:xfrm>
                    <a:prstGeom prst="rect">
                      <a:avLst/>
                    </a:prstGeom>
                    <a:noFill/>
                    <a:ln w="9525">
                      <a:noFill/>
                      <a:miter/>
                    </a:ln>
                  </pic:spPr>
                </pic:pic>
              </a:graphicData>
            </a:graphic>
          </wp:inline>
        </w:drawing>
      </w:r>
    </w:p>
    <w:p w:rsidR="004723AE" w:rsidRDefault="001B300A">
      <w:pPr>
        <w:jc w:val="center"/>
        <w:rPr>
          <w:sz w:val="21"/>
          <w:szCs w:val="21"/>
        </w:rPr>
      </w:pPr>
      <w:bookmarkStart w:id="623" w:name="OLE_LINK12"/>
      <w:r>
        <w:rPr>
          <w:rFonts w:hint="eastAsia"/>
          <w:sz w:val="21"/>
          <w:szCs w:val="21"/>
        </w:rPr>
        <w:t>图</w:t>
      </w:r>
      <w:r>
        <w:rPr>
          <w:rFonts w:hint="eastAsia"/>
          <w:sz w:val="21"/>
          <w:szCs w:val="21"/>
        </w:rPr>
        <w:t xml:space="preserve">4-2 </w:t>
      </w:r>
      <w:r>
        <w:rPr>
          <w:rFonts w:hint="eastAsia"/>
          <w:sz w:val="21"/>
          <w:szCs w:val="21"/>
        </w:rPr>
        <w:t>团</w:t>
      </w:r>
      <w:proofErr w:type="gramStart"/>
      <w:r>
        <w:rPr>
          <w:rFonts w:hint="eastAsia"/>
          <w:sz w:val="21"/>
          <w:szCs w:val="21"/>
        </w:rPr>
        <w:t>契</w:t>
      </w:r>
      <w:proofErr w:type="gramEnd"/>
      <w:r>
        <w:rPr>
          <w:rFonts w:hint="eastAsia"/>
          <w:sz w:val="21"/>
          <w:szCs w:val="21"/>
        </w:rPr>
        <w:t>E-R</w:t>
      </w:r>
      <w:r>
        <w:rPr>
          <w:rFonts w:hint="eastAsia"/>
          <w:sz w:val="21"/>
          <w:szCs w:val="21"/>
        </w:rPr>
        <w:t>图</w:t>
      </w:r>
    </w:p>
    <w:bookmarkEnd w:id="623"/>
    <w:p w:rsidR="004723AE" w:rsidRDefault="001B300A">
      <w:pPr>
        <w:ind w:firstLineChars="200" w:firstLine="480"/>
        <w:jc w:val="left"/>
      </w:pPr>
      <w:r>
        <w:rPr>
          <w:rFonts w:hint="eastAsia"/>
        </w:rPr>
        <w:br w:type="page"/>
      </w:r>
      <w:proofErr w:type="gramStart"/>
      <w:r>
        <w:rPr>
          <w:rFonts w:hint="eastAsia"/>
        </w:rPr>
        <w:lastRenderedPageBreak/>
        <w:t>贴子</w:t>
      </w:r>
      <w:proofErr w:type="gramEnd"/>
      <w:r>
        <w:rPr>
          <w:rFonts w:hint="eastAsia"/>
        </w:rPr>
        <w:t>实体的属性包括帖子</w:t>
      </w:r>
      <w:r>
        <w:rPr>
          <w:rFonts w:hint="eastAsia"/>
        </w:rPr>
        <w:t>id</w:t>
      </w:r>
      <w:r>
        <w:rPr>
          <w:rFonts w:hint="eastAsia"/>
        </w:rPr>
        <w:t>（</w:t>
      </w:r>
      <w:r>
        <w:rPr>
          <w:rFonts w:hint="eastAsia"/>
        </w:rPr>
        <w:t>BLOG_ID</w:t>
      </w:r>
      <w:r>
        <w:rPr>
          <w:rFonts w:hint="eastAsia"/>
        </w:rPr>
        <w:t>）、发帖人</w:t>
      </w:r>
      <w:r>
        <w:rPr>
          <w:rFonts w:hint="eastAsia"/>
        </w:rPr>
        <w:t>id</w:t>
      </w:r>
      <w:r>
        <w:rPr>
          <w:rFonts w:hint="eastAsia"/>
        </w:rPr>
        <w:t>（</w:t>
      </w:r>
      <w:r>
        <w:rPr>
          <w:rFonts w:hint="eastAsia"/>
        </w:rPr>
        <w:t>US_ID</w:t>
      </w:r>
      <w:r>
        <w:rPr>
          <w:rFonts w:hint="eastAsia"/>
        </w:rPr>
        <w:t>）、发表时间（</w:t>
      </w:r>
      <w:r>
        <w:rPr>
          <w:rFonts w:hint="eastAsia"/>
        </w:rPr>
        <w:t>SEND_TIME</w:t>
      </w:r>
      <w:r>
        <w:rPr>
          <w:rFonts w:hint="eastAsia"/>
        </w:rPr>
        <w:t>）、帖子图片（</w:t>
      </w:r>
      <w:r>
        <w:rPr>
          <w:rFonts w:hint="eastAsia"/>
        </w:rPr>
        <w:t>BLOG_IMG</w:t>
      </w:r>
      <w:r>
        <w:rPr>
          <w:rFonts w:hint="eastAsia"/>
        </w:rPr>
        <w:t>）、帖子内容（</w:t>
      </w:r>
      <w:r>
        <w:rPr>
          <w:rFonts w:hint="eastAsia"/>
        </w:rPr>
        <w:t>CONTENT</w:t>
      </w:r>
      <w:r>
        <w:rPr>
          <w:rFonts w:hint="eastAsia"/>
        </w:rPr>
        <w:t>）、是否已删除（</w:t>
      </w:r>
      <w:r>
        <w:rPr>
          <w:rFonts w:hint="eastAsia"/>
        </w:rPr>
        <w:t>IS_DELETE</w:t>
      </w:r>
      <w:r>
        <w:rPr>
          <w:rFonts w:hint="eastAsia"/>
        </w:rPr>
        <w:t>）、被赞的数目（</w:t>
      </w:r>
      <w:r>
        <w:rPr>
          <w:rFonts w:hint="eastAsia"/>
        </w:rPr>
        <w:t>UPVOTE_NO</w:t>
      </w:r>
      <w:r>
        <w:rPr>
          <w:rFonts w:hint="eastAsia"/>
        </w:rPr>
        <w:t>）、被评论数目（</w:t>
      </w:r>
      <w:r>
        <w:rPr>
          <w:rFonts w:hint="eastAsia"/>
        </w:rPr>
        <w:t>COMMENT_N</w:t>
      </w:r>
      <w:r>
        <w:rPr>
          <w:rFonts w:hint="eastAsia"/>
        </w:rPr>
        <w:t>O</w:t>
      </w:r>
      <w:r>
        <w:rPr>
          <w:rFonts w:hint="eastAsia"/>
        </w:rPr>
        <w:t>）、被收藏数目（</w:t>
      </w:r>
      <w:r>
        <w:rPr>
          <w:rFonts w:hint="eastAsia"/>
        </w:rPr>
        <w:t>COLLECT_NO</w:t>
      </w:r>
      <w:r>
        <w:rPr>
          <w:rFonts w:hint="eastAsia"/>
        </w:rPr>
        <w:t>），</w:t>
      </w:r>
      <w:r>
        <w:rPr>
          <w:rFonts w:hint="eastAsia"/>
        </w:rPr>
        <w:t>E-R</w:t>
      </w:r>
      <w:r>
        <w:rPr>
          <w:rFonts w:hint="eastAsia"/>
        </w:rPr>
        <w:t>图如图</w:t>
      </w:r>
      <w:r>
        <w:rPr>
          <w:rFonts w:hint="eastAsia"/>
        </w:rPr>
        <w:t>4-3</w:t>
      </w:r>
      <w:r>
        <w:rPr>
          <w:rFonts w:hint="eastAsia"/>
        </w:rPr>
        <w:t>所示。</w:t>
      </w:r>
    </w:p>
    <w:p w:rsidR="004723AE" w:rsidRDefault="001B300A">
      <w:pPr>
        <w:ind w:firstLineChars="200" w:firstLine="480"/>
        <w:jc w:val="left"/>
      </w:pPr>
      <w:r>
        <w:rPr>
          <w:noProof/>
        </w:rPr>
        <w:drawing>
          <wp:inline distT="0" distB="0" distL="114300" distR="114300" wp14:anchorId="2F30A28A" wp14:editId="77D849FE">
            <wp:extent cx="4930140" cy="3173730"/>
            <wp:effectExtent l="0" t="0" r="3810" b="762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5"/>
                    <a:stretch>
                      <a:fillRect/>
                    </a:stretch>
                  </pic:blipFill>
                  <pic:spPr>
                    <a:xfrm>
                      <a:off x="0" y="0"/>
                      <a:ext cx="4930140" cy="3173730"/>
                    </a:xfrm>
                    <a:prstGeom prst="rect">
                      <a:avLst/>
                    </a:prstGeom>
                    <a:noFill/>
                    <a:ln w="9525">
                      <a:noFill/>
                      <a:miter/>
                    </a:ln>
                  </pic:spPr>
                </pic:pic>
              </a:graphicData>
            </a:graphic>
          </wp:inline>
        </w:drawing>
      </w:r>
    </w:p>
    <w:p w:rsidR="004723AE" w:rsidRDefault="004723AE">
      <w:pPr>
        <w:ind w:firstLineChars="200" w:firstLine="480"/>
        <w:jc w:val="left"/>
      </w:pPr>
    </w:p>
    <w:p w:rsidR="004723AE" w:rsidRDefault="001B300A">
      <w:pPr>
        <w:ind w:left="2240" w:firstLine="560"/>
        <w:jc w:val="left"/>
        <w:rPr>
          <w:sz w:val="21"/>
          <w:szCs w:val="21"/>
        </w:rPr>
      </w:pPr>
      <w:r>
        <w:rPr>
          <w:rFonts w:hint="eastAsia"/>
          <w:sz w:val="21"/>
          <w:szCs w:val="21"/>
        </w:rPr>
        <w:t xml:space="preserve">     </w:t>
      </w:r>
      <w:r>
        <w:rPr>
          <w:rFonts w:hint="eastAsia"/>
          <w:sz w:val="21"/>
          <w:szCs w:val="21"/>
        </w:rPr>
        <w:t>图</w:t>
      </w:r>
      <w:r>
        <w:rPr>
          <w:rFonts w:hint="eastAsia"/>
          <w:sz w:val="21"/>
          <w:szCs w:val="21"/>
        </w:rPr>
        <w:t xml:space="preserve">4-3 </w:t>
      </w:r>
      <w:r>
        <w:rPr>
          <w:rFonts w:hint="eastAsia"/>
          <w:sz w:val="21"/>
          <w:szCs w:val="21"/>
        </w:rPr>
        <w:t>帖子</w:t>
      </w:r>
      <w:r>
        <w:rPr>
          <w:rFonts w:hint="eastAsia"/>
          <w:sz w:val="21"/>
          <w:szCs w:val="21"/>
        </w:rPr>
        <w:t>E-R</w:t>
      </w:r>
      <w:r>
        <w:rPr>
          <w:rFonts w:hint="eastAsia"/>
          <w:sz w:val="21"/>
          <w:szCs w:val="21"/>
        </w:rPr>
        <w:t>图</w:t>
      </w:r>
    </w:p>
    <w:p w:rsidR="004723AE" w:rsidRDefault="004723AE">
      <w:pPr>
        <w:jc w:val="left"/>
        <w:rPr>
          <w:sz w:val="21"/>
          <w:szCs w:val="21"/>
        </w:rPr>
      </w:pPr>
    </w:p>
    <w:p w:rsidR="004723AE" w:rsidRDefault="001B300A">
      <w:pPr>
        <w:jc w:val="left"/>
        <w:rPr>
          <w:rFonts w:ascii="宋体" w:hAnsi="宋体" w:cs="宋体"/>
          <w:szCs w:val="24"/>
        </w:rPr>
      </w:pPr>
      <w:r>
        <w:rPr>
          <w:rFonts w:ascii="宋体" w:hAnsi="宋体" w:cs="宋体" w:hint="eastAsia"/>
          <w:szCs w:val="24"/>
        </w:rPr>
        <w:t>日志信息属性包括日志</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LOG_ID</w:t>
      </w:r>
      <w:r>
        <w:rPr>
          <w:rFonts w:ascii="Times New Roman" w:hAnsi="Times New Roman" w:cs="Times New Roman"/>
          <w:szCs w:val="24"/>
        </w:rPr>
        <w:t>）</w:t>
      </w:r>
      <w:r>
        <w:rPr>
          <w:rFonts w:ascii="宋体" w:hAnsi="宋体" w:cs="宋体" w:hint="eastAsia"/>
          <w:szCs w:val="24"/>
        </w:rPr>
        <w:t>、日志标题</w:t>
      </w:r>
      <w:r>
        <w:rPr>
          <w:rFonts w:ascii="黑体" w:eastAsia="黑体" w:hAnsi="黑体" w:cs="黑体" w:hint="eastAsia"/>
          <w:szCs w:val="24"/>
        </w:rPr>
        <w:t>（</w:t>
      </w:r>
      <w:r>
        <w:rPr>
          <w:rFonts w:ascii="黑体" w:eastAsia="黑体" w:hAnsi="黑体" w:cs="黑体" w:hint="eastAsia"/>
          <w:szCs w:val="24"/>
        </w:rPr>
        <w:t>LOG_TITLE</w:t>
      </w:r>
      <w:r>
        <w:rPr>
          <w:rFonts w:ascii="黑体" w:eastAsia="黑体" w:hAnsi="黑体" w:cs="黑体" w:hint="eastAsia"/>
          <w:szCs w:val="24"/>
        </w:rPr>
        <w:t>）</w:t>
      </w:r>
      <w:r>
        <w:rPr>
          <w:rFonts w:ascii="宋体" w:hAnsi="宋体" w:cs="宋体" w:hint="eastAsia"/>
          <w:szCs w:val="24"/>
        </w:rPr>
        <w:t>、发表日志人</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US_ID</w:t>
      </w:r>
      <w:r>
        <w:rPr>
          <w:rFonts w:ascii="Times New Roman" w:hAnsi="Times New Roman" w:cs="Times New Roman"/>
          <w:szCs w:val="24"/>
        </w:rPr>
        <w:t>）</w:t>
      </w:r>
      <w:r>
        <w:rPr>
          <w:rFonts w:ascii="宋体" w:hAnsi="宋体" w:cs="宋体" w:hint="eastAsia"/>
          <w:szCs w:val="24"/>
        </w:rPr>
        <w:t>、日志内容</w:t>
      </w:r>
      <w:r>
        <w:rPr>
          <w:rFonts w:ascii="Times New Roman" w:hAnsi="Times New Roman" w:cs="Times New Roman"/>
          <w:szCs w:val="24"/>
        </w:rPr>
        <w:t>（</w:t>
      </w:r>
      <w:r>
        <w:rPr>
          <w:rFonts w:ascii="Times New Roman" w:hAnsi="Times New Roman" w:cs="Times New Roman"/>
          <w:szCs w:val="24"/>
        </w:rPr>
        <w:t>LOG_CONTENT</w:t>
      </w:r>
      <w:r>
        <w:rPr>
          <w:rFonts w:ascii="Times New Roman" w:hAnsi="Times New Roman" w:cs="Times New Roman"/>
          <w:szCs w:val="24"/>
        </w:rPr>
        <w:t>）</w:t>
      </w:r>
      <w:r>
        <w:rPr>
          <w:rFonts w:ascii="宋体" w:hAnsi="宋体" w:cs="宋体" w:hint="eastAsia"/>
          <w:szCs w:val="24"/>
        </w:rPr>
        <w:t>、发表日期</w:t>
      </w:r>
      <w:r>
        <w:rPr>
          <w:rFonts w:ascii="Times New Roman" w:hAnsi="Times New Roman" w:cs="Times New Roman"/>
          <w:szCs w:val="24"/>
        </w:rPr>
        <w:t>（</w:t>
      </w:r>
      <w:r>
        <w:rPr>
          <w:rFonts w:ascii="Times New Roman" w:hAnsi="Times New Roman" w:cs="Times New Roman"/>
          <w:szCs w:val="24"/>
        </w:rPr>
        <w:t>SEND_DATE</w:t>
      </w:r>
      <w:r>
        <w:rPr>
          <w:rFonts w:ascii="Times New Roman" w:hAnsi="Times New Roman" w:cs="Times New Roman"/>
          <w:szCs w:val="24"/>
        </w:rPr>
        <w:t>）</w:t>
      </w:r>
      <w:r>
        <w:rPr>
          <w:rFonts w:ascii="宋体" w:hAnsi="宋体" w:cs="宋体" w:hint="eastAsia"/>
          <w:szCs w:val="24"/>
        </w:rPr>
        <w:t>、日志类型</w:t>
      </w:r>
      <w:r>
        <w:rPr>
          <w:rFonts w:ascii="Times New Roman" w:hAnsi="Times New Roman" w:cs="Times New Roman"/>
          <w:szCs w:val="24"/>
        </w:rPr>
        <w:t>（</w:t>
      </w:r>
      <w:r>
        <w:rPr>
          <w:rFonts w:ascii="Times New Roman" w:hAnsi="Times New Roman" w:cs="Times New Roman"/>
          <w:szCs w:val="24"/>
        </w:rPr>
        <w:t>LOG_TYPE</w:t>
      </w:r>
      <w:r>
        <w:rPr>
          <w:rFonts w:ascii="Times New Roman" w:hAnsi="Times New Roman" w:cs="Times New Roman"/>
          <w:szCs w:val="24"/>
        </w:rPr>
        <w:t>）</w:t>
      </w:r>
      <w:r>
        <w:rPr>
          <w:rFonts w:ascii="宋体" w:hAnsi="宋体" w:cs="宋体" w:hint="eastAsia"/>
          <w:szCs w:val="24"/>
        </w:rPr>
        <w:t>，</w:t>
      </w:r>
      <w:r>
        <w:rPr>
          <w:rFonts w:ascii="宋体" w:hAnsi="宋体" w:cs="宋体" w:hint="eastAsia"/>
          <w:szCs w:val="24"/>
        </w:rPr>
        <w:t>E-R</w:t>
      </w:r>
      <w:r>
        <w:rPr>
          <w:rFonts w:ascii="宋体" w:hAnsi="宋体" w:cs="宋体" w:hint="eastAsia"/>
          <w:szCs w:val="24"/>
        </w:rPr>
        <w:t>图如图</w:t>
      </w:r>
      <w:r>
        <w:rPr>
          <w:rFonts w:ascii="宋体" w:hAnsi="宋体" w:cs="宋体" w:hint="eastAsia"/>
          <w:szCs w:val="24"/>
        </w:rPr>
        <w:t>4-4</w:t>
      </w:r>
      <w:r>
        <w:rPr>
          <w:rFonts w:ascii="宋体" w:hAnsi="宋体" w:cs="宋体" w:hint="eastAsia"/>
          <w:szCs w:val="24"/>
        </w:rPr>
        <w:t>所示。</w:t>
      </w:r>
    </w:p>
    <w:p w:rsidR="004723AE" w:rsidRDefault="001B300A">
      <w:pPr>
        <w:jc w:val="left"/>
      </w:pPr>
      <w:r>
        <w:rPr>
          <w:noProof/>
        </w:rPr>
        <w:lastRenderedPageBreak/>
        <w:drawing>
          <wp:inline distT="0" distB="0" distL="114300" distR="114300" wp14:anchorId="3F9B8883" wp14:editId="4CD0F15D">
            <wp:extent cx="4304665" cy="3123565"/>
            <wp:effectExtent l="0" t="0" r="635" b="63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6"/>
                    <a:stretch>
                      <a:fillRect/>
                    </a:stretch>
                  </pic:blipFill>
                  <pic:spPr>
                    <a:xfrm>
                      <a:off x="0" y="0"/>
                      <a:ext cx="4304665" cy="3123565"/>
                    </a:xfrm>
                    <a:prstGeom prst="rect">
                      <a:avLst/>
                    </a:prstGeom>
                    <a:noFill/>
                    <a:ln w="9525">
                      <a:noFill/>
                      <a:miter/>
                    </a:ln>
                  </pic:spPr>
                </pic:pic>
              </a:graphicData>
            </a:graphic>
          </wp:inline>
        </w:drawing>
      </w:r>
    </w:p>
    <w:p w:rsidR="004723AE" w:rsidRDefault="001B300A">
      <w:pPr>
        <w:jc w:val="center"/>
        <w:rPr>
          <w:sz w:val="21"/>
          <w:szCs w:val="21"/>
        </w:rPr>
      </w:pPr>
      <w:r>
        <w:rPr>
          <w:rFonts w:hint="eastAsia"/>
          <w:sz w:val="21"/>
          <w:szCs w:val="21"/>
        </w:rPr>
        <w:t>图</w:t>
      </w:r>
      <w:r>
        <w:rPr>
          <w:rFonts w:hint="eastAsia"/>
          <w:sz w:val="21"/>
          <w:szCs w:val="21"/>
        </w:rPr>
        <w:t xml:space="preserve">4-4 </w:t>
      </w:r>
      <w:r>
        <w:rPr>
          <w:rFonts w:hint="eastAsia"/>
          <w:sz w:val="21"/>
          <w:szCs w:val="21"/>
        </w:rPr>
        <w:t>日志信息</w:t>
      </w:r>
      <w:r>
        <w:rPr>
          <w:rFonts w:hint="eastAsia"/>
          <w:sz w:val="21"/>
          <w:szCs w:val="21"/>
        </w:rPr>
        <w:t>E-R</w:t>
      </w:r>
      <w:r>
        <w:rPr>
          <w:rFonts w:hint="eastAsia"/>
          <w:sz w:val="21"/>
          <w:szCs w:val="21"/>
        </w:rPr>
        <w:t>图</w:t>
      </w:r>
    </w:p>
    <w:p w:rsidR="004723AE" w:rsidRDefault="004723AE">
      <w:pPr>
        <w:jc w:val="left"/>
      </w:pPr>
    </w:p>
    <w:p w:rsidR="004723AE" w:rsidRDefault="004723AE">
      <w:pPr>
        <w:jc w:val="left"/>
      </w:pPr>
    </w:p>
    <w:p w:rsidR="004723AE" w:rsidRDefault="001B300A">
      <w:pPr>
        <w:ind w:firstLineChars="200" w:firstLine="480"/>
      </w:pPr>
      <w:r>
        <w:rPr>
          <w:rFonts w:hint="eastAsia"/>
        </w:rPr>
        <w:t>上传文件实体的属性包括文件</w:t>
      </w:r>
      <w:r>
        <w:rPr>
          <w:rFonts w:hint="eastAsia"/>
        </w:rPr>
        <w:t>id</w:t>
      </w:r>
      <w:r>
        <w:rPr>
          <w:rFonts w:hint="eastAsia"/>
        </w:rPr>
        <w:t>（</w:t>
      </w:r>
      <w:r>
        <w:rPr>
          <w:rFonts w:hint="eastAsia"/>
        </w:rPr>
        <w:t>FILE_ID</w:t>
      </w:r>
      <w:r>
        <w:rPr>
          <w:rFonts w:hint="eastAsia"/>
        </w:rPr>
        <w:t>）、模块编号（</w:t>
      </w:r>
      <w:r>
        <w:rPr>
          <w:rFonts w:hint="eastAsia"/>
        </w:rPr>
        <w:t>MODU_CD</w:t>
      </w:r>
      <w:r>
        <w:rPr>
          <w:rFonts w:hint="eastAsia"/>
        </w:rPr>
        <w:t>）、用户</w:t>
      </w:r>
      <w:r>
        <w:rPr>
          <w:rFonts w:hint="eastAsia"/>
        </w:rPr>
        <w:t>id</w:t>
      </w:r>
      <w:r>
        <w:rPr>
          <w:rFonts w:hint="eastAsia"/>
        </w:rPr>
        <w:t>（</w:t>
      </w:r>
      <w:r>
        <w:rPr>
          <w:rFonts w:hint="eastAsia"/>
        </w:rPr>
        <w:t>US_ID</w:t>
      </w:r>
      <w:r>
        <w:rPr>
          <w:rFonts w:hint="eastAsia"/>
        </w:rPr>
        <w:t>）、标识号码（</w:t>
      </w:r>
      <w:r>
        <w:rPr>
          <w:rFonts w:hint="eastAsia"/>
        </w:rPr>
        <w:t>MODU_NO</w:t>
      </w:r>
      <w:r>
        <w:rPr>
          <w:rFonts w:hint="eastAsia"/>
        </w:rPr>
        <w:t>）、文件名称（</w:t>
      </w:r>
      <w:r>
        <w:rPr>
          <w:rFonts w:hint="eastAsia"/>
        </w:rPr>
        <w:t>FILE_NAME</w:t>
      </w:r>
      <w:r>
        <w:rPr>
          <w:rFonts w:hint="eastAsia"/>
        </w:rPr>
        <w:t>）、相对路径（</w:t>
      </w:r>
      <w:r>
        <w:rPr>
          <w:rFonts w:hint="eastAsia"/>
        </w:rPr>
        <w:t>FILE_REL_PATH</w:t>
      </w:r>
      <w:r>
        <w:rPr>
          <w:rFonts w:hint="eastAsia"/>
        </w:rPr>
        <w:t>）、绝对路径（</w:t>
      </w:r>
      <w:r>
        <w:rPr>
          <w:rFonts w:hint="eastAsia"/>
        </w:rPr>
        <w:t>FILE_ABS_PATH</w:t>
      </w:r>
      <w:r>
        <w:rPr>
          <w:rFonts w:hint="eastAsia"/>
        </w:rPr>
        <w:t>）、文件拓展名（</w:t>
      </w:r>
      <w:r>
        <w:rPr>
          <w:rFonts w:hint="eastAsia"/>
        </w:rPr>
        <w:t>FILE_EXTENSION</w:t>
      </w:r>
      <w:r>
        <w:rPr>
          <w:rFonts w:hint="eastAsia"/>
        </w:rPr>
        <w:t>）、文件大小（</w:t>
      </w:r>
      <w:r>
        <w:rPr>
          <w:rFonts w:hint="eastAsia"/>
        </w:rPr>
        <w:t>FILE_SIZE</w:t>
      </w:r>
      <w:r>
        <w:rPr>
          <w:rFonts w:hint="eastAsia"/>
        </w:rPr>
        <w:t>）、文件内容类型（</w:t>
      </w:r>
      <w:r>
        <w:rPr>
          <w:rFonts w:hint="eastAsia"/>
        </w:rPr>
        <w:t>FILE_CONTENT_TYPE</w:t>
      </w:r>
      <w:r>
        <w:rPr>
          <w:rFonts w:hint="eastAsia"/>
        </w:rPr>
        <w:t>）、是否使用（</w:t>
      </w:r>
      <w:r>
        <w:rPr>
          <w:rFonts w:hint="eastAsia"/>
        </w:rPr>
        <w:t>USED_STAT</w:t>
      </w:r>
      <w:r>
        <w:rPr>
          <w:rFonts w:hint="eastAsia"/>
        </w:rPr>
        <w:t>）、上传日期（</w:t>
      </w:r>
      <w:r>
        <w:rPr>
          <w:rFonts w:hint="eastAsia"/>
        </w:rPr>
        <w:t>UPLOAD_TS</w:t>
      </w:r>
      <w:r>
        <w:rPr>
          <w:rFonts w:hint="eastAsia"/>
        </w:rPr>
        <w:t>）、团</w:t>
      </w:r>
      <w:proofErr w:type="gramStart"/>
      <w:r>
        <w:rPr>
          <w:rFonts w:hint="eastAsia"/>
        </w:rPr>
        <w:t>契</w:t>
      </w:r>
      <w:proofErr w:type="gramEnd"/>
      <w:r>
        <w:rPr>
          <w:rFonts w:hint="eastAsia"/>
        </w:rPr>
        <w:t>id</w:t>
      </w:r>
      <w:r>
        <w:rPr>
          <w:rFonts w:hint="eastAsia"/>
        </w:rPr>
        <w:t>（</w:t>
      </w:r>
      <w:r>
        <w:rPr>
          <w:rFonts w:hint="eastAsia"/>
        </w:rPr>
        <w:t>FS_ID</w:t>
      </w:r>
      <w:r>
        <w:rPr>
          <w:rFonts w:hint="eastAsia"/>
        </w:rPr>
        <w:t>），</w:t>
      </w:r>
      <w:r>
        <w:rPr>
          <w:rFonts w:hint="eastAsia"/>
        </w:rPr>
        <w:t>E-R</w:t>
      </w:r>
      <w:r>
        <w:rPr>
          <w:rFonts w:hint="eastAsia"/>
        </w:rPr>
        <w:t>图如图</w:t>
      </w:r>
      <w:r>
        <w:rPr>
          <w:rFonts w:hint="eastAsia"/>
        </w:rPr>
        <w:t>4-5</w:t>
      </w:r>
      <w:r>
        <w:rPr>
          <w:rFonts w:hint="eastAsia"/>
        </w:rPr>
        <w:t>所示。</w:t>
      </w:r>
    </w:p>
    <w:p w:rsidR="004723AE" w:rsidRDefault="001B300A">
      <w:pPr>
        <w:ind w:firstLineChars="200" w:firstLine="480"/>
      </w:pPr>
      <w:r>
        <w:rPr>
          <w:noProof/>
        </w:rPr>
        <w:lastRenderedPageBreak/>
        <w:drawing>
          <wp:inline distT="0" distB="0" distL="114300" distR="114300" wp14:anchorId="06C86C95" wp14:editId="51FA43E7">
            <wp:extent cx="4932045" cy="2628900"/>
            <wp:effectExtent l="0" t="0" r="190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7"/>
                    <a:stretch>
                      <a:fillRect/>
                    </a:stretch>
                  </pic:blipFill>
                  <pic:spPr>
                    <a:xfrm>
                      <a:off x="0" y="0"/>
                      <a:ext cx="4932045" cy="2628900"/>
                    </a:xfrm>
                    <a:prstGeom prst="rect">
                      <a:avLst/>
                    </a:prstGeom>
                    <a:noFill/>
                    <a:ln w="9525">
                      <a:noFill/>
                      <a:miter/>
                    </a:ln>
                  </pic:spPr>
                </pic:pic>
              </a:graphicData>
            </a:graphic>
          </wp:inline>
        </w:drawing>
      </w:r>
    </w:p>
    <w:p w:rsidR="004723AE" w:rsidRDefault="001B300A">
      <w:pPr>
        <w:jc w:val="center"/>
        <w:rPr>
          <w:sz w:val="21"/>
          <w:szCs w:val="21"/>
        </w:rPr>
      </w:pPr>
      <w:r>
        <w:rPr>
          <w:rFonts w:hint="eastAsia"/>
          <w:sz w:val="21"/>
          <w:szCs w:val="21"/>
        </w:rPr>
        <w:t>图</w:t>
      </w:r>
      <w:r>
        <w:rPr>
          <w:rFonts w:hint="eastAsia"/>
          <w:sz w:val="21"/>
          <w:szCs w:val="21"/>
        </w:rPr>
        <w:t xml:space="preserve">4-5 </w:t>
      </w:r>
      <w:r>
        <w:rPr>
          <w:rFonts w:hint="eastAsia"/>
          <w:sz w:val="21"/>
          <w:szCs w:val="21"/>
        </w:rPr>
        <w:t>上传文件信息</w:t>
      </w:r>
      <w:r>
        <w:rPr>
          <w:rFonts w:hint="eastAsia"/>
          <w:sz w:val="21"/>
          <w:szCs w:val="21"/>
        </w:rPr>
        <w:t>E</w:t>
      </w:r>
      <w:r>
        <w:rPr>
          <w:rFonts w:hint="eastAsia"/>
          <w:sz w:val="21"/>
          <w:szCs w:val="21"/>
        </w:rPr>
        <w:t>-R</w:t>
      </w:r>
      <w:r>
        <w:rPr>
          <w:rFonts w:hint="eastAsia"/>
          <w:sz w:val="21"/>
          <w:szCs w:val="21"/>
        </w:rPr>
        <w:t>图</w:t>
      </w:r>
    </w:p>
    <w:p w:rsidR="004723AE" w:rsidRDefault="001B300A">
      <w:pPr>
        <w:rPr>
          <w:rFonts w:ascii="宋体" w:hAnsi="宋体" w:cs="宋体"/>
          <w:szCs w:val="24"/>
        </w:rPr>
      </w:pPr>
      <w:r>
        <w:rPr>
          <w:rFonts w:ascii="宋体" w:hAnsi="宋体" w:cs="宋体" w:hint="eastAsia"/>
          <w:szCs w:val="24"/>
        </w:rPr>
        <w:t>教会实体的属性包括教会</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CHURCH_ID</w:t>
      </w:r>
      <w:r>
        <w:rPr>
          <w:rFonts w:ascii="Times New Roman" w:hAnsi="Times New Roman" w:cs="Times New Roman"/>
          <w:szCs w:val="24"/>
        </w:rPr>
        <w:t>）</w:t>
      </w:r>
      <w:r>
        <w:rPr>
          <w:rFonts w:ascii="宋体" w:hAnsi="宋体" w:cs="宋体" w:hint="eastAsia"/>
          <w:szCs w:val="24"/>
        </w:rPr>
        <w:t>、提供教会信息的用户</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US_ID</w:t>
      </w:r>
      <w:r>
        <w:rPr>
          <w:rFonts w:ascii="Times New Roman" w:hAnsi="Times New Roman" w:cs="Times New Roman"/>
          <w:szCs w:val="24"/>
        </w:rPr>
        <w:t>）</w:t>
      </w:r>
      <w:r>
        <w:rPr>
          <w:rFonts w:ascii="宋体" w:hAnsi="宋体" w:cs="宋体" w:hint="eastAsia"/>
          <w:szCs w:val="24"/>
        </w:rPr>
        <w:t>、教会名称</w:t>
      </w:r>
      <w:r>
        <w:rPr>
          <w:rFonts w:ascii="Times New Roman" w:hAnsi="Times New Roman" w:cs="Times New Roman"/>
          <w:szCs w:val="24"/>
        </w:rPr>
        <w:t>（</w:t>
      </w:r>
      <w:r>
        <w:rPr>
          <w:rFonts w:ascii="Times New Roman" w:hAnsi="Times New Roman" w:cs="Times New Roman"/>
          <w:szCs w:val="24"/>
        </w:rPr>
        <w:t>CHURCH_NAME)</w:t>
      </w:r>
      <w:r>
        <w:rPr>
          <w:rFonts w:ascii="宋体" w:hAnsi="宋体" w:cs="宋体" w:hint="eastAsia"/>
          <w:szCs w:val="24"/>
        </w:rPr>
        <w:t>、教会类型</w:t>
      </w:r>
      <w:r>
        <w:rPr>
          <w:rFonts w:ascii="Times New Roman" w:hAnsi="Times New Roman" w:cs="Times New Roman"/>
          <w:szCs w:val="24"/>
        </w:rPr>
        <w:t>（</w:t>
      </w:r>
      <w:r>
        <w:rPr>
          <w:rFonts w:ascii="Times New Roman" w:hAnsi="Times New Roman" w:cs="Times New Roman"/>
          <w:szCs w:val="24"/>
        </w:rPr>
        <w:t>TYPE</w:t>
      </w:r>
      <w:r>
        <w:rPr>
          <w:rFonts w:ascii="Times New Roman" w:hAnsi="Times New Roman" w:cs="Times New Roman"/>
          <w:szCs w:val="24"/>
        </w:rPr>
        <w:t>）</w:t>
      </w:r>
      <w:r>
        <w:rPr>
          <w:rFonts w:ascii="宋体" w:hAnsi="宋体" w:cs="宋体" w:hint="eastAsia"/>
          <w:szCs w:val="24"/>
        </w:rPr>
        <w:t>、教会所在地</w:t>
      </w:r>
      <w:r>
        <w:rPr>
          <w:rFonts w:ascii="Times New Roman" w:hAnsi="Times New Roman" w:cs="Times New Roman"/>
          <w:szCs w:val="24"/>
        </w:rPr>
        <w:t>（</w:t>
      </w:r>
      <w:r>
        <w:rPr>
          <w:rFonts w:ascii="Times New Roman" w:hAnsi="Times New Roman" w:cs="Times New Roman"/>
          <w:szCs w:val="24"/>
        </w:rPr>
        <w:t>AREA</w:t>
      </w:r>
      <w:r>
        <w:rPr>
          <w:rFonts w:ascii="Times New Roman" w:hAnsi="Times New Roman" w:cs="Times New Roman"/>
          <w:szCs w:val="24"/>
        </w:rPr>
        <w:t>）</w:t>
      </w:r>
      <w:r>
        <w:rPr>
          <w:rFonts w:ascii="宋体" w:hAnsi="宋体" w:cs="宋体" w:hint="eastAsia"/>
          <w:szCs w:val="24"/>
        </w:rPr>
        <w:t>、聚会详细地址</w:t>
      </w:r>
      <w:r>
        <w:rPr>
          <w:rFonts w:ascii="Times New Roman" w:hAnsi="Times New Roman" w:cs="Times New Roman"/>
          <w:szCs w:val="24"/>
        </w:rPr>
        <w:t>（</w:t>
      </w:r>
      <w:r>
        <w:rPr>
          <w:rFonts w:ascii="Times New Roman" w:hAnsi="Times New Roman" w:cs="Times New Roman"/>
          <w:szCs w:val="24"/>
        </w:rPr>
        <w:t>ADDRESS</w:t>
      </w:r>
      <w:r>
        <w:rPr>
          <w:rFonts w:ascii="Times New Roman" w:hAnsi="Times New Roman" w:cs="Times New Roman"/>
          <w:szCs w:val="24"/>
        </w:rPr>
        <w:t>）</w:t>
      </w:r>
      <w:r>
        <w:rPr>
          <w:rFonts w:ascii="宋体" w:hAnsi="宋体" w:cs="宋体" w:hint="eastAsia"/>
          <w:szCs w:val="24"/>
        </w:rPr>
        <w:t>、教会敬拜时间</w:t>
      </w:r>
      <w:r>
        <w:rPr>
          <w:rFonts w:ascii="Times New Roman" w:hAnsi="Times New Roman" w:cs="Times New Roman"/>
          <w:szCs w:val="24"/>
        </w:rPr>
        <w:t>（</w:t>
      </w:r>
      <w:r>
        <w:rPr>
          <w:rFonts w:ascii="Times New Roman" w:hAnsi="Times New Roman" w:cs="Times New Roman"/>
          <w:szCs w:val="24"/>
        </w:rPr>
        <w:t>ADORATION_TIME</w:t>
      </w:r>
      <w:r>
        <w:rPr>
          <w:rFonts w:ascii="Times New Roman" w:hAnsi="Times New Roman" w:cs="Times New Roman"/>
          <w:szCs w:val="24"/>
        </w:rPr>
        <w:t>）</w:t>
      </w:r>
      <w:r>
        <w:rPr>
          <w:rFonts w:ascii="宋体" w:hAnsi="宋体" w:cs="宋体" w:hint="eastAsia"/>
          <w:szCs w:val="24"/>
        </w:rPr>
        <w:t>、教会简介</w:t>
      </w:r>
      <w:r>
        <w:rPr>
          <w:rFonts w:ascii="Times New Roman" w:hAnsi="Times New Roman" w:cs="Times New Roman"/>
          <w:szCs w:val="24"/>
        </w:rPr>
        <w:t>（</w:t>
      </w:r>
      <w:r>
        <w:rPr>
          <w:rFonts w:ascii="Times New Roman" w:hAnsi="Times New Roman" w:cs="Times New Roman"/>
          <w:szCs w:val="24"/>
        </w:rPr>
        <w:t>CHURCH_PS</w:t>
      </w:r>
      <w:r>
        <w:rPr>
          <w:rFonts w:ascii="Times New Roman" w:hAnsi="Times New Roman" w:cs="Times New Roman"/>
          <w:szCs w:val="24"/>
        </w:rPr>
        <w:t>）</w:t>
      </w:r>
      <w:r>
        <w:rPr>
          <w:rFonts w:ascii="宋体" w:hAnsi="宋体" w:cs="宋体" w:hint="eastAsia"/>
          <w:szCs w:val="24"/>
        </w:rPr>
        <w:t>、教会负责人名称</w:t>
      </w:r>
      <w:r>
        <w:rPr>
          <w:rFonts w:ascii="Times New Roman" w:hAnsi="Times New Roman" w:cs="Times New Roman"/>
          <w:szCs w:val="24"/>
        </w:rPr>
        <w:t>（</w:t>
      </w:r>
      <w:r>
        <w:rPr>
          <w:rFonts w:ascii="Times New Roman" w:hAnsi="Times New Roman" w:cs="Times New Roman"/>
          <w:szCs w:val="24"/>
        </w:rPr>
        <w:t>CHURCH_MASTER_NAME</w:t>
      </w:r>
      <w:r>
        <w:rPr>
          <w:rFonts w:ascii="Times New Roman" w:hAnsi="Times New Roman" w:cs="Times New Roman"/>
          <w:szCs w:val="24"/>
        </w:rPr>
        <w:t>）</w:t>
      </w:r>
      <w:r>
        <w:rPr>
          <w:rFonts w:ascii="宋体" w:hAnsi="宋体" w:cs="宋体" w:hint="eastAsia"/>
          <w:szCs w:val="24"/>
        </w:rPr>
        <w:t>、教会负责人联系方式</w:t>
      </w:r>
      <w:r>
        <w:rPr>
          <w:rFonts w:ascii="Times New Roman" w:hAnsi="Times New Roman" w:cs="Times New Roman"/>
          <w:szCs w:val="24"/>
        </w:rPr>
        <w:t>（</w:t>
      </w:r>
      <w:r>
        <w:rPr>
          <w:rFonts w:ascii="Times New Roman" w:hAnsi="Times New Roman" w:cs="Times New Roman"/>
          <w:szCs w:val="24"/>
        </w:rPr>
        <w:t>CHURCH_MASTER_TEL</w:t>
      </w:r>
      <w:r>
        <w:rPr>
          <w:rFonts w:ascii="Times New Roman" w:hAnsi="Times New Roman" w:cs="Times New Roman"/>
          <w:szCs w:val="24"/>
        </w:rPr>
        <w:t>）</w:t>
      </w:r>
      <w:r>
        <w:rPr>
          <w:rFonts w:ascii="宋体" w:hAnsi="宋体" w:cs="宋体" w:hint="eastAsia"/>
          <w:szCs w:val="24"/>
        </w:rPr>
        <w:t>、</w:t>
      </w:r>
    </w:p>
    <w:p w:rsidR="004723AE" w:rsidRDefault="001B300A">
      <w:pPr>
        <w:rPr>
          <w:rFonts w:ascii="宋体" w:hAnsi="宋体" w:cs="宋体"/>
          <w:szCs w:val="24"/>
        </w:rPr>
      </w:pPr>
      <w:r>
        <w:rPr>
          <w:rFonts w:ascii="宋体" w:hAnsi="宋体" w:cs="宋体" w:hint="eastAsia"/>
          <w:szCs w:val="24"/>
        </w:rPr>
        <w:t>教会负责人邮箱账号</w:t>
      </w:r>
      <w:r>
        <w:rPr>
          <w:rFonts w:ascii="Times New Roman" w:hAnsi="Times New Roman" w:cs="Times New Roman"/>
          <w:szCs w:val="24"/>
        </w:rPr>
        <w:t>（</w:t>
      </w:r>
      <w:r>
        <w:rPr>
          <w:rFonts w:ascii="Times New Roman" w:hAnsi="Times New Roman" w:cs="Times New Roman"/>
          <w:szCs w:val="24"/>
        </w:rPr>
        <w:t>CHURCH_MASTER_EMAIL</w:t>
      </w:r>
      <w:r>
        <w:rPr>
          <w:rFonts w:ascii="Times New Roman" w:hAnsi="Times New Roman" w:cs="Times New Roman"/>
          <w:szCs w:val="24"/>
        </w:rPr>
        <w:t>）</w:t>
      </w:r>
      <w:r>
        <w:rPr>
          <w:rFonts w:ascii="宋体" w:hAnsi="宋体" w:cs="宋体" w:hint="eastAsia"/>
          <w:szCs w:val="24"/>
        </w:rPr>
        <w:t>，</w:t>
      </w:r>
      <w:r>
        <w:rPr>
          <w:rFonts w:ascii="宋体" w:hAnsi="宋体" w:cs="宋体" w:hint="eastAsia"/>
          <w:szCs w:val="24"/>
        </w:rPr>
        <w:t>E-R</w:t>
      </w:r>
      <w:r>
        <w:rPr>
          <w:rFonts w:ascii="宋体" w:hAnsi="宋体" w:cs="宋体" w:hint="eastAsia"/>
          <w:szCs w:val="24"/>
        </w:rPr>
        <w:t>图如图</w:t>
      </w:r>
      <w:r>
        <w:rPr>
          <w:rFonts w:ascii="宋体" w:hAnsi="宋体" w:cs="宋体" w:hint="eastAsia"/>
          <w:szCs w:val="24"/>
        </w:rPr>
        <w:t>4-6</w:t>
      </w:r>
      <w:r>
        <w:rPr>
          <w:rFonts w:ascii="宋体" w:hAnsi="宋体" w:cs="宋体" w:hint="eastAsia"/>
          <w:szCs w:val="24"/>
        </w:rPr>
        <w:t>所示。</w:t>
      </w:r>
    </w:p>
    <w:p w:rsidR="004723AE" w:rsidRDefault="001B300A">
      <w:r>
        <w:rPr>
          <w:noProof/>
        </w:rPr>
        <w:drawing>
          <wp:inline distT="0" distB="0" distL="114300" distR="114300" wp14:anchorId="090BE278" wp14:editId="27FBB823">
            <wp:extent cx="4931410" cy="2270125"/>
            <wp:effectExtent l="0" t="0" r="2540" b="1587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8"/>
                    <a:stretch>
                      <a:fillRect/>
                    </a:stretch>
                  </pic:blipFill>
                  <pic:spPr>
                    <a:xfrm>
                      <a:off x="0" y="0"/>
                      <a:ext cx="4931410" cy="2270125"/>
                    </a:xfrm>
                    <a:prstGeom prst="rect">
                      <a:avLst/>
                    </a:prstGeom>
                    <a:noFill/>
                    <a:ln w="9525">
                      <a:noFill/>
                      <a:miter/>
                    </a:ln>
                  </pic:spPr>
                </pic:pic>
              </a:graphicData>
            </a:graphic>
          </wp:inline>
        </w:drawing>
      </w:r>
    </w:p>
    <w:p w:rsidR="004723AE" w:rsidRDefault="001B300A">
      <w:pPr>
        <w:jc w:val="center"/>
        <w:rPr>
          <w:sz w:val="21"/>
          <w:szCs w:val="21"/>
        </w:rPr>
      </w:pPr>
      <w:r>
        <w:rPr>
          <w:rFonts w:hint="eastAsia"/>
          <w:sz w:val="21"/>
          <w:szCs w:val="21"/>
        </w:rPr>
        <w:t>图</w:t>
      </w:r>
      <w:r>
        <w:rPr>
          <w:rFonts w:hint="eastAsia"/>
          <w:sz w:val="21"/>
          <w:szCs w:val="21"/>
        </w:rPr>
        <w:t xml:space="preserve">4-6 </w:t>
      </w:r>
      <w:r>
        <w:rPr>
          <w:rFonts w:hint="eastAsia"/>
          <w:sz w:val="21"/>
          <w:szCs w:val="21"/>
        </w:rPr>
        <w:t>教会</w:t>
      </w:r>
      <w:r>
        <w:rPr>
          <w:rFonts w:hint="eastAsia"/>
          <w:sz w:val="21"/>
          <w:szCs w:val="21"/>
        </w:rPr>
        <w:t>E-R</w:t>
      </w:r>
      <w:r>
        <w:rPr>
          <w:rFonts w:hint="eastAsia"/>
          <w:sz w:val="21"/>
          <w:szCs w:val="21"/>
        </w:rPr>
        <w:t>图</w:t>
      </w:r>
    </w:p>
    <w:p w:rsidR="004723AE" w:rsidRDefault="004723AE">
      <w:pPr>
        <w:rPr>
          <w:sz w:val="21"/>
          <w:szCs w:val="21"/>
        </w:rPr>
      </w:pPr>
    </w:p>
    <w:p w:rsidR="004723AE" w:rsidRDefault="001B300A">
      <w:pPr>
        <w:rPr>
          <w:rFonts w:ascii="宋体" w:hAnsi="宋体" w:cs="宋体"/>
          <w:szCs w:val="24"/>
        </w:rPr>
      </w:pPr>
      <w:r>
        <w:rPr>
          <w:rFonts w:ascii="宋体" w:hAnsi="宋体" w:cs="宋体" w:hint="eastAsia"/>
          <w:szCs w:val="24"/>
        </w:rPr>
        <w:t>团</w:t>
      </w:r>
      <w:proofErr w:type="gramStart"/>
      <w:r>
        <w:rPr>
          <w:rFonts w:ascii="宋体" w:hAnsi="宋体" w:cs="宋体" w:hint="eastAsia"/>
          <w:szCs w:val="24"/>
        </w:rPr>
        <w:t>契</w:t>
      </w:r>
      <w:proofErr w:type="gramEnd"/>
      <w:r>
        <w:rPr>
          <w:rFonts w:ascii="宋体" w:hAnsi="宋体" w:cs="宋体" w:hint="eastAsia"/>
          <w:szCs w:val="24"/>
        </w:rPr>
        <w:t>疑问实体的属性包括疑问</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QUESITION_ID</w:t>
      </w:r>
      <w:r>
        <w:rPr>
          <w:rFonts w:ascii="Times New Roman" w:hAnsi="Times New Roman" w:cs="Times New Roman"/>
          <w:szCs w:val="24"/>
        </w:rPr>
        <w:t>）</w:t>
      </w:r>
      <w:r>
        <w:rPr>
          <w:rFonts w:ascii="宋体" w:hAnsi="宋体" w:cs="宋体" w:hint="eastAsia"/>
          <w:szCs w:val="24"/>
        </w:rPr>
        <w:t>、提问人</w:t>
      </w:r>
      <w:r>
        <w:rPr>
          <w:rFonts w:ascii="Times New Roman" w:hAnsi="Times New Roman" w:cs="Times New Roman"/>
          <w:szCs w:val="24"/>
        </w:rPr>
        <w:t>id</w:t>
      </w:r>
      <w:r>
        <w:rPr>
          <w:rFonts w:ascii="Times New Roman" w:hAnsi="Times New Roman" w:cs="Times New Roman"/>
          <w:szCs w:val="24"/>
        </w:rPr>
        <w:lastRenderedPageBreak/>
        <w:t>（</w:t>
      </w:r>
      <w:r>
        <w:rPr>
          <w:rFonts w:ascii="Times New Roman" w:hAnsi="Times New Roman" w:cs="Times New Roman"/>
          <w:szCs w:val="24"/>
        </w:rPr>
        <w:t>US_ID</w:t>
      </w:r>
      <w:r>
        <w:rPr>
          <w:rFonts w:ascii="Times New Roman" w:hAnsi="Times New Roman" w:cs="Times New Roman"/>
          <w:szCs w:val="24"/>
        </w:rPr>
        <w:t>）</w:t>
      </w:r>
      <w:r>
        <w:rPr>
          <w:rFonts w:ascii="宋体" w:hAnsi="宋体" w:cs="宋体" w:hint="eastAsia"/>
          <w:szCs w:val="24"/>
        </w:rPr>
        <w:t>、团</w:t>
      </w:r>
      <w:proofErr w:type="gramStart"/>
      <w:r>
        <w:rPr>
          <w:rFonts w:ascii="宋体" w:hAnsi="宋体" w:cs="宋体" w:hint="eastAsia"/>
          <w:szCs w:val="24"/>
        </w:rPr>
        <w:t>契</w:t>
      </w:r>
      <w:proofErr w:type="gramEnd"/>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FS_ID</w:t>
      </w:r>
      <w:r>
        <w:rPr>
          <w:rFonts w:ascii="Times New Roman" w:hAnsi="Times New Roman" w:cs="Times New Roman"/>
          <w:szCs w:val="24"/>
        </w:rPr>
        <w:t>）</w:t>
      </w:r>
      <w:r>
        <w:rPr>
          <w:rFonts w:ascii="宋体" w:hAnsi="宋体" w:cs="宋体" w:hint="eastAsia"/>
          <w:szCs w:val="24"/>
        </w:rPr>
        <w:t>、提交问题日期</w:t>
      </w:r>
      <w:r>
        <w:rPr>
          <w:rFonts w:ascii="Times New Roman" w:hAnsi="Times New Roman" w:cs="Times New Roman"/>
          <w:szCs w:val="24"/>
        </w:rPr>
        <w:t>（</w:t>
      </w:r>
      <w:r>
        <w:rPr>
          <w:rFonts w:ascii="Times New Roman" w:hAnsi="Times New Roman" w:cs="Times New Roman"/>
          <w:szCs w:val="24"/>
        </w:rPr>
        <w:t>REQUEST_DATE</w:t>
      </w:r>
      <w:r>
        <w:rPr>
          <w:rFonts w:ascii="Times New Roman" w:hAnsi="Times New Roman" w:cs="Times New Roman"/>
          <w:szCs w:val="24"/>
        </w:rPr>
        <w:t>）</w:t>
      </w:r>
      <w:r>
        <w:rPr>
          <w:rFonts w:ascii="宋体" w:hAnsi="宋体" w:cs="宋体" w:hint="eastAsia"/>
          <w:szCs w:val="24"/>
        </w:rPr>
        <w:t>、</w:t>
      </w:r>
    </w:p>
    <w:p w:rsidR="004723AE" w:rsidRDefault="001B300A">
      <w:pPr>
        <w:rPr>
          <w:rFonts w:ascii="宋体" w:hAnsi="宋体" w:cs="宋体"/>
          <w:szCs w:val="24"/>
        </w:rPr>
      </w:pPr>
      <w:r>
        <w:rPr>
          <w:rFonts w:ascii="宋体" w:hAnsi="宋体" w:cs="宋体" w:hint="eastAsia"/>
          <w:szCs w:val="24"/>
        </w:rPr>
        <w:t>问题状态</w:t>
      </w:r>
      <w:r>
        <w:rPr>
          <w:rFonts w:ascii="Times New Roman" w:hAnsi="Times New Roman" w:cs="Times New Roman"/>
          <w:szCs w:val="24"/>
        </w:rPr>
        <w:t>（</w:t>
      </w:r>
      <w:r>
        <w:rPr>
          <w:rFonts w:ascii="Times New Roman" w:hAnsi="Times New Roman" w:cs="Times New Roman"/>
          <w:szCs w:val="24"/>
        </w:rPr>
        <w:t>QUESITION_STATE</w:t>
      </w:r>
      <w:r>
        <w:rPr>
          <w:rFonts w:ascii="Times New Roman" w:hAnsi="Times New Roman" w:cs="Times New Roman"/>
          <w:szCs w:val="24"/>
        </w:rPr>
        <w:t>）</w:t>
      </w:r>
      <w:r>
        <w:rPr>
          <w:rFonts w:ascii="宋体" w:hAnsi="宋体" w:cs="宋体" w:hint="eastAsia"/>
          <w:szCs w:val="24"/>
        </w:rPr>
        <w:t>、问题名称</w:t>
      </w:r>
      <w:r>
        <w:rPr>
          <w:rFonts w:ascii="Times New Roman" w:hAnsi="Times New Roman" w:cs="Times New Roman"/>
          <w:szCs w:val="24"/>
        </w:rPr>
        <w:t>（</w:t>
      </w:r>
      <w:r>
        <w:rPr>
          <w:rFonts w:ascii="Times New Roman" w:hAnsi="Times New Roman" w:cs="Times New Roman"/>
          <w:szCs w:val="24"/>
        </w:rPr>
        <w:t>QUESITION_NAME</w:t>
      </w:r>
      <w:r>
        <w:rPr>
          <w:rFonts w:ascii="Times New Roman" w:hAnsi="Times New Roman" w:cs="Times New Roman"/>
          <w:szCs w:val="24"/>
        </w:rPr>
        <w:t>）</w:t>
      </w:r>
      <w:r>
        <w:rPr>
          <w:rFonts w:ascii="宋体" w:hAnsi="宋体" w:cs="宋体" w:hint="eastAsia"/>
          <w:szCs w:val="24"/>
        </w:rPr>
        <w:t>、问题内容</w:t>
      </w:r>
      <w:r>
        <w:rPr>
          <w:rFonts w:ascii="Times New Roman" w:hAnsi="Times New Roman" w:cs="Times New Roman"/>
          <w:szCs w:val="24"/>
        </w:rPr>
        <w:t>（</w:t>
      </w:r>
      <w:r>
        <w:rPr>
          <w:rFonts w:ascii="Times New Roman" w:hAnsi="Times New Roman" w:cs="Times New Roman"/>
          <w:szCs w:val="24"/>
        </w:rPr>
        <w:t>QUESITION_CONTENT</w:t>
      </w:r>
      <w:r>
        <w:rPr>
          <w:rFonts w:ascii="Times New Roman" w:hAnsi="Times New Roman" w:cs="Times New Roman"/>
          <w:szCs w:val="24"/>
        </w:rPr>
        <w:t>）</w:t>
      </w:r>
      <w:r>
        <w:rPr>
          <w:rFonts w:ascii="宋体" w:hAnsi="宋体" w:cs="宋体" w:hint="eastAsia"/>
          <w:szCs w:val="24"/>
        </w:rPr>
        <w:t>、问题被解决日期</w:t>
      </w:r>
      <w:r>
        <w:rPr>
          <w:rFonts w:ascii="Times New Roman" w:hAnsi="Times New Roman" w:cs="Times New Roman"/>
          <w:szCs w:val="24"/>
        </w:rPr>
        <w:t>（</w:t>
      </w:r>
      <w:r>
        <w:rPr>
          <w:rFonts w:ascii="Times New Roman" w:hAnsi="Times New Roman" w:cs="Times New Roman"/>
          <w:szCs w:val="24"/>
        </w:rPr>
        <w:t>QUESITION_SOLUTED_DATE</w:t>
      </w:r>
      <w:r>
        <w:rPr>
          <w:rFonts w:ascii="Times New Roman" w:hAnsi="Times New Roman" w:cs="Times New Roman"/>
          <w:szCs w:val="24"/>
        </w:rPr>
        <w:t>）</w:t>
      </w:r>
      <w:r>
        <w:rPr>
          <w:rFonts w:ascii="宋体" w:hAnsi="宋体" w:cs="宋体" w:hint="eastAsia"/>
          <w:szCs w:val="24"/>
        </w:rPr>
        <w:t>、</w:t>
      </w:r>
    </w:p>
    <w:p w:rsidR="004723AE" w:rsidRDefault="001B300A">
      <w:pPr>
        <w:rPr>
          <w:rFonts w:ascii="宋体" w:hAnsi="宋体" w:cs="宋体"/>
          <w:szCs w:val="24"/>
        </w:rPr>
      </w:pPr>
      <w:r>
        <w:rPr>
          <w:rFonts w:ascii="宋体" w:hAnsi="宋体" w:cs="宋体" w:hint="eastAsia"/>
          <w:szCs w:val="24"/>
        </w:rPr>
        <w:t>浏览次数</w:t>
      </w:r>
      <w:r>
        <w:rPr>
          <w:rFonts w:ascii="Times New Roman" w:hAnsi="Times New Roman" w:cs="Times New Roman"/>
          <w:szCs w:val="24"/>
        </w:rPr>
        <w:t>（</w:t>
      </w:r>
      <w:r>
        <w:rPr>
          <w:rFonts w:ascii="Times New Roman" w:hAnsi="Times New Roman" w:cs="Times New Roman"/>
          <w:szCs w:val="24"/>
        </w:rPr>
        <w:t>VIEWS</w:t>
      </w:r>
      <w:r>
        <w:rPr>
          <w:rFonts w:ascii="Times New Roman" w:hAnsi="Times New Roman" w:cs="Times New Roman"/>
          <w:szCs w:val="24"/>
        </w:rPr>
        <w:t>）</w:t>
      </w:r>
      <w:r>
        <w:rPr>
          <w:rFonts w:ascii="宋体" w:hAnsi="宋体" w:cs="宋体" w:hint="eastAsia"/>
          <w:szCs w:val="24"/>
        </w:rPr>
        <w:t>、回答个数</w:t>
      </w:r>
      <w:r>
        <w:rPr>
          <w:rFonts w:ascii="Times New Roman" w:hAnsi="Times New Roman" w:cs="Times New Roman"/>
          <w:szCs w:val="24"/>
        </w:rPr>
        <w:t>（</w:t>
      </w:r>
      <w:r>
        <w:rPr>
          <w:rFonts w:ascii="Times New Roman" w:hAnsi="Times New Roman" w:cs="Times New Roman"/>
          <w:szCs w:val="24"/>
        </w:rPr>
        <w:t>QUESITION_REPLY_NO</w:t>
      </w:r>
      <w:r>
        <w:rPr>
          <w:rFonts w:ascii="Times New Roman" w:hAnsi="Times New Roman" w:cs="Times New Roman"/>
          <w:szCs w:val="24"/>
        </w:rPr>
        <w:t>）</w:t>
      </w:r>
      <w:r>
        <w:rPr>
          <w:rFonts w:ascii="宋体" w:hAnsi="宋体" w:cs="宋体" w:hint="eastAsia"/>
          <w:szCs w:val="24"/>
        </w:rPr>
        <w:t>，其</w:t>
      </w:r>
      <w:r>
        <w:rPr>
          <w:rFonts w:ascii="宋体" w:hAnsi="宋体" w:cs="宋体" w:hint="eastAsia"/>
          <w:szCs w:val="24"/>
        </w:rPr>
        <w:t>E-R</w:t>
      </w:r>
      <w:r>
        <w:rPr>
          <w:rFonts w:ascii="宋体" w:hAnsi="宋体" w:cs="宋体" w:hint="eastAsia"/>
          <w:szCs w:val="24"/>
        </w:rPr>
        <w:t>图如图</w:t>
      </w:r>
      <w:r>
        <w:rPr>
          <w:rFonts w:ascii="宋体" w:hAnsi="宋体" w:cs="宋体" w:hint="eastAsia"/>
          <w:szCs w:val="24"/>
        </w:rPr>
        <w:t>4-7</w:t>
      </w:r>
      <w:r>
        <w:rPr>
          <w:rFonts w:ascii="宋体" w:hAnsi="宋体" w:cs="宋体" w:hint="eastAsia"/>
          <w:szCs w:val="24"/>
        </w:rPr>
        <w:t>所示。</w:t>
      </w:r>
    </w:p>
    <w:p w:rsidR="004723AE" w:rsidRDefault="001B300A">
      <w:r>
        <w:rPr>
          <w:noProof/>
        </w:rPr>
        <w:drawing>
          <wp:inline distT="0" distB="0" distL="114300" distR="114300" wp14:anchorId="7ED3E66F" wp14:editId="223C3AB8">
            <wp:extent cx="4929505" cy="2207260"/>
            <wp:effectExtent l="0" t="0" r="4445" b="254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9"/>
                    <a:stretch>
                      <a:fillRect/>
                    </a:stretch>
                  </pic:blipFill>
                  <pic:spPr>
                    <a:xfrm>
                      <a:off x="0" y="0"/>
                      <a:ext cx="4929505" cy="2207260"/>
                    </a:xfrm>
                    <a:prstGeom prst="rect">
                      <a:avLst/>
                    </a:prstGeom>
                    <a:noFill/>
                    <a:ln w="9525">
                      <a:noFill/>
                      <a:miter/>
                    </a:ln>
                  </pic:spPr>
                </pic:pic>
              </a:graphicData>
            </a:graphic>
          </wp:inline>
        </w:drawing>
      </w:r>
    </w:p>
    <w:p w:rsidR="004723AE" w:rsidRDefault="001B300A">
      <w:pPr>
        <w:jc w:val="center"/>
        <w:rPr>
          <w:sz w:val="21"/>
          <w:szCs w:val="21"/>
        </w:rPr>
      </w:pPr>
      <w:r>
        <w:rPr>
          <w:rFonts w:hint="eastAsia"/>
          <w:sz w:val="21"/>
          <w:szCs w:val="21"/>
        </w:rPr>
        <w:t>图</w:t>
      </w:r>
      <w:r>
        <w:rPr>
          <w:rFonts w:hint="eastAsia"/>
          <w:sz w:val="21"/>
          <w:szCs w:val="21"/>
        </w:rPr>
        <w:t xml:space="preserve">4-7 </w:t>
      </w:r>
      <w:r>
        <w:rPr>
          <w:rFonts w:hint="eastAsia"/>
          <w:sz w:val="21"/>
          <w:szCs w:val="21"/>
        </w:rPr>
        <w:t>团</w:t>
      </w:r>
      <w:proofErr w:type="gramStart"/>
      <w:r>
        <w:rPr>
          <w:rFonts w:hint="eastAsia"/>
          <w:sz w:val="21"/>
          <w:szCs w:val="21"/>
        </w:rPr>
        <w:t>契</w:t>
      </w:r>
      <w:proofErr w:type="gramEnd"/>
      <w:r>
        <w:rPr>
          <w:rFonts w:hint="eastAsia"/>
          <w:sz w:val="21"/>
          <w:szCs w:val="21"/>
        </w:rPr>
        <w:t>疑问</w:t>
      </w:r>
      <w:r>
        <w:rPr>
          <w:rFonts w:hint="eastAsia"/>
          <w:sz w:val="21"/>
          <w:szCs w:val="21"/>
        </w:rPr>
        <w:t>E-R</w:t>
      </w:r>
      <w:r>
        <w:rPr>
          <w:rFonts w:hint="eastAsia"/>
          <w:sz w:val="21"/>
          <w:szCs w:val="21"/>
        </w:rPr>
        <w:t>图</w:t>
      </w:r>
    </w:p>
    <w:p w:rsidR="004723AE" w:rsidRDefault="004723AE">
      <w:pPr>
        <w:jc w:val="center"/>
        <w:rPr>
          <w:sz w:val="21"/>
          <w:szCs w:val="21"/>
        </w:rPr>
      </w:pPr>
    </w:p>
    <w:p w:rsidR="004723AE" w:rsidRDefault="004723AE">
      <w:pPr>
        <w:jc w:val="center"/>
        <w:rPr>
          <w:sz w:val="21"/>
          <w:szCs w:val="21"/>
        </w:rPr>
      </w:pPr>
    </w:p>
    <w:p w:rsidR="004723AE" w:rsidRDefault="001B300A">
      <w:pPr>
        <w:rPr>
          <w:rFonts w:ascii="宋体" w:hAnsi="宋体" w:cs="宋体"/>
          <w:szCs w:val="24"/>
        </w:rPr>
      </w:pPr>
      <w:r>
        <w:rPr>
          <w:rFonts w:ascii="宋体" w:hAnsi="宋体" w:cs="宋体" w:hint="eastAsia"/>
          <w:szCs w:val="24"/>
        </w:rPr>
        <w:t>主内</w:t>
      </w:r>
      <w:r>
        <w:rPr>
          <w:rFonts w:ascii="宋体" w:hAnsi="宋体" w:cs="宋体" w:hint="eastAsia"/>
          <w:szCs w:val="24"/>
        </w:rPr>
        <w:t>网站分类实体的属性包括网站</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WEBSITE_ID</w:t>
      </w:r>
      <w:r>
        <w:rPr>
          <w:rFonts w:ascii="Times New Roman" w:hAnsi="Times New Roman" w:cs="Times New Roman"/>
          <w:szCs w:val="24"/>
        </w:rPr>
        <w:t>）</w:t>
      </w:r>
      <w:r>
        <w:rPr>
          <w:rFonts w:ascii="宋体" w:hAnsi="宋体" w:cs="宋体" w:hint="eastAsia"/>
          <w:szCs w:val="24"/>
        </w:rPr>
        <w:t>、网站地址</w:t>
      </w:r>
      <w:r>
        <w:rPr>
          <w:rFonts w:ascii="Times New Roman" w:hAnsi="Times New Roman" w:cs="Times New Roman"/>
          <w:szCs w:val="24"/>
        </w:rPr>
        <w:t>（</w:t>
      </w:r>
      <w:r>
        <w:rPr>
          <w:rFonts w:ascii="Times New Roman" w:hAnsi="Times New Roman" w:cs="Times New Roman"/>
          <w:szCs w:val="24"/>
        </w:rPr>
        <w:t>WEB_URL</w:t>
      </w:r>
      <w:r>
        <w:rPr>
          <w:rFonts w:ascii="Times New Roman" w:hAnsi="Times New Roman" w:cs="Times New Roman"/>
          <w:szCs w:val="24"/>
        </w:rPr>
        <w:t>）</w:t>
      </w:r>
      <w:r>
        <w:rPr>
          <w:rFonts w:ascii="宋体" w:hAnsi="宋体" w:cs="宋体" w:hint="eastAsia"/>
          <w:szCs w:val="24"/>
        </w:rPr>
        <w:t>、</w:t>
      </w:r>
    </w:p>
    <w:p w:rsidR="004723AE" w:rsidRDefault="001B300A">
      <w:r>
        <w:rPr>
          <w:rFonts w:ascii="宋体" w:hAnsi="宋体" w:cs="宋体" w:hint="eastAsia"/>
          <w:szCs w:val="24"/>
        </w:rPr>
        <w:t>网站名称</w:t>
      </w:r>
      <w:r>
        <w:rPr>
          <w:rFonts w:ascii="Times New Roman" w:hAnsi="Times New Roman" w:cs="Times New Roman"/>
          <w:szCs w:val="24"/>
        </w:rPr>
        <w:t>（</w:t>
      </w:r>
      <w:r>
        <w:rPr>
          <w:rFonts w:ascii="Times New Roman" w:hAnsi="Times New Roman" w:cs="Times New Roman"/>
          <w:szCs w:val="24"/>
        </w:rPr>
        <w:t>WEBSITE_NAME</w:t>
      </w:r>
      <w:r>
        <w:rPr>
          <w:rFonts w:ascii="Times New Roman" w:hAnsi="Times New Roman" w:cs="Times New Roman"/>
          <w:szCs w:val="24"/>
        </w:rPr>
        <w:t>）</w:t>
      </w:r>
      <w:r>
        <w:rPr>
          <w:rFonts w:ascii="宋体" w:hAnsi="宋体" w:cs="宋体" w:hint="eastAsia"/>
          <w:szCs w:val="24"/>
        </w:rPr>
        <w:t>、备注</w:t>
      </w:r>
      <w:r>
        <w:rPr>
          <w:rFonts w:ascii="Times New Roman" w:hAnsi="Times New Roman" w:cs="Times New Roman"/>
          <w:szCs w:val="24"/>
        </w:rPr>
        <w:t>（</w:t>
      </w:r>
      <w:r>
        <w:rPr>
          <w:rFonts w:ascii="Times New Roman" w:hAnsi="Times New Roman" w:cs="Times New Roman"/>
          <w:szCs w:val="24"/>
        </w:rPr>
        <w:t>NOTES</w:t>
      </w:r>
      <w:r>
        <w:rPr>
          <w:rFonts w:ascii="Times New Roman" w:hAnsi="Times New Roman" w:cs="Times New Roman"/>
          <w:szCs w:val="24"/>
        </w:rPr>
        <w:t>）</w:t>
      </w:r>
      <w:r>
        <w:rPr>
          <w:rFonts w:ascii="宋体" w:hAnsi="宋体" w:cs="宋体" w:hint="eastAsia"/>
          <w:szCs w:val="24"/>
        </w:rPr>
        <w:t>、网站类别</w:t>
      </w:r>
      <w:r>
        <w:rPr>
          <w:rFonts w:ascii="Times New Roman" w:hAnsi="Times New Roman" w:cs="Times New Roman"/>
          <w:szCs w:val="24"/>
        </w:rPr>
        <w:t>（</w:t>
      </w:r>
      <w:r>
        <w:rPr>
          <w:rFonts w:ascii="Times New Roman" w:hAnsi="Times New Roman" w:cs="Times New Roman"/>
          <w:szCs w:val="24"/>
        </w:rPr>
        <w:t>TYPE</w:t>
      </w:r>
      <w:r>
        <w:rPr>
          <w:rFonts w:ascii="Times New Roman" w:hAnsi="Times New Roman" w:cs="Times New Roman"/>
          <w:szCs w:val="24"/>
        </w:rPr>
        <w:t>）</w:t>
      </w:r>
      <w:r>
        <w:rPr>
          <w:rFonts w:ascii="宋体" w:hAnsi="宋体" w:cs="宋体" w:hint="eastAsia"/>
          <w:szCs w:val="24"/>
        </w:rPr>
        <w:t>、分享人</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US_ID</w:t>
      </w:r>
      <w:r>
        <w:rPr>
          <w:rFonts w:ascii="Times New Roman" w:hAnsi="Times New Roman" w:cs="Times New Roman"/>
          <w:szCs w:val="24"/>
        </w:rPr>
        <w:t>）</w:t>
      </w:r>
      <w:r>
        <w:rPr>
          <w:rFonts w:ascii="宋体" w:hAnsi="宋体" w:cs="宋体" w:hint="eastAsia"/>
          <w:szCs w:val="24"/>
        </w:rPr>
        <w:t>、分享日期</w:t>
      </w:r>
      <w:r>
        <w:rPr>
          <w:rFonts w:ascii="Times New Roman" w:hAnsi="Times New Roman" w:cs="Times New Roman"/>
          <w:szCs w:val="24"/>
        </w:rPr>
        <w:t>（</w:t>
      </w:r>
      <w:r>
        <w:rPr>
          <w:rFonts w:ascii="Times New Roman" w:hAnsi="Times New Roman" w:cs="Times New Roman"/>
          <w:szCs w:val="24"/>
        </w:rPr>
        <w:t>DATE</w:t>
      </w:r>
      <w:r>
        <w:rPr>
          <w:rFonts w:ascii="Times New Roman" w:hAnsi="Times New Roman" w:cs="Times New Roman"/>
          <w:szCs w:val="24"/>
        </w:rPr>
        <w:t>）</w:t>
      </w:r>
      <w:r>
        <w:rPr>
          <w:rFonts w:ascii="宋体" w:hAnsi="宋体" w:cs="宋体" w:hint="eastAsia"/>
          <w:szCs w:val="24"/>
        </w:rPr>
        <w:t>、是否已过期</w:t>
      </w:r>
      <w:r>
        <w:rPr>
          <w:rFonts w:ascii="Times New Roman" w:hAnsi="Times New Roman" w:cs="Times New Roman"/>
          <w:szCs w:val="24"/>
        </w:rPr>
        <w:t>（</w:t>
      </w:r>
      <w:r>
        <w:rPr>
          <w:rFonts w:ascii="Times New Roman" w:hAnsi="Times New Roman" w:cs="Times New Roman"/>
          <w:szCs w:val="24"/>
        </w:rPr>
        <w:t>IS_OUTTIME</w:t>
      </w:r>
      <w:r>
        <w:rPr>
          <w:rFonts w:ascii="Times New Roman" w:hAnsi="Times New Roman" w:cs="Times New Roman"/>
          <w:szCs w:val="24"/>
        </w:rPr>
        <w:t>）</w:t>
      </w:r>
      <w:r>
        <w:rPr>
          <w:rFonts w:ascii="宋体" w:hAnsi="宋体" w:cs="宋体" w:hint="eastAsia"/>
          <w:szCs w:val="24"/>
        </w:rPr>
        <w:t>，</w:t>
      </w:r>
      <w:r>
        <w:rPr>
          <w:rFonts w:hint="eastAsia"/>
        </w:rPr>
        <w:t>其</w:t>
      </w:r>
      <w:r>
        <w:rPr>
          <w:rFonts w:hint="eastAsia"/>
        </w:rPr>
        <w:t>E-R</w:t>
      </w:r>
      <w:r>
        <w:rPr>
          <w:rFonts w:hint="eastAsia"/>
        </w:rPr>
        <w:t>图如图</w:t>
      </w:r>
      <w:r>
        <w:rPr>
          <w:rFonts w:hint="eastAsia"/>
        </w:rPr>
        <w:t>4-8</w:t>
      </w:r>
      <w:r>
        <w:rPr>
          <w:rFonts w:hint="eastAsia"/>
        </w:rPr>
        <w:t>所示。</w:t>
      </w:r>
    </w:p>
    <w:p w:rsidR="004723AE" w:rsidRDefault="001B300A">
      <w:r>
        <w:rPr>
          <w:noProof/>
        </w:rPr>
        <w:drawing>
          <wp:inline distT="0" distB="0" distL="114300" distR="114300" wp14:anchorId="7BA56B33" wp14:editId="140E72E0">
            <wp:extent cx="4928235" cy="2279650"/>
            <wp:effectExtent l="0" t="0" r="5715" b="635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0"/>
                    <a:stretch>
                      <a:fillRect/>
                    </a:stretch>
                  </pic:blipFill>
                  <pic:spPr>
                    <a:xfrm>
                      <a:off x="0" y="0"/>
                      <a:ext cx="4928235" cy="2279650"/>
                    </a:xfrm>
                    <a:prstGeom prst="rect">
                      <a:avLst/>
                    </a:prstGeom>
                    <a:noFill/>
                    <a:ln w="9525">
                      <a:noFill/>
                      <a:miter/>
                    </a:ln>
                  </pic:spPr>
                </pic:pic>
              </a:graphicData>
            </a:graphic>
          </wp:inline>
        </w:drawing>
      </w:r>
    </w:p>
    <w:p w:rsidR="004723AE" w:rsidRDefault="001B300A">
      <w:pPr>
        <w:jc w:val="center"/>
      </w:pPr>
      <w:r>
        <w:rPr>
          <w:rFonts w:hint="eastAsia"/>
          <w:sz w:val="21"/>
          <w:szCs w:val="21"/>
        </w:rPr>
        <w:lastRenderedPageBreak/>
        <w:t>图</w:t>
      </w:r>
      <w:r>
        <w:rPr>
          <w:rFonts w:hint="eastAsia"/>
          <w:sz w:val="21"/>
          <w:szCs w:val="21"/>
        </w:rPr>
        <w:t xml:space="preserve">4-8 </w:t>
      </w:r>
      <w:r>
        <w:rPr>
          <w:rFonts w:hint="eastAsia"/>
          <w:sz w:val="21"/>
          <w:szCs w:val="21"/>
        </w:rPr>
        <w:t>主内网站分类</w:t>
      </w:r>
      <w:r>
        <w:rPr>
          <w:rFonts w:hint="eastAsia"/>
          <w:sz w:val="21"/>
          <w:szCs w:val="21"/>
        </w:rPr>
        <w:t>E-R</w:t>
      </w:r>
      <w:r>
        <w:rPr>
          <w:rFonts w:hint="eastAsia"/>
          <w:sz w:val="21"/>
          <w:szCs w:val="21"/>
        </w:rPr>
        <w:t>图</w:t>
      </w:r>
      <w:bookmarkEnd w:id="560"/>
    </w:p>
    <w:p w:rsidR="004723AE" w:rsidRDefault="004723AE"/>
    <w:p w:rsidR="004723AE" w:rsidRDefault="001B300A">
      <w:pPr>
        <w:pStyle w:val="2"/>
        <w:spacing w:beforeLines="50" w:before="156" w:after="0"/>
      </w:pPr>
      <w:bookmarkStart w:id="624" w:name="_Toc390945975"/>
      <w:bookmarkStart w:id="625" w:name="_Toc17075"/>
      <w:bookmarkStart w:id="626" w:name="_Toc20714"/>
      <w:bookmarkStart w:id="627" w:name="_Toc6219"/>
      <w:bookmarkStart w:id="628" w:name="_Toc451081490"/>
      <w:bookmarkStart w:id="629" w:name="_Toc6471"/>
      <w:bookmarkStart w:id="630" w:name="_Toc21911"/>
      <w:bookmarkStart w:id="631" w:name="_Toc449212774"/>
      <w:bookmarkStart w:id="632" w:name="_Toc28182"/>
      <w:bookmarkStart w:id="633" w:name="_Toc29612"/>
      <w:bookmarkStart w:id="634" w:name="_Toc451086972"/>
      <w:bookmarkStart w:id="635" w:name="_Toc14195"/>
      <w:bookmarkStart w:id="636" w:name="_Toc451087699"/>
      <w:bookmarkStart w:id="637" w:name="_Toc451087460"/>
      <w:bookmarkStart w:id="638" w:name="_Toc4196"/>
      <w:bookmarkStart w:id="639" w:name="_Toc16499"/>
      <w:bookmarkStart w:id="640" w:name="_Toc451112208"/>
      <w:r>
        <w:rPr>
          <w:rFonts w:hint="eastAsia"/>
        </w:rPr>
        <w:t>本章小结</w:t>
      </w:r>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rsidR="004723AE" w:rsidRDefault="001B300A">
      <w:pPr>
        <w:ind w:firstLine="480"/>
      </w:pPr>
      <w:r>
        <w:rPr>
          <w:rFonts w:hint="eastAsia"/>
        </w:rPr>
        <w:t>本章首先介绍了青橄榄分享交流系统研究和开发的预期目标，主要是所要实现的基本功能以及必须的性能。然后给出了该系统的整体</w:t>
      </w:r>
      <w:r>
        <w:rPr>
          <w:rFonts w:hint="eastAsia"/>
          <w:color w:val="000000"/>
        </w:rPr>
        <w:t>E-R</w:t>
      </w:r>
      <w:r>
        <w:rPr>
          <w:rFonts w:hint="eastAsia"/>
        </w:rPr>
        <w:t>图的设计。</w:t>
      </w:r>
    </w:p>
    <w:p w:rsidR="004723AE" w:rsidRDefault="004723AE">
      <w:pPr>
        <w:ind w:firstLine="480"/>
      </w:pPr>
    </w:p>
    <w:p w:rsidR="004723AE" w:rsidRDefault="001B300A">
      <w:pPr>
        <w:pStyle w:val="1"/>
        <w:spacing w:before="0" w:after="0"/>
      </w:pPr>
      <w:bookmarkStart w:id="641" w:name="_Toc8105"/>
      <w:bookmarkStart w:id="642" w:name="_Toc12618"/>
      <w:bookmarkStart w:id="643" w:name="_Toc451086973"/>
      <w:bookmarkStart w:id="644" w:name="_Toc28198"/>
      <w:bookmarkStart w:id="645" w:name="_Toc29522"/>
      <w:bookmarkStart w:id="646" w:name="_Toc451087461"/>
      <w:bookmarkStart w:id="647" w:name="_Toc451087700"/>
      <w:bookmarkStart w:id="648" w:name="_Toc21797"/>
      <w:bookmarkStart w:id="649" w:name="_Toc451081491"/>
      <w:bookmarkStart w:id="650" w:name="_Toc390945976"/>
      <w:bookmarkStart w:id="651" w:name="_Toc10111"/>
      <w:bookmarkStart w:id="652" w:name="_Toc9002"/>
      <w:bookmarkStart w:id="653" w:name="_Toc18999"/>
      <w:bookmarkStart w:id="654" w:name="_Toc449212775"/>
      <w:bookmarkStart w:id="655" w:name="_Toc22769"/>
      <w:bookmarkStart w:id="656" w:name="_Toc32524"/>
      <w:bookmarkStart w:id="657" w:name="_Toc451112209"/>
      <w:r>
        <w:rPr>
          <w:rFonts w:hint="eastAsia"/>
        </w:rPr>
        <w:t>系统的详细设计</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rsidR="004723AE" w:rsidRDefault="001B300A">
      <w:pPr>
        <w:pStyle w:val="2"/>
        <w:spacing w:beforeLines="50" w:before="156" w:after="0"/>
      </w:pPr>
      <w:bookmarkStart w:id="658" w:name="_Toc359599098"/>
      <w:bookmarkStart w:id="659" w:name="_Toc390945977"/>
      <w:bookmarkStart w:id="660" w:name="_Toc29603"/>
      <w:bookmarkStart w:id="661" w:name="_Toc451081492"/>
      <w:bookmarkStart w:id="662" w:name="_Toc32196"/>
      <w:bookmarkStart w:id="663" w:name="_Toc9777"/>
      <w:bookmarkStart w:id="664" w:name="_Toc23076"/>
      <w:bookmarkStart w:id="665" w:name="_Toc449212776"/>
      <w:bookmarkStart w:id="666" w:name="_Toc24197"/>
      <w:bookmarkStart w:id="667" w:name="_Toc451087462"/>
      <w:bookmarkStart w:id="668" w:name="_Toc19285"/>
      <w:bookmarkStart w:id="669" w:name="_Toc27544"/>
      <w:bookmarkStart w:id="670" w:name="_Toc451086974"/>
      <w:bookmarkStart w:id="671" w:name="_Toc451087701"/>
      <w:bookmarkStart w:id="672" w:name="_Toc2373"/>
      <w:bookmarkStart w:id="673" w:name="_Toc23996"/>
      <w:bookmarkStart w:id="674" w:name="_Toc2008"/>
      <w:bookmarkStart w:id="675" w:name="_Toc451112210"/>
      <w:r>
        <w:t>系统</w:t>
      </w:r>
      <w:r>
        <w:rPr>
          <w:rFonts w:hint="eastAsia"/>
        </w:rPr>
        <w:t>体系结构</w:t>
      </w:r>
      <w:bookmarkEnd w:id="658"/>
      <w:r>
        <w:rPr>
          <w:rFonts w:hint="eastAsia"/>
        </w:rPr>
        <w:t>设计</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rsidR="004723AE" w:rsidRDefault="001B300A">
      <w:r>
        <w:rPr>
          <w:rFonts w:hint="eastAsia"/>
        </w:rPr>
        <w:t xml:space="preserve"> </w:t>
      </w:r>
      <w:r>
        <w:rPr>
          <w:rFonts w:hint="eastAsia"/>
        </w:rPr>
        <w:t>青橄榄分享交流系统使用四层架构研究和开发，分别为显示层、控制层、业务层和数据持久层，每一层都有自己特定的功能。显示层主要完成系统页面的显示布局，该层主要是通过</w:t>
      </w:r>
      <w:r>
        <w:rPr>
          <w:rFonts w:hint="eastAsia"/>
          <w:color w:val="000000"/>
        </w:rPr>
        <w:t>JS</w:t>
      </w:r>
      <w:r>
        <w:rPr>
          <w:rFonts w:hint="eastAsia"/>
        </w:rPr>
        <w:t>，</w:t>
      </w:r>
      <w:r>
        <w:rPr>
          <w:rFonts w:hint="eastAsia"/>
          <w:color w:val="000000"/>
        </w:rPr>
        <w:t>CSS</w:t>
      </w:r>
      <w:r>
        <w:rPr>
          <w:rFonts w:hint="eastAsia"/>
        </w:rPr>
        <w:t>，</w:t>
      </w:r>
      <w:r>
        <w:rPr>
          <w:rFonts w:hint="eastAsia"/>
        </w:rPr>
        <w:t>HTML</w:t>
      </w:r>
      <w:r>
        <w:rPr>
          <w:rFonts w:hint="eastAsia"/>
        </w:rPr>
        <w:t>技术来实现的。</w:t>
      </w:r>
      <w:proofErr w:type="gramStart"/>
      <w:r>
        <w:rPr>
          <w:rFonts w:hint="eastAsia"/>
        </w:rPr>
        <w:t>控制层指的</w:t>
      </w:r>
      <w:proofErr w:type="gramEnd"/>
      <w:r>
        <w:rPr>
          <w:rFonts w:hint="eastAsia"/>
        </w:rPr>
        <w:t>是对用户的请求进行</w:t>
      </w:r>
      <w:r>
        <w:rPr>
          <w:rFonts w:ascii="Arial" w:hAnsi="Arial" w:cs="Arial" w:hint="eastAsia"/>
          <w:color w:val="333333"/>
          <w:szCs w:val="24"/>
          <w:shd w:val="clear" w:color="auto" w:fill="FFFFFF"/>
        </w:rPr>
        <w:t>是</w:t>
      </w:r>
      <w:r>
        <w:rPr>
          <w:rFonts w:ascii="Arial" w:hAnsi="Arial" w:cs="Arial" w:hint="eastAsia"/>
          <w:szCs w:val="24"/>
          <w:shd w:val="clear" w:color="auto" w:fill="FFFFFF"/>
        </w:rPr>
        <w:t>用于根据用户的请求转发</w:t>
      </w:r>
      <w:r>
        <w:rPr>
          <w:rFonts w:ascii="Arial" w:hAnsi="Arial" w:cs="Arial"/>
          <w:szCs w:val="24"/>
          <w:shd w:val="clear" w:color="auto" w:fill="FFFFFF"/>
        </w:rPr>
        <w:t>给不同的业务逻辑进行处理，并把处理后的信息反馈给客服端的！</w:t>
      </w:r>
      <w:r>
        <w:rPr>
          <w:rFonts w:hint="eastAsia"/>
        </w:rPr>
        <w:t>通过</w:t>
      </w:r>
      <w:r>
        <w:rPr>
          <w:rFonts w:hint="eastAsia"/>
        </w:rPr>
        <w:t>springmvc</w:t>
      </w:r>
      <w:r>
        <w:rPr>
          <w:rFonts w:hint="eastAsia"/>
        </w:rPr>
        <w:t>框架技术完成</w:t>
      </w:r>
      <w:r>
        <w:rPr>
          <w:rFonts w:hint="eastAsia"/>
        </w:rPr>
        <w:t>,</w:t>
      </w:r>
      <w:r>
        <w:rPr>
          <w:rFonts w:hint="eastAsia"/>
        </w:rPr>
        <w:t>由于系统是分为前台和后台两个系统的，所以前台系统的该层位于</w:t>
      </w:r>
      <w:r>
        <w:rPr>
          <w:rFonts w:hint="eastAsia"/>
          <w:color w:val="000000"/>
        </w:rPr>
        <w:t>src</w:t>
      </w:r>
      <w:r>
        <w:rPr>
          <w:rFonts w:hint="eastAsia"/>
        </w:rPr>
        <w:t>根目录下的</w:t>
      </w:r>
      <w:r>
        <w:rPr>
          <w:rFonts w:hint="eastAsia"/>
          <w:color w:val="000000"/>
        </w:rPr>
        <w:t>action</w:t>
      </w:r>
      <w:r>
        <w:rPr>
          <w:rFonts w:hint="eastAsia"/>
        </w:rPr>
        <w:t>包中，而后台系统的</w:t>
      </w:r>
      <w:proofErr w:type="gramStart"/>
      <w:r>
        <w:rPr>
          <w:rFonts w:hint="eastAsia"/>
        </w:rPr>
        <w:t>控制层于</w:t>
      </w:r>
      <w:proofErr w:type="gramEnd"/>
      <w:r>
        <w:rPr>
          <w:rFonts w:hint="eastAsia"/>
          <w:color w:val="000000"/>
        </w:rPr>
        <w:t>src</w:t>
      </w:r>
      <w:r>
        <w:rPr>
          <w:rFonts w:hint="eastAsia"/>
        </w:rPr>
        <w:t>根目录下的</w:t>
      </w:r>
      <w:r>
        <w:rPr>
          <w:rFonts w:hint="eastAsia"/>
        </w:rPr>
        <w:t>mA</w:t>
      </w:r>
      <w:r>
        <w:rPr>
          <w:rFonts w:hint="eastAsia"/>
          <w:color w:val="000000"/>
        </w:rPr>
        <w:t>ction</w:t>
      </w:r>
      <w:r>
        <w:rPr>
          <w:rFonts w:hint="eastAsia"/>
        </w:rPr>
        <w:t>包中，</w:t>
      </w:r>
      <w:r>
        <w:rPr>
          <w:rFonts w:ascii="Arial" w:hAnsi="Arial" w:cs="Arial" w:hint="eastAsia"/>
          <w:szCs w:val="24"/>
          <w:shd w:val="clear" w:color="auto" w:fill="FFFFFF"/>
        </w:rPr>
        <w:t>业务</w:t>
      </w:r>
      <w:r>
        <w:rPr>
          <w:rFonts w:hint="eastAsia"/>
        </w:rPr>
        <w:t>层主要完成对各个页</w:t>
      </w:r>
      <w:r>
        <w:rPr>
          <w:rFonts w:hint="eastAsia"/>
        </w:rPr>
        <w:t>面的逻辑处理，开发时采用面向接口开发的思想，便于程序代码的控制与管理。前台系统控制层位于</w:t>
      </w:r>
      <w:r>
        <w:rPr>
          <w:rFonts w:hint="eastAsia"/>
          <w:color w:val="000000"/>
        </w:rPr>
        <w:t>src</w:t>
      </w:r>
      <w:r>
        <w:rPr>
          <w:rFonts w:hint="eastAsia"/>
        </w:rPr>
        <w:t>根目录下的</w:t>
      </w:r>
      <w:r>
        <w:rPr>
          <w:rFonts w:hint="eastAsia"/>
        </w:rPr>
        <w:t>service</w:t>
      </w:r>
      <w:r>
        <w:rPr>
          <w:rFonts w:hint="eastAsia"/>
        </w:rPr>
        <w:t>包中</w:t>
      </w:r>
      <w:r>
        <w:rPr>
          <w:rFonts w:hint="eastAsia"/>
        </w:rPr>
        <w:t>,</w:t>
      </w:r>
      <w:r>
        <w:rPr>
          <w:rFonts w:hint="eastAsia"/>
        </w:rPr>
        <w:t>后台系统业务层位于</w:t>
      </w:r>
      <w:r>
        <w:rPr>
          <w:rFonts w:hint="eastAsia"/>
          <w:color w:val="000000"/>
        </w:rPr>
        <w:t>src</w:t>
      </w:r>
      <w:r>
        <w:rPr>
          <w:rFonts w:hint="eastAsia"/>
        </w:rPr>
        <w:t>根目录下的</w:t>
      </w:r>
      <w:r>
        <w:rPr>
          <w:rFonts w:hint="eastAsia"/>
        </w:rPr>
        <w:t>mService</w:t>
      </w:r>
      <w:r>
        <w:rPr>
          <w:rFonts w:hint="eastAsia"/>
        </w:rPr>
        <w:t>包中</w:t>
      </w:r>
      <w:r>
        <w:rPr>
          <w:rFonts w:hint="eastAsia"/>
        </w:rPr>
        <w:t>,</w:t>
      </w:r>
      <w:r>
        <w:rPr>
          <w:rFonts w:hint="eastAsia"/>
        </w:rPr>
        <w:t>数据持久</w:t>
      </w:r>
      <w:r>
        <w:rPr>
          <w:rFonts w:hAnsi="宋体"/>
        </w:rPr>
        <w:t>层主要是与数据库打交道，对数据库中的数据进行增删改查，该层用到技术主要是</w:t>
      </w:r>
      <w:r>
        <w:rPr>
          <w:rFonts w:hAnsi="宋体" w:hint="eastAsia"/>
        </w:rPr>
        <w:t>mybatis</w:t>
      </w:r>
      <w:r>
        <w:rPr>
          <w:rFonts w:hAnsi="宋体" w:hint="eastAsia"/>
        </w:rPr>
        <w:t>框架</w:t>
      </w:r>
      <w:r>
        <w:rPr>
          <w:rFonts w:hAnsi="宋体"/>
        </w:rPr>
        <w:t>技术，</w:t>
      </w:r>
      <w:r>
        <w:rPr>
          <w:rFonts w:hAnsi="宋体" w:hint="eastAsia"/>
        </w:rPr>
        <w:t>前台系统</w:t>
      </w:r>
      <w:r>
        <w:rPr>
          <w:rFonts w:hAnsi="宋体"/>
        </w:rPr>
        <w:t>程序位于根目录下的</w:t>
      </w:r>
      <w:r>
        <w:rPr>
          <w:rFonts w:hint="eastAsia"/>
          <w:color w:val="000000"/>
        </w:rPr>
        <w:t>customMapper</w:t>
      </w:r>
      <w:r>
        <w:rPr>
          <w:rFonts w:hAnsi="宋体"/>
        </w:rPr>
        <w:t>包</w:t>
      </w:r>
      <w:r>
        <w:rPr>
          <w:rFonts w:hAnsi="宋体" w:hint="eastAsia"/>
        </w:rPr>
        <w:t>中，后台系统</w:t>
      </w:r>
      <w:r>
        <w:rPr>
          <w:rFonts w:hAnsi="宋体"/>
        </w:rPr>
        <w:t>程序位于根目录下的</w:t>
      </w:r>
      <w:r>
        <w:rPr>
          <w:rFonts w:hAnsi="宋体" w:hint="eastAsia"/>
        </w:rPr>
        <w:t>mC</w:t>
      </w:r>
      <w:r>
        <w:rPr>
          <w:rFonts w:hint="eastAsia"/>
          <w:color w:val="000000"/>
        </w:rPr>
        <w:t>ustomMapper</w:t>
      </w:r>
      <w:r>
        <w:rPr>
          <w:rFonts w:hAnsi="宋体"/>
        </w:rPr>
        <w:t>包中</w:t>
      </w:r>
      <w:r>
        <w:rPr>
          <w:rFonts w:hAnsi="宋体" w:hint="eastAsia"/>
        </w:rPr>
        <w:t>。</w:t>
      </w:r>
    </w:p>
    <w:p w:rsidR="004723AE" w:rsidRDefault="004723AE"/>
    <w:p w:rsidR="004723AE" w:rsidRDefault="001B300A">
      <w:pPr>
        <w:ind w:firstLineChars="200" w:firstLine="480"/>
      </w:pPr>
      <w:r>
        <w:rPr>
          <w:rFonts w:hint="eastAsia"/>
        </w:rPr>
        <w:t>青年团</w:t>
      </w:r>
      <w:proofErr w:type="gramStart"/>
      <w:r>
        <w:rPr>
          <w:rFonts w:hint="eastAsia"/>
        </w:rPr>
        <w:t>契</w:t>
      </w:r>
      <w:proofErr w:type="gramEnd"/>
      <w:r>
        <w:rPr>
          <w:rFonts w:hint="eastAsia"/>
        </w:rPr>
        <w:t>分享交流系统</w:t>
      </w:r>
      <w:r>
        <w:t>以</w:t>
      </w:r>
      <w:r>
        <w:rPr>
          <w:color w:val="000000"/>
        </w:rPr>
        <w:t>W</w:t>
      </w:r>
      <w:r>
        <w:rPr>
          <w:rFonts w:hint="eastAsia"/>
          <w:color w:val="000000"/>
        </w:rPr>
        <w:t>eb</w:t>
      </w:r>
      <w:r>
        <w:t>模式为基础</w:t>
      </w:r>
      <w:r>
        <w:rPr>
          <w:rFonts w:hint="eastAsia"/>
        </w:rPr>
        <w:t>，</w:t>
      </w:r>
      <w:r>
        <w:t>由服务器和浏览器共同组成该结构，该模式的特点是将客户端工作极大简化，只需将浏览器和操作系统安装在客户端。在服务器中集中了数据库、程序以及发布信息。在三层</w:t>
      </w:r>
      <w:r>
        <w:rPr>
          <w:rFonts w:hint="eastAsia"/>
        </w:rPr>
        <w:t>架构</w:t>
      </w:r>
      <w:r>
        <w:t>结构中，物理地隔离了请求信息（客户）、处理请求（程序）以及被操作（数据）</w:t>
      </w:r>
      <w:r>
        <w:rPr>
          <w:rFonts w:hint="eastAsia"/>
          <w:vertAlign w:val="superscript"/>
        </w:rPr>
        <w:t>[14]</w:t>
      </w:r>
      <w:r>
        <w:t>。</w:t>
      </w:r>
      <w:r>
        <w:rPr>
          <w:rFonts w:hint="eastAsia"/>
        </w:rPr>
        <w:t>该系统体系结构如</w:t>
      </w:r>
      <w:r>
        <w:t>图</w:t>
      </w:r>
      <w:r>
        <w:rPr>
          <w:rFonts w:hint="eastAsia"/>
        </w:rPr>
        <w:t>5</w:t>
      </w:r>
      <w:r>
        <w:t>-1</w:t>
      </w:r>
      <w:r>
        <w:rPr>
          <w:rFonts w:hint="eastAsia"/>
        </w:rPr>
        <w:t>所示。</w:t>
      </w:r>
    </w:p>
    <w:p w:rsidR="004723AE" w:rsidRDefault="001B300A">
      <w:pPr>
        <w:ind w:firstLineChars="200" w:firstLine="480"/>
      </w:pPr>
      <w:r>
        <w:rPr>
          <w:noProof/>
        </w:rPr>
        <w:lastRenderedPageBreak/>
        <w:drawing>
          <wp:inline distT="0" distB="0" distL="114300" distR="114300" wp14:anchorId="0959ABB5" wp14:editId="501CF84C">
            <wp:extent cx="4928870" cy="2028825"/>
            <wp:effectExtent l="0" t="0" r="5080" b="952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1"/>
                    <a:stretch>
                      <a:fillRect/>
                    </a:stretch>
                  </pic:blipFill>
                  <pic:spPr>
                    <a:xfrm>
                      <a:off x="0" y="0"/>
                      <a:ext cx="4928870" cy="2028825"/>
                    </a:xfrm>
                    <a:prstGeom prst="rect">
                      <a:avLst/>
                    </a:prstGeom>
                    <a:noFill/>
                    <a:ln w="9525">
                      <a:noFill/>
                      <a:miter/>
                    </a:ln>
                  </pic:spPr>
                </pic:pic>
              </a:graphicData>
            </a:graphic>
          </wp:inline>
        </w:drawing>
      </w:r>
    </w:p>
    <w:p w:rsidR="004723AE" w:rsidRDefault="001B300A">
      <w:pPr>
        <w:jc w:val="center"/>
        <w:rPr>
          <w:color w:val="000000"/>
          <w:sz w:val="21"/>
        </w:rPr>
      </w:pPr>
      <w:r>
        <w:rPr>
          <w:color w:val="000000"/>
          <w:sz w:val="21"/>
        </w:rPr>
        <w:t>图</w:t>
      </w:r>
      <w:r>
        <w:rPr>
          <w:rFonts w:hint="eastAsia"/>
          <w:color w:val="000000"/>
          <w:sz w:val="21"/>
        </w:rPr>
        <w:t>5</w:t>
      </w:r>
      <w:r>
        <w:rPr>
          <w:color w:val="000000"/>
          <w:sz w:val="21"/>
        </w:rPr>
        <w:t xml:space="preserve">-1 </w:t>
      </w:r>
      <w:r>
        <w:rPr>
          <w:color w:val="000000"/>
          <w:sz w:val="21"/>
        </w:rPr>
        <w:t>系统体系结构</w:t>
      </w:r>
    </w:p>
    <w:p w:rsidR="004723AE" w:rsidRDefault="004723AE">
      <w:pPr>
        <w:pStyle w:val="a0"/>
        <w:ind w:firstLine="480"/>
      </w:pPr>
    </w:p>
    <w:p w:rsidR="004723AE" w:rsidRDefault="001B300A">
      <w:pPr>
        <w:pStyle w:val="2"/>
        <w:spacing w:beforeLines="50" w:before="156" w:after="0"/>
      </w:pPr>
      <w:bookmarkStart w:id="676" w:name="_Toc390945978"/>
      <w:bookmarkStart w:id="677" w:name="_Toc451081493"/>
      <w:bookmarkStart w:id="678" w:name="_Toc11954"/>
      <w:bookmarkStart w:id="679" w:name="_Toc7665"/>
      <w:bookmarkStart w:id="680" w:name="_Toc449212777"/>
      <w:bookmarkStart w:id="681" w:name="_Toc6099"/>
      <w:bookmarkStart w:id="682" w:name="_Toc22536"/>
      <w:bookmarkStart w:id="683" w:name="_Toc1796"/>
      <w:bookmarkStart w:id="684" w:name="_Toc451086975"/>
      <w:bookmarkStart w:id="685" w:name="_Toc9784"/>
      <w:bookmarkStart w:id="686" w:name="_Toc10214"/>
      <w:bookmarkStart w:id="687" w:name="_Toc20955"/>
      <w:bookmarkStart w:id="688" w:name="_Toc451087463"/>
      <w:bookmarkStart w:id="689" w:name="_Toc451087702"/>
      <w:bookmarkStart w:id="690" w:name="_Toc32434"/>
      <w:bookmarkStart w:id="691" w:name="_Toc27996"/>
      <w:bookmarkStart w:id="692" w:name="_Toc451112211"/>
      <w:r>
        <w:rPr>
          <w:rFonts w:hint="eastAsia"/>
        </w:rPr>
        <w:t>详细功能的设计</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rsidR="004723AE" w:rsidRDefault="001B300A">
      <w:pPr>
        <w:ind w:firstLine="560"/>
      </w:pPr>
      <w:r>
        <w:rPr>
          <w:rFonts w:hint="eastAsia"/>
        </w:rPr>
        <w:t>青年团</w:t>
      </w:r>
      <w:proofErr w:type="gramStart"/>
      <w:r>
        <w:rPr>
          <w:rFonts w:hint="eastAsia"/>
        </w:rPr>
        <w:t>契</w:t>
      </w:r>
      <w:proofErr w:type="gramEnd"/>
      <w:r>
        <w:rPr>
          <w:rFonts w:hint="eastAsia"/>
        </w:rPr>
        <w:t>分享交流系统主要是从基督徒用户的角度进行四大功能模块的研究和设计。下面结合各功能的时序图对其进行详细介绍。</w:t>
      </w:r>
    </w:p>
    <w:p w:rsidR="004723AE" w:rsidRDefault="001B300A">
      <w:pPr>
        <w:pStyle w:val="3"/>
        <w:spacing w:beforeLines="50" w:before="156"/>
      </w:pPr>
      <w:bookmarkStart w:id="693" w:name="_Toc355"/>
      <w:bookmarkStart w:id="694" w:name="_Toc24911"/>
      <w:bookmarkStart w:id="695" w:name="_Toc25117"/>
      <w:bookmarkStart w:id="696" w:name="_Toc2910"/>
      <w:bookmarkStart w:id="697" w:name="_Toc451086976"/>
      <w:bookmarkStart w:id="698" w:name="_Toc451087703"/>
      <w:bookmarkStart w:id="699" w:name="_Toc11264"/>
      <w:bookmarkStart w:id="700" w:name="_Toc6288"/>
      <w:bookmarkStart w:id="701" w:name="_Toc26763"/>
      <w:bookmarkStart w:id="702" w:name="_Toc14884"/>
      <w:bookmarkStart w:id="703" w:name="_Toc451087464"/>
      <w:bookmarkStart w:id="704" w:name="_Toc390945979"/>
      <w:bookmarkStart w:id="705" w:name="_Toc451081494"/>
      <w:bookmarkStart w:id="706" w:name="_Toc449212778"/>
      <w:bookmarkStart w:id="707" w:name="_Toc28091"/>
      <w:bookmarkStart w:id="708" w:name="_Toc5127"/>
      <w:bookmarkStart w:id="709" w:name="_Toc451112212"/>
      <w:r>
        <w:t>用户</w:t>
      </w:r>
      <w:r>
        <w:rPr>
          <w:rFonts w:hint="eastAsia"/>
        </w:rPr>
        <w:t>模块功能</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rsidR="004723AE" w:rsidRDefault="001B300A">
      <w:pPr>
        <w:ind w:firstLine="482"/>
      </w:pPr>
      <w:r>
        <w:rPr>
          <w:rFonts w:hint="eastAsia"/>
        </w:rPr>
        <w:t>基督徒</w:t>
      </w:r>
      <w:r>
        <w:t>是该系统的主要用户，在进入登录</w:t>
      </w:r>
      <w:r>
        <w:rPr>
          <w:rFonts w:hint="eastAsia"/>
        </w:rPr>
        <w:t>后，可以使用系统供用户使用的个人信息的修改、帖子相关操作、日志相关操作、关注其他用户等功能。</w:t>
      </w:r>
    </w:p>
    <w:p w:rsidR="004723AE" w:rsidRDefault="004723AE"/>
    <w:p w:rsidR="004723AE" w:rsidRDefault="001B300A">
      <w:r>
        <w:rPr>
          <w:rFonts w:hint="eastAsia"/>
        </w:rPr>
        <w:t xml:space="preserve">     </w:t>
      </w:r>
    </w:p>
    <w:p w:rsidR="004723AE" w:rsidRDefault="001B300A">
      <w:pPr>
        <w:numPr>
          <w:ilvl w:val="0"/>
          <w:numId w:val="3"/>
        </w:numPr>
      </w:pPr>
      <w:r>
        <w:rPr>
          <w:rFonts w:hint="eastAsia"/>
        </w:rPr>
        <w:t>用户注册功能</w:t>
      </w:r>
    </w:p>
    <w:p w:rsidR="004723AE" w:rsidRDefault="001B300A">
      <w:pPr>
        <w:pStyle w:val="a0"/>
        <w:ind w:firstLine="480"/>
        <w:rPr>
          <w:rFonts w:ascii="宋体" w:hAnsi="宋体"/>
        </w:rPr>
      </w:pPr>
      <w:r>
        <w:rPr>
          <w:rFonts w:ascii="宋体" w:hAnsi="宋体" w:hint="eastAsia"/>
        </w:rPr>
        <w:t>普通</w:t>
      </w:r>
      <w:r>
        <w:rPr>
          <w:rFonts w:ascii="宋体" w:hAnsi="宋体"/>
        </w:rPr>
        <w:t>用户进入</w:t>
      </w:r>
      <w:r>
        <w:rPr>
          <w:rFonts w:hint="eastAsia"/>
        </w:rPr>
        <w:t>青年团</w:t>
      </w:r>
      <w:proofErr w:type="gramStart"/>
      <w:r>
        <w:rPr>
          <w:rFonts w:hint="eastAsia"/>
        </w:rPr>
        <w:t>契</w:t>
      </w:r>
      <w:proofErr w:type="gramEnd"/>
      <w:r>
        <w:rPr>
          <w:rFonts w:hint="eastAsia"/>
        </w:rPr>
        <w:t>分享交流系统前</w:t>
      </w:r>
      <w:r>
        <w:rPr>
          <w:rFonts w:ascii="宋体" w:hAnsi="宋体"/>
        </w:rPr>
        <w:t>，</w:t>
      </w:r>
      <w:r>
        <w:rPr>
          <w:rFonts w:ascii="宋体" w:hAnsi="宋体" w:hint="eastAsia"/>
        </w:rPr>
        <w:t>如果没有该系统的账户密码需要进入到注册页面进行注册</w:t>
      </w:r>
      <w:r>
        <w:rPr>
          <w:rFonts w:ascii="宋体" w:hAnsi="宋体"/>
        </w:rPr>
        <w:t>，填入用户名、密码、地址</w:t>
      </w:r>
      <w:r>
        <w:rPr>
          <w:rFonts w:ascii="宋体" w:hAnsi="宋体" w:hint="eastAsia"/>
        </w:rPr>
        <w:t>、性别、出生日期等</w:t>
      </w:r>
      <w:r>
        <w:rPr>
          <w:rFonts w:ascii="宋体" w:hAnsi="宋体"/>
        </w:rPr>
        <w:t>等基本需求信息，若用户名</w:t>
      </w:r>
      <w:r>
        <w:rPr>
          <w:rFonts w:ascii="宋体" w:hAnsi="宋体" w:hint="eastAsia"/>
        </w:rPr>
        <w:t>与</w:t>
      </w:r>
      <w:r>
        <w:rPr>
          <w:rFonts w:ascii="宋体" w:hAnsi="宋体"/>
        </w:rPr>
        <w:t>数据库中客户表已存储的用户信息无重复，其他填写内容符合要求，则注册成功，</w:t>
      </w:r>
      <w:r>
        <w:rPr>
          <w:rFonts w:ascii="宋体" w:hAnsi="宋体" w:hint="eastAsia"/>
        </w:rPr>
        <w:t>然后就可以返回登录页面进行登录了</w:t>
      </w:r>
      <w:r>
        <w:rPr>
          <w:rFonts w:ascii="宋体" w:hAnsi="宋体"/>
        </w:rPr>
        <w:t>；若重复则提示用户名重复信息，重新注册。</w:t>
      </w:r>
      <w:r>
        <w:rPr>
          <w:rFonts w:ascii="宋体" w:hAnsi="宋体" w:hint="eastAsia"/>
        </w:rPr>
        <w:t>用户注册功能的时序图如图</w:t>
      </w:r>
      <w:r>
        <w:t>5-2</w:t>
      </w:r>
      <w:r>
        <w:rPr>
          <w:rFonts w:ascii="宋体" w:hAnsi="宋体" w:hint="eastAsia"/>
        </w:rPr>
        <w:t>所示。</w:t>
      </w:r>
    </w:p>
    <w:p w:rsidR="004723AE" w:rsidRDefault="001B300A">
      <w:pPr>
        <w:pStyle w:val="a0"/>
        <w:ind w:firstLine="480"/>
        <w:rPr>
          <w:rFonts w:ascii="宋体" w:hAnsi="宋体"/>
        </w:rPr>
      </w:pPr>
      <w:r>
        <w:rPr>
          <w:noProof/>
        </w:rPr>
        <w:lastRenderedPageBreak/>
        <w:drawing>
          <wp:inline distT="0" distB="0" distL="114300" distR="114300" wp14:anchorId="026E68A2" wp14:editId="60B0CD57">
            <wp:extent cx="4931410" cy="1788160"/>
            <wp:effectExtent l="0" t="0" r="2540" b="254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pic:cNvPicPr>
                      <a:picLocks noChangeAspect="1"/>
                    </pic:cNvPicPr>
                  </pic:nvPicPr>
                  <pic:blipFill>
                    <a:blip r:embed="rId32"/>
                    <a:stretch>
                      <a:fillRect/>
                    </a:stretch>
                  </pic:blipFill>
                  <pic:spPr>
                    <a:xfrm>
                      <a:off x="0" y="0"/>
                      <a:ext cx="4931410" cy="1788160"/>
                    </a:xfrm>
                    <a:prstGeom prst="rect">
                      <a:avLst/>
                    </a:prstGeom>
                    <a:noFill/>
                    <a:ln w="9525">
                      <a:noFill/>
                      <a:miter/>
                    </a:ln>
                  </pic:spPr>
                </pic:pic>
              </a:graphicData>
            </a:graphic>
          </wp:inline>
        </w:drawing>
      </w:r>
    </w:p>
    <w:p w:rsidR="004723AE" w:rsidRDefault="001B300A">
      <w:pPr>
        <w:ind w:firstLineChars="200" w:firstLine="420"/>
        <w:jc w:val="center"/>
        <w:rPr>
          <w:color w:val="000000"/>
          <w:sz w:val="21"/>
        </w:rPr>
      </w:pPr>
      <w:r>
        <w:rPr>
          <w:rFonts w:hint="eastAsia"/>
          <w:color w:val="000000"/>
          <w:sz w:val="21"/>
        </w:rPr>
        <w:t>图</w:t>
      </w:r>
      <w:r>
        <w:rPr>
          <w:rFonts w:hint="eastAsia"/>
          <w:color w:val="000000"/>
          <w:sz w:val="21"/>
        </w:rPr>
        <w:t xml:space="preserve">5-2 </w:t>
      </w:r>
      <w:r>
        <w:rPr>
          <w:rFonts w:hint="eastAsia"/>
          <w:color w:val="000000"/>
          <w:sz w:val="21"/>
        </w:rPr>
        <w:t>用户注册时序图</w:t>
      </w:r>
    </w:p>
    <w:p w:rsidR="004723AE" w:rsidRDefault="004723AE">
      <w:pPr>
        <w:pStyle w:val="a0"/>
        <w:ind w:firstLine="480"/>
        <w:rPr>
          <w:rFonts w:ascii="宋体" w:hAnsi="宋体"/>
        </w:rPr>
      </w:pPr>
    </w:p>
    <w:p w:rsidR="004723AE" w:rsidRDefault="004723AE">
      <w:pPr>
        <w:pStyle w:val="a0"/>
        <w:ind w:firstLine="480"/>
      </w:pPr>
    </w:p>
    <w:p w:rsidR="004723AE" w:rsidRDefault="001B300A">
      <w:pPr>
        <w:numPr>
          <w:ilvl w:val="0"/>
          <w:numId w:val="3"/>
        </w:numPr>
      </w:pPr>
      <w:r>
        <w:rPr>
          <w:rFonts w:hint="eastAsia"/>
        </w:rPr>
        <w:t>会员登录功能</w:t>
      </w:r>
    </w:p>
    <w:p w:rsidR="004723AE" w:rsidRDefault="001B300A">
      <w:pPr>
        <w:ind w:firstLine="480"/>
      </w:pPr>
      <w:r>
        <w:rPr>
          <w:rFonts w:hint="eastAsia"/>
        </w:rPr>
        <w:t>成功注册成为青年团</w:t>
      </w:r>
      <w:proofErr w:type="gramStart"/>
      <w:r>
        <w:rPr>
          <w:rFonts w:hint="eastAsia"/>
        </w:rPr>
        <w:t>契</w:t>
      </w:r>
      <w:proofErr w:type="gramEnd"/>
      <w:r>
        <w:rPr>
          <w:rFonts w:hint="eastAsia"/>
        </w:rPr>
        <w:t>分享交流系统的用户才能在该系统首页登录，然后才能进入系统中获取系统中的资源和与其他基督徒进行互动交流。会员登录功能时序图如图</w:t>
      </w:r>
      <w:r>
        <w:rPr>
          <w:rFonts w:hint="eastAsia"/>
        </w:rPr>
        <w:t>5-3</w:t>
      </w:r>
      <w:r>
        <w:rPr>
          <w:rFonts w:hint="eastAsia"/>
        </w:rPr>
        <w:t>所示。</w:t>
      </w:r>
    </w:p>
    <w:p w:rsidR="004723AE" w:rsidRDefault="001B300A">
      <w:pPr>
        <w:ind w:firstLine="480"/>
      </w:pPr>
      <w:r>
        <w:rPr>
          <w:noProof/>
        </w:rPr>
        <w:drawing>
          <wp:inline distT="0" distB="0" distL="114300" distR="114300" wp14:anchorId="79C26F2D" wp14:editId="333009C2">
            <wp:extent cx="4925695" cy="1801495"/>
            <wp:effectExtent l="0" t="0" r="8255" b="8255"/>
            <wp:docPr id="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5"/>
                    <pic:cNvPicPr>
                      <a:picLocks noChangeAspect="1"/>
                    </pic:cNvPicPr>
                  </pic:nvPicPr>
                  <pic:blipFill>
                    <a:blip r:embed="rId33"/>
                    <a:stretch>
                      <a:fillRect/>
                    </a:stretch>
                  </pic:blipFill>
                  <pic:spPr>
                    <a:xfrm>
                      <a:off x="0" y="0"/>
                      <a:ext cx="4925695" cy="1801495"/>
                    </a:xfrm>
                    <a:prstGeom prst="rect">
                      <a:avLst/>
                    </a:prstGeom>
                    <a:noFill/>
                    <a:ln w="9525">
                      <a:noFill/>
                      <a:miter/>
                    </a:ln>
                  </pic:spPr>
                </pic:pic>
              </a:graphicData>
            </a:graphic>
          </wp:inline>
        </w:drawing>
      </w:r>
    </w:p>
    <w:p w:rsidR="004723AE" w:rsidRDefault="001B300A">
      <w:pPr>
        <w:jc w:val="center"/>
        <w:rPr>
          <w:color w:val="000000"/>
          <w:sz w:val="21"/>
        </w:rPr>
      </w:pPr>
      <w:bookmarkStart w:id="710" w:name="OLE_LINK6"/>
      <w:r>
        <w:rPr>
          <w:rFonts w:hint="eastAsia"/>
          <w:color w:val="000000"/>
          <w:sz w:val="21"/>
        </w:rPr>
        <w:t>图</w:t>
      </w:r>
      <w:r>
        <w:rPr>
          <w:rFonts w:hint="eastAsia"/>
          <w:color w:val="000000"/>
          <w:sz w:val="21"/>
        </w:rPr>
        <w:t xml:space="preserve">5-3 </w:t>
      </w:r>
      <w:r>
        <w:rPr>
          <w:rFonts w:hint="eastAsia"/>
          <w:color w:val="000000"/>
          <w:sz w:val="21"/>
        </w:rPr>
        <w:t>会员登录功能时序图</w:t>
      </w:r>
    </w:p>
    <w:bookmarkEnd w:id="710"/>
    <w:p w:rsidR="004723AE" w:rsidRDefault="004723AE">
      <w:pPr>
        <w:jc w:val="center"/>
        <w:rPr>
          <w:color w:val="000000"/>
          <w:sz w:val="21"/>
        </w:rPr>
      </w:pPr>
    </w:p>
    <w:p w:rsidR="004723AE" w:rsidRDefault="004723AE">
      <w:pPr>
        <w:ind w:firstLine="465"/>
      </w:pPr>
    </w:p>
    <w:p w:rsidR="004723AE" w:rsidRDefault="004723AE">
      <w:pPr>
        <w:jc w:val="center"/>
      </w:pPr>
    </w:p>
    <w:p w:rsidR="004723AE" w:rsidRDefault="001B300A">
      <w:pPr>
        <w:numPr>
          <w:ilvl w:val="0"/>
          <w:numId w:val="3"/>
        </w:numPr>
      </w:pPr>
      <w:bookmarkStart w:id="711" w:name="OLE_LINK4"/>
      <w:r>
        <w:rPr>
          <w:rFonts w:hint="eastAsia"/>
        </w:rPr>
        <w:t>帖子相关操作功能</w:t>
      </w:r>
    </w:p>
    <w:bookmarkEnd w:id="711"/>
    <w:p w:rsidR="004723AE" w:rsidRDefault="001B300A">
      <w:pPr>
        <w:ind w:firstLine="480"/>
      </w:pPr>
      <w:r>
        <w:rPr>
          <w:rFonts w:hint="eastAsia"/>
        </w:rPr>
        <w:t>用户可以查看自己和好友发表帖子，而且还可以对自己以及好友发的帖子进行评论、收藏、</w:t>
      </w:r>
      <w:proofErr w:type="gramStart"/>
      <w:r>
        <w:rPr>
          <w:rFonts w:hint="eastAsia"/>
        </w:rPr>
        <w:t>点赞的</w:t>
      </w:r>
      <w:proofErr w:type="gramEnd"/>
      <w:r>
        <w:rPr>
          <w:rFonts w:hint="eastAsia"/>
        </w:rPr>
        <w:t>操作。对于自己的帖子还有删除功能。针对帖子部分，附有垃圾回收这个功能，使得用户可以在垃圾桶中找回以前已被删的帖子。帖子相关操作部分功能的时序图如图</w:t>
      </w:r>
      <w:r>
        <w:rPr>
          <w:rFonts w:hint="eastAsia"/>
        </w:rPr>
        <w:t>5-3</w:t>
      </w:r>
      <w:r>
        <w:rPr>
          <w:rFonts w:hint="eastAsia"/>
        </w:rPr>
        <w:t>所示。</w:t>
      </w:r>
    </w:p>
    <w:p w:rsidR="004723AE" w:rsidRDefault="001B300A">
      <w:pPr>
        <w:ind w:firstLine="480"/>
      </w:pPr>
      <w:r>
        <w:rPr>
          <w:noProof/>
        </w:rPr>
        <w:lastRenderedPageBreak/>
        <w:drawing>
          <wp:inline distT="0" distB="0" distL="114300" distR="114300" wp14:anchorId="54F32D6B" wp14:editId="102248D3">
            <wp:extent cx="4927600" cy="3202305"/>
            <wp:effectExtent l="0" t="0" r="6350" b="17145"/>
            <wp:docPr id="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2"/>
                    <pic:cNvPicPr>
                      <a:picLocks noChangeAspect="1"/>
                    </pic:cNvPicPr>
                  </pic:nvPicPr>
                  <pic:blipFill>
                    <a:blip r:embed="rId34"/>
                    <a:stretch>
                      <a:fillRect/>
                    </a:stretch>
                  </pic:blipFill>
                  <pic:spPr>
                    <a:xfrm>
                      <a:off x="0" y="0"/>
                      <a:ext cx="4927600" cy="3202305"/>
                    </a:xfrm>
                    <a:prstGeom prst="rect">
                      <a:avLst/>
                    </a:prstGeom>
                    <a:noFill/>
                    <a:ln w="9525">
                      <a:noFill/>
                      <a:miter/>
                    </a:ln>
                  </pic:spPr>
                </pic:pic>
              </a:graphicData>
            </a:graphic>
          </wp:inline>
        </w:drawing>
      </w:r>
    </w:p>
    <w:p w:rsidR="004723AE" w:rsidRDefault="001B300A">
      <w:pPr>
        <w:jc w:val="center"/>
        <w:rPr>
          <w:color w:val="000000"/>
          <w:sz w:val="21"/>
        </w:rPr>
      </w:pPr>
      <w:r>
        <w:rPr>
          <w:rFonts w:hint="eastAsia"/>
          <w:color w:val="000000"/>
          <w:sz w:val="21"/>
        </w:rPr>
        <w:t>图</w:t>
      </w:r>
      <w:r>
        <w:rPr>
          <w:rFonts w:hint="eastAsia"/>
          <w:color w:val="000000"/>
          <w:sz w:val="21"/>
        </w:rPr>
        <w:t xml:space="preserve">5-4 </w:t>
      </w:r>
      <w:r>
        <w:rPr>
          <w:rFonts w:hint="eastAsia"/>
          <w:color w:val="000000"/>
          <w:sz w:val="21"/>
        </w:rPr>
        <w:t>帖子部分功能时序图</w:t>
      </w:r>
    </w:p>
    <w:p w:rsidR="004723AE" w:rsidRDefault="004723AE">
      <w:pPr>
        <w:ind w:firstLine="480"/>
      </w:pPr>
    </w:p>
    <w:p w:rsidR="004723AE" w:rsidRDefault="001B300A">
      <w:pPr>
        <w:numPr>
          <w:ilvl w:val="0"/>
          <w:numId w:val="3"/>
        </w:numPr>
      </w:pPr>
      <w:bookmarkStart w:id="712" w:name="OLE_LINK5"/>
      <w:r>
        <w:rPr>
          <w:rFonts w:hint="eastAsia"/>
        </w:rPr>
        <w:t>日志相关操作功能</w:t>
      </w:r>
    </w:p>
    <w:p w:rsidR="004723AE" w:rsidRDefault="001B300A">
      <w:pPr>
        <w:ind w:firstLineChars="200" w:firstLine="480"/>
      </w:pPr>
      <w:r>
        <w:rPr>
          <w:rFonts w:hint="eastAsia"/>
        </w:rPr>
        <w:t>用户可以添加日志，而且还可以对其进行删除。日志部分相关功能时序图如图</w:t>
      </w:r>
      <w:r>
        <w:t>5-6</w:t>
      </w:r>
      <w:r>
        <w:rPr>
          <w:rFonts w:hint="eastAsia"/>
        </w:rPr>
        <w:t>所示。</w:t>
      </w:r>
    </w:p>
    <w:bookmarkEnd w:id="712"/>
    <w:p w:rsidR="004723AE" w:rsidRDefault="004723AE">
      <w:pPr>
        <w:ind w:left="480" w:firstLine="555"/>
      </w:pPr>
    </w:p>
    <w:p w:rsidR="004723AE" w:rsidRDefault="001B300A">
      <w:r>
        <w:rPr>
          <w:noProof/>
        </w:rPr>
        <w:drawing>
          <wp:inline distT="0" distB="0" distL="114300" distR="114300" wp14:anchorId="0E509029" wp14:editId="43B72FA3">
            <wp:extent cx="4926330" cy="2934970"/>
            <wp:effectExtent l="0" t="0" r="7620" b="1778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35"/>
                    <a:stretch>
                      <a:fillRect/>
                    </a:stretch>
                  </pic:blipFill>
                  <pic:spPr>
                    <a:xfrm>
                      <a:off x="0" y="0"/>
                      <a:ext cx="4926330" cy="2934970"/>
                    </a:xfrm>
                    <a:prstGeom prst="rect">
                      <a:avLst/>
                    </a:prstGeom>
                    <a:noFill/>
                    <a:ln w="9525">
                      <a:noFill/>
                      <a:miter/>
                    </a:ln>
                  </pic:spPr>
                </pic:pic>
              </a:graphicData>
            </a:graphic>
          </wp:inline>
        </w:drawing>
      </w:r>
    </w:p>
    <w:p w:rsidR="004723AE" w:rsidRDefault="001B300A">
      <w:pPr>
        <w:jc w:val="center"/>
        <w:rPr>
          <w:color w:val="000000"/>
          <w:sz w:val="21"/>
        </w:rPr>
      </w:pPr>
      <w:r>
        <w:rPr>
          <w:rFonts w:hint="eastAsia"/>
          <w:color w:val="000000"/>
          <w:sz w:val="21"/>
        </w:rPr>
        <w:lastRenderedPageBreak/>
        <w:t>图</w:t>
      </w:r>
      <w:r>
        <w:rPr>
          <w:rFonts w:hint="eastAsia"/>
          <w:color w:val="000000"/>
          <w:sz w:val="21"/>
        </w:rPr>
        <w:t xml:space="preserve">5-6 </w:t>
      </w:r>
      <w:r>
        <w:rPr>
          <w:rFonts w:hint="eastAsia"/>
          <w:color w:val="000000"/>
          <w:sz w:val="21"/>
        </w:rPr>
        <w:t>日志功能时序图</w:t>
      </w:r>
    </w:p>
    <w:p w:rsidR="004723AE" w:rsidRDefault="001B300A">
      <w:pPr>
        <w:numPr>
          <w:ilvl w:val="0"/>
          <w:numId w:val="3"/>
        </w:numPr>
      </w:pPr>
      <w:r>
        <w:rPr>
          <w:rFonts w:hint="eastAsia"/>
        </w:rPr>
        <w:t>关注相关操作功能</w:t>
      </w:r>
    </w:p>
    <w:p w:rsidR="004723AE" w:rsidRDefault="001B300A">
      <w:pPr>
        <w:ind w:firstLineChars="200" w:firstLine="480"/>
      </w:pPr>
      <w:r>
        <w:rPr>
          <w:rFonts w:hint="eastAsia"/>
        </w:rPr>
        <w:t>用户可以系统用户，而且还可以取消关注操作。关注部分相关功能时序图如图</w:t>
      </w:r>
      <w:r>
        <w:t>5-</w:t>
      </w:r>
      <w:r>
        <w:rPr>
          <w:rFonts w:hint="eastAsia"/>
        </w:rPr>
        <w:t>7</w:t>
      </w:r>
      <w:r>
        <w:rPr>
          <w:rFonts w:hint="eastAsia"/>
        </w:rPr>
        <w:t>所示。</w:t>
      </w:r>
    </w:p>
    <w:p w:rsidR="004723AE" w:rsidRDefault="001B300A">
      <w:r>
        <w:rPr>
          <w:noProof/>
        </w:rPr>
        <w:drawing>
          <wp:inline distT="0" distB="0" distL="114300" distR="114300" wp14:anchorId="65AB69A3" wp14:editId="7C0081DB">
            <wp:extent cx="4928235" cy="1978660"/>
            <wp:effectExtent l="0" t="0" r="5715" b="2540"/>
            <wp:docPr id="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
                    <pic:cNvPicPr>
                      <a:picLocks noChangeAspect="1"/>
                    </pic:cNvPicPr>
                  </pic:nvPicPr>
                  <pic:blipFill>
                    <a:blip r:embed="rId36"/>
                    <a:stretch>
                      <a:fillRect/>
                    </a:stretch>
                  </pic:blipFill>
                  <pic:spPr>
                    <a:xfrm>
                      <a:off x="0" y="0"/>
                      <a:ext cx="4928235" cy="1978660"/>
                    </a:xfrm>
                    <a:prstGeom prst="rect">
                      <a:avLst/>
                    </a:prstGeom>
                    <a:noFill/>
                    <a:ln w="9525">
                      <a:noFill/>
                      <a:miter/>
                    </a:ln>
                  </pic:spPr>
                </pic:pic>
              </a:graphicData>
            </a:graphic>
          </wp:inline>
        </w:drawing>
      </w:r>
    </w:p>
    <w:p w:rsidR="004723AE" w:rsidRDefault="001B300A">
      <w:pPr>
        <w:jc w:val="center"/>
        <w:rPr>
          <w:color w:val="000000"/>
          <w:sz w:val="21"/>
        </w:rPr>
      </w:pPr>
      <w:r>
        <w:rPr>
          <w:rFonts w:hint="eastAsia"/>
          <w:color w:val="000000"/>
          <w:sz w:val="21"/>
        </w:rPr>
        <w:t>图</w:t>
      </w:r>
      <w:r>
        <w:rPr>
          <w:rFonts w:hint="eastAsia"/>
          <w:color w:val="000000"/>
          <w:sz w:val="21"/>
        </w:rPr>
        <w:t xml:space="preserve">5-7 </w:t>
      </w:r>
      <w:r>
        <w:rPr>
          <w:rFonts w:hint="eastAsia"/>
          <w:color w:val="000000"/>
          <w:sz w:val="21"/>
        </w:rPr>
        <w:t>关注功能时序图</w:t>
      </w:r>
    </w:p>
    <w:p w:rsidR="004723AE" w:rsidRDefault="004723AE">
      <w:pPr>
        <w:ind w:firstLine="480"/>
      </w:pPr>
    </w:p>
    <w:p w:rsidR="004723AE" w:rsidRDefault="004723AE">
      <w:pPr>
        <w:jc w:val="center"/>
      </w:pPr>
    </w:p>
    <w:p w:rsidR="004723AE" w:rsidRDefault="001B300A">
      <w:pPr>
        <w:pStyle w:val="3"/>
        <w:spacing w:beforeLines="50" w:before="156"/>
      </w:pPr>
      <w:bookmarkStart w:id="713" w:name="_Toc390945981"/>
      <w:bookmarkStart w:id="714" w:name="_Toc449212779"/>
      <w:bookmarkStart w:id="715" w:name="_Toc13576"/>
      <w:bookmarkStart w:id="716" w:name="_Toc451081495"/>
      <w:bookmarkStart w:id="717" w:name="_Toc28114"/>
      <w:bookmarkStart w:id="718" w:name="_Toc15911"/>
      <w:bookmarkStart w:id="719" w:name="_Toc13699"/>
      <w:bookmarkStart w:id="720" w:name="_Toc10624"/>
      <w:bookmarkStart w:id="721" w:name="_Toc1087"/>
      <w:bookmarkStart w:id="722" w:name="_Toc24092"/>
      <w:bookmarkStart w:id="723" w:name="_Toc9049"/>
      <w:bookmarkStart w:id="724" w:name="_Toc451086977"/>
      <w:bookmarkStart w:id="725" w:name="_Toc451087465"/>
      <w:bookmarkStart w:id="726" w:name="_Toc451087704"/>
      <w:bookmarkStart w:id="727" w:name="_Toc19219"/>
      <w:bookmarkStart w:id="728" w:name="_Toc21910"/>
      <w:bookmarkStart w:id="729" w:name="_Toc451112213"/>
      <w:r>
        <w:rPr>
          <w:rFonts w:hint="eastAsia"/>
        </w:rPr>
        <w:t>搜索</w:t>
      </w:r>
      <w:bookmarkEnd w:id="713"/>
      <w:r>
        <w:rPr>
          <w:rFonts w:hint="eastAsia"/>
        </w:rPr>
        <w:t>模块功能</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
    <w:p w:rsidR="004723AE" w:rsidRDefault="001B300A">
      <w:pPr>
        <w:ind w:firstLine="465"/>
      </w:pPr>
      <w:r>
        <w:rPr>
          <w:rFonts w:hint="eastAsia"/>
        </w:rPr>
        <w:t>青年团</w:t>
      </w:r>
      <w:proofErr w:type="gramStart"/>
      <w:r>
        <w:rPr>
          <w:rFonts w:hint="eastAsia"/>
        </w:rPr>
        <w:t>契</w:t>
      </w:r>
      <w:proofErr w:type="gramEnd"/>
      <w:r>
        <w:rPr>
          <w:rFonts w:hint="eastAsia"/>
        </w:rPr>
        <w:t>分享交流系统的搜索模块是满足基督徒寻找教会、团</w:t>
      </w:r>
      <w:proofErr w:type="gramStart"/>
      <w:r>
        <w:rPr>
          <w:rFonts w:hint="eastAsia"/>
        </w:rPr>
        <w:t>契</w:t>
      </w:r>
      <w:proofErr w:type="gramEnd"/>
      <w:r>
        <w:rPr>
          <w:rFonts w:hint="eastAsia"/>
        </w:rPr>
        <w:t>、和系统中其他基督徒相关信息需求的必要功能模块。系统中的所有用户均可以使用该搜索功能。该搜索模块主要通过关键字进行搜索，得到相应的教会、团</w:t>
      </w:r>
      <w:proofErr w:type="gramStart"/>
      <w:r>
        <w:rPr>
          <w:rFonts w:hint="eastAsia"/>
        </w:rPr>
        <w:t>契</w:t>
      </w:r>
      <w:proofErr w:type="gramEnd"/>
      <w:r>
        <w:rPr>
          <w:rFonts w:hint="eastAsia"/>
        </w:rPr>
        <w:t>、用户信息列表。搜索功能的时序图如图</w:t>
      </w:r>
      <w:r>
        <w:t>5-</w:t>
      </w:r>
      <w:r>
        <w:rPr>
          <w:rFonts w:hint="eastAsia"/>
        </w:rPr>
        <w:t>8</w:t>
      </w:r>
      <w:r>
        <w:rPr>
          <w:rFonts w:hint="eastAsia"/>
        </w:rPr>
        <w:t>所示。</w:t>
      </w:r>
    </w:p>
    <w:p w:rsidR="004723AE" w:rsidRDefault="001B300A">
      <w:r>
        <w:rPr>
          <w:noProof/>
        </w:rPr>
        <w:lastRenderedPageBreak/>
        <w:drawing>
          <wp:inline distT="0" distB="0" distL="114300" distR="114300" wp14:anchorId="3A82A120" wp14:editId="406C1820">
            <wp:extent cx="4925060" cy="3649980"/>
            <wp:effectExtent l="0" t="0" r="8890" b="7620"/>
            <wp:docPr id="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9"/>
                    <pic:cNvPicPr>
                      <a:picLocks noChangeAspect="1"/>
                    </pic:cNvPicPr>
                  </pic:nvPicPr>
                  <pic:blipFill>
                    <a:blip r:embed="rId37"/>
                    <a:stretch>
                      <a:fillRect/>
                    </a:stretch>
                  </pic:blipFill>
                  <pic:spPr>
                    <a:xfrm>
                      <a:off x="0" y="0"/>
                      <a:ext cx="4925060" cy="3649980"/>
                    </a:xfrm>
                    <a:prstGeom prst="rect">
                      <a:avLst/>
                    </a:prstGeom>
                    <a:noFill/>
                    <a:ln w="9525">
                      <a:noFill/>
                      <a:miter/>
                    </a:ln>
                  </pic:spPr>
                </pic:pic>
              </a:graphicData>
            </a:graphic>
          </wp:inline>
        </w:drawing>
      </w:r>
    </w:p>
    <w:p w:rsidR="004723AE" w:rsidRDefault="001B300A">
      <w:pPr>
        <w:jc w:val="center"/>
        <w:rPr>
          <w:color w:val="000000"/>
          <w:sz w:val="21"/>
        </w:rPr>
      </w:pPr>
      <w:r>
        <w:rPr>
          <w:rFonts w:hint="eastAsia"/>
          <w:color w:val="000000"/>
          <w:sz w:val="21"/>
        </w:rPr>
        <w:t>图</w:t>
      </w:r>
      <w:r>
        <w:rPr>
          <w:rFonts w:hint="eastAsia"/>
          <w:color w:val="000000"/>
          <w:sz w:val="21"/>
        </w:rPr>
        <w:t xml:space="preserve">5-8 </w:t>
      </w:r>
      <w:r>
        <w:rPr>
          <w:rFonts w:hint="eastAsia"/>
          <w:color w:val="000000"/>
          <w:sz w:val="21"/>
        </w:rPr>
        <w:t>搜索模块时序图</w:t>
      </w:r>
    </w:p>
    <w:p w:rsidR="004723AE" w:rsidRDefault="004723AE"/>
    <w:p w:rsidR="004723AE" w:rsidRDefault="004723AE">
      <w:pPr>
        <w:jc w:val="center"/>
      </w:pPr>
    </w:p>
    <w:p w:rsidR="004723AE" w:rsidRDefault="001B300A">
      <w:pPr>
        <w:pStyle w:val="3"/>
        <w:spacing w:beforeLines="50" w:before="156"/>
      </w:pPr>
      <w:bookmarkStart w:id="730" w:name="_Toc13887"/>
      <w:bookmarkStart w:id="731" w:name="_Toc2283"/>
      <w:bookmarkStart w:id="732" w:name="_Toc451086978"/>
      <w:bookmarkStart w:id="733" w:name="_Toc4042"/>
      <w:bookmarkStart w:id="734" w:name="_Toc451081496"/>
      <w:bookmarkStart w:id="735" w:name="_Toc449212780"/>
      <w:bookmarkStart w:id="736" w:name="_Toc4056"/>
      <w:bookmarkStart w:id="737" w:name="_Toc31781"/>
      <w:bookmarkStart w:id="738" w:name="_Toc32341"/>
      <w:bookmarkStart w:id="739" w:name="_Toc29666"/>
      <w:bookmarkStart w:id="740" w:name="_Toc23446"/>
      <w:bookmarkStart w:id="741" w:name="_Toc451087705"/>
      <w:bookmarkStart w:id="742" w:name="_Toc451087466"/>
      <w:bookmarkStart w:id="743" w:name="_Toc4903"/>
      <w:bookmarkStart w:id="744" w:name="_Toc32421"/>
      <w:bookmarkStart w:id="745" w:name="_Toc451112214"/>
      <w:r>
        <w:rPr>
          <w:rFonts w:hint="eastAsia"/>
        </w:rPr>
        <w:t>好友模块功能</w:t>
      </w:r>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p>
    <w:p w:rsidR="004723AE" w:rsidRDefault="001B300A">
      <w:pPr>
        <w:ind w:firstLineChars="200" w:firstLine="480"/>
      </w:pPr>
      <w:r>
        <w:rPr>
          <w:rFonts w:hint="eastAsia"/>
        </w:rPr>
        <w:t>对于好友模块，用户可以在好友搜索下拉列表中添加系统中的用户为好友，并且还可以删除好友。好友模块时序图如图</w:t>
      </w:r>
      <w:r>
        <w:t>5-</w:t>
      </w:r>
      <w:r>
        <w:rPr>
          <w:rFonts w:hint="eastAsia"/>
        </w:rPr>
        <w:t>9</w:t>
      </w:r>
      <w:r>
        <w:rPr>
          <w:rFonts w:hint="eastAsia"/>
        </w:rPr>
        <w:t>所示。</w:t>
      </w:r>
    </w:p>
    <w:p w:rsidR="004723AE" w:rsidRDefault="004723AE"/>
    <w:p w:rsidR="004723AE" w:rsidRDefault="001B300A">
      <w:r>
        <w:rPr>
          <w:noProof/>
        </w:rPr>
        <w:lastRenderedPageBreak/>
        <w:drawing>
          <wp:inline distT="0" distB="0" distL="114300" distR="114300" wp14:anchorId="0DE652C1" wp14:editId="58016265">
            <wp:extent cx="4928235" cy="3315335"/>
            <wp:effectExtent l="0" t="0" r="5715" b="1841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38"/>
                    <a:stretch>
                      <a:fillRect/>
                    </a:stretch>
                  </pic:blipFill>
                  <pic:spPr>
                    <a:xfrm>
                      <a:off x="0" y="0"/>
                      <a:ext cx="4928235" cy="3315335"/>
                    </a:xfrm>
                    <a:prstGeom prst="rect">
                      <a:avLst/>
                    </a:prstGeom>
                    <a:noFill/>
                    <a:ln w="9525">
                      <a:noFill/>
                      <a:miter/>
                    </a:ln>
                  </pic:spPr>
                </pic:pic>
              </a:graphicData>
            </a:graphic>
          </wp:inline>
        </w:drawing>
      </w:r>
    </w:p>
    <w:p w:rsidR="004723AE" w:rsidRDefault="001B300A">
      <w:pPr>
        <w:jc w:val="center"/>
        <w:rPr>
          <w:color w:val="000000"/>
          <w:sz w:val="21"/>
        </w:rPr>
      </w:pPr>
      <w:r>
        <w:rPr>
          <w:rFonts w:hint="eastAsia"/>
          <w:color w:val="000000"/>
          <w:sz w:val="21"/>
        </w:rPr>
        <w:t>图</w:t>
      </w:r>
      <w:r>
        <w:rPr>
          <w:rFonts w:hint="eastAsia"/>
          <w:color w:val="000000"/>
          <w:sz w:val="21"/>
        </w:rPr>
        <w:t xml:space="preserve">5-9 </w:t>
      </w:r>
      <w:r>
        <w:rPr>
          <w:rFonts w:hint="eastAsia"/>
          <w:color w:val="000000"/>
          <w:sz w:val="21"/>
        </w:rPr>
        <w:t>好友模块时序图</w:t>
      </w:r>
    </w:p>
    <w:p w:rsidR="004723AE" w:rsidRDefault="004723AE"/>
    <w:p w:rsidR="004723AE" w:rsidRDefault="001B300A">
      <w:pPr>
        <w:pStyle w:val="3"/>
        <w:spacing w:beforeLines="50" w:before="156"/>
      </w:pPr>
      <w:bookmarkStart w:id="746" w:name="_Toc19076"/>
      <w:bookmarkStart w:id="747" w:name="_Toc17624"/>
      <w:bookmarkStart w:id="748" w:name="_Toc14807"/>
      <w:bookmarkStart w:id="749" w:name="_Toc451086979"/>
      <w:bookmarkStart w:id="750" w:name="_Toc451087467"/>
      <w:bookmarkStart w:id="751" w:name="_Toc451087706"/>
      <w:bookmarkStart w:id="752" w:name="_Toc24124"/>
      <w:bookmarkStart w:id="753" w:name="_Toc3640"/>
      <w:bookmarkStart w:id="754" w:name="_Toc9181"/>
      <w:bookmarkStart w:id="755" w:name="_Toc449212781"/>
      <w:bookmarkStart w:id="756" w:name="_Toc10552"/>
      <w:bookmarkStart w:id="757" w:name="_Toc20090"/>
      <w:bookmarkStart w:id="758" w:name="_Toc451081497"/>
      <w:bookmarkStart w:id="759" w:name="_Toc15428"/>
      <w:bookmarkStart w:id="760" w:name="_Toc20209"/>
      <w:bookmarkStart w:id="761" w:name="_Toc451112215"/>
      <w:r>
        <w:rPr>
          <w:rFonts w:hint="eastAsia"/>
        </w:rPr>
        <w:t>团</w:t>
      </w:r>
      <w:proofErr w:type="gramStart"/>
      <w:r>
        <w:rPr>
          <w:rFonts w:hint="eastAsia"/>
        </w:rPr>
        <w:t>契</w:t>
      </w:r>
      <w:proofErr w:type="gramEnd"/>
      <w:r>
        <w:rPr>
          <w:rFonts w:hint="eastAsia"/>
        </w:rPr>
        <w:t>模块功能</w:t>
      </w:r>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p>
    <w:p w:rsidR="004723AE" w:rsidRDefault="001B300A">
      <w:pPr>
        <w:ind w:firstLineChars="200" w:firstLine="480"/>
      </w:pPr>
      <w:r>
        <w:rPr>
          <w:rFonts w:hint="eastAsia"/>
        </w:rPr>
        <w:t>对于团</w:t>
      </w:r>
      <w:proofErr w:type="gramStart"/>
      <w:r>
        <w:rPr>
          <w:rFonts w:hint="eastAsia"/>
        </w:rPr>
        <w:t>契</w:t>
      </w:r>
      <w:proofErr w:type="gramEnd"/>
      <w:r>
        <w:rPr>
          <w:rFonts w:hint="eastAsia"/>
        </w:rPr>
        <w:t>模块，用户可以在团</w:t>
      </w:r>
      <w:proofErr w:type="gramStart"/>
      <w:r>
        <w:rPr>
          <w:rFonts w:hint="eastAsia"/>
        </w:rPr>
        <w:t>契</w:t>
      </w:r>
      <w:proofErr w:type="gramEnd"/>
      <w:r>
        <w:rPr>
          <w:rFonts w:hint="eastAsia"/>
        </w:rPr>
        <w:t>搜索下拉列表中创建属于自己的团</w:t>
      </w:r>
      <w:proofErr w:type="gramStart"/>
      <w:r>
        <w:rPr>
          <w:rFonts w:hint="eastAsia"/>
        </w:rPr>
        <w:t>契</w:t>
      </w:r>
      <w:proofErr w:type="gramEnd"/>
      <w:r>
        <w:rPr>
          <w:rFonts w:hint="eastAsia"/>
        </w:rPr>
        <w:t>，并且还可以删除团</w:t>
      </w:r>
      <w:proofErr w:type="gramStart"/>
      <w:r>
        <w:rPr>
          <w:rFonts w:hint="eastAsia"/>
        </w:rPr>
        <w:t>契</w:t>
      </w:r>
      <w:proofErr w:type="gramEnd"/>
      <w:r>
        <w:rPr>
          <w:rFonts w:hint="eastAsia"/>
        </w:rPr>
        <w:t>。团</w:t>
      </w:r>
      <w:proofErr w:type="gramStart"/>
      <w:r>
        <w:rPr>
          <w:rFonts w:hint="eastAsia"/>
        </w:rPr>
        <w:t>契</w:t>
      </w:r>
      <w:proofErr w:type="gramEnd"/>
      <w:r>
        <w:rPr>
          <w:rFonts w:hint="eastAsia"/>
        </w:rPr>
        <w:t>模块时序图如图</w:t>
      </w:r>
      <w:r>
        <w:t>5-</w:t>
      </w:r>
      <w:r>
        <w:rPr>
          <w:rFonts w:hint="eastAsia"/>
        </w:rPr>
        <w:t>10</w:t>
      </w:r>
      <w:r>
        <w:rPr>
          <w:rFonts w:hint="eastAsia"/>
        </w:rPr>
        <w:t>所示。</w:t>
      </w:r>
    </w:p>
    <w:p w:rsidR="004723AE" w:rsidRDefault="004723AE"/>
    <w:p w:rsidR="004723AE" w:rsidRDefault="001B300A">
      <w:r>
        <w:rPr>
          <w:noProof/>
        </w:rPr>
        <w:lastRenderedPageBreak/>
        <w:drawing>
          <wp:inline distT="0" distB="0" distL="114300" distR="114300" wp14:anchorId="4828A3F1" wp14:editId="5A2639ED">
            <wp:extent cx="4926330" cy="3363595"/>
            <wp:effectExtent l="0" t="0" r="7620" b="8255"/>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1"/>
                    <pic:cNvPicPr>
                      <a:picLocks noChangeAspect="1"/>
                    </pic:cNvPicPr>
                  </pic:nvPicPr>
                  <pic:blipFill>
                    <a:blip r:embed="rId39"/>
                    <a:stretch>
                      <a:fillRect/>
                    </a:stretch>
                  </pic:blipFill>
                  <pic:spPr>
                    <a:xfrm>
                      <a:off x="0" y="0"/>
                      <a:ext cx="4926330" cy="3363595"/>
                    </a:xfrm>
                    <a:prstGeom prst="rect">
                      <a:avLst/>
                    </a:prstGeom>
                    <a:noFill/>
                    <a:ln w="9525">
                      <a:noFill/>
                      <a:miter/>
                    </a:ln>
                  </pic:spPr>
                </pic:pic>
              </a:graphicData>
            </a:graphic>
          </wp:inline>
        </w:drawing>
      </w:r>
    </w:p>
    <w:p w:rsidR="004723AE" w:rsidRDefault="001B300A">
      <w:pPr>
        <w:jc w:val="center"/>
        <w:rPr>
          <w:color w:val="000000"/>
          <w:sz w:val="21"/>
        </w:rPr>
      </w:pPr>
      <w:r>
        <w:rPr>
          <w:rFonts w:hint="eastAsia"/>
          <w:color w:val="000000"/>
          <w:sz w:val="21"/>
        </w:rPr>
        <w:t>图</w:t>
      </w:r>
      <w:r>
        <w:rPr>
          <w:rFonts w:hint="eastAsia"/>
          <w:color w:val="000000"/>
          <w:sz w:val="21"/>
        </w:rPr>
        <w:t xml:space="preserve">5-10 </w:t>
      </w:r>
      <w:r>
        <w:rPr>
          <w:rFonts w:hint="eastAsia"/>
          <w:color w:val="000000"/>
          <w:sz w:val="21"/>
        </w:rPr>
        <w:t>团</w:t>
      </w:r>
      <w:proofErr w:type="gramStart"/>
      <w:r>
        <w:rPr>
          <w:rFonts w:hint="eastAsia"/>
          <w:color w:val="000000"/>
          <w:sz w:val="21"/>
        </w:rPr>
        <w:t>契</w:t>
      </w:r>
      <w:proofErr w:type="gramEnd"/>
      <w:r>
        <w:rPr>
          <w:rFonts w:hint="eastAsia"/>
          <w:color w:val="000000"/>
          <w:sz w:val="21"/>
        </w:rPr>
        <w:t>模块功能时序图</w:t>
      </w:r>
    </w:p>
    <w:p w:rsidR="004723AE" w:rsidRDefault="004723AE"/>
    <w:p w:rsidR="004723AE" w:rsidRDefault="001B300A">
      <w:pPr>
        <w:pStyle w:val="2"/>
        <w:spacing w:beforeLines="50" w:before="156" w:after="0"/>
      </w:pPr>
      <w:bookmarkStart w:id="762" w:name="_Toc390945983"/>
      <w:bookmarkStart w:id="763" w:name="_Toc359599102"/>
      <w:bookmarkStart w:id="764" w:name="_Toc451081498"/>
      <w:bookmarkStart w:id="765" w:name="_Toc28988"/>
      <w:bookmarkStart w:id="766" w:name="_Toc4241"/>
      <w:bookmarkStart w:id="767" w:name="_Toc29343"/>
      <w:bookmarkStart w:id="768" w:name="_Toc14078"/>
      <w:bookmarkStart w:id="769" w:name="_Toc449212782"/>
      <w:bookmarkStart w:id="770" w:name="_Toc639"/>
      <w:bookmarkStart w:id="771" w:name="_Toc27153"/>
      <w:bookmarkStart w:id="772" w:name="_Toc2554"/>
      <w:bookmarkStart w:id="773" w:name="_Toc20333"/>
      <w:bookmarkStart w:id="774" w:name="_Toc451086980"/>
      <w:bookmarkStart w:id="775" w:name="_Toc451087468"/>
      <w:bookmarkStart w:id="776" w:name="_Toc451087707"/>
      <w:bookmarkStart w:id="777" w:name="_Toc6094"/>
      <w:bookmarkStart w:id="778" w:name="_Toc32150"/>
      <w:bookmarkStart w:id="779" w:name="_Toc451112216"/>
      <w:r>
        <w:t>系统</w:t>
      </w:r>
      <w:r>
        <w:rPr>
          <w:rFonts w:hint="eastAsia"/>
        </w:rPr>
        <w:t>的</w:t>
      </w:r>
      <w:r>
        <w:t>数据库</w:t>
      </w:r>
      <w:bookmarkEnd w:id="762"/>
      <w:bookmarkEnd w:id="763"/>
      <w:r>
        <w:rPr>
          <w:rFonts w:hint="eastAsia"/>
        </w:rPr>
        <w:t>分析</w:t>
      </w:r>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rsidR="004723AE" w:rsidRDefault="001B300A">
      <w:r>
        <w:rPr>
          <w:rFonts w:hint="eastAsia"/>
        </w:rPr>
        <w:t>信息系统的主要任务是通过大量数据获得管理所需要的信息，这就要求系统本身能够存储和管理大量的数据，而这一功能的实现必须借助大型数据库系统。本系统的开发选择</w:t>
      </w:r>
      <w:r>
        <w:rPr>
          <w:rFonts w:hint="eastAsia"/>
        </w:rPr>
        <w:t>MySQL</w:t>
      </w:r>
      <w:r>
        <w:rPr>
          <w:rFonts w:hint="eastAsia"/>
        </w:rPr>
        <w:t>作为后台数据库开发工具。</w:t>
      </w:r>
      <w:r>
        <w:rPr>
          <w:rFonts w:hint="eastAsia"/>
        </w:rPr>
        <w:t xml:space="preserve"> </w:t>
      </w:r>
    </w:p>
    <w:p w:rsidR="004723AE" w:rsidRDefault="004723AE"/>
    <w:p w:rsidR="004723AE" w:rsidRDefault="001B300A">
      <w:pPr>
        <w:pStyle w:val="2"/>
        <w:spacing w:beforeLines="50" w:before="156" w:after="0"/>
        <w:rPr>
          <w:lang w:bidi="en-US"/>
        </w:rPr>
      </w:pPr>
      <w:bookmarkStart w:id="780" w:name="_Toc13463"/>
      <w:bookmarkStart w:id="781" w:name="_Toc6297"/>
      <w:bookmarkStart w:id="782" w:name="_Toc390945984"/>
      <w:bookmarkStart w:id="783" w:name="_Toc24580"/>
      <w:bookmarkStart w:id="784" w:name="_Toc26612"/>
      <w:bookmarkStart w:id="785" w:name="_Toc22267"/>
      <w:bookmarkStart w:id="786" w:name="_Toc451081499"/>
      <w:bookmarkStart w:id="787" w:name="_Toc10360"/>
      <w:bookmarkStart w:id="788" w:name="_Toc21585"/>
      <w:bookmarkStart w:id="789" w:name="_Toc451086981"/>
      <w:bookmarkStart w:id="790" w:name="_Toc451087708"/>
      <w:bookmarkStart w:id="791" w:name="_Toc12405"/>
      <w:bookmarkStart w:id="792" w:name="_Toc451087469"/>
      <w:bookmarkStart w:id="793" w:name="_Toc449212783"/>
      <w:bookmarkStart w:id="794" w:name="_Toc12218"/>
      <w:bookmarkStart w:id="795" w:name="_Toc19772"/>
      <w:bookmarkStart w:id="796" w:name="_Toc451112217"/>
      <w:r>
        <w:rPr>
          <w:rFonts w:hint="eastAsia"/>
        </w:rPr>
        <w:t>数据库表的设计</w:t>
      </w:r>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p>
    <w:p w:rsidR="004723AE" w:rsidRDefault="004723AE">
      <w:pPr>
        <w:pStyle w:val="a0"/>
        <w:ind w:firstLineChars="0" w:firstLine="0"/>
      </w:pPr>
      <w:bookmarkStart w:id="797" w:name="OLE_LINK11"/>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1747"/>
        <w:gridCol w:w="1072"/>
        <w:gridCol w:w="1597"/>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bookmarkStart w:id="798" w:name="OLE_LINK10"/>
            <w:r>
              <w:rPr>
                <w:rFonts w:ascii="Times New Roman" w:hAnsi="Times New Roman" w:cs="宋体" w:hint="eastAsia"/>
                <w:kern w:val="0"/>
                <w:sz w:val="21"/>
                <w:szCs w:val="21"/>
                <w:lang w:bidi="ar"/>
              </w:rPr>
              <w:t>名称</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团</w:t>
            </w:r>
            <w:proofErr w:type="gramStart"/>
            <w:r>
              <w:rPr>
                <w:rFonts w:ascii="Times New Roman" w:hAnsi="Times New Roman" w:cs="Times New Roman" w:hint="eastAsia"/>
                <w:sz w:val="18"/>
                <w:szCs w:val="18"/>
              </w:rPr>
              <w:t>契</w:t>
            </w:r>
            <w:proofErr w:type="gramEnd"/>
            <w:r>
              <w:rPr>
                <w:rFonts w:ascii="Times New Roman" w:hAnsi="Times New Roman" w:cs="Times New Roman" w:hint="eastAsia"/>
                <w:sz w:val="18"/>
                <w:szCs w:val="18"/>
              </w:rPr>
              <w:t>id</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FS_ID</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int</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名称</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FS_NAME</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90"/>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头像</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FS_HEAD_IMG</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被建立日期</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BUILD_DATE</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类型</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TYPE</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longtext</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聚会地址</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ADDRESS</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lastRenderedPageBreak/>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负责人</w:t>
            </w:r>
            <w:r>
              <w:rPr>
                <w:rFonts w:ascii="Times New Roman" w:hAnsi="Times New Roman" w:cs="宋体" w:hint="eastAsia"/>
                <w:kern w:val="0"/>
                <w:sz w:val="18"/>
                <w:szCs w:val="18"/>
                <w:lang w:bidi="ar"/>
              </w:rPr>
              <w:t>id</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FS_BUILD_US_ID</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简介</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FS_PS</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10"/>
        </w:trPr>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520"/>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相册照片数量</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FS_ALBUM_IMG_NO</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int</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疑问数目</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FS_QUESITION_NO</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int</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bookmarkEnd w:id="797"/>
      <w:bookmarkEnd w:id="798"/>
    </w:tbl>
    <w:p w:rsidR="004723AE" w:rsidRDefault="004723AE">
      <w:pPr>
        <w:widowControl/>
        <w:ind w:firstLineChars="200" w:firstLine="480"/>
        <w:rPr>
          <w:rFonts w:ascii="Times New Roman" w:hAnsi="Times New Roman" w:cs="Times New Roman"/>
        </w:rPr>
      </w:pPr>
    </w:p>
    <w:p w:rsidR="004723AE" w:rsidRDefault="004723AE">
      <w:pPr>
        <w:ind w:firstLine="465"/>
        <w:jc w:val="center"/>
        <w:rPr>
          <w:sz w:val="21"/>
          <w:szCs w:val="21"/>
        </w:rPr>
      </w:pPr>
    </w:p>
    <w:p w:rsidR="004723AE" w:rsidRDefault="001B300A">
      <w:pPr>
        <w:ind w:firstLine="465"/>
        <w:jc w:val="center"/>
      </w:pPr>
      <w:r>
        <w:rPr>
          <w:sz w:val="21"/>
          <w:szCs w:val="21"/>
        </w:rPr>
        <w:t>表</w:t>
      </w:r>
      <w:r>
        <w:rPr>
          <w:rFonts w:hint="eastAsia"/>
          <w:sz w:val="21"/>
          <w:szCs w:val="21"/>
        </w:rPr>
        <w:t>5</w:t>
      </w:r>
      <w:r>
        <w:rPr>
          <w:sz w:val="21"/>
          <w:szCs w:val="21"/>
        </w:rPr>
        <w:t>-</w:t>
      </w:r>
      <w:r>
        <w:rPr>
          <w:rFonts w:hint="eastAsia"/>
          <w:sz w:val="21"/>
          <w:szCs w:val="21"/>
        </w:rPr>
        <w:t>11</w:t>
      </w:r>
      <w:r>
        <w:rPr>
          <w:sz w:val="21"/>
          <w:szCs w:val="21"/>
        </w:rPr>
        <w:t xml:space="preserve"> </w:t>
      </w:r>
      <w:r>
        <w:rPr>
          <w:rFonts w:hint="eastAsia"/>
          <w:sz w:val="21"/>
          <w:szCs w:val="21"/>
        </w:rPr>
        <w:t>青年团</w:t>
      </w:r>
      <w:proofErr w:type="gramStart"/>
      <w:r>
        <w:rPr>
          <w:rFonts w:hint="eastAsia"/>
          <w:sz w:val="21"/>
          <w:szCs w:val="21"/>
        </w:rPr>
        <w:t>契</w:t>
      </w:r>
      <w:proofErr w:type="gramEnd"/>
      <w:r>
        <w:rPr>
          <w:rFonts w:hint="eastAsia"/>
          <w:sz w:val="21"/>
          <w:szCs w:val="21"/>
        </w:rPr>
        <w:t>信息数据</w:t>
      </w:r>
      <w:r>
        <w:rPr>
          <w:sz w:val="21"/>
          <w:szCs w:val="21"/>
        </w:rPr>
        <w:t>表</w:t>
      </w:r>
    </w:p>
    <w:p w:rsidR="004723AE" w:rsidRDefault="004723AE">
      <w:pPr>
        <w:pStyle w:val="2"/>
        <w:numPr>
          <w:ilvl w:val="0"/>
          <w:numId w:val="0"/>
        </w:numPr>
        <w:spacing w:beforeLines="50" w:before="156" w:after="0"/>
        <w:rPr>
          <w:lang w:bidi="en-US"/>
        </w:rPr>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1870"/>
        <w:gridCol w:w="1168"/>
        <w:gridCol w:w="1378"/>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187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16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37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团</w:t>
            </w:r>
            <w:proofErr w:type="gramStart"/>
            <w:r>
              <w:rPr>
                <w:rFonts w:ascii="Times New Roman" w:hAnsi="Times New Roman" w:cs="Times New Roman" w:hint="eastAsia"/>
                <w:sz w:val="18"/>
                <w:szCs w:val="18"/>
              </w:rPr>
              <w:t>契</w:t>
            </w:r>
            <w:proofErr w:type="gramEnd"/>
            <w:r>
              <w:rPr>
                <w:rFonts w:ascii="Times New Roman" w:hAnsi="Times New Roman" w:cs="Times New Roman" w:hint="eastAsia"/>
                <w:sz w:val="18"/>
                <w:szCs w:val="18"/>
              </w:rPr>
              <w:t>公告信息</w:t>
            </w:r>
            <w:r>
              <w:rPr>
                <w:rFonts w:ascii="Times New Roman" w:hAnsi="Times New Roman" w:cs="Times New Roman" w:hint="eastAsia"/>
                <w:sz w:val="18"/>
                <w:szCs w:val="18"/>
              </w:rPr>
              <w:t xml:space="preserve">id </w:t>
            </w:r>
          </w:p>
        </w:tc>
        <w:tc>
          <w:tcPr>
            <w:tcW w:w="187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FS_MSG_ID</w:t>
            </w:r>
          </w:p>
        </w:tc>
        <w:tc>
          <w:tcPr>
            <w:tcW w:w="1168" w:type="dxa"/>
            <w:tcBorders>
              <w:top w:val="single" w:sz="4" w:space="0" w:color="000000"/>
              <w:left w:val="single" w:sz="4" w:space="0" w:color="000000"/>
              <w:bottom w:val="single" w:sz="4" w:space="0" w:color="000000"/>
              <w:right w:val="single" w:sz="4" w:space="0" w:color="000000"/>
            </w:tcBorders>
          </w:tcPr>
          <w:p w:rsidR="004723AE" w:rsidRDefault="001B300A">
            <w:pPr>
              <w:widowControl/>
              <w:rPr>
                <w:rFonts w:ascii="Times New Roman" w:hAnsi="Times New Roman" w:cs="Times New Roman"/>
                <w:sz w:val="18"/>
                <w:szCs w:val="18"/>
              </w:rPr>
            </w:pPr>
            <w:r>
              <w:rPr>
                <w:rFonts w:ascii="Times New Roman" w:hAnsi="Times New Roman" w:cs="Times New Roman" w:hint="eastAsia"/>
                <w:sz w:val="18"/>
                <w:szCs w:val="18"/>
              </w:rPr>
              <w:t xml:space="preserve">  varchar</w:t>
            </w:r>
          </w:p>
        </w:tc>
        <w:tc>
          <w:tcPr>
            <w:tcW w:w="137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id</w:t>
            </w:r>
          </w:p>
        </w:tc>
        <w:tc>
          <w:tcPr>
            <w:tcW w:w="187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FS_ID</w:t>
            </w:r>
          </w:p>
        </w:tc>
        <w:tc>
          <w:tcPr>
            <w:tcW w:w="116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7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发表公告人</w:t>
            </w:r>
            <w:r>
              <w:rPr>
                <w:rFonts w:ascii="Times New Roman" w:hAnsi="Times New Roman" w:cs="宋体" w:hint="eastAsia"/>
                <w:kern w:val="0"/>
                <w:sz w:val="18"/>
                <w:szCs w:val="18"/>
                <w:lang w:bidi="ar"/>
              </w:rPr>
              <w:t>id</w:t>
            </w:r>
          </w:p>
        </w:tc>
        <w:tc>
          <w:tcPr>
            <w:tcW w:w="187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SEND_MSG_US_ID</w:t>
            </w:r>
          </w:p>
        </w:tc>
        <w:tc>
          <w:tcPr>
            <w:tcW w:w="116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7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发表日期</w:t>
            </w:r>
          </w:p>
        </w:tc>
        <w:tc>
          <w:tcPr>
            <w:tcW w:w="187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MSG_CONTENT</w:t>
            </w:r>
          </w:p>
        </w:tc>
        <w:tc>
          <w:tcPr>
            <w:tcW w:w="116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7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公告信息内容</w:t>
            </w:r>
          </w:p>
        </w:tc>
        <w:tc>
          <w:tcPr>
            <w:tcW w:w="187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SEND_DATE</w:t>
            </w:r>
          </w:p>
        </w:tc>
        <w:tc>
          <w:tcPr>
            <w:tcW w:w="116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timestamp</w:t>
            </w:r>
          </w:p>
        </w:tc>
        <w:tc>
          <w:tcPr>
            <w:tcW w:w="1378"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bl>
    <w:p w:rsidR="004723AE" w:rsidRDefault="004723AE">
      <w:pPr>
        <w:pStyle w:val="a0"/>
        <w:ind w:firstLineChars="0" w:firstLine="0"/>
      </w:pPr>
    </w:p>
    <w:p w:rsidR="004723AE" w:rsidRDefault="001B300A">
      <w:pPr>
        <w:ind w:firstLine="465"/>
        <w:jc w:val="center"/>
      </w:pPr>
      <w:r>
        <w:rPr>
          <w:sz w:val="21"/>
          <w:szCs w:val="21"/>
        </w:rPr>
        <w:t>表</w:t>
      </w:r>
      <w:r>
        <w:rPr>
          <w:rFonts w:hint="eastAsia"/>
          <w:sz w:val="21"/>
          <w:szCs w:val="21"/>
        </w:rPr>
        <w:t>5</w:t>
      </w:r>
      <w:r>
        <w:rPr>
          <w:sz w:val="21"/>
          <w:szCs w:val="21"/>
        </w:rPr>
        <w:t>-</w:t>
      </w:r>
      <w:r>
        <w:rPr>
          <w:rFonts w:hint="eastAsia"/>
          <w:sz w:val="21"/>
          <w:szCs w:val="21"/>
        </w:rPr>
        <w:t>12</w:t>
      </w:r>
      <w:r>
        <w:rPr>
          <w:sz w:val="21"/>
          <w:szCs w:val="21"/>
        </w:rPr>
        <w:t xml:space="preserve"> </w:t>
      </w:r>
      <w:r>
        <w:rPr>
          <w:rFonts w:hint="eastAsia"/>
          <w:sz w:val="21"/>
          <w:szCs w:val="21"/>
        </w:rPr>
        <w:t>青年团</w:t>
      </w:r>
      <w:proofErr w:type="gramStart"/>
      <w:r>
        <w:rPr>
          <w:rFonts w:hint="eastAsia"/>
          <w:sz w:val="21"/>
          <w:szCs w:val="21"/>
        </w:rPr>
        <w:t>契</w:t>
      </w:r>
      <w:proofErr w:type="gramEnd"/>
      <w:r>
        <w:rPr>
          <w:rFonts w:hint="eastAsia"/>
          <w:sz w:val="21"/>
          <w:szCs w:val="21"/>
        </w:rPr>
        <w:t>公告信息数据</w:t>
      </w:r>
      <w:r>
        <w:rPr>
          <w:sz w:val="21"/>
          <w:szCs w:val="21"/>
        </w:rPr>
        <w:t>表</w:t>
      </w:r>
    </w:p>
    <w:p w:rsidR="004723AE" w:rsidRDefault="004723AE">
      <w:pPr>
        <w:pStyle w:val="a0"/>
        <w:ind w:firstLineChars="0" w:firstLine="0"/>
      </w:pPr>
    </w:p>
    <w:p w:rsidR="004723AE" w:rsidRDefault="004723AE">
      <w:pPr>
        <w:pStyle w:val="a0"/>
        <w:ind w:firstLineChars="0" w:firstLine="0"/>
      </w:pPr>
    </w:p>
    <w:p w:rsidR="004723AE" w:rsidRDefault="004723AE">
      <w:pPr>
        <w:pStyle w:val="a0"/>
        <w:ind w:firstLineChars="0" w:firstLine="0"/>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1889"/>
        <w:gridCol w:w="1130"/>
        <w:gridCol w:w="1397"/>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bookmarkStart w:id="799" w:name="OLE_LINK15"/>
            <w:r>
              <w:rPr>
                <w:rFonts w:ascii="Times New Roman" w:hAnsi="Times New Roman" w:cs="宋体" w:hint="eastAsia"/>
                <w:kern w:val="0"/>
                <w:sz w:val="21"/>
                <w:szCs w:val="21"/>
                <w:lang w:bidi="ar"/>
              </w:rPr>
              <w:t>名称</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疑问</w:t>
            </w:r>
            <w:r>
              <w:rPr>
                <w:rFonts w:ascii="Times New Roman" w:hAnsi="Times New Roman" w:cs="Times New Roman" w:hint="eastAsia"/>
                <w:sz w:val="18"/>
                <w:szCs w:val="18"/>
              </w:rPr>
              <w:t>id</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QUESITION_ID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提问人</w:t>
            </w:r>
            <w:r>
              <w:rPr>
                <w:rFonts w:ascii="Times New Roman" w:hAnsi="Times New Roman" w:cs="Times New Roman" w:hint="eastAsia"/>
                <w:sz w:val="18"/>
                <w:szCs w:val="18"/>
              </w:rPr>
              <w:t>id</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US_ID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id</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FS_ID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提交问题日期</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REQUEST_DATE</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问题状态</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QUESITION_STATE</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问题名称</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QUESITION_NAME</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问题内容</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QUESITION_CONTENT</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问题被解决日期</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QUESITION_SOLUTION_DATE</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10"/>
        </w:trPr>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520"/>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浏览次数</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VIEWS</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int</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问答个数</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QUESITION_REPLY_NO</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int</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bookmarkEnd w:id="799"/>
    </w:tbl>
    <w:p w:rsidR="004723AE" w:rsidRDefault="004723AE">
      <w:pPr>
        <w:pStyle w:val="a0"/>
        <w:ind w:firstLineChars="0" w:firstLine="0"/>
      </w:pPr>
    </w:p>
    <w:p w:rsidR="004723AE" w:rsidRDefault="001B300A">
      <w:pPr>
        <w:ind w:firstLine="465"/>
        <w:jc w:val="center"/>
      </w:pPr>
      <w:r>
        <w:rPr>
          <w:sz w:val="21"/>
          <w:szCs w:val="21"/>
        </w:rPr>
        <w:t>表</w:t>
      </w:r>
      <w:r>
        <w:rPr>
          <w:rFonts w:hint="eastAsia"/>
          <w:sz w:val="21"/>
          <w:szCs w:val="21"/>
        </w:rPr>
        <w:t>5</w:t>
      </w:r>
      <w:r>
        <w:rPr>
          <w:sz w:val="21"/>
          <w:szCs w:val="21"/>
        </w:rPr>
        <w:t>-</w:t>
      </w:r>
      <w:r>
        <w:rPr>
          <w:rFonts w:hint="eastAsia"/>
          <w:sz w:val="21"/>
          <w:szCs w:val="21"/>
        </w:rPr>
        <w:t>13</w:t>
      </w:r>
      <w:r>
        <w:rPr>
          <w:sz w:val="21"/>
          <w:szCs w:val="21"/>
        </w:rPr>
        <w:t xml:space="preserve"> </w:t>
      </w:r>
      <w:r>
        <w:rPr>
          <w:rFonts w:hint="eastAsia"/>
          <w:sz w:val="21"/>
          <w:szCs w:val="21"/>
        </w:rPr>
        <w:t>青年团</w:t>
      </w:r>
      <w:proofErr w:type="gramStart"/>
      <w:r>
        <w:rPr>
          <w:rFonts w:hint="eastAsia"/>
          <w:sz w:val="21"/>
          <w:szCs w:val="21"/>
        </w:rPr>
        <w:t>契</w:t>
      </w:r>
      <w:proofErr w:type="gramEnd"/>
      <w:r>
        <w:rPr>
          <w:rFonts w:hint="eastAsia"/>
          <w:sz w:val="21"/>
          <w:szCs w:val="21"/>
        </w:rPr>
        <w:t>疑问信息数据</w:t>
      </w:r>
      <w:r>
        <w:rPr>
          <w:sz w:val="21"/>
          <w:szCs w:val="21"/>
        </w:rPr>
        <w:t>表</w:t>
      </w:r>
    </w:p>
    <w:p w:rsidR="004723AE" w:rsidRDefault="004723AE">
      <w:pPr>
        <w:pStyle w:val="a0"/>
        <w:ind w:firstLineChars="0" w:firstLine="0"/>
      </w:pPr>
    </w:p>
    <w:p w:rsidR="004723AE" w:rsidRDefault="004723AE">
      <w:pPr>
        <w:pStyle w:val="a0"/>
        <w:ind w:firstLineChars="0" w:firstLine="0"/>
      </w:pPr>
    </w:p>
    <w:p w:rsidR="004723AE" w:rsidRDefault="004723AE">
      <w:pPr>
        <w:pStyle w:val="a0"/>
        <w:ind w:firstLineChars="0" w:firstLine="0"/>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1889"/>
        <w:gridCol w:w="1130"/>
        <w:gridCol w:w="1397"/>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bookmarkStart w:id="800" w:name="OLE_LINK13"/>
            <w:r>
              <w:rPr>
                <w:rFonts w:ascii="Times New Roman" w:hAnsi="Times New Roman" w:cs="宋体" w:hint="eastAsia"/>
                <w:kern w:val="0"/>
                <w:sz w:val="21"/>
                <w:szCs w:val="21"/>
                <w:lang w:bidi="ar"/>
              </w:rPr>
              <w:t>名称</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祷告</w:t>
            </w:r>
            <w:r>
              <w:rPr>
                <w:rFonts w:ascii="Times New Roman" w:hAnsi="Times New Roman" w:cs="Times New Roman" w:hint="eastAsia"/>
                <w:sz w:val="18"/>
                <w:szCs w:val="18"/>
              </w:rPr>
              <w:t>id</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PRAY_ID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接受人</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RECEIVER_NAME</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发送人</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SENDER_NAME</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祷告内容</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PRAY_CONTENT</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祷告日期</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PRAY_DATE</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id</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FS_ID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bookmarkEnd w:id="800"/>
    </w:tbl>
    <w:p w:rsidR="004723AE" w:rsidRDefault="004723AE">
      <w:pPr>
        <w:pStyle w:val="a0"/>
        <w:ind w:firstLineChars="0" w:firstLine="0"/>
      </w:pPr>
    </w:p>
    <w:p w:rsidR="004723AE" w:rsidRDefault="001B300A">
      <w:pPr>
        <w:ind w:firstLine="465"/>
        <w:jc w:val="center"/>
      </w:pPr>
      <w:r>
        <w:rPr>
          <w:sz w:val="21"/>
          <w:szCs w:val="21"/>
        </w:rPr>
        <w:t>表</w:t>
      </w:r>
      <w:r>
        <w:rPr>
          <w:rFonts w:hint="eastAsia"/>
          <w:sz w:val="21"/>
          <w:szCs w:val="21"/>
        </w:rPr>
        <w:t>5</w:t>
      </w:r>
      <w:r>
        <w:rPr>
          <w:sz w:val="21"/>
          <w:szCs w:val="21"/>
        </w:rPr>
        <w:t>-</w:t>
      </w:r>
      <w:r>
        <w:rPr>
          <w:rFonts w:hint="eastAsia"/>
          <w:sz w:val="21"/>
          <w:szCs w:val="21"/>
        </w:rPr>
        <w:t>14</w:t>
      </w:r>
      <w:r>
        <w:rPr>
          <w:sz w:val="21"/>
          <w:szCs w:val="21"/>
        </w:rPr>
        <w:t xml:space="preserve"> </w:t>
      </w:r>
      <w:r>
        <w:rPr>
          <w:rFonts w:hint="eastAsia"/>
          <w:sz w:val="21"/>
          <w:szCs w:val="21"/>
        </w:rPr>
        <w:t>青年团</w:t>
      </w:r>
      <w:proofErr w:type="gramStart"/>
      <w:r>
        <w:rPr>
          <w:rFonts w:hint="eastAsia"/>
          <w:sz w:val="21"/>
          <w:szCs w:val="21"/>
        </w:rPr>
        <w:t>契</w:t>
      </w:r>
      <w:proofErr w:type="gramEnd"/>
      <w:r>
        <w:rPr>
          <w:rFonts w:hint="eastAsia"/>
          <w:sz w:val="21"/>
          <w:szCs w:val="21"/>
        </w:rPr>
        <w:t>祷告</w:t>
      </w:r>
      <w:proofErr w:type="gramStart"/>
      <w:r>
        <w:rPr>
          <w:rFonts w:hint="eastAsia"/>
          <w:sz w:val="21"/>
          <w:szCs w:val="21"/>
        </w:rPr>
        <w:t>墙信息</w:t>
      </w:r>
      <w:proofErr w:type="gramEnd"/>
      <w:r>
        <w:rPr>
          <w:rFonts w:hint="eastAsia"/>
          <w:sz w:val="21"/>
          <w:szCs w:val="21"/>
        </w:rPr>
        <w:t>数据</w:t>
      </w:r>
      <w:r>
        <w:rPr>
          <w:sz w:val="21"/>
          <w:szCs w:val="21"/>
        </w:rPr>
        <w:t>表</w:t>
      </w:r>
    </w:p>
    <w:p w:rsidR="004723AE" w:rsidRDefault="004723AE">
      <w:pPr>
        <w:pStyle w:val="a0"/>
        <w:ind w:firstLineChars="0" w:firstLine="0"/>
      </w:pPr>
    </w:p>
    <w:p w:rsidR="004723AE" w:rsidRDefault="004723AE">
      <w:pPr>
        <w:pStyle w:val="a0"/>
        <w:ind w:firstLineChars="0" w:firstLine="0"/>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1889"/>
        <w:gridCol w:w="1130"/>
        <w:gridCol w:w="1397"/>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rPr>
                <w:rFonts w:ascii="Times New Roman" w:hAnsi="Times New Roman" w:cs="Times New Roman"/>
                <w:sz w:val="18"/>
                <w:szCs w:val="18"/>
              </w:rPr>
            </w:pPr>
            <w:r>
              <w:rPr>
                <w:rFonts w:ascii="Times New Roman" w:hAnsi="Times New Roman" w:cs="Times New Roman" w:hint="eastAsia"/>
                <w:sz w:val="18"/>
                <w:szCs w:val="18"/>
              </w:rPr>
              <w:t>好友信息</w:t>
            </w:r>
            <w:proofErr w:type="gramStart"/>
            <w:r>
              <w:rPr>
                <w:rFonts w:ascii="Times New Roman" w:hAnsi="Times New Roman" w:cs="Times New Roman" w:hint="eastAsia"/>
                <w:sz w:val="18"/>
                <w:szCs w:val="18"/>
              </w:rPr>
              <w:t>表记录</w:t>
            </w:r>
            <w:proofErr w:type="gramEnd"/>
            <w:r>
              <w:rPr>
                <w:rFonts w:ascii="Times New Roman" w:hAnsi="Times New Roman" w:cs="Times New Roman" w:hint="eastAsia"/>
                <w:sz w:val="18"/>
                <w:szCs w:val="18"/>
              </w:rPr>
              <w:t>id</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US_FRIEND_ID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好友</w:t>
            </w:r>
            <w:r>
              <w:rPr>
                <w:rFonts w:ascii="Times New Roman" w:hAnsi="Times New Roman" w:cs="Times New Roman" w:hint="eastAsia"/>
                <w:sz w:val="18"/>
                <w:szCs w:val="18"/>
              </w:rPr>
              <w:t>id</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FRIEND_ID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用户</w:t>
            </w:r>
            <w:r>
              <w:rPr>
                <w:rFonts w:ascii="Times New Roman" w:hAnsi="Times New Roman" w:cs="宋体" w:hint="eastAsia"/>
                <w:kern w:val="0"/>
                <w:sz w:val="18"/>
                <w:szCs w:val="18"/>
                <w:lang w:bidi="ar"/>
              </w:rPr>
              <w:t>id</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US_ID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建立好友关系日期</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DATE</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bl>
    <w:p w:rsidR="004723AE" w:rsidRDefault="004723AE">
      <w:pPr>
        <w:pStyle w:val="a0"/>
        <w:ind w:firstLineChars="0" w:firstLine="0"/>
      </w:pPr>
    </w:p>
    <w:p w:rsidR="004723AE" w:rsidRDefault="001B300A">
      <w:pPr>
        <w:ind w:firstLine="465"/>
        <w:jc w:val="center"/>
      </w:pPr>
      <w:r>
        <w:rPr>
          <w:sz w:val="21"/>
          <w:szCs w:val="21"/>
        </w:rPr>
        <w:t>表</w:t>
      </w:r>
      <w:r>
        <w:rPr>
          <w:rFonts w:hint="eastAsia"/>
          <w:sz w:val="21"/>
          <w:szCs w:val="21"/>
        </w:rPr>
        <w:t>5</w:t>
      </w:r>
      <w:r>
        <w:rPr>
          <w:sz w:val="21"/>
          <w:szCs w:val="21"/>
        </w:rPr>
        <w:t>-</w:t>
      </w:r>
      <w:r>
        <w:rPr>
          <w:rFonts w:hint="eastAsia"/>
          <w:sz w:val="21"/>
          <w:szCs w:val="21"/>
        </w:rPr>
        <w:t>15</w:t>
      </w:r>
      <w:r>
        <w:rPr>
          <w:sz w:val="21"/>
          <w:szCs w:val="21"/>
        </w:rPr>
        <w:t xml:space="preserve"> </w:t>
      </w:r>
      <w:r>
        <w:rPr>
          <w:rFonts w:hint="eastAsia"/>
          <w:sz w:val="21"/>
          <w:szCs w:val="21"/>
        </w:rPr>
        <w:t>我的好友信息数据</w:t>
      </w:r>
      <w:r>
        <w:rPr>
          <w:sz w:val="21"/>
          <w:szCs w:val="21"/>
        </w:rPr>
        <w:t>表</w:t>
      </w:r>
    </w:p>
    <w:p w:rsidR="004723AE" w:rsidRDefault="004723AE">
      <w:pPr>
        <w:pStyle w:val="a0"/>
        <w:ind w:firstLineChars="0" w:firstLine="0"/>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1623"/>
        <w:gridCol w:w="1396"/>
        <w:gridCol w:w="1397"/>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162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3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记录</w:t>
            </w:r>
            <w:r>
              <w:rPr>
                <w:rFonts w:ascii="Times New Roman" w:hAnsi="Times New Roman" w:cs="Times New Roman" w:hint="eastAsia"/>
                <w:sz w:val="18"/>
                <w:szCs w:val="18"/>
              </w:rPr>
              <w:t>id</w:t>
            </w:r>
          </w:p>
        </w:tc>
        <w:tc>
          <w:tcPr>
            <w:tcW w:w="1623" w:type="dxa"/>
            <w:tcBorders>
              <w:top w:val="single" w:sz="4" w:space="0" w:color="000000"/>
              <w:left w:val="single" w:sz="4" w:space="0" w:color="000000"/>
              <w:bottom w:val="single" w:sz="4" w:space="0" w:color="000000"/>
              <w:right w:val="single" w:sz="4" w:space="0" w:color="000000"/>
            </w:tcBorders>
          </w:tcPr>
          <w:p w:rsidR="004723AE" w:rsidRDefault="001B300A">
            <w:pPr>
              <w:widowControl/>
              <w:tabs>
                <w:tab w:val="center" w:pos="897"/>
                <w:tab w:val="right" w:pos="1673"/>
              </w:tabs>
              <w:jc w:val="left"/>
              <w:rPr>
                <w:rFonts w:ascii="Times New Roman" w:hAnsi="Times New Roman" w:cs="Times New Roman"/>
                <w:sz w:val="18"/>
                <w:szCs w:val="18"/>
              </w:rPr>
            </w:pPr>
            <w:r>
              <w:rPr>
                <w:rFonts w:ascii="Times New Roman" w:hAnsi="Times New Roman" w:cs="Times New Roman" w:hint="eastAsia"/>
                <w:sz w:val="18"/>
                <w:szCs w:val="18"/>
              </w:rPr>
              <w:t>MARK_ID</w:t>
            </w:r>
          </w:p>
        </w:tc>
        <w:tc>
          <w:tcPr>
            <w:tcW w:w="13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第三方资源号</w:t>
            </w:r>
          </w:p>
        </w:tc>
        <w:tc>
          <w:tcPr>
            <w:tcW w:w="162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PUBLIC_MARK</w:t>
            </w:r>
          </w:p>
        </w:tc>
        <w:tc>
          <w:tcPr>
            <w:tcW w:w="13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第三方资源名称</w:t>
            </w:r>
          </w:p>
        </w:tc>
        <w:tc>
          <w:tcPr>
            <w:tcW w:w="162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PUBLIC_MARK_NAME</w:t>
            </w:r>
          </w:p>
        </w:tc>
        <w:tc>
          <w:tcPr>
            <w:tcW w:w="13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备注</w:t>
            </w:r>
          </w:p>
        </w:tc>
        <w:tc>
          <w:tcPr>
            <w:tcW w:w="162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NOTES</w:t>
            </w:r>
          </w:p>
        </w:tc>
        <w:tc>
          <w:tcPr>
            <w:tcW w:w="13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第三方资源号类别</w:t>
            </w:r>
          </w:p>
        </w:tc>
        <w:tc>
          <w:tcPr>
            <w:tcW w:w="162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TYPE</w:t>
            </w:r>
          </w:p>
        </w:tc>
        <w:tc>
          <w:tcPr>
            <w:tcW w:w="13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分享人</w:t>
            </w:r>
            <w:r>
              <w:rPr>
                <w:rFonts w:ascii="Times New Roman" w:hAnsi="Times New Roman" w:cs="宋体" w:hint="eastAsia"/>
                <w:kern w:val="0"/>
                <w:sz w:val="18"/>
                <w:szCs w:val="18"/>
                <w:lang w:bidi="ar"/>
              </w:rPr>
              <w:t>id</w:t>
            </w:r>
          </w:p>
        </w:tc>
        <w:tc>
          <w:tcPr>
            <w:tcW w:w="162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US_ID</w:t>
            </w:r>
          </w:p>
        </w:tc>
        <w:tc>
          <w:tcPr>
            <w:tcW w:w="13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分享日期</w:t>
            </w:r>
          </w:p>
        </w:tc>
        <w:tc>
          <w:tcPr>
            <w:tcW w:w="162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DATE</w:t>
            </w:r>
          </w:p>
        </w:tc>
        <w:tc>
          <w:tcPr>
            <w:tcW w:w="13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sz w:val="18"/>
                <w:szCs w:val="18"/>
              </w:rPr>
              <w:t>timestamp</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是否已过期</w:t>
            </w:r>
          </w:p>
        </w:tc>
        <w:tc>
          <w:tcPr>
            <w:tcW w:w="162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IS_OUTTIME</w:t>
            </w:r>
          </w:p>
        </w:tc>
        <w:tc>
          <w:tcPr>
            <w:tcW w:w="13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sz w:val="18"/>
                <w:szCs w:val="18"/>
              </w:rPr>
              <w:t>timestamp</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bl>
    <w:p w:rsidR="004723AE" w:rsidRDefault="004723AE">
      <w:pPr>
        <w:pStyle w:val="a0"/>
        <w:ind w:firstLineChars="0" w:firstLine="0"/>
      </w:pPr>
    </w:p>
    <w:p w:rsidR="004723AE" w:rsidRDefault="001B300A">
      <w:pPr>
        <w:jc w:val="center"/>
      </w:pPr>
      <w:r>
        <w:rPr>
          <w:sz w:val="21"/>
          <w:szCs w:val="21"/>
        </w:rPr>
        <w:t>表</w:t>
      </w:r>
      <w:r>
        <w:rPr>
          <w:rFonts w:hint="eastAsia"/>
          <w:sz w:val="21"/>
          <w:szCs w:val="21"/>
        </w:rPr>
        <w:t>5</w:t>
      </w:r>
      <w:r>
        <w:rPr>
          <w:sz w:val="21"/>
          <w:szCs w:val="21"/>
        </w:rPr>
        <w:t>-</w:t>
      </w:r>
      <w:r>
        <w:rPr>
          <w:rFonts w:hint="eastAsia"/>
          <w:sz w:val="21"/>
          <w:szCs w:val="21"/>
        </w:rPr>
        <w:t>16</w:t>
      </w:r>
      <w:r>
        <w:rPr>
          <w:sz w:val="21"/>
          <w:szCs w:val="21"/>
        </w:rPr>
        <w:t xml:space="preserve"> </w:t>
      </w:r>
      <w:r>
        <w:rPr>
          <w:rFonts w:hint="eastAsia"/>
          <w:sz w:val="21"/>
          <w:szCs w:val="21"/>
        </w:rPr>
        <w:t>主内公众</w:t>
      </w:r>
      <w:proofErr w:type="gramStart"/>
      <w:r>
        <w:rPr>
          <w:rFonts w:hint="eastAsia"/>
          <w:sz w:val="21"/>
          <w:szCs w:val="21"/>
        </w:rPr>
        <w:t>号群号</w:t>
      </w:r>
      <w:proofErr w:type="gramEnd"/>
      <w:r>
        <w:rPr>
          <w:rFonts w:hint="eastAsia"/>
          <w:sz w:val="21"/>
          <w:szCs w:val="21"/>
        </w:rPr>
        <w:t>信息数据</w:t>
      </w:r>
      <w:r>
        <w:rPr>
          <w:sz w:val="21"/>
          <w:szCs w:val="21"/>
        </w:rPr>
        <w:t>表</w:t>
      </w:r>
    </w:p>
    <w:p w:rsidR="004723AE" w:rsidRDefault="001B300A">
      <w:pPr>
        <w:pStyle w:val="a0"/>
        <w:ind w:firstLine="480"/>
      </w:pPr>
      <w:r>
        <w:rPr>
          <w:rFonts w:hint="eastAsia"/>
        </w:rPr>
        <w:t xml:space="preserve">   </w:t>
      </w: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2136"/>
        <w:gridCol w:w="997"/>
        <w:gridCol w:w="1283"/>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bookmarkStart w:id="801" w:name="OLE_LINK14"/>
            <w:r>
              <w:rPr>
                <w:rFonts w:ascii="Times New Roman" w:hAnsi="Times New Roman" w:cs="宋体" w:hint="eastAsia"/>
                <w:kern w:val="0"/>
                <w:sz w:val="21"/>
                <w:szCs w:val="21"/>
                <w:lang w:bidi="ar"/>
              </w:rPr>
              <w:lastRenderedPageBreak/>
              <w:t>名称</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评论编号</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REPLY_ID</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评论</w:t>
            </w:r>
            <w:r>
              <w:rPr>
                <w:rFonts w:ascii="Times New Roman" w:hAnsi="Times New Roman" w:cs="Times New Roman" w:hint="eastAsia"/>
                <w:sz w:val="18"/>
                <w:szCs w:val="18"/>
              </w:rPr>
              <w:t>id</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COMMENT_ID</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回复人</w:t>
            </w:r>
            <w:r>
              <w:rPr>
                <w:rFonts w:ascii="Times New Roman" w:hAnsi="Times New Roman" w:cs="宋体" w:hint="eastAsia"/>
                <w:kern w:val="0"/>
                <w:sz w:val="18"/>
                <w:szCs w:val="18"/>
                <w:lang w:bidi="ar"/>
              </w:rPr>
              <w:t>id</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REPLY_US_ID</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回复内容</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REPLY_CONTENT</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回复时间</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REPLY_DATE</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是否删除</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IS_DELETE</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proofErr w:type="gramStart"/>
            <w:r>
              <w:rPr>
                <w:rFonts w:ascii="Times New Roman" w:hAnsi="Times New Roman" w:cs="宋体" w:hint="eastAsia"/>
                <w:kern w:val="0"/>
                <w:sz w:val="18"/>
                <w:szCs w:val="18"/>
                <w:lang w:bidi="ar"/>
              </w:rPr>
              <w:t>回复人回复人</w:t>
            </w:r>
            <w:proofErr w:type="gramEnd"/>
            <w:r>
              <w:rPr>
                <w:rFonts w:ascii="Times New Roman" w:hAnsi="Times New Roman" w:cs="宋体" w:hint="eastAsia"/>
                <w:kern w:val="0"/>
                <w:sz w:val="18"/>
                <w:szCs w:val="18"/>
                <w:lang w:bidi="ar"/>
              </w:rPr>
              <w:t>id</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REPLY_REPLY_US_ID</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bookmarkEnd w:id="801"/>
    </w:tbl>
    <w:p w:rsidR="004723AE" w:rsidRDefault="004723AE">
      <w:pPr>
        <w:pStyle w:val="a0"/>
        <w:ind w:firstLine="480"/>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17</w:t>
      </w:r>
      <w:r>
        <w:rPr>
          <w:sz w:val="21"/>
          <w:szCs w:val="21"/>
        </w:rPr>
        <w:t xml:space="preserve"> </w:t>
      </w:r>
      <w:r>
        <w:rPr>
          <w:rFonts w:hint="eastAsia"/>
          <w:sz w:val="21"/>
          <w:szCs w:val="21"/>
        </w:rPr>
        <w:t>回复评论信息数据</w:t>
      </w:r>
      <w:r>
        <w:rPr>
          <w:sz w:val="21"/>
          <w:szCs w:val="21"/>
        </w:rPr>
        <w:t>表</w:t>
      </w:r>
    </w:p>
    <w:p w:rsidR="004723AE" w:rsidRDefault="004723AE">
      <w:pPr>
        <w:jc w:val="center"/>
        <w:rPr>
          <w:sz w:val="21"/>
          <w:szCs w:val="21"/>
        </w:rPr>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2136"/>
        <w:gridCol w:w="997"/>
        <w:gridCol w:w="1283"/>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帖子映射</w:t>
            </w:r>
            <w:proofErr w:type="gramStart"/>
            <w:r>
              <w:rPr>
                <w:rFonts w:ascii="Times New Roman" w:hAnsi="Times New Roman" w:cs="Times New Roman" w:hint="eastAsia"/>
                <w:sz w:val="18"/>
                <w:szCs w:val="18"/>
              </w:rPr>
              <w:t>表记录</w:t>
            </w:r>
            <w:proofErr w:type="gramEnd"/>
            <w:r>
              <w:rPr>
                <w:rFonts w:ascii="Times New Roman" w:hAnsi="Times New Roman" w:cs="Times New Roman" w:hint="eastAsia"/>
                <w:sz w:val="18"/>
                <w:szCs w:val="18"/>
              </w:rPr>
              <w:t>id</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BLOG_OPT_ID</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操作人</w:t>
            </w:r>
            <w:r>
              <w:rPr>
                <w:rFonts w:ascii="Times New Roman" w:hAnsi="Times New Roman" w:cs="Times New Roman" w:hint="eastAsia"/>
                <w:sz w:val="18"/>
                <w:szCs w:val="18"/>
              </w:rPr>
              <w:t>id</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US_ID</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帖子</w:t>
            </w:r>
            <w:r>
              <w:rPr>
                <w:rFonts w:ascii="Times New Roman" w:hAnsi="Times New Roman" w:cs="Times New Roman" w:hint="eastAsia"/>
                <w:sz w:val="18"/>
                <w:szCs w:val="18"/>
              </w:rPr>
              <w:t>id</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BLOG_ID</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收藏时间</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COLLECT_DATE</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proofErr w:type="gramStart"/>
            <w:r>
              <w:rPr>
                <w:rFonts w:ascii="Times New Roman" w:hAnsi="Times New Roman" w:cs="Times New Roman" w:hint="eastAsia"/>
                <w:sz w:val="18"/>
                <w:szCs w:val="18"/>
              </w:rPr>
              <w:t>点赞时间</w:t>
            </w:r>
            <w:proofErr w:type="gramEnd"/>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UPVOTE_DATE</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是否收藏</w:t>
            </w:r>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IS_COLLECTED</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proofErr w:type="gramStart"/>
            <w:r>
              <w:rPr>
                <w:rFonts w:ascii="Times New Roman" w:hAnsi="Times New Roman" w:cs="宋体" w:hint="eastAsia"/>
                <w:kern w:val="0"/>
                <w:sz w:val="18"/>
                <w:szCs w:val="18"/>
                <w:lang w:bidi="ar"/>
              </w:rPr>
              <w:t>是否已赞</w:t>
            </w:r>
            <w:proofErr w:type="gramEnd"/>
          </w:p>
        </w:tc>
        <w:tc>
          <w:tcPr>
            <w:tcW w:w="213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IS_UPVOTE</w:t>
            </w:r>
          </w:p>
        </w:tc>
        <w:tc>
          <w:tcPr>
            <w:tcW w:w="9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28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bl>
    <w:p w:rsidR="004723AE" w:rsidRDefault="004723AE">
      <w:pPr>
        <w:jc w:val="center"/>
        <w:rPr>
          <w:sz w:val="21"/>
          <w:szCs w:val="21"/>
        </w:rPr>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18</w:t>
      </w:r>
      <w:r>
        <w:rPr>
          <w:sz w:val="21"/>
          <w:szCs w:val="21"/>
        </w:rPr>
        <w:t xml:space="preserve"> </w:t>
      </w:r>
      <w:r>
        <w:rPr>
          <w:rFonts w:hint="eastAsia"/>
          <w:sz w:val="21"/>
          <w:szCs w:val="21"/>
        </w:rPr>
        <w:t>帖子关系映射信息数据</w:t>
      </w:r>
      <w:r>
        <w:rPr>
          <w:sz w:val="21"/>
          <w:szCs w:val="21"/>
        </w:rPr>
        <w:t>表</w:t>
      </w:r>
    </w:p>
    <w:p w:rsidR="004723AE" w:rsidRDefault="004723AE">
      <w:pPr>
        <w:jc w:val="center"/>
        <w:rPr>
          <w:sz w:val="21"/>
          <w:szCs w:val="21"/>
        </w:rPr>
      </w:pPr>
    </w:p>
    <w:p w:rsidR="004723AE" w:rsidRDefault="001B300A">
      <w:pPr>
        <w:pStyle w:val="a0"/>
        <w:ind w:firstLine="480"/>
      </w:pPr>
      <w:r>
        <w:rPr>
          <w:rFonts w:hint="eastAsia"/>
        </w:rPr>
        <w:t xml:space="preserve">   </w:t>
      </w: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1889"/>
        <w:gridCol w:w="1130"/>
        <w:gridCol w:w="1397"/>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rPr>
                <w:rFonts w:ascii="Times New Roman" w:hAnsi="Times New Roman" w:cs="Times New Roman"/>
                <w:sz w:val="18"/>
                <w:szCs w:val="18"/>
              </w:rPr>
            </w:pPr>
            <w:r>
              <w:rPr>
                <w:rFonts w:ascii="Times New Roman" w:hAnsi="Times New Roman" w:cs="Times New Roman" w:hint="eastAsia"/>
                <w:sz w:val="18"/>
                <w:szCs w:val="18"/>
              </w:rPr>
              <w:t>被关注者编号</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CONCREN_US_ID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用户</w:t>
            </w:r>
            <w:r>
              <w:rPr>
                <w:rFonts w:ascii="Times New Roman" w:hAnsi="Times New Roman" w:cs="Times New Roman" w:hint="eastAsia"/>
                <w:sz w:val="18"/>
                <w:szCs w:val="18"/>
              </w:rPr>
              <w:t>id</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US_ID</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关注时间</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CONCERN_TIME</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是否已关注</w:t>
            </w:r>
          </w:p>
        </w:tc>
        <w:tc>
          <w:tcPr>
            <w:tcW w:w="188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IS_CONCERN</w:t>
            </w:r>
          </w:p>
        </w:tc>
        <w:tc>
          <w:tcPr>
            <w:tcW w:w="1130"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3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bl>
    <w:p w:rsidR="004723AE" w:rsidRDefault="004723AE">
      <w:pPr>
        <w:pStyle w:val="a0"/>
        <w:ind w:firstLine="480"/>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19</w:t>
      </w:r>
      <w:r>
        <w:rPr>
          <w:sz w:val="21"/>
          <w:szCs w:val="21"/>
        </w:rPr>
        <w:t xml:space="preserve"> </w:t>
      </w:r>
      <w:r>
        <w:rPr>
          <w:rFonts w:hint="eastAsia"/>
          <w:sz w:val="21"/>
          <w:szCs w:val="21"/>
        </w:rPr>
        <w:t>关注信息数据</w:t>
      </w:r>
      <w:r>
        <w:rPr>
          <w:sz w:val="21"/>
          <w:szCs w:val="21"/>
        </w:rPr>
        <w:t>表</w:t>
      </w:r>
    </w:p>
    <w:p w:rsidR="004723AE" w:rsidRDefault="001B300A">
      <w:pPr>
        <w:pStyle w:val="a0"/>
        <w:ind w:firstLine="480"/>
      </w:pPr>
      <w:r>
        <w:rPr>
          <w:rFonts w:hint="eastAsia"/>
        </w:rPr>
        <w:t xml:space="preserve">   </w:t>
      </w: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2241"/>
        <w:gridCol w:w="911"/>
        <w:gridCol w:w="1264"/>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文件编号</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FILE_ID</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模块编号</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MODU_CD</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lastRenderedPageBreak/>
              <w:t>用户</w:t>
            </w:r>
            <w:r>
              <w:rPr>
                <w:rFonts w:ascii="Times New Roman" w:hAnsi="Times New Roman" w:cs="宋体" w:hint="eastAsia"/>
                <w:kern w:val="0"/>
                <w:sz w:val="18"/>
                <w:szCs w:val="18"/>
                <w:lang w:bidi="ar"/>
              </w:rPr>
              <w:t>id</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US_ID</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id</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FS_ID</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标识号码</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MODU_NO</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文件名</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FILE_NAME</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相对路径</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FILE_REL_PATH</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r w:rsidR="004723AE">
        <w:trPr>
          <w:trHeight w:val="310"/>
        </w:trPr>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520"/>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绝对路径</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FILE_ABS_PATH</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文件拓展名</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FILE_EXTENSION</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文件大小</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FILE_SIZE</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 xml:space="preserve">   bigint</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文件内容类型</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FILE_CONTENT_TYPE</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是否使用</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USED_STAT</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int</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下载次数</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DL_CNT</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int</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过期时间</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EXPIRE_TS</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sz w:val="18"/>
                <w:szCs w:val="18"/>
              </w:rPr>
              <w:t>timestamp</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上传日期</w:t>
            </w:r>
          </w:p>
        </w:tc>
        <w:tc>
          <w:tcPr>
            <w:tcW w:w="224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UPLOAD_TS</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sz w:val="18"/>
                <w:szCs w:val="18"/>
              </w:rPr>
              <w:t>timestamp</w:t>
            </w:r>
          </w:p>
        </w:tc>
        <w:tc>
          <w:tcPr>
            <w:tcW w:w="1264"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bl>
    <w:p w:rsidR="004723AE" w:rsidRDefault="004723AE">
      <w:pPr>
        <w:pStyle w:val="a0"/>
        <w:ind w:firstLine="480"/>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22</w:t>
      </w:r>
      <w:r>
        <w:rPr>
          <w:sz w:val="21"/>
          <w:szCs w:val="21"/>
        </w:rPr>
        <w:t xml:space="preserve"> </w:t>
      </w:r>
      <w:r>
        <w:rPr>
          <w:rFonts w:hint="eastAsia"/>
          <w:sz w:val="21"/>
          <w:szCs w:val="21"/>
        </w:rPr>
        <w:t>文件信息数据</w:t>
      </w:r>
      <w:r>
        <w:rPr>
          <w:sz w:val="21"/>
          <w:szCs w:val="21"/>
        </w:rPr>
        <w:t>表</w:t>
      </w:r>
    </w:p>
    <w:p w:rsidR="004723AE" w:rsidRDefault="004723AE">
      <w:pPr>
        <w:pStyle w:val="a0"/>
        <w:ind w:firstLine="480"/>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2280"/>
        <w:gridCol w:w="2421"/>
        <w:gridCol w:w="1282"/>
        <w:gridCol w:w="816"/>
        <w:gridCol w:w="714"/>
      </w:tblGrid>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用户</w:t>
            </w:r>
            <w:r>
              <w:rPr>
                <w:rFonts w:ascii="Times New Roman" w:hAnsi="Times New Roman" w:cs="Times New Roman" w:hint="eastAsia"/>
                <w:sz w:val="18"/>
                <w:szCs w:val="18"/>
              </w:rPr>
              <w:t>id</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US_ID</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用户名称</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US_NAME</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228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用户年龄</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AGE</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bookmarkStart w:id="802" w:name="OLE_LINK16"/>
            <w:r>
              <w:rPr>
                <w:rFonts w:ascii="Times New Roman" w:hAnsi="Times New Roman" w:cs="Times New Roman"/>
                <w:kern w:val="0"/>
                <w:sz w:val="18"/>
                <w:szCs w:val="18"/>
                <w:lang w:bidi="ar"/>
              </w:rPr>
              <w:t>No</w:t>
            </w:r>
            <w:bookmarkEnd w:id="802"/>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用户性别</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SEX</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228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出生日期</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BIRTH_DATE</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用户密码</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US_PS</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电话号码</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TEL</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10"/>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520"/>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电子邮箱</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EMAIL</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qq</w:t>
            </w:r>
            <w:r>
              <w:rPr>
                <w:rFonts w:ascii="Times New Roman" w:hAnsi="Times New Roman" w:cs="宋体" w:hint="eastAsia"/>
                <w:kern w:val="0"/>
                <w:sz w:val="18"/>
                <w:szCs w:val="18"/>
                <w:lang w:bidi="ar"/>
              </w:rPr>
              <w:t>号</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QQ</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微信号</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WEICHAT</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个性签名</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PS</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兴趣爱好</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HOBBY</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居住地</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AREA</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毕业学校</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GRADUATE_SCHOOL</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职业</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PROFESSION</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敬拜地点类型</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CHIRCH_TYPE</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用户账号状态</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STATE</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proofErr w:type="gramStart"/>
            <w:r>
              <w:rPr>
                <w:rFonts w:ascii="Times New Roman" w:hAnsi="Times New Roman" w:cs="宋体" w:hint="eastAsia"/>
                <w:kern w:val="0"/>
                <w:sz w:val="18"/>
                <w:szCs w:val="18"/>
                <w:lang w:bidi="ar"/>
              </w:rPr>
              <w:t>开始信主日</w:t>
            </w:r>
            <w:proofErr w:type="gramEnd"/>
            <w:r>
              <w:rPr>
                <w:rFonts w:ascii="Times New Roman" w:hAnsi="Times New Roman" w:cs="宋体" w:hint="eastAsia"/>
                <w:kern w:val="0"/>
                <w:sz w:val="18"/>
                <w:szCs w:val="18"/>
                <w:lang w:bidi="ar"/>
              </w:rPr>
              <w:t>期</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START_TRUTH</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lastRenderedPageBreak/>
              <w:t>注册日期</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REG_DATE</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最后登录时间</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LAST_LOGIN_TIME</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用户头像</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HEAD_IMG</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是否受洗</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IS_BAPTISM</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是否有信仰</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IS_TRUTH</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是否认证</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AUTHENTICATION</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我发表的帖子的数量</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BLOG_NO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收藏的帖子的说说数目</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COLLECT_BLOG_NO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所关注的用户的数目</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CONCERN_NO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我的好友数目</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MY_FRIEND_NO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我发表评论的数量</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COMMENT_NO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评论我的帖子的评论数量</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COMMENT_ME_COMMENT_NO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回收站帖子数量</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RECOVERY_NO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我的团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总数</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MY_FELLOWSHIP_NO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我创建的团</w:t>
            </w:r>
            <w:proofErr w:type="gramStart"/>
            <w:r>
              <w:rPr>
                <w:rFonts w:ascii="Times New Roman" w:hAnsi="Times New Roman" w:cs="宋体" w:hint="eastAsia"/>
                <w:kern w:val="0"/>
                <w:sz w:val="18"/>
                <w:szCs w:val="18"/>
                <w:lang w:bidi="ar"/>
              </w:rPr>
              <w:t>契</w:t>
            </w:r>
            <w:proofErr w:type="gramEnd"/>
            <w:r>
              <w:rPr>
                <w:rFonts w:ascii="Times New Roman" w:hAnsi="Times New Roman" w:cs="宋体" w:hint="eastAsia"/>
                <w:kern w:val="0"/>
                <w:sz w:val="18"/>
                <w:szCs w:val="18"/>
                <w:lang w:bidi="ar"/>
              </w:rPr>
              <w:t>数量</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MY_BUILD_FELLOWSHIP_NO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02"/>
        </w:trPr>
        <w:tc>
          <w:tcPr>
            <w:tcW w:w="2280" w:type="dxa"/>
            <w:tcBorders>
              <w:top w:val="single" w:sz="4" w:space="0" w:color="000000"/>
              <w:left w:val="nil"/>
              <w:bottom w:val="single" w:sz="4" w:space="0" w:color="000000"/>
              <w:right w:val="single" w:sz="4" w:space="0" w:color="000000"/>
            </w:tcBorders>
          </w:tcPr>
          <w:p w:rsidR="004723AE" w:rsidRDefault="001B300A">
            <w:pPr>
              <w:widowControl/>
              <w:tabs>
                <w:tab w:val="left" w:pos="406"/>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日志数量</w:t>
            </w:r>
          </w:p>
        </w:tc>
        <w:tc>
          <w:tcPr>
            <w:tcW w:w="242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LOG_NO</w:t>
            </w:r>
          </w:p>
        </w:tc>
        <w:tc>
          <w:tcPr>
            <w:tcW w:w="128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81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714"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bl>
    <w:p w:rsidR="004723AE" w:rsidRDefault="004723AE">
      <w:pPr>
        <w:pStyle w:val="a0"/>
        <w:ind w:firstLineChars="0" w:firstLine="0"/>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20</w:t>
      </w:r>
      <w:r>
        <w:rPr>
          <w:sz w:val="21"/>
          <w:szCs w:val="21"/>
        </w:rPr>
        <w:t xml:space="preserve"> </w:t>
      </w:r>
      <w:r>
        <w:rPr>
          <w:rFonts w:hint="eastAsia"/>
          <w:sz w:val="21"/>
          <w:szCs w:val="21"/>
        </w:rPr>
        <w:t>用户信息数据</w:t>
      </w:r>
      <w:r>
        <w:rPr>
          <w:sz w:val="21"/>
          <w:szCs w:val="21"/>
        </w:rPr>
        <w:t>表</w:t>
      </w:r>
    </w:p>
    <w:p w:rsidR="004723AE" w:rsidRDefault="004723AE">
      <w:pPr>
        <w:pStyle w:val="a0"/>
        <w:ind w:firstLineChars="0" w:firstLine="0"/>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1747"/>
        <w:gridCol w:w="1072"/>
        <w:gridCol w:w="1597"/>
        <w:gridCol w:w="1377"/>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帖子</w:t>
            </w:r>
            <w:r>
              <w:rPr>
                <w:rFonts w:ascii="Times New Roman" w:hAnsi="Times New Roman" w:cs="Times New Roman" w:hint="eastAsia"/>
                <w:sz w:val="18"/>
                <w:szCs w:val="18"/>
              </w:rPr>
              <w:t>id</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BLOG_ID</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bookmarkStart w:id="803" w:name="OLE_LINK17" w:colFirst="4" w:colLast="4"/>
            <w:r>
              <w:rPr>
                <w:rFonts w:ascii="Times New Roman" w:hAnsi="Times New Roman" w:cs="Times New Roman" w:hint="eastAsia"/>
                <w:sz w:val="18"/>
                <w:szCs w:val="18"/>
              </w:rPr>
              <w:t>用户</w:t>
            </w:r>
            <w:r>
              <w:rPr>
                <w:rFonts w:ascii="Times New Roman" w:hAnsi="Times New Roman" w:cs="Times New Roman" w:hint="eastAsia"/>
                <w:sz w:val="18"/>
                <w:szCs w:val="18"/>
              </w:rPr>
              <w:t>id</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US_ID</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bookmarkEnd w:id="803"/>
      <w:tr w:rsidR="004723AE">
        <w:trPr>
          <w:trHeight w:val="90"/>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发表时间</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SEND_TIME</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帖子图片</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BLOG_IMG</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被赞的数目</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UPVOTE_NO</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int</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被评论的数目</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COMMENT_NO</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int</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被收藏的数目</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COLLECT_NO</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int</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是否已删除</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IS_DELETE</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rPr>
          <w:trHeight w:val="310"/>
        </w:trPr>
        <w:tc>
          <w:tcPr>
            <w:tcW w:w="1720" w:type="dxa"/>
            <w:tcBorders>
              <w:top w:val="single" w:sz="4" w:space="0" w:color="000000"/>
              <w:left w:val="nil"/>
              <w:bottom w:val="single" w:sz="4" w:space="0" w:color="000000"/>
              <w:right w:val="single" w:sz="4" w:space="0" w:color="000000"/>
            </w:tcBorders>
          </w:tcPr>
          <w:p w:rsidR="004723AE" w:rsidRDefault="001B300A">
            <w:pPr>
              <w:widowControl/>
              <w:tabs>
                <w:tab w:val="left" w:pos="520"/>
              </w:tabs>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帖子内容</w:t>
            </w:r>
          </w:p>
        </w:tc>
        <w:tc>
          <w:tcPr>
            <w:tcW w:w="174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CONTENT</w:t>
            </w:r>
          </w:p>
        </w:tc>
        <w:tc>
          <w:tcPr>
            <w:tcW w:w="107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597"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1377"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bl>
    <w:p w:rsidR="004723AE" w:rsidRDefault="004723AE">
      <w:pPr>
        <w:pStyle w:val="a0"/>
        <w:ind w:firstLineChars="0" w:firstLine="0"/>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21</w:t>
      </w:r>
      <w:r>
        <w:rPr>
          <w:sz w:val="21"/>
          <w:szCs w:val="21"/>
        </w:rPr>
        <w:t xml:space="preserve"> </w:t>
      </w:r>
      <w:r>
        <w:rPr>
          <w:rFonts w:hint="eastAsia"/>
          <w:sz w:val="21"/>
          <w:szCs w:val="21"/>
        </w:rPr>
        <w:t>帖子信息数据</w:t>
      </w:r>
      <w:r>
        <w:rPr>
          <w:sz w:val="21"/>
          <w:szCs w:val="21"/>
        </w:rPr>
        <w:t>表</w:t>
      </w:r>
    </w:p>
    <w:p w:rsidR="004723AE" w:rsidRDefault="004723AE">
      <w:pPr>
        <w:pStyle w:val="a0"/>
        <w:ind w:firstLineChars="0" w:firstLine="0"/>
      </w:pPr>
    </w:p>
    <w:p w:rsidR="004723AE" w:rsidRDefault="004723AE">
      <w:pPr>
        <w:pStyle w:val="a0"/>
        <w:ind w:firstLineChars="0" w:firstLine="0"/>
      </w:pPr>
    </w:p>
    <w:p w:rsidR="004723AE" w:rsidRDefault="004723AE">
      <w:pPr>
        <w:pStyle w:val="a0"/>
        <w:ind w:firstLineChars="0" w:firstLine="0"/>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2449"/>
        <w:gridCol w:w="1273"/>
        <w:gridCol w:w="1091"/>
        <w:gridCol w:w="980"/>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lastRenderedPageBreak/>
              <w:t>问题回复记录</w:t>
            </w:r>
            <w:r>
              <w:rPr>
                <w:rFonts w:ascii="Times New Roman" w:hAnsi="Times New Roman" w:cs="Times New Roman" w:hint="eastAsia"/>
                <w:sz w:val="18"/>
                <w:szCs w:val="18"/>
              </w:rPr>
              <w:t>id</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REQUEST_REPLY_ID</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疑问</w:t>
            </w:r>
            <w:r>
              <w:rPr>
                <w:rFonts w:ascii="Times New Roman" w:hAnsi="Times New Roman" w:cs="Times New Roman" w:hint="eastAsia"/>
                <w:sz w:val="18"/>
                <w:szCs w:val="18"/>
              </w:rPr>
              <w:t>id</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QUESITION_ID</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回复人</w:t>
            </w:r>
            <w:r>
              <w:rPr>
                <w:rFonts w:ascii="Times New Roman" w:hAnsi="Times New Roman" w:cs="Times New Roman" w:hint="eastAsia"/>
                <w:sz w:val="18"/>
                <w:szCs w:val="18"/>
              </w:rPr>
              <w:t>id</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REPLY_US_ID</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解决方案内容</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REPLY_CONTENT</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解决方案回复内容</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REPLY_REPLY_CONTENT</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回复日期</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REPLY_DATE</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timestamp</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是否解决</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IS_OK</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bl>
    <w:p w:rsidR="004723AE" w:rsidRDefault="004723AE">
      <w:pPr>
        <w:pStyle w:val="a0"/>
        <w:ind w:firstLineChars="0" w:firstLine="0"/>
      </w:pPr>
    </w:p>
    <w:p w:rsidR="004723AE" w:rsidRDefault="004723AE">
      <w:pPr>
        <w:pStyle w:val="a0"/>
        <w:ind w:firstLineChars="0" w:firstLine="0"/>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20</w:t>
      </w:r>
      <w:r>
        <w:rPr>
          <w:sz w:val="21"/>
          <w:szCs w:val="21"/>
        </w:rPr>
        <w:t xml:space="preserve"> </w:t>
      </w:r>
      <w:r>
        <w:rPr>
          <w:rFonts w:hint="eastAsia"/>
          <w:sz w:val="21"/>
          <w:szCs w:val="21"/>
        </w:rPr>
        <w:t>问题回复信息数据</w:t>
      </w:r>
      <w:r>
        <w:rPr>
          <w:sz w:val="21"/>
          <w:szCs w:val="21"/>
        </w:rPr>
        <w:t>表</w:t>
      </w:r>
    </w:p>
    <w:p w:rsidR="004723AE" w:rsidRDefault="004723AE">
      <w:pPr>
        <w:pStyle w:val="a0"/>
        <w:ind w:firstLineChars="0" w:firstLine="0"/>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2449"/>
        <w:gridCol w:w="1273"/>
        <w:gridCol w:w="1091"/>
        <w:gridCol w:w="980"/>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网站</w:t>
            </w:r>
            <w:r>
              <w:rPr>
                <w:rFonts w:ascii="Times New Roman" w:hAnsi="Times New Roman" w:cs="Times New Roman" w:hint="eastAsia"/>
                <w:sz w:val="18"/>
                <w:szCs w:val="18"/>
              </w:rPr>
              <w:t>id</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WEBSITE_ID</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int</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网站地址</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WEB_URL</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网站名称</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WEBSITE_NAME</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rPr>
                <w:rFonts w:ascii="Times New Roman" w:hAnsi="Times New Roman" w:cs="Times New Roman"/>
                <w:sz w:val="18"/>
                <w:szCs w:val="18"/>
              </w:rPr>
            </w:pPr>
            <w:r>
              <w:rPr>
                <w:rFonts w:ascii="Times New Roman" w:hAnsi="Times New Roman" w:cs="Times New Roman" w:hint="eastAsia"/>
                <w:sz w:val="18"/>
                <w:szCs w:val="18"/>
              </w:rPr>
              <w:t xml:space="preserve">    </w:t>
            </w:r>
            <w:r>
              <w:rPr>
                <w:rFonts w:ascii="Times New Roman" w:hAnsi="Times New Roman" w:cs="Times New Roman" w:hint="eastAsia"/>
                <w:sz w:val="18"/>
                <w:szCs w:val="18"/>
              </w:rPr>
              <w:t>备注</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NOTES</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网站类型</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TYPE</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分享人</w:t>
            </w:r>
            <w:r>
              <w:rPr>
                <w:rFonts w:ascii="Times New Roman" w:hAnsi="Times New Roman" w:cs="Times New Roman" w:hint="eastAsia"/>
                <w:sz w:val="18"/>
                <w:szCs w:val="18"/>
              </w:rPr>
              <w:t>id</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US_ID</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分享日期</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DATE</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sz w:val="18"/>
                <w:szCs w:val="18"/>
              </w:rPr>
              <w:t>timestamp</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是否已过期</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IS_OUTTIME</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bl>
    <w:p w:rsidR="004723AE" w:rsidRDefault="004723AE">
      <w:pPr>
        <w:pStyle w:val="a0"/>
        <w:ind w:firstLineChars="0" w:firstLine="0"/>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21</w:t>
      </w:r>
      <w:r>
        <w:rPr>
          <w:sz w:val="21"/>
          <w:szCs w:val="21"/>
        </w:rPr>
        <w:t xml:space="preserve"> </w:t>
      </w:r>
      <w:r>
        <w:rPr>
          <w:rFonts w:hint="eastAsia"/>
          <w:sz w:val="21"/>
          <w:szCs w:val="21"/>
        </w:rPr>
        <w:t>主内网站分类信息数据</w:t>
      </w:r>
      <w:r>
        <w:rPr>
          <w:sz w:val="21"/>
          <w:szCs w:val="21"/>
        </w:rPr>
        <w:t>表</w:t>
      </w:r>
    </w:p>
    <w:p w:rsidR="004723AE" w:rsidRDefault="004723AE">
      <w:pPr>
        <w:pStyle w:val="a0"/>
        <w:ind w:firstLineChars="0" w:firstLine="0"/>
      </w:pPr>
    </w:p>
    <w:p w:rsidR="004723AE" w:rsidRDefault="004723AE">
      <w:pPr>
        <w:pStyle w:val="a0"/>
        <w:ind w:firstLineChars="0" w:firstLine="0"/>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919"/>
        <w:gridCol w:w="2602"/>
        <w:gridCol w:w="1196"/>
        <w:gridCol w:w="911"/>
        <w:gridCol w:w="885"/>
      </w:tblGrid>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bookmarkStart w:id="804" w:name="OLE_LINK18"/>
            <w:r>
              <w:rPr>
                <w:rFonts w:ascii="Times New Roman" w:hAnsi="Times New Roman" w:cs="宋体" w:hint="eastAsia"/>
                <w:kern w:val="0"/>
                <w:sz w:val="21"/>
                <w:szCs w:val="21"/>
                <w:lang w:bidi="ar"/>
              </w:rPr>
              <w:t>名称</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教会</w:t>
            </w:r>
            <w:r>
              <w:rPr>
                <w:rFonts w:ascii="Times New Roman" w:hAnsi="Times New Roman" w:cs="Times New Roman" w:hint="eastAsia"/>
                <w:sz w:val="18"/>
                <w:szCs w:val="18"/>
              </w:rPr>
              <w:t>id</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CHURCH_ID</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int</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提供信息的用户</w:t>
            </w:r>
            <w:r>
              <w:rPr>
                <w:rFonts w:ascii="Times New Roman" w:hAnsi="Times New Roman" w:cs="Times New Roman" w:hint="eastAsia"/>
                <w:sz w:val="18"/>
                <w:szCs w:val="18"/>
              </w:rPr>
              <w:t>id</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US_ID</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教会名称</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CHURCH_NAME</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教会类型</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TYPE</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教会所在地</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AREA</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教会聚会详细地址</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ADDRESS</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教会敬</w:t>
            </w:r>
            <w:proofErr w:type="gramStart"/>
            <w:r>
              <w:rPr>
                <w:rFonts w:ascii="Times New Roman" w:hAnsi="Times New Roman" w:cs="宋体" w:hint="eastAsia"/>
                <w:kern w:val="0"/>
                <w:sz w:val="18"/>
                <w:szCs w:val="18"/>
                <w:lang w:bidi="ar"/>
              </w:rPr>
              <w:t>拜时间</w:t>
            </w:r>
            <w:proofErr w:type="gramEnd"/>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ADORATION_TIME</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sz w:val="18"/>
                <w:szCs w:val="18"/>
              </w:rPr>
              <w:t>timestamp</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教会简介</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CHURCH_PS</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教会负责人名称</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CHURCH_MASTER_NAME</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教会负责人联系方式</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CHURCH_MASTER_TEL</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教会负责人邮箱账号</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CHURCH_MASTER_EMAIL</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bookmarkEnd w:id="804"/>
    </w:tbl>
    <w:p w:rsidR="004723AE" w:rsidRDefault="004723AE">
      <w:pPr>
        <w:pStyle w:val="a0"/>
        <w:ind w:firstLineChars="0" w:firstLine="0"/>
      </w:pPr>
    </w:p>
    <w:p w:rsidR="004723AE" w:rsidRDefault="001B300A">
      <w:pPr>
        <w:jc w:val="center"/>
        <w:rPr>
          <w:sz w:val="21"/>
          <w:szCs w:val="21"/>
        </w:rPr>
      </w:pPr>
      <w:r>
        <w:rPr>
          <w:sz w:val="21"/>
          <w:szCs w:val="21"/>
        </w:rPr>
        <w:lastRenderedPageBreak/>
        <w:t>表</w:t>
      </w:r>
      <w:r>
        <w:rPr>
          <w:rFonts w:hint="eastAsia"/>
          <w:sz w:val="21"/>
          <w:szCs w:val="21"/>
        </w:rPr>
        <w:t>5</w:t>
      </w:r>
      <w:r>
        <w:rPr>
          <w:sz w:val="21"/>
          <w:szCs w:val="21"/>
        </w:rPr>
        <w:t>-</w:t>
      </w:r>
      <w:r>
        <w:rPr>
          <w:rFonts w:hint="eastAsia"/>
          <w:sz w:val="21"/>
          <w:szCs w:val="21"/>
        </w:rPr>
        <w:t>22</w:t>
      </w:r>
      <w:r>
        <w:rPr>
          <w:sz w:val="21"/>
          <w:szCs w:val="21"/>
        </w:rPr>
        <w:t xml:space="preserve"> </w:t>
      </w:r>
      <w:r>
        <w:rPr>
          <w:rFonts w:hint="eastAsia"/>
          <w:sz w:val="21"/>
          <w:szCs w:val="21"/>
        </w:rPr>
        <w:t>教会信息数据</w:t>
      </w:r>
      <w:r>
        <w:rPr>
          <w:sz w:val="21"/>
          <w:szCs w:val="21"/>
        </w:rPr>
        <w:t>表</w:t>
      </w:r>
    </w:p>
    <w:p w:rsidR="004723AE" w:rsidRDefault="001B300A">
      <w:r>
        <w:rPr>
          <w:rFonts w:hint="eastAsia"/>
        </w:rPr>
        <w:t xml:space="preserve">      </w:t>
      </w: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919"/>
        <w:gridCol w:w="2602"/>
        <w:gridCol w:w="1196"/>
        <w:gridCol w:w="911"/>
        <w:gridCol w:w="885"/>
      </w:tblGrid>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日志编号</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LOG_ID</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int</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日志标题</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LOG_TITLE</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用户</w:t>
            </w:r>
            <w:r>
              <w:rPr>
                <w:rFonts w:ascii="Times New Roman" w:hAnsi="Times New Roman" w:cs="Times New Roman" w:hint="eastAsia"/>
                <w:sz w:val="18"/>
                <w:szCs w:val="18"/>
              </w:rPr>
              <w:t>id</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US_ID</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日志内容</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tabs>
                <w:tab w:val="center" w:pos="1255"/>
                <w:tab w:val="right" w:pos="2386"/>
              </w:tabs>
              <w:jc w:val="left"/>
              <w:rPr>
                <w:rFonts w:ascii="Times New Roman" w:hAnsi="Times New Roman" w:cs="Times New Roman"/>
                <w:sz w:val="18"/>
                <w:szCs w:val="18"/>
              </w:rPr>
            </w:pPr>
            <w:r>
              <w:rPr>
                <w:rFonts w:ascii="Times New Roman" w:hAnsi="Times New Roman" w:cs="Times New Roman" w:hint="eastAsia"/>
                <w:sz w:val="18"/>
                <w:szCs w:val="18"/>
              </w:rPr>
              <w:tab/>
              <w:t>LOG_CONTENT</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发表日期</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SEND_DATE</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188"/>
        </w:trPr>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是否删除</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IS_DELETE</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日志类型</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LOG_TYPE</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sz w:val="18"/>
                <w:szCs w:val="18"/>
              </w:rPr>
              <w:t>timestamp</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919"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宋体"/>
                <w:kern w:val="0"/>
                <w:sz w:val="18"/>
                <w:szCs w:val="18"/>
                <w:lang w:bidi="ar"/>
              </w:rPr>
            </w:pPr>
            <w:r>
              <w:rPr>
                <w:rFonts w:ascii="Times New Roman" w:hAnsi="Times New Roman" w:cs="宋体" w:hint="eastAsia"/>
                <w:kern w:val="0"/>
                <w:sz w:val="18"/>
                <w:szCs w:val="18"/>
                <w:lang w:bidi="ar"/>
              </w:rPr>
              <w:t>修改日期</w:t>
            </w:r>
          </w:p>
        </w:tc>
        <w:tc>
          <w:tcPr>
            <w:tcW w:w="2602"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LOG_UPDATE_DATE</w:t>
            </w:r>
          </w:p>
        </w:tc>
        <w:tc>
          <w:tcPr>
            <w:tcW w:w="1196"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91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885"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bl>
    <w:p w:rsidR="004723AE" w:rsidRDefault="004723AE"/>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23</w:t>
      </w:r>
      <w:r>
        <w:rPr>
          <w:sz w:val="21"/>
          <w:szCs w:val="21"/>
        </w:rPr>
        <w:t xml:space="preserve"> </w:t>
      </w:r>
      <w:r>
        <w:rPr>
          <w:rFonts w:hint="eastAsia"/>
          <w:sz w:val="21"/>
          <w:szCs w:val="21"/>
        </w:rPr>
        <w:t>日志信息数据</w:t>
      </w:r>
      <w:r>
        <w:rPr>
          <w:sz w:val="21"/>
          <w:szCs w:val="21"/>
        </w:rPr>
        <w:t>表</w:t>
      </w:r>
    </w:p>
    <w:p w:rsidR="004723AE" w:rsidRDefault="004723AE">
      <w:pPr>
        <w:jc w:val="center"/>
        <w:rPr>
          <w:sz w:val="21"/>
          <w:szCs w:val="21"/>
        </w:rPr>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2449"/>
        <w:gridCol w:w="1273"/>
        <w:gridCol w:w="1091"/>
        <w:gridCol w:w="980"/>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bookmarkStart w:id="805" w:name="OLE_LINK19" w:colFirst="4" w:colLast="4"/>
            <w:r>
              <w:rPr>
                <w:rFonts w:ascii="Times New Roman" w:hAnsi="Times New Roman" w:cs="Times New Roman" w:hint="eastAsia"/>
                <w:sz w:val="18"/>
                <w:szCs w:val="18"/>
              </w:rPr>
              <w:t>大分类编码</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b_class_cd</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bookmarkEnd w:id="805"/>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大分类名称</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b_class_nm</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小分类编码</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s_class_cd</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小分类名称</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s_class_nm</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备注</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exp</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bl>
    <w:p w:rsidR="004723AE" w:rsidRDefault="004723AE">
      <w:pPr>
        <w:jc w:val="center"/>
        <w:rPr>
          <w:sz w:val="21"/>
          <w:szCs w:val="21"/>
        </w:rPr>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24</w:t>
      </w:r>
      <w:r>
        <w:rPr>
          <w:sz w:val="21"/>
          <w:szCs w:val="21"/>
        </w:rPr>
        <w:t xml:space="preserve"> </w:t>
      </w:r>
      <w:r>
        <w:rPr>
          <w:rFonts w:hint="eastAsia"/>
          <w:sz w:val="21"/>
          <w:szCs w:val="21"/>
        </w:rPr>
        <w:t>公共编码</w:t>
      </w:r>
      <w:r>
        <w:rPr>
          <w:sz w:val="21"/>
          <w:szCs w:val="21"/>
        </w:rPr>
        <w:t>表</w:t>
      </w:r>
    </w:p>
    <w:p w:rsidR="004723AE" w:rsidRDefault="004723AE">
      <w:pPr>
        <w:jc w:val="center"/>
        <w:rPr>
          <w:sz w:val="21"/>
          <w:szCs w:val="21"/>
        </w:rPr>
      </w:pPr>
    </w:p>
    <w:tbl>
      <w:tblPr>
        <w:tblW w:w="7513" w:type="dxa"/>
        <w:tblInd w:w="250"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1720"/>
        <w:gridCol w:w="2449"/>
        <w:gridCol w:w="1273"/>
        <w:gridCol w:w="1091"/>
        <w:gridCol w:w="980"/>
      </w:tblGrid>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名称</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字段名称</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数据类型</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主键</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kern w:val="0"/>
                <w:sz w:val="21"/>
                <w:szCs w:val="21"/>
                <w:lang w:bidi="ar"/>
              </w:rPr>
              <w:t>非空</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登录账号</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US_ID</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登录密码</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US_PS</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姓名</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US_NAME</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Yes</w:t>
            </w:r>
          </w:p>
        </w:tc>
      </w:tr>
      <w:tr w:rsidR="004723AE">
        <w:trPr>
          <w:trHeight w:val="283"/>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宋体" w:hint="eastAsia"/>
                <w:kern w:val="0"/>
                <w:sz w:val="18"/>
                <w:szCs w:val="18"/>
                <w:lang w:bidi="ar"/>
              </w:rPr>
              <w:t>性别</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SEX</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tr w:rsidR="004723AE">
        <w:trPr>
          <w:trHeight w:val="321"/>
        </w:trPr>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bookmarkStart w:id="806" w:name="OLE_LINK21" w:colFirst="3" w:colLast="3"/>
            <w:r>
              <w:rPr>
                <w:rFonts w:ascii="Times New Roman" w:hAnsi="Times New Roman" w:cs="Times New Roman" w:hint="eastAsia"/>
                <w:sz w:val="18"/>
                <w:szCs w:val="18"/>
              </w:rPr>
              <w:t>手机号</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kern w:val="0"/>
                <w:sz w:val="18"/>
                <w:szCs w:val="18"/>
                <w:lang w:bidi="ar"/>
              </w:rPr>
              <w:t>TEL</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kern w:val="0"/>
                <w:sz w:val="18"/>
                <w:szCs w:val="18"/>
                <w:lang w:bidi="ar"/>
              </w:rPr>
              <w:t>No</w:t>
            </w:r>
          </w:p>
        </w:tc>
      </w:tr>
      <w:bookmarkEnd w:id="806"/>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邮箱账号</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EMAIL</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r w:rsidR="004723AE">
        <w:tc>
          <w:tcPr>
            <w:tcW w:w="1720"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18"/>
                <w:szCs w:val="18"/>
              </w:rPr>
            </w:pPr>
            <w:r>
              <w:rPr>
                <w:rFonts w:ascii="Times New Roman" w:hAnsi="Times New Roman" w:cs="Times New Roman" w:hint="eastAsia"/>
                <w:sz w:val="18"/>
                <w:szCs w:val="18"/>
              </w:rPr>
              <w:t>是否认证</w:t>
            </w:r>
          </w:p>
        </w:tc>
        <w:tc>
          <w:tcPr>
            <w:tcW w:w="2449"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hint="eastAsia"/>
                <w:kern w:val="0"/>
                <w:sz w:val="18"/>
                <w:szCs w:val="18"/>
                <w:lang w:bidi="ar"/>
              </w:rPr>
              <w:t>AUTHENTICATION</w:t>
            </w:r>
          </w:p>
        </w:tc>
        <w:tc>
          <w:tcPr>
            <w:tcW w:w="1273"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varchar</w:t>
            </w:r>
          </w:p>
        </w:tc>
        <w:tc>
          <w:tcPr>
            <w:tcW w:w="1091" w:type="dxa"/>
            <w:tcBorders>
              <w:top w:val="single" w:sz="4" w:space="0" w:color="000000"/>
              <w:left w:val="single" w:sz="4" w:space="0" w:color="000000"/>
              <w:bottom w:val="single" w:sz="4" w:space="0" w:color="000000"/>
              <w:right w:val="single" w:sz="4" w:space="0" w:color="000000"/>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c>
          <w:tcPr>
            <w:tcW w:w="980"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kern w:val="0"/>
                <w:sz w:val="18"/>
                <w:szCs w:val="18"/>
                <w:lang w:bidi="ar"/>
              </w:rPr>
            </w:pPr>
            <w:r>
              <w:rPr>
                <w:rFonts w:ascii="Times New Roman" w:hAnsi="Times New Roman" w:cs="Times New Roman"/>
                <w:kern w:val="0"/>
                <w:sz w:val="18"/>
                <w:szCs w:val="18"/>
                <w:lang w:bidi="ar"/>
              </w:rPr>
              <w:t>No</w:t>
            </w:r>
          </w:p>
        </w:tc>
      </w:tr>
    </w:tbl>
    <w:p w:rsidR="004723AE" w:rsidRDefault="004723AE">
      <w:pPr>
        <w:jc w:val="center"/>
        <w:rPr>
          <w:sz w:val="21"/>
          <w:szCs w:val="21"/>
        </w:rPr>
      </w:pPr>
    </w:p>
    <w:p w:rsidR="004723AE" w:rsidRDefault="001B300A">
      <w:pPr>
        <w:jc w:val="center"/>
        <w:rPr>
          <w:sz w:val="21"/>
          <w:szCs w:val="21"/>
        </w:rPr>
      </w:pPr>
      <w:r>
        <w:rPr>
          <w:sz w:val="21"/>
          <w:szCs w:val="21"/>
        </w:rPr>
        <w:t>表</w:t>
      </w:r>
      <w:r>
        <w:rPr>
          <w:rFonts w:hint="eastAsia"/>
          <w:sz w:val="21"/>
          <w:szCs w:val="21"/>
        </w:rPr>
        <w:t>5</w:t>
      </w:r>
      <w:r>
        <w:rPr>
          <w:sz w:val="21"/>
          <w:szCs w:val="21"/>
        </w:rPr>
        <w:t>-</w:t>
      </w:r>
      <w:r>
        <w:rPr>
          <w:rFonts w:hint="eastAsia"/>
          <w:sz w:val="21"/>
          <w:szCs w:val="21"/>
        </w:rPr>
        <w:t xml:space="preserve"> 25</w:t>
      </w:r>
      <w:r>
        <w:rPr>
          <w:rFonts w:hint="eastAsia"/>
          <w:sz w:val="21"/>
          <w:szCs w:val="21"/>
        </w:rPr>
        <w:t>后台系统管理员用户信息</w:t>
      </w:r>
      <w:r>
        <w:rPr>
          <w:sz w:val="21"/>
          <w:szCs w:val="21"/>
        </w:rPr>
        <w:t>表</w:t>
      </w:r>
    </w:p>
    <w:p w:rsidR="004723AE" w:rsidRDefault="004723AE">
      <w:pPr>
        <w:jc w:val="center"/>
        <w:rPr>
          <w:sz w:val="21"/>
          <w:szCs w:val="21"/>
        </w:rPr>
      </w:pPr>
    </w:p>
    <w:p w:rsidR="004723AE" w:rsidRDefault="001B300A">
      <w:pPr>
        <w:widowControl/>
        <w:ind w:firstLine="465"/>
        <w:rPr>
          <w:rFonts w:ascii="Times New Roman" w:hAnsi="Times New Roman" w:cs="Times New Roman"/>
        </w:rPr>
      </w:pPr>
      <w:r>
        <w:rPr>
          <w:rFonts w:ascii="Times New Roman" w:hAnsi="Times New Roman" w:cs="宋体" w:hint="eastAsia"/>
          <w:kern w:val="0"/>
          <w:szCs w:val="24"/>
          <w:lang w:bidi="ar"/>
        </w:rPr>
        <w:t>本文设计的青年团</w:t>
      </w:r>
      <w:proofErr w:type="gramStart"/>
      <w:r>
        <w:rPr>
          <w:rFonts w:ascii="Times New Roman" w:hAnsi="Times New Roman" w:cs="宋体" w:hint="eastAsia"/>
          <w:kern w:val="0"/>
          <w:szCs w:val="24"/>
          <w:lang w:bidi="ar"/>
        </w:rPr>
        <w:t>契</w:t>
      </w:r>
      <w:proofErr w:type="gramEnd"/>
      <w:r>
        <w:rPr>
          <w:rFonts w:ascii="Times New Roman" w:hAnsi="Times New Roman" w:cs="宋体" w:hint="eastAsia"/>
          <w:kern w:val="0"/>
          <w:szCs w:val="24"/>
          <w:lang w:bidi="ar"/>
        </w:rPr>
        <w:t>分享交流系统的数据库各个功能数据表</w:t>
      </w:r>
      <w:r>
        <w:rPr>
          <w:rFonts w:ascii="Times New Roman" w:hAnsi="Times New Roman" w:cs="Times New Roman"/>
          <w:kern w:val="0"/>
          <w:szCs w:val="24"/>
          <w:lang w:bidi="ar"/>
        </w:rPr>
        <w:t>5-7</w:t>
      </w:r>
      <w:r>
        <w:rPr>
          <w:rFonts w:ascii="Times New Roman" w:hAnsi="Times New Roman" w:cs="宋体" w:hint="eastAsia"/>
          <w:kern w:val="0"/>
          <w:szCs w:val="24"/>
          <w:lang w:bidi="ar"/>
        </w:rPr>
        <w:t>。</w:t>
      </w:r>
    </w:p>
    <w:p w:rsidR="004723AE" w:rsidRDefault="004723AE">
      <w:pPr>
        <w:widowControl/>
        <w:ind w:firstLine="465"/>
        <w:jc w:val="center"/>
        <w:rPr>
          <w:rFonts w:ascii="Times New Roman" w:hAnsi="Times New Roman" w:cs="Times New Roman"/>
          <w:sz w:val="21"/>
          <w:szCs w:val="21"/>
        </w:rPr>
      </w:pPr>
    </w:p>
    <w:tbl>
      <w:tblPr>
        <w:tblpPr w:leftFromText="180" w:rightFromText="180" w:vertAnchor="text" w:horzAnchor="page" w:tblpX="1605" w:tblpY="15"/>
        <w:tblOverlap w:val="never"/>
        <w:tblW w:w="7621" w:type="dxa"/>
        <w:tblBorders>
          <w:top w:val="single" w:sz="4" w:space="0" w:color="000000"/>
          <w:left w:val="none" w:sz="6" w:space="0" w:color="auto"/>
          <w:bottom w:val="single" w:sz="4" w:space="0" w:color="000000"/>
          <w:right w:val="none" w:sz="6" w:space="0" w:color="auto"/>
          <w:insideH w:val="single" w:sz="4" w:space="0" w:color="000000"/>
          <w:insideV w:val="single" w:sz="4" w:space="0" w:color="000000"/>
        </w:tblBorders>
        <w:tblLayout w:type="fixed"/>
        <w:tblLook w:val="04A0" w:firstRow="1" w:lastRow="0" w:firstColumn="1" w:lastColumn="0" w:noHBand="0" w:noVBand="1"/>
      </w:tblPr>
      <w:tblGrid>
        <w:gridCol w:w="3775"/>
        <w:gridCol w:w="3846"/>
      </w:tblGrid>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sz w:val="21"/>
                <w:szCs w:val="21"/>
                <w:lang w:bidi="ar"/>
              </w:rPr>
              <w:t>数据表</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sz w:val="21"/>
                <w:szCs w:val="21"/>
                <w:lang w:bidi="ar"/>
              </w:rPr>
              <w:t>功能</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Times New Roman" w:hint="eastAsia"/>
                <w:sz w:val="21"/>
                <w:szCs w:val="21"/>
              </w:rPr>
              <w:lastRenderedPageBreak/>
              <w:t>blog</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Times New Roman" w:hint="eastAsia"/>
                <w:sz w:val="21"/>
                <w:szCs w:val="21"/>
              </w:rPr>
              <w:t>帖子表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Times New Roman" w:hint="eastAsia"/>
                <w:sz w:val="21"/>
                <w:szCs w:val="21"/>
              </w:rPr>
              <w:t>church_info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Times New Roman" w:hint="eastAsia"/>
                <w:sz w:val="21"/>
                <w:szCs w:val="21"/>
              </w:rPr>
              <w:t>教会信息表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Times New Roman" w:hint="eastAsia"/>
                <w:sz w:val="21"/>
                <w:szCs w:val="21"/>
                <w:lang w:bidi="ar"/>
              </w:rPr>
              <w:t>comment_info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sz w:val="21"/>
                <w:szCs w:val="21"/>
                <w:lang w:bidi="ar"/>
              </w:rPr>
              <w:t>评论信息表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Times New Roman" w:hint="eastAsia"/>
                <w:sz w:val="21"/>
                <w:szCs w:val="21"/>
                <w:lang w:bidi="ar"/>
              </w:rPr>
              <w:t>fellowship_info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sz w:val="21"/>
                <w:szCs w:val="21"/>
                <w:lang w:bidi="ar"/>
              </w:rPr>
              <w:t>团</w:t>
            </w:r>
            <w:proofErr w:type="gramStart"/>
            <w:r>
              <w:rPr>
                <w:rFonts w:ascii="Times New Roman" w:hAnsi="Times New Roman" w:cs="宋体" w:hint="eastAsia"/>
                <w:sz w:val="21"/>
                <w:szCs w:val="21"/>
                <w:lang w:bidi="ar"/>
              </w:rPr>
              <w:t>契</w:t>
            </w:r>
            <w:proofErr w:type="gramEnd"/>
            <w:r>
              <w:rPr>
                <w:rFonts w:ascii="Times New Roman" w:hAnsi="Times New Roman" w:cs="宋体" w:hint="eastAsia"/>
                <w:sz w:val="21"/>
                <w:szCs w:val="21"/>
                <w:lang w:bidi="ar"/>
              </w:rPr>
              <w:t>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Times New Roman" w:hint="eastAsia"/>
                <w:sz w:val="21"/>
                <w:szCs w:val="21"/>
                <w:lang w:bidi="ar"/>
              </w:rPr>
              <w:t>fellowship_msg_info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Times New Roman" w:hint="eastAsia"/>
                <w:sz w:val="21"/>
                <w:szCs w:val="21"/>
              </w:rPr>
              <w:t>团</w:t>
            </w:r>
            <w:proofErr w:type="gramStart"/>
            <w:r>
              <w:rPr>
                <w:rFonts w:ascii="Times New Roman" w:hAnsi="Times New Roman" w:cs="Times New Roman" w:hint="eastAsia"/>
                <w:sz w:val="21"/>
                <w:szCs w:val="21"/>
              </w:rPr>
              <w:t>契</w:t>
            </w:r>
            <w:proofErr w:type="gramEnd"/>
            <w:r>
              <w:rPr>
                <w:rFonts w:ascii="Times New Roman" w:hAnsi="Times New Roman" w:cs="Times New Roman" w:hint="eastAsia"/>
                <w:sz w:val="21"/>
                <w:szCs w:val="21"/>
              </w:rPr>
              <w:t>公告信息表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rPr>
            </w:pPr>
            <w:r>
              <w:rPr>
                <w:rFonts w:ascii="Times New Roman" w:hAnsi="Times New Roman" w:cs="Times New Roman" w:hint="eastAsia"/>
                <w:sz w:val="21"/>
                <w:szCs w:val="21"/>
                <w:lang w:bidi="ar"/>
              </w:rPr>
              <w:t>fellowship_request</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Times New Roman"/>
                <w:sz w:val="21"/>
                <w:szCs w:val="21"/>
              </w:rPr>
            </w:pPr>
            <w:r>
              <w:rPr>
                <w:rFonts w:ascii="Times New Roman" w:hAnsi="Times New Roman" w:cs="宋体" w:hint="eastAsia"/>
                <w:sz w:val="21"/>
                <w:szCs w:val="21"/>
                <w:lang w:bidi="ar"/>
              </w:rPr>
              <w:t>团</w:t>
            </w:r>
            <w:proofErr w:type="gramStart"/>
            <w:r>
              <w:rPr>
                <w:rFonts w:ascii="Times New Roman" w:hAnsi="Times New Roman" w:cs="宋体" w:hint="eastAsia"/>
                <w:sz w:val="21"/>
                <w:szCs w:val="21"/>
                <w:lang w:bidi="ar"/>
              </w:rPr>
              <w:t>契</w:t>
            </w:r>
            <w:proofErr w:type="gramEnd"/>
            <w:r>
              <w:rPr>
                <w:rFonts w:ascii="Times New Roman" w:hAnsi="Times New Roman" w:cs="宋体" w:hint="eastAsia"/>
                <w:sz w:val="21"/>
                <w:szCs w:val="21"/>
                <w:lang w:bidi="ar"/>
              </w:rPr>
              <w:t>疑问信息表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inchrist_web_info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主内网址信息表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log</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日志信息表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manager_info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后台管理员信息表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my_friends_info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好友信息表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option_blog_info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帖子关系映射表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pray_wall_info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祷告</w:t>
            </w:r>
            <w:proofErr w:type="gramStart"/>
            <w:r>
              <w:rPr>
                <w:rFonts w:ascii="Times New Roman" w:hAnsi="Times New Roman" w:cs="宋体" w:hint="eastAsia"/>
                <w:sz w:val="21"/>
                <w:szCs w:val="21"/>
                <w:lang w:bidi="ar"/>
              </w:rPr>
              <w:t>墙信息</w:t>
            </w:r>
            <w:proofErr w:type="gramEnd"/>
            <w:r>
              <w:rPr>
                <w:rFonts w:ascii="Times New Roman" w:hAnsi="Times New Roman" w:cs="宋体" w:hint="eastAsia"/>
                <w:sz w:val="21"/>
                <w:szCs w:val="21"/>
                <w:lang w:bidi="ar"/>
              </w:rPr>
              <w:t>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public_mark_info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公众号信息表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reply_info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回复信息表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request_reply</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回复疑问信息表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sys_file_info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文件信息表</w:t>
            </w:r>
          </w:p>
        </w:tc>
      </w:tr>
      <w:tr w:rsidR="004723AE">
        <w:tc>
          <w:tcPr>
            <w:tcW w:w="3775" w:type="dxa"/>
            <w:tcBorders>
              <w:top w:val="single" w:sz="4" w:space="0" w:color="000000"/>
              <w:left w:val="nil"/>
              <w:bottom w:val="single" w:sz="4" w:space="0" w:color="000000"/>
              <w:right w:val="single" w:sz="4" w:space="0" w:color="000000"/>
            </w:tcBorders>
          </w:tcPr>
          <w:p w:rsidR="004723AE" w:rsidRDefault="001B300A">
            <w:pPr>
              <w:widowControl/>
              <w:jc w:val="center"/>
              <w:rPr>
                <w:rFonts w:ascii="Times New Roman" w:hAnsi="Times New Roman" w:cs="Times New Roman"/>
                <w:sz w:val="21"/>
                <w:szCs w:val="21"/>
                <w:lang w:bidi="ar"/>
              </w:rPr>
            </w:pPr>
            <w:r>
              <w:rPr>
                <w:rFonts w:ascii="Times New Roman" w:hAnsi="Times New Roman" w:cs="Times New Roman" w:hint="eastAsia"/>
                <w:sz w:val="21"/>
                <w:szCs w:val="21"/>
                <w:lang w:bidi="ar"/>
              </w:rPr>
              <w:t>user_info</w:t>
            </w:r>
          </w:p>
        </w:tc>
        <w:tc>
          <w:tcPr>
            <w:tcW w:w="3846" w:type="dxa"/>
            <w:tcBorders>
              <w:top w:val="single" w:sz="4" w:space="0" w:color="000000"/>
              <w:left w:val="single" w:sz="4" w:space="0" w:color="000000"/>
              <w:bottom w:val="single" w:sz="4" w:space="0" w:color="000000"/>
              <w:right w:val="nil"/>
            </w:tcBorders>
          </w:tcPr>
          <w:p w:rsidR="004723AE" w:rsidRDefault="001B300A">
            <w:pPr>
              <w:widowControl/>
              <w:jc w:val="center"/>
              <w:rPr>
                <w:rFonts w:ascii="Times New Roman" w:hAnsi="Times New Roman" w:cs="宋体"/>
                <w:sz w:val="21"/>
                <w:szCs w:val="21"/>
                <w:lang w:bidi="ar"/>
              </w:rPr>
            </w:pPr>
            <w:r>
              <w:rPr>
                <w:rFonts w:ascii="Times New Roman" w:hAnsi="Times New Roman" w:cs="宋体" w:hint="eastAsia"/>
                <w:sz w:val="21"/>
                <w:szCs w:val="21"/>
                <w:lang w:bidi="ar"/>
              </w:rPr>
              <w:t>用户信息表</w:t>
            </w:r>
          </w:p>
        </w:tc>
      </w:tr>
    </w:tbl>
    <w:p w:rsidR="004723AE" w:rsidRDefault="004723AE">
      <w:pPr>
        <w:jc w:val="center"/>
        <w:rPr>
          <w:sz w:val="21"/>
          <w:szCs w:val="21"/>
        </w:rPr>
      </w:pPr>
    </w:p>
    <w:p w:rsidR="004723AE" w:rsidRDefault="001B300A">
      <w:pPr>
        <w:widowControl/>
        <w:ind w:firstLine="465"/>
        <w:jc w:val="center"/>
        <w:rPr>
          <w:rFonts w:ascii="Times New Roman" w:hAnsi="Times New Roman" w:cs="Times New Roman"/>
          <w:sz w:val="21"/>
          <w:szCs w:val="21"/>
        </w:rPr>
      </w:pPr>
      <w:r>
        <w:rPr>
          <w:rFonts w:ascii="Times New Roman" w:hAnsi="Times New Roman" w:cs="宋体" w:hint="eastAsia"/>
          <w:kern w:val="0"/>
          <w:sz w:val="21"/>
          <w:szCs w:val="21"/>
          <w:lang w:bidi="ar"/>
        </w:rPr>
        <w:t>表</w:t>
      </w:r>
      <w:r>
        <w:rPr>
          <w:rFonts w:ascii="Times New Roman" w:hAnsi="Times New Roman" w:cs="Times New Roman"/>
          <w:kern w:val="0"/>
          <w:sz w:val="21"/>
          <w:szCs w:val="21"/>
          <w:lang w:bidi="ar"/>
        </w:rPr>
        <w:t>5-</w:t>
      </w:r>
      <w:r>
        <w:rPr>
          <w:rFonts w:ascii="Times New Roman" w:hAnsi="Times New Roman" w:cs="Times New Roman" w:hint="eastAsia"/>
          <w:kern w:val="0"/>
          <w:sz w:val="21"/>
          <w:szCs w:val="21"/>
          <w:lang w:bidi="ar"/>
        </w:rPr>
        <w:t>26</w:t>
      </w:r>
      <w:r>
        <w:rPr>
          <w:rFonts w:ascii="Times New Roman" w:hAnsi="Times New Roman" w:cs="Times New Roman"/>
          <w:kern w:val="0"/>
          <w:sz w:val="21"/>
          <w:szCs w:val="21"/>
          <w:lang w:bidi="ar"/>
        </w:rPr>
        <w:t xml:space="preserve"> </w:t>
      </w:r>
      <w:r>
        <w:rPr>
          <w:rFonts w:ascii="Times New Roman" w:hAnsi="Times New Roman" w:cs="宋体" w:hint="eastAsia"/>
          <w:kern w:val="0"/>
          <w:sz w:val="21"/>
          <w:szCs w:val="21"/>
          <w:lang w:bidi="ar"/>
        </w:rPr>
        <w:t>数据库功能数据表</w:t>
      </w:r>
    </w:p>
    <w:p w:rsidR="004723AE" w:rsidRDefault="004723AE">
      <w:pPr>
        <w:jc w:val="center"/>
        <w:rPr>
          <w:sz w:val="21"/>
          <w:szCs w:val="21"/>
        </w:rPr>
      </w:pPr>
    </w:p>
    <w:p w:rsidR="004723AE" w:rsidRDefault="004723AE">
      <w:pPr>
        <w:pStyle w:val="a0"/>
        <w:ind w:firstLineChars="0" w:firstLine="0"/>
      </w:pPr>
    </w:p>
    <w:p w:rsidR="004723AE" w:rsidRDefault="001B300A">
      <w:pPr>
        <w:pStyle w:val="2"/>
        <w:spacing w:beforeLines="50" w:before="156" w:after="0"/>
      </w:pPr>
      <w:bookmarkStart w:id="807" w:name="_Toc13428"/>
      <w:bookmarkStart w:id="808" w:name="_Toc390945985"/>
      <w:bookmarkStart w:id="809" w:name="_Toc451081500"/>
      <w:bookmarkStart w:id="810" w:name="_Toc13460"/>
      <w:bookmarkStart w:id="811" w:name="_Toc25326"/>
      <w:bookmarkStart w:id="812" w:name="_Toc19384"/>
      <w:bookmarkStart w:id="813" w:name="_Toc13632"/>
      <w:bookmarkStart w:id="814" w:name="_Toc16707"/>
      <w:bookmarkStart w:id="815" w:name="_Toc449212784"/>
      <w:bookmarkStart w:id="816" w:name="_Toc31456"/>
      <w:bookmarkStart w:id="817" w:name="_Toc451087709"/>
      <w:bookmarkStart w:id="818" w:name="_Toc32519"/>
      <w:bookmarkStart w:id="819" w:name="_Toc451086982"/>
      <w:bookmarkStart w:id="820" w:name="_Toc451087470"/>
      <w:bookmarkStart w:id="821" w:name="_Toc6857"/>
      <w:bookmarkStart w:id="822" w:name="_Toc23802"/>
      <w:bookmarkStart w:id="823" w:name="_Toc451112218"/>
      <w:r>
        <w:rPr>
          <w:rFonts w:hint="eastAsia"/>
        </w:rPr>
        <w:t>本章小结</w:t>
      </w:r>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rsidR="004723AE" w:rsidRDefault="001B300A">
      <w:pPr>
        <w:ind w:firstLine="480"/>
      </w:pPr>
      <w:r>
        <w:rPr>
          <w:rFonts w:hint="eastAsia"/>
        </w:rPr>
        <w:t>本章是</w:t>
      </w:r>
      <w:bookmarkStart w:id="824" w:name="OLE_LINK7"/>
      <w:r>
        <w:rPr>
          <w:rFonts w:hint="eastAsia"/>
        </w:rPr>
        <w:t>青年团</w:t>
      </w:r>
      <w:proofErr w:type="gramStart"/>
      <w:r>
        <w:rPr>
          <w:rFonts w:hint="eastAsia"/>
        </w:rPr>
        <w:t>契</w:t>
      </w:r>
      <w:proofErr w:type="gramEnd"/>
      <w:r>
        <w:rPr>
          <w:rFonts w:hint="eastAsia"/>
        </w:rPr>
        <w:t>分享交流系统</w:t>
      </w:r>
      <w:bookmarkEnd w:id="824"/>
      <w:r>
        <w:rPr>
          <w:rFonts w:hint="eastAsia"/>
        </w:rPr>
        <w:t>的详细设计阶段，在完成分享交流系统体系结构设计后，结合时序图的方式对各个功能模块进行详细地设计。最后是数据库系统的设计和数据库表的设计，以完成对青年团</w:t>
      </w:r>
      <w:proofErr w:type="gramStart"/>
      <w:r>
        <w:rPr>
          <w:rFonts w:hint="eastAsia"/>
        </w:rPr>
        <w:t>契</w:t>
      </w:r>
      <w:proofErr w:type="gramEnd"/>
      <w:r>
        <w:rPr>
          <w:rFonts w:hint="eastAsia"/>
        </w:rPr>
        <w:t>分享交流系统各个功能必要的后台支持。</w:t>
      </w:r>
    </w:p>
    <w:p w:rsidR="004723AE" w:rsidRDefault="004723AE">
      <w:pPr>
        <w:ind w:firstLine="480"/>
      </w:pPr>
    </w:p>
    <w:p w:rsidR="004723AE" w:rsidRDefault="001B300A">
      <w:pPr>
        <w:pStyle w:val="1"/>
        <w:spacing w:before="0" w:after="0"/>
      </w:pPr>
      <w:bookmarkStart w:id="825" w:name="_Toc4224"/>
      <w:bookmarkStart w:id="826" w:name="_Toc451087710"/>
      <w:bookmarkStart w:id="827" w:name="_Toc9770"/>
      <w:bookmarkStart w:id="828" w:name="_Toc449212785"/>
      <w:bookmarkStart w:id="829" w:name="_Toc451087471"/>
      <w:bookmarkStart w:id="830" w:name="_Toc451081501"/>
      <w:bookmarkStart w:id="831" w:name="_Toc8723"/>
      <w:bookmarkStart w:id="832" w:name="_Toc9079"/>
      <w:bookmarkStart w:id="833" w:name="_Toc451086983"/>
      <w:bookmarkStart w:id="834" w:name="_Toc11027"/>
      <w:bookmarkStart w:id="835" w:name="_Toc29621"/>
      <w:bookmarkStart w:id="836" w:name="_Toc8322"/>
      <w:bookmarkStart w:id="837" w:name="_Toc19346"/>
      <w:bookmarkStart w:id="838" w:name="_Toc4599"/>
      <w:bookmarkStart w:id="839" w:name="_Toc15714"/>
      <w:bookmarkStart w:id="840" w:name="OLE_LINK20"/>
      <w:bookmarkStart w:id="841" w:name="_Toc451112219"/>
      <w:r>
        <w:rPr>
          <w:rFonts w:hint="eastAsia"/>
        </w:rPr>
        <w:t>系统</w:t>
      </w:r>
      <w:r>
        <w:t>的实现</w:t>
      </w:r>
      <w:r>
        <w:rPr>
          <w:rFonts w:hint="eastAsia"/>
        </w:rPr>
        <w:t>和测试</w:t>
      </w:r>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1"/>
    </w:p>
    <w:bookmarkEnd w:id="840"/>
    <w:p w:rsidR="004723AE" w:rsidRDefault="004723AE">
      <w:pPr>
        <w:ind w:firstLine="480"/>
      </w:pPr>
    </w:p>
    <w:p w:rsidR="004723AE" w:rsidRDefault="004723AE">
      <w:pPr>
        <w:ind w:firstLine="480"/>
      </w:pPr>
    </w:p>
    <w:p w:rsidR="004723AE" w:rsidRDefault="001B300A">
      <w:r>
        <w:rPr>
          <w:rFonts w:hint="eastAsia"/>
        </w:rPr>
        <w:t>青年团</w:t>
      </w:r>
      <w:proofErr w:type="gramStart"/>
      <w:r>
        <w:rPr>
          <w:rFonts w:hint="eastAsia"/>
        </w:rPr>
        <w:t>契</w:t>
      </w:r>
      <w:proofErr w:type="gramEnd"/>
      <w:r>
        <w:rPr>
          <w:rFonts w:hint="eastAsia"/>
        </w:rPr>
        <w:t>分享交流系统实现了其研究和开发的目标，实现了</w:t>
      </w:r>
      <w:r>
        <w:rPr>
          <w:rFonts w:hint="eastAsia"/>
        </w:rPr>
        <w:t>1.</w:t>
      </w:r>
      <w:r>
        <w:rPr>
          <w:rFonts w:hint="eastAsia"/>
        </w:rPr>
        <w:t>用户发表帖子并且对其进行评论、收藏、点赞、删除等操作，发表日志，</w:t>
      </w:r>
      <w:r>
        <w:rPr>
          <w:rFonts w:hint="eastAsia"/>
        </w:rPr>
        <w:t>2.</w:t>
      </w:r>
      <w:r>
        <w:rPr>
          <w:rFonts w:hint="eastAsia"/>
        </w:rPr>
        <w:t>添加好友并且可以进入到好友个人中心查看好友的帖子信息。</w:t>
      </w:r>
      <w:r>
        <w:rPr>
          <w:rFonts w:hint="eastAsia"/>
        </w:rPr>
        <w:t>3.</w:t>
      </w:r>
      <w:r>
        <w:rPr>
          <w:rFonts w:hint="eastAsia"/>
        </w:rPr>
        <w:t>创建团</w:t>
      </w:r>
      <w:proofErr w:type="gramStart"/>
      <w:r>
        <w:rPr>
          <w:rFonts w:hint="eastAsia"/>
        </w:rPr>
        <w:t>契</w:t>
      </w:r>
      <w:proofErr w:type="gramEnd"/>
      <w:r>
        <w:rPr>
          <w:rFonts w:hint="eastAsia"/>
        </w:rPr>
        <w:t>，对其进行相应的管理操作。</w:t>
      </w:r>
      <w:r>
        <w:rPr>
          <w:rFonts w:hint="eastAsia"/>
        </w:rPr>
        <w:t>4.</w:t>
      </w:r>
      <w:r>
        <w:rPr>
          <w:rFonts w:hint="eastAsia"/>
        </w:rPr>
        <w:t>加入团</w:t>
      </w:r>
      <w:proofErr w:type="gramStart"/>
      <w:r>
        <w:rPr>
          <w:rFonts w:hint="eastAsia"/>
        </w:rPr>
        <w:t>契</w:t>
      </w:r>
      <w:proofErr w:type="gramEnd"/>
      <w:r>
        <w:rPr>
          <w:rFonts w:hint="eastAsia"/>
        </w:rPr>
        <w:t>，可以查看团</w:t>
      </w:r>
      <w:proofErr w:type="gramStart"/>
      <w:r>
        <w:rPr>
          <w:rFonts w:hint="eastAsia"/>
        </w:rPr>
        <w:t>契</w:t>
      </w:r>
      <w:proofErr w:type="gramEnd"/>
      <w:r>
        <w:rPr>
          <w:rFonts w:hint="eastAsia"/>
        </w:rPr>
        <w:t>公告信息，也可以查看团</w:t>
      </w:r>
      <w:proofErr w:type="gramStart"/>
      <w:r>
        <w:rPr>
          <w:rFonts w:hint="eastAsia"/>
        </w:rPr>
        <w:t>契</w:t>
      </w:r>
      <w:proofErr w:type="gramEnd"/>
      <w:r>
        <w:rPr>
          <w:rFonts w:hint="eastAsia"/>
        </w:rPr>
        <w:t>的相册图片，进行添加，删除等操作。可以在团</w:t>
      </w:r>
      <w:proofErr w:type="gramStart"/>
      <w:r>
        <w:rPr>
          <w:rFonts w:hint="eastAsia"/>
        </w:rPr>
        <w:t>契</w:t>
      </w:r>
      <w:proofErr w:type="gramEnd"/>
      <w:r>
        <w:rPr>
          <w:rFonts w:hint="eastAsia"/>
        </w:rPr>
        <w:t>祷告墙页面添加祷告</w:t>
      </w:r>
      <w:r>
        <w:rPr>
          <w:rFonts w:hint="eastAsia"/>
        </w:rPr>
        <w:lastRenderedPageBreak/>
        <w:t>信息。可以搜索团</w:t>
      </w:r>
      <w:proofErr w:type="gramStart"/>
      <w:r>
        <w:rPr>
          <w:rFonts w:hint="eastAsia"/>
        </w:rPr>
        <w:t>契</w:t>
      </w:r>
      <w:proofErr w:type="gramEnd"/>
      <w:r>
        <w:rPr>
          <w:rFonts w:hint="eastAsia"/>
        </w:rPr>
        <w:t>内其他人的祷告贴。可以在团</w:t>
      </w:r>
      <w:proofErr w:type="gramStart"/>
      <w:r>
        <w:rPr>
          <w:rFonts w:hint="eastAsia"/>
        </w:rPr>
        <w:t>契</w:t>
      </w:r>
      <w:proofErr w:type="gramEnd"/>
      <w:r>
        <w:rPr>
          <w:rFonts w:hint="eastAsia"/>
        </w:rPr>
        <w:t>问题答疑模块提交问题，跟团</w:t>
      </w:r>
      <w:proofErr w:type="gramStart"/>
      <w:r>
        <w:rPr>
          <w:rFonts w:hint="eastAsia"/>
        </w:rPr>
        <w:t>契</w:t>
      </w:r>
      <w:proofErr w:type="gramEnd"/>
      <w:r>
        <w:rPr>
          <w:rFonts w:hint="eastAsia"/>
        </w:rPr>
        <w:t>的其他人进行讨论互动。可以批量导入团</w:t>
      </w:r>
      <w:proofErr w:type="gramStart"/>
      <w:r>
        <w:rPr>
          <w:rFonts w:hint="eastAsia"/>
        </w:rPr>
        <w:t>契</w:t>
      </w:r>
      <w:proofErr w:type="gramEnd"/>
      <w:r>
        <w:rPr>
          <w:rFonts w:hint="eastAsia"/>
        </w:rPr>
        <w:t>成员。</w:t>
      </w:r>
      <w:r>
        <w:rPr>
          <w:rFonts w:hint="eastAsia"/>
        </w:rPr>
        <w:t>5.</w:t>
      </w:r>
      <w:r>
        <w:rPr>
          <w:rFonts w:hint="eastAsia"/>
        </w:rPr>
        <w:t>系统内搜索教会、团</w:t>
      </w:r>
      <w:proofErr w:type="gramStart"/>
      <w:r>
        <w:rPr>
          <w:rFonts w:hint="eastAsia"/>
        </w:rPr>
        <w:t>契</w:t>
      </w:r>
      <w:proofErr w:type="gramEnd"/>
      <w:r>
        <w:rPr>
          <w:rFonts w:hint="eastAsia"/>
        </w:rPr>
        <w:t>、系统用户的信息，进行相应的关注好友，加入</w:t>
      </w:r>
      <w:r>
        <w:rPr>
          <w:rFonts w:hint="eastAsia"/>
        </w:rPr>
        <w:t>团</w:t>
      </w:r>
      <w:proofErr w:type="gramStart"/>
      <w:r>
        <w:rPr>
          <w:rFonts w:hint="eastAsia"/>
        </w:rPr>
        <w:t>契</w:t>
      </w:r>
      <w:proofErr w:type="gramEnd"/>
      <w:r>
        <w:rPr>
          <w:rFonts w:hint="eastAsia"/>
        </w:rPr>
        <w:t>，查看教会信息等操作。</w:t>
      </w:r>
      <w:proofErr w:type="gramStart"/>
      <w:r>
        <w:rPr>
          <w:rFonts w:hint="eastAsia"/>
        </w:rPr>
        <w:t>理四大</w:t>
      </w:r>
      <w:proofErr w:type="gramEnd"/>
      <w:r>
        <w:rPr>
          <w:rFonts w:hint="eastAsia"/>
        </w:rPr>
        <w:t>基本功能。由于在应用程序开发的过程中均进行了必要的单体测试，本章主要结合该系统的界面和功能的实现对其进行黑盒测试。</w:t>
      </w:r>
    </w:p>
    <w:p w:rsidR="004723AE" w:rsidRDefault="004723AE">
      <w:pPr>
        <w:ind w:firstLine="480"/>
        <w:sectPr w:rsidR="004723AE">
          <w:pgSz w:w="10319" w:h="14571"/>
          <w:pgMar w:top="1418" w:right="1134" w:bottom="1134" w:left="1418" w:header="851" w:footer="992" w:gutter="0"/>
          <w:cols w:space="720"/>
          <w:docGrid w:type="lines" w:linePitch="312"/>
        </w:sectPr>
      </w:pPr>
    </w:p>
    <w:p w:rsidR="004723AE" w:rsidRDefault="001B300A">
      <w:pPr>
        <w:pStyle w:val="2"/>
      </w:pPr>
      <w:bookmarkStart w:id="842" w:name="_Toc449212786"/>
      <w:bookmarkStart w:id="843" w:name="_Toc451081502"/>
      <w:bookmarkStart w:id="844" w:name="_Toc20438"/>
      <w:bookmarkStart w:id="845" w:name="_Toc15795"/>
      <w:bookmarkStart w:id="846" w:name="_Toc4126"/>
      <w:bookmarkStart w:id="847" w:name="_Toc21290"/>
      <w:bookmarkStart w:id="848" w:name="_Toc6354"/>
      <w:bookmarkStart w:id="849" w:name="_Toc451087472"/>
      <w:bookmarkStart w:id="850" w:name="_Toc19120"/>
      <w:bookmarkStart w:id="851" w:name="_Toc22406"/>
      <w:bookmarkStart w:id="852" w:name="_Toc32572"/>
      <w:bookmarkStart w:id="853" w:name="_Toc451086984"/>
      <w:bookmarkStart w:id="854" w:name="_Toc451087711"/>
      <w:bookmarkStart w:id="855" w:name="_Toc18417"/>
      <w:bookmarkStart w:id="856" w:name="_Toc2611"/>
      <w:bookmarkStart w:id="857" w:name="_Toc451112220"/>
      <w:r>
        <w:rPr>
          <w:rFonts w:hint="eastAsia"/>
        </w:rPr>
        <w:lastRenderedPageBreak/>
        <w:t>用户模块</w:t>
      </w:r>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rsidR="004723AE" w:rsidRDefault="001B300A">
      <w:r>
        <w:rPr>
          <w:rFonts w:hint="eastAsia"/>
        </w:rPr>
        <w:t>用户模块的功能展示如下：</w:t>
      </w:r>
    </w:p>
    <w:p w:rsidR="004723AE" w:rsidRDefault="001B300A">
      <w:pPr>
        <w:pStyle w:val="3"/>
        <w:spacing w:beforeLines="50"/>
      </w:pPr>
      <w:bookmarkStart w:id="858" w:name="_Toc25618"/>
      <w:bookmarkStart w:id="859" w:name="_Toc2331"/>
      <w:bookmarkStart w:id="860" w:name="_Toc1339"/>
      <w:bookmarkStart w:id="861" w:name="_Toc451086985"/>
      <w:bookmarkStart w:id="862" w:name="_Toc16321"/>
      <w:bookmarkStart w:id="863" w:name="_Toc23748"/>
      <w:bookmarkStart w:id="864" w:name="_Toc451087712"/>
      <w:bookmarkStart w:id="865" w:name="_Toc8053"/>
      <w:bookmarkStart w:id="866" w:name="_Toc451081503"/>
      <w:bookmarkStart w:id="867" w:name="_Toc31422"/>
      <w:bookmarkStart w:id="868" w:name="_Toc451087473"/>
      <w:bookmarkStart w:id="869" w:name="_Toc11358"/>
      <w:bookmarkStart w:id="870" w:name="_Toc449212787"/>
      <w:bookmarkStart w:id="871" w:name="_Toc4182"/>
      <w:bookmarkStart w:id="872" w:name="_Toc17111"/>
      <w:bookmarkStart w:id="873" w:name="_Toc451112221"/>
      <w:r>
        <w:rPr>
          <w:rFonts w:hint="eastAsia"/>
        </w:rPr>
        <w:t>用户登录</w:t>
      </w:r>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rsidR="004723AE" w:rsidRDefault="001B300A">
      <w:r>
        <w:rPr>
          <w:rFonts w:hint="eastAsia"/>
        </w:rPr>
        <w:t>在登录页面，用户填入用户名和密码后，与数据库的用户信息进行比对，如果匹配正确，则可以进入系统。</w:t>
      </w:r>
      <w:r>
        <w:t>实现界面如图</w:t>
      </w:r>
      <w:r>
        <w:rPr>
          <w:rFonts w:hint="eastAsia"/>
        </w:rPr>
        <w:t>6</w:t>
      </w:r>
      <w:r>
        <w:t>-</w:t>
      </w:r>
      <w:r>
        <w:rPr>
          <w:rFonts w:hint="eastAsia"/>
        </w:rPr>
        <w:t>1</w:t>
      </w:r>
      <w:r>
        <w:t>。</w:t>
      </w:r>
    </w:p>
    <w:p w:rsidR="004723AE" w:rsidRDefault="001B300A">
      <w:r>
        <w:rPr>
          <w:noProof/>
        </w:rPr>
        <w:drawing>
          <wp:inline distT="0" distB="0" distL="0" distR="0" wp14:anchorId="07893016" wp14:editId="3506808D">
            <wp:extent cx="4924425" cy="2552700"/>
            <wp:effectExtent l="0" t="0" r="0" b="0"/>
            <wp:docPr id="2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924425" cy="2552700"/>
                    </a:xfrm>
                    <a:prstGeom prst="rect">
                      <a:avLst/>
                    </a:prstGeom>
                    <a:noFill/>
                    <a:ln>
                      <a:noFill/>
                    </a:ln>
                  </pic:spPr>
                </pic:pic>
              </a:graphicData>
            </a:graphic>
          </wp:inline>
        </w:drawing>
      </w:r>
    </w:p>
    <w:p w:rsidR="004723AE" w:rsidRDefault="001B300A">
      <w:pPr>
        <w:ind w:firstLineChars="1150" w:firstLine="2415"/>
        <w:rPr>
          <w:sz w:val="21"/>
          <w:szCs w:val="21"/>
        </w:rPr>
      </w:pPr>
      <w:r>
        <w:rPr>
          <w:sz w:val="21"/>
          <w:szCs w:val="21"/>
        </w:rPr>
        <w:t>图</w:t>
      </w:r>
      <w:r>
        <w:rPr>
          <w:sz w:val="21"/>
          <w:szCs w:val="21"/>
        </w:rPr>
        <w:t>6</w:t>
      </w:r>
      <w:r>
        <w:rPr>
          <w:rFonts w:hint="eastAsia"/>
          <w:sz w:val="21"/>
          <w:szCs w:val="21"/>
        </w:rPr>
        <w:t>-1</w:t>
      </w:r>
      <w:r>
        <w:rPr>
          <w:sz w:val="21"/>
          <w:szCs w:val="21"/>
        </w:rPr>
        <w:t xml:space="preserve"> </w:t>
      </w:r>
      <w:r>
        <w:rPr>
          <w:sz w:val="21"/>
          <w:szCs w:val="21"/>
        </w:rPr>
        <w:t>用户</w:t>
      </w:r>
      <w:r>
        <w:rPr>
          <w:rFonts w:hint="eastAsia"/>
          <w:sz w:val="21"/>
          <w:szCs w:val="21"/>
        </w:rPr>
        <w:t>免费注册</w:t>
      </w:r>
      <w:r>
        <w:rPr>
          <w:sz w:val="21"/>
          <w:szCs w:val="21"/>
        </w:rPr>
        <w:t>界面</w:t>
      </w:r>
    </w:p>
    <w:p w:rsidR="004723AE" w:rsidRDefault="001B300A">
      <w:pPr>
        <w:ind w:firstLine="578"/>
      </w:pPr>
      <w:r>
        <w:rPr>
          <w:rFonts w:hint="eastAsia"/>
        </w:rPr>
        <w:t>用户登录输入信息验证实现界面如图</w:t>
      </w:r>
      <w:r>
        <w:rPr>
          <w:rFonts w:hint="eastAsia"/>
        </w:rPr>
        <w:t>6-2</w:t>
      </w:r>
    </w:p>
    <w:p w:rsidR="004723AE" w:rsidRDefault="001B300A">
      <w:r>
        <w:rPr>
          <w:noProof/>
        </w:rPr>
        <w:drawing>
          <wp:inline distT="0" distB="0" distL="0" distR="0" wp14:anchorId="557E82C7" wp14:editId="716BF929">
            <wp:extent cx="4933950" cy="2514600"/>
            <wp:effectExtent l="0" t="0" r="0" b="0"/>
            <wp:docPr id="2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933950" cy="2514600"/>
                    </a:xfrm>
                    <a:prstGeom prst="rect">
                      <a:avLst/>
                    </a:prstGeom>
                    <a:noFill/>
                    <a:ln>
                      <a:noFill/>
                    </a:ln>
                  </pic:spPr>
                </pic:pic>
              </a:graphicData>
            </a:graphic>
          </wp:inline>
        </w:drawing>
      </w:r>
    </w:p>
    <w:p w:rsidR="004723AE" w:rsidRDefault="001B300A">
      <w:r>
        <w:rPr>
          <w:rFonts w:hint="eastAsia"/>
          <w:sz w:val="21"/>
          <w:szCs w:val="21"/>
        </w:rPr>
        <w:t xml:space="preserve">  </w:t>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图</w:t>
      </w:r>
      <w:r>
        <w:rPr>
          <w:rFonts w:hint="eastAsia"/>
          <w:sz w:val="21"/>
          <w:szCs w:val="21"/>
        </w:rPr>
        <w:t xml:space="preserve">6-2 </w:t>
      </w:r>
      <w:r>
        <w:rPr>
          <w:rFonts w:hint="eastAsia"/>
          <w:sz w:val="21"/>
          <w:szCs w:val="21"/>
        </w:rPr>
        <w:t>会员登录输入信息验证界面</w:t>
      </w:r>
    </w:p>
    <w:p w:rsidR="004723AE" w:rsidRDefault="001B300A">
      <w:pPr>
        <w:pStyle w:val="3"/>
        <w:spacing w:beforeLines="50"/>
      </w:pPr>
      <w:bookmarkStart w:id="874" w:name="_Toc390945988"/>
      <w:bookmarkStart w:id="875" w:name="_Toc451087474"/>
      <w:bookmarkStart w:id="876" w:name="_Toc14538"/>
      <w:bookmarkStart w:id="877" w:name="_Toc23902"/>
      <w:bookmarkStart w:id="878" w:name="_Toc449212788"/>
      <w:bookmarkStart w:id="879" w:name="_Toc22553"/>
      <w:bookmarkStart w:id="880" w:name="_Toc451081504"/>
      <w:bookmarkStart w:id="881" w:name="_Toc25185"/>
      <w:bookmarkStart w:id="882" w:name="_Toc6009"/>
      <w:bookmarkStart w:id="883" w:name="_Toc613"/>
      <w:bookmarkStart w:id="884" w:name="_Toc10751"/>
      <w:bookmarkStart w:id="885" w:name="_Toc451087713"/>
      <w:bookmarkStart w:id="886" w:name="_Toc451086986"/>
      <w:bookmarkStart w:id="887" w:name="_Toc4759"/>
      <w:bookmarkStart w:id="888" w:name="_Toc22490"/>
      <w:bookmarkStart w:id="889" w:name="_Toc16407"/>
      <w:bookmarkStart w:id="890" w:name="_Toc21600"/>
      <w:bookmarkStart w:id="891" w:name="_Toc451112222"/>
      <w:r>
        <w:rPr>
          <w:rFonts w:hint="eastAsia"/>
        </w:rPr>
        <w:lastRenderedPageBreak/>
        <w:t>用户注册</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1"/>
    </w:p>
    <w:p w:rsidR="004723AE" w:rsidRDefault="001B300A">
      <w:pPr>
        <w:ind w:firstLineChars="200" w:firstLine="480"/>
      </w:pPr>
      <w:r>
        <w:rPr>
          <w:rFonts w:hint="eastAsia"/>
        </w:rPr>
        <w:t>没有青年团</w:t>
      </w:r>
      <w:proofErr w:type="gramStart"/>
      <w:r>
        <w:rPr>
          <w:rFonts w:hint="eastAsia"/>
        </w:rPr>
        <w:t>契</w:t>
      </w:r>
      <w:proofErr w:type="gramEnd"/>
      <w:r>
        <w:rPr>
          <w:rFonts w:hint="eastAsia"/>
        </w:rPr>
        <w:t>系统的基督徒</w:t>
      </w:r>
      <w:r>
        <w:rPr>
          <w:rFonts w:hint="eastAsia"/>
        </w:rPr>
        <w:t>需要进入到注册页面提交相关信息，注册成功后才能进入到系统内。</w:t>
      </w:r>
      <w:r>
        <w:t>实现界面如图</w:t>
      </w:r>
      <w:r>
        <w:rPr>
          <w:rFonts w:hint="eastAsia"/>
        </w:rPr>
        <w:t>6</w:t>
      </w:r>
      <w:r>
        <w:t>-</w:t>
      </w:r>
      <w:r>
        <w:rPr>
          <w:rFonts w:hint="eastAsia"/>
        </w:rPr>
        <w:t>3</w:t>
      </w:r>
      <w:r>
        <w:t>。</w:t>
      </w:r>
    </w:p>
    <w:p w:rsidR="004723AE" w:rsidRDefault="001B300A">
      <w:pPr>
        <w:ind w:firstLineChars="200" w:firstLine="480"/>
      </w:pPr>
      <w:r>
        <w:rPr>
          <w:noProof/>
        </w:rPr>
        <w:drawing>
          <wp:inline distT="0" distB="0" distL="0" distR="0" wp14:anchorId="5642972C" wp14:editId="53AE67CC">
            <wp:extent cx="4924425" cy="2190750"/>
            <wp:effectExtent l="0" t="0" r="0" b="0"/>
            <wp:docPr id="21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924425" cy="2190750"/>
                    </a:xfrm>
                    <a:prstGeom prst="rect">
                      <a:avLst/>
                    </a:prstGeom>
                    <a:noFill/>
                    <a:ln>
                      <a:noFill/>
                    </a:ln>
                  </pic:spPr>
                </pic:pic>
              </a:graphicData>
            </a:graphic>
          </wp:inline>
        </w:drawing>
      </w:r>
    </w:p>
    <w:p w:rsidR="004723AE" w:rsidRDefault="001B300A">
      <w:pPr>
        <w:ind w:firstLineChars="200" w:firstLine="480"/>
      </w:pPr>
      <w:r>
        <w:rPr>
          <w:noProof/>
        </w:rPr>
        <w:drawing>
          <wp:inline distT="0" distB="0" distL="0" distR="0" wp14:anchorId="64D0DDC4" wp14:editId="3BD88E2E">
            <wp:extent cx="4924425" cy="2838450"/>
            <wp:effectExtent l="0" t="0" r="0" b="0"/>
            <wp:docPr id="22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924425" cy="2838450"/>
                    </a:xfrm>
                    <a:prstGeom prst="rect">
                      <a:avLst/>
                    </a:prstGeom>
                    <a:noFill/>
                    <a:ln>
                      <a:noFill/>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6-3 </w:t>
      </w:r>
      <w:r>
        <w:rPr>
          <w:rFonts w:hint="eastAsia"/>
          <w:sz w:val="21"/>
          <w:szCs w:val="21"/>
        </w:rPr>
        <w:t>注册页面</w:t>
      </w:r>
    </w:p>
    <w:p w:rsidR="004723AE" w:rsidRDefault="004723AE">
      <w:pPr>
        <w:ind w:firstLineChars="200" w:firstLine="480"/>
      </w:pPr>
    </w:p>
    <w:p w:rsidR="004723AE" w:rsidRDefault="004723AE">
      <w:pPr>
        <w:ind w:firstLineChars="200" w:firstLine="480"/>
      </w:pPr>
    </w:p>
    <w:p w:rsidR="004723AE" w:rsidRDefault="004723AE">
      <w:pPr>
        <w:ind w:firstLineChars="200" w:firstLine="480"/>
      </w:pPr>
    </w:p>
    <w:p w:rsidR="004723AE" w:rsidRDefault="004723AE">
      <w:pPr>
        <w:ind w:firstLineChars="200" w:firstLine="480"/>
      </w:pPr>
    </w:p>
    <w:p w:rsidR="004723AE" w:rsidRDefault="004723AE">
      <w:pPr>
        <w:ind w:firstLineChars="200" w:firstLine="480"/>
      </w:pPr>
    </w:p>
    <w:p w:rsidR="004723AE" w:rsidRDefault="004723AE">
      <w:pPr>
        <w:ind w:firstLineChars="200" w:firstLine="480"/>
      </w:pPr>
    </w:p>
    <w:p w:rsidR="004723AE" w:rsidRDefault="001B300A">
      <w:pPr>
        <w:pStyle w:val="3"/>
        <w:spacing w:beforeLines="50"/>
      </w:pPr>
      <w:bookmarkStart w:id="892" w:name="_Toc3824"/>
      <w:bookmarkStart w:id="893" w:name="_Toc449212789"/>
      <w:bookmarkStart w:id="894" w:name="_Toc451081505"/>
      <w:bookmarkStart w:id="895" w:name="_Toc18188"/>
      <w:bookmarkStart w:id="896" w:name="_Toc11747"/>
      <w:bookmarkStart w:id="897" w:name="_Toc3751"/>
      <w:bookmarkStart w:id="898" w:name="_Toc3970"/>
      <w:bookmarkStart w:id="899" w:name="_Toc12942"/>
      <w:bookmarkStart w:id="900" w:name="_Toc27688"/>
      <w:bookmarkStart w:id="901" w:name="_Toc451087714"/>
      <w:bookmarkStart w:id="902" w:name="_Toc451086987"/>
      <w:bookmarkStart w:id="903" w:name="_Toc16967"/>
      <w:bookmarkStart w:id="904" w:name="_Toc451087475"/>
      <w:bookmarkStart w:id="905" w:name="_Toc16420"/>
      <w:bookmarkStart w:id="906" w:name="_Toc1407"/>
      <w:bookmarkStart w:id="907" w:name="_Toc451112223"/>
      <w:r>
        <w:rPr>
          <w:rFonts w:hint="eastAsia"/>
        </w:rPr>
        <w:lastRenderedPageBreak/>
        <w:t>系统首页</w:t>
      </w:r>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rsidR="004723AE" w:rsidRDefault="001B300A">
      <w:r>
        <w:rPr>
          <w:rFonts w:hint="eastAsia"/>
        </w:rPr>
        <w:t>用户登录成功后，进入到系统首页，在这个页面中可以查看主内的网站大全，可以查看自己和好友发的帖子，并且进行评论，收藏，</w:t>
      </w:r>
      <w:proofErr w:type="gramStart"/>
      <w:r>
        <w:rPr>
          <w:rFonts w:hint="eastAsia"/>
        </w:rPr>
        <w:t>点赞等</w:t>
      </w:r>
      <w:proofErr w:type="gramEnd"/>
      <w:r>
        <w:rPr>
          <w:rFonts w:hint="eastAsia"/>
        </w:rPr>
        <w:t>操作！</w:t>
      </w:r>
    </w:p>
    <w:p w:rsidR="004723AE" w:rsidRDefault="001B300A">
      <w:r>
        <w:rPr>
          <w:rFonts w:hint="eastAsia"/>
        </w:rPr>
        <w:t>系统首页功能展示如下所示：</w:t>
      </w:r>
    </w:p>
    <w:p w:rsidR="004723AE" w:rsidRDefault="001B300A">
      <w:pPr>
        <w:pStyle w:val="2"/>
        <w:numPr>
          <w:ilvl w:val="0"/>
          <w:numId w:val="0"/>
        </w:numPr>
        <w:spacing w:beforeLines="50" w:after="0"/>
        <w:jc w:val="center"/>
        <w:rPr>
          <w:sz w:val="21"/>
          <w:szCs w:val="21"/>
        </w:rPr>
      </w:pPr>
      <w:bookmarkStart w:id="908" w:name="_Toc451112224"/>
      <w:r>
        <w:rPr>
          <w:noProof/>
        </w:rPr>
        <w:drawing>
          <wp:inline distT="0" distB="0" distL="114300" distR="114300" wp14:anchorId="7DD35CB7" wp14:editId="3098C8CD">
            <wp:extent cx="4921885" cy="3686175"/>
            <wp:effectExtent l="0" t="0" r="12065" b="9525"/>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44"/>
                    <a:stretch>
                      <a:fillRect/>
                    </a:stretch>
                  </pic:blipFill>
                  <pic:spPr>
                    <a:xfrm>
                      <a:off x="0" y="0"/>
                      <a:ext cx="4921885" cy="3686175"/>
                    </a:xfrm>
                    <a:prstGeom prst="rect">
                      <a:avLst/>
                    </a:prstGeom>
                    <a:noFill/>
                    <a:ln w="9525">
                      <a:noFill/>
                      <a:miter/>
                    </a:ln>
                  </pic:spPr>
                </pic:pic>
              </a:graphicData>
            </a:graphic>
          </wp:inline>
        </w:drawing>
      </w:r>
      <w:r>
        <w:rPr>
          <w:rFonts w:hint="eastAsia"/>
        </w:rPr>
        <w:tab/>
      </w:r>
      <w:r>
        <w:rPr>
          <w:rFonts w:hint="eastAsia"/>
        </w:rPr>
        <w:tab/>
      </w:r>
      <w:r>
        <w:rPr>
          <w:rFonts w:hint="eastAsia"/>
        </w:rPr>
        <w:tab/>
      </w:r>
      <w:r>
        <w:rPr>
          <w:rFonts w:hint="eastAsia"/>
        </w:rPr>
        <w:tab/>
      </w:r>
      <w:r>
        <w:rPr>
          <w:rFonts w:hint="eastAsia"/>
        </w:rPr>
        <w:tab/>
      </w:r>
      <w:r>
        <w:rPr>
          <w:sz w:val="21"/>
          <w:szCs w:val="21"/>
        </w:rPr>
        <w:t>图</w:t>
      </w:r>
      <w:r>
        <w:rPr>
          <w:sz w:val="21"/>
          <w:szCs w:val="21"/>
        </w:rPr>
        <w:t>6</w:t>
      </w:r>
      <w:r>
        <w:rPr>
          <w:rFonts w:hint="eastAsia"/>
          <w:sz w:val="21"/>
          <w:szCs w:val="21"/>
        </w:rPr>
        <w:t>-4</w:t>
      </w:r>
      <w:r>
        <w:rPr>
          <w:sz w:val="21"/>
          <w:szCs w:val="21"/>
        </w:rPr>
        <w:t xml:space="preserve"> </w:t>
      </w:r>
      <w:r>
        <w:rPr>
          <w:rFonts w:hint="eastAsia"/>
          <w:sz w:val="21"/>
          <w:szCs w:val="21"/>
        </w:rPr>
        <w:t>系统首页</w:t>
      </w:r>
      <w:bookmarkEnd w:id="908"/>
    </w:p>
    <w:p w:rsidR="004723AE" w:rsidRDefault="004723AE"/>
    <w:p w:rsidR="004723AE" w:rsidRDefault="001B300A">
      <w:r>
        <w:rPr>
          <w:rFonts w:hint="eastAsia"/>
        </w:rPr>
        <w:t>点击主页左侧的主内网站可以进入相应的分类页面，进行查看，还可以分享自己知道的主内网站到系统中。</w:t>
      </w:r>
    </w:p>
    <w:p w:rsidR="004723AE" w:rsidRDefault="001B300A">
      <w:r>
        <w:rPr>
          <w:noProof/>
        </w:rPr>
        <w:lastRenderedPageBreak/>
        <w:drawing>
          <wp:inline distT="0" distB="0" distL="0" distR="0" wp14:anchorId="705C1EBC" wp14:editId="19141054">
            <wp:extent cx="4924425" cy="2667000"/>
            <wp:effectExtent l="0" t="0" r="0" b="0"/>
            <wp:docPr id="22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924425" cy="2667000"/>
                    </a:xfrm>
                    <a:prstGeom prst="rect">
                      <a:avLst/>
                    </a:prstGeom>
                    <a:noFill/>
                    <a:ln>
                      <a:noFill/>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6-5 </w:t>
      </w:r>
      <w:r>
        <w:rPr>
          <w:rFonts w:hint="eastAsia"/>
          <w:sz w:val="21"/>
          <w:szCs w:val="21"/>
        </w:rPr>
        <w:t>主内网站分类</w:t>
      </w:r>
    </w:p>
    <w:p w:rsidR="004723AE" w:rsidRDefault="004723AE"/>
    <w:p w:rsidR="004723AE" w:rsidRDefault="001B300A">
      <w:r>
        <w:rPr>
          <w:noProof/>
        </w:rPr>
        <w:drawing>
          <wp:inline distT="0" distB="0" distL="0" distR="0" wp14:anchorId="31C32DEC" wp14:editId="27C5948C">
            <wp:extent cx="4933950" cy="2647950"/>
            <wp:effectExtent l="0" t="0" r="0" b="0"/>
            <wp:docPr id="2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933950" cy="2647950"/>
                    </a:xfrm>
                    <a:prstGeom prst="rect">
                      <a:avLst/>
                    </a:prstGeom>
                    <a:noFill/>
                    <a:ln>
                      <a:noFill/>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6-6 </w:t>
      </w:r>
      <w:r>
        <w:rPr>
          <w:rFonts w:hint="eastAsia"/>
          <w:sz w:val="21"/>
          <w:szCs w:val="21"/>
        </w:rPr>
        <w:t>主内网站添加</w:t>
      </w:r>
    </w:p>
    <w:p w:rsidR="004723AE" w:rsidRDefault="004723AE"/>
    <w:p w:rsidR="004723AE" w:rsidRDefault="004723AE"/>
    <w:p w:rsidR="004723AE" w:rsidRDefault="001B300A">
      <w:pPr>
        <w:pStyle w:val="3"/>
        <w:spacing w:beforeLines="50"/>
      </w:pPr>
      <w:bookmarkStart w:id="909" w:name="_Toc451087477"/>
      <w:bookmarkStart w:id="910" w:name="_Toc30982"/>
      <w:bookmarkStart w:id="911" w:name="_Toc31738"/>
      <w:bookmarkStart w:id="912" w:name="_Toc15056"/>
      <w:bookmarkStart w:id="913" w:name="_Toc32332"/>
      <w:bookmarkStart w:id="914" w:name="_Toc449212791"/>
      <w:bookmarkStart w:id="915" w:name="_Toc451087716"/>
      <w:bookmarkStart w:id="916" w:name="_Toc451086989"/>
      <w:bookmarkStart w:id="917" w:name="_Toc29349"/>
      <w:bookmarkStart w:id="918" w:name="_Toc451081507"/>
      <w:bookmarkStart w:id="919" w:name="_Toc11146"/>
      <w:bookmarkStart w:id="920" w:name="_Toc9153"/>
      <w:bookmarkStart w:id="921" w:name="_Toc17238"/>
      <w:bookmarkStart w:id="922" w:name="_Toc14053"/>
      <w:bookmarkStart w:id="923" w:name="_Toc15322"/>
      <w:bookmarkStart w:id="924" w:name="_Toc451112225"/>
      <w:r>
        <w:rPr>
          <w:rFonts w:hint="eastAsia"/>
        </w:rPr>
        <w:t>个人信息修改</w:t>
      </w:r>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rsidR="004723AE" w:rsidRDefault="001B300A">
      <w:pPr>
        <w:ind w:firstLineChars="200" w:firstLine="480"/>
      </w:pPr>
      <w:r>
        <w:rPr>
          <w:rFonts w:hint="eastAsia"/>
        </w:rPr>
        <w:t>用户进入到系统中后，可以根据自己的需要进行个人信息的相应的修改，重置密码，修改头像等操作，用户信息修改实现界面如下所示：</w:t>
      </w:r>
    </w:p>
    <w:p w:rsidR="004723AE" w:rsidRDefault="001B300A">
      <w:r>
        <w:rPr>
          <w:noProof/>
        </w:rPr>
        <w:lastRenderedPageBreak/>
        <w:drawing>
          <wp:inline distT="0" distB="0" distL="114300" distR="114300" wp14:anchorId="61E08238" wp14:editId="7CF0837E">
            <wp:extent cx="4930140" cy="3611880"/>
            <wp:effectExtent l="0" t="0" r="3810" b="7620"/>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9"/>
                    <pic:cNvPicPr>
                      <a:picLocks noChangeAspect="1"/>
                    </pic:cNvPicPr>
                  </pic:nvPicPr>
                  <pic:blipFill>
                    <a:blip r:embed="rId47"/>
                    <a:stretch>
                      <a:fillRect/>
                    </a:stretch>
                  </pic:blipFill>
                  <pic:spPr>
                    <a:xfrm>
                      <a:off x="0" y="0"/>
                      <a:ext cx="4930140" cy="3611880"/>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6-7 </w:t>
      </w:r>
      <w:r>
        <w:rPr>
          <w:rFonts w:hint="eastAsia"/>
          <w:sz w:val="21"/>
          <w:szCs w:val="21"/>
        </w:rPr>
        <w:t>个人信息修改</w:t>
      </w:r>
    </w:p>
    <w:p w:rsidR="004723AE" w:rsidRDefault="004723AE"/>
    <w:p w:rsidR="004723AE" w:rsidRDefault="001B300A">
      <w:r>
        <w:rPr>
          <w:noProof/>
        </w:rPr>
        <w:lastRenderedPageBreak/>
        <w:drawing>
          <wp:inline distT="0" distB="0" distL="114300" distR="114300" wp14:anchorId="31F18138" wp14:editId="18F71258">
            <wp:extent cx="4923790" cy="4266565"/>
            <wp:effectExtent l="0" t="0" r="10160" b="635"/>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pic:cNvPicPr>
                  </pic:nvPicPr>
                  <pic:blipFill>
                    <a:blip r:embed="rId48"/>
                    <a:stretch>
                      <a:fillRect/>
                    </a:stretch>
                  </pic:blipFill>
                  <pic:spPr>
                    <a:xfrm>
                      <a:off x="0" y="0"/>
                      <a:ext cx="4923790" cy="426656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6-7 </w:t>
      </w:r>
      <w:r>
        <w:rPr>
          <w:rFonts w:hint="eastAsia"/>
          <w:sz w:val="21"/>
          <w:szCs w:val="21"/>
        </w:rPr>
        <w:t>用户头像修改</w:t>
      </w:r>
    </w:p>
    <w:p w:rsidR="004723AE" w:rsidRDefault="004723AE"/>
    <w:p w:rsidR="004723AE" w:rsidRDefault="001B300A">
      <w:r>
        <w:rPr>
          <w:noProof/>
        </w:rPr>
        <w:lastRenderedPageBreak/>
        <w:drawing>
          <wp:inline distT="0" distB="0" distL="114300" distR="114300" wp14:anchorId="59877B01" wp14:editId="3D86C8AE">
            <wp:extent cx="4926965" cy="3439795"/>
            <wp:effectExtent l="0" t="0" r="6985" b="8255"/>
            <wp:docPr id="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pic:cNvPicPr>
                      <a:picLocks noChangeAspect="1"/>
                    </pic:cNvPicPr>
                  </pic:nvPicPr>
                  <pic:blipFill>
                    <a:blip r:embed="rId49"/>
                    <a:stretch>
                      <a:fillRect/>
                    </a:stretch>
                  </pic:blipFill>
                  <pic:spPr>
                    <a:xfrm>
                      <a:off x="0" y="0"/>
                      <a:ext cx="4926965" cy="343979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6-8 </w:t>
      </w:r>
      <w:r>
        <w:rPr>
          <w:rFonts w:hint="eastAsia"/>
          <w:sz w:val="21"/>
          <w:szCs w:val="21"/>
        </w:rPr>
        <w:t>重置用户密码</w:t>
      </w:r>
      <w:r>
        <w:rPr>
          <w:rFonts w:hint="eastAsia"/>
          <w:sz w:val="21"/>
          <w:szCs w:val="21"/>
        </w:rPr>
        <w:t xml:space="preserve"> </w:t>
      </w:r>
    </w:p>
    <w:p w:rsidR="004723AE" w:rsidRDefault="004723AE">
      <w:pPr>
        <w:ind w:firstLineChars="1400" w:firstLine="2940"/>
        <w:rPr>
          <w:sz w:val="21"/>
          <w:szCs w:val="21"/>
        </w:rPr>
      </w:pPr>
    </w:p>
    <w:p w:rsidR="004723AE" w:rsidRDefault="001B300A">
      <w:pPr>
        <w:pStyle w:val="3"/>
        <w:spacing w:beforeLines="50"/>
      </w:pPr>
      <w:bookmarkStart w:id="925" w:name="_Toc832"/>
      <w:bookmarkStart w:id="926" w:name="_Toc449212792"/>
      <w:bookmarkStart w:id="927" w:name="_Toc17107"/>
      <w:bookmarkStart w:id="928" w:name="_Toc29955"/>
      <w:bookmarkStart w:id="929" w:name="_Toc20576"/>
      <w:bookmarkStart w:id="930" w:name="_Toc27461"/>
      <w:bookmarkStart w:id="931" w:name="_Toc451081508"/>
      <w:bookmarkStart w:id="932" w:name="_Toc20925"/>
      <w:bookmarkStart w:id="933" w:name="_Toc29903"/>
      <w:bookmarkStart w:id="934" w:name="_Toc451087717"/>
      <w:bookmarkStart w:id="935" w:name="_Toc451087478"/>
      <w:bookmarkStart w:id="936" w:name="_Toc451086990"/>
      <w:bookmarkStart w:id="937" w:name="_Toc11065"/>
      <w:bookmarkStart w:id="938" w:name="_Toc32158"/>
      <w:bookmarkStart w:id="939" w:name="_Toc31860"/>
      <w:bookmarkStart w:id="940" w:name="_Toc451112226"/>
      <w:r>
        <w:rPr>
          <w:rFonts w:hint="eastAsia"/>
        </w:rPr>
        <w:t>个人中心</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4723AE" w:rsidRDefault="001B300A">
      <w:pPr>
        <w:ind w:firstLineChars="200" w:firstLine="480"/>
      </w:pPr>
      <w:r>
        <w:rPr>
          <w:rFonts w:hint="eastAsia"/>
        </w:rPr>
        <w:t>进入到个人中心，可以对看到自己的帖子，日志，关注等信息，以及团</w:t>
      </w:r>
      <w:proofErr w:type="gramStart"/>
      <w:r>
        <w:rPr>
          <w:rFonts w:hint="eastAsia"/>
        </w:rPr>
        <w:t>契</w:t>
      </w:r>
      <w:proofErr w:type="gramEnd"/>
      <w:r>
        <w:rPr>
          <w:rFonts w:hint="eastAsia"/>
        </w:rPr>
        <w:t>和好友列表。个人中心界面如下所示：</w:t>
      </w:r>
    </w:p>
    <w:p w:rsidR="004723AE" w:rsidRDefault="004723AE"/>
    <w:p w:rsidR="004723AE" w:rsidRDefault="001B300A">
      <w:r>
        <w:rPr>
          <w:noProof/>
        </w:rPr>
        <w:drawing>
          <wp:inline distT="0" distB="0" distL="114300" distR="114300" wp14:anchorId="76CD8397" wp14:editId="453E2387">
            <wp:extent cx="4919980" cy="2578735"/>
            <wp:effectExtent l="0" t="0" r="13970" b="12065"/>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2"/>
                    <pic:cNvPicPr>
                      <a:picLocks noChangeAspect="1"/>
                    </pic:cNvPicPr>
                  </pic:nvPicPr>
                  <pic:blipFill>
                    <a:blip r:embed="rId50"/>
                    <a:stretch>
                      <a:fillRect/>
                    </a:stretch>
                  </pic:blipFill>
                  <pic:spPr>
                    <a:xfrm>
                      <a:off x="0" y="0"/>
                      <a:ext cx="4919980" cy="257873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6-9 </w:t>
      </w:r>
      <w:r>
        <w:rPr>
          <w:rFonts w:hint="eastAsia"/>
          <w:sz w:val="21"/>
          <w:szCs w:val="21"/>
        </w:rPr>
        <w:t>个人中心页面</w:t>
      </w:r>
    </w:p>
    <w:p w:rsidR="004723AE" w:rsidRDefault="004723AE"/>
    <w:p w:rsidR="004723AE" w:rsidRDefault="001B300A">
      <w:pPr>
        <w:pStyle w:val="3"/>
        <w:spacing w:beforeLines="50"/>
      </w:pPr>
      <w:bookmarkStart w:id="941" w:name="_Toc449212793"/>
      <w:bookmarkStart w:id="942" w:name="_Toc451081509"/>
      <w:bookmarkStart w:id="943" w:name="_Toc663"/>
      <w:bookmarkStart w:id="944" w:name="_Toc32470"/>
      <w:bookmarkStart w:id="945" w:name="_Toc31945"/>
      <w:bookmarkStart w:id="946" w:name="_Toc451086991"/>
      <w:bookmarkStart w:id="947" w:name="_Toc451087718"/>
      <w:bookmarkStart w:id="948" w:name="_Toc17343"/>
      <w:bookmarkStart w:id="949" w:name="_Toc7064"/>
      <w:bookmarkStart w:id="950" w:name="_Toc30910"/>
      <w:bookmarkStart w:id="951" w:name="_Toc17983"/>
      <w:bookmarkStart w:id="952" w:name="_Toc21510"/>
      <w:bookmarkStart w:id="953" w:name="_Toc451087479"/>
      <w:bookmarkStart w:id="954" w:name="_Toc15045"/>
      <w:bookmarkStart w:id="955" w:name="_Toc15220"/>
      <w:bookmarkStart w:id="956" w:name="_Toc451112227"/>
      <w:r>
        <w:rPr>
          <w:rFonts w:hint="eastAsia"/>
        </w:rPr>
        <w:t>用户日志</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rsidR="004723AE" w:rsidRDefault="001B300A">
      <w:pPr>
        <w:ind w:firstLineChars="200" w:firstLine="480"/>
      </w:pPr>
      <w:r>
        <w:rPr>
          <w:rFonts w:hint="eastAsia"/>
        </w:rPr>
        <w:t>用户在个人中心页面点击我的日志可以进入到我的日志页面发表自己的日志，可以是每日心情，也可以是灵修分享等等内容。可以查看日志列表，可以查看单个日志内容详情并且可以修改，可以添加日志和删除日志。日志实现界面如下所示：</w:t>
      </w:r>
    </w:p>
    <w:p w:rsidR="004723AE" w:rsidRDefault="004723AE"/>
    <w:p w:rsidR="004723AE" w:rsidRDefault="001B300A">
      <w:r>
        <w:rPr>
          <w:noProof/>
        </w:rPr>
        <w:drawing>
          <wp:inline distT="0" distB="0" distL="114300" distR="114300" wp14:anchorId="7BE5CCA1" wp14:editId="39E82D7B">
            <wp:extent cx="4929505" cy="1153795"/>
            <wp:effectExtent l="0" t="0" r="4445" b="8255"/>
            <wp:docPr id="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4"/>
                    <pic:cNvPicPr>
                      <a:picLocks noChangeAspect="1"/>
                    </pic:cNvPicPr>
                  </pic:nvPicPr>
                  <pic:blipFill>
                    <a:blip r:embed="rId51"/>
                    <a:stretch>
                      <a:fillRect/>
                    </a:stretch>
                  </pic:blipFill>
                  <pic:spPr>
                    <a:xfrm>
                      <a:off x="0" y="0"/>
                      <a:ext cx="4929505" cy="115379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6-10 </w:t>
      </w:r>
      <w:r>
        <w:rPr>
          <w:rFonts w:hint="eastAsia"/>
          <w:sz w:val="21"/>
          <w:szCs w:val="21"/>
        </w:rPr>
        <w:t>我的日志</w:t>
      </w:r>
    </w:p>
    <w:p w:rsidR="004723AE" w:rsidRDefault="004723AE"/>
    <w:p w:rsidR="004723AE" w:rsidRDefault="001B300A">
      <w:r>
        <w:rPr>
          <w:noProof/>
        </w:rPr>
        <w:drawing>
          <wp:inline distT="0" distB="0" distL="114300" distR="114300" wp14:anchorId="1B259E3A" wp14:editId="0D33E90C">
            <wp:extent cx="4930140" cy="3619500"/>
            <wp:effectExtent l="0" t="0" r="3810" b="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52"/>
                    <a:stretch>
                      <a:fillRect/>
                    </a:stretch>
                  </pic:blipFill>
                  <pic:spPr>
                    <a:xfrm>
                      <a:off x="0" y="0"/>
                      <a:ext cx="4930140" cy="3619500"/>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6-11 </w:t>
      </w:r>
      <w:r>
        <w:rPr>
          <w:rFonts w:hint="eastAsia"/>
          <w:sz w:val="21"/>
          <w:szCs w:val="21"/>
        </w:rPr>
        <w:t>我的日志的添加</w:t>
      </w:r>
    </w:p>
    <w:p w:rsidR="004723AE" w:rsidRDefault="004723AE"/>
    <w:p w:rsidR="004723AE" w:rsidRDefault="001B300A">
      <w:r>
        <w:rPr>
          <w:noProof/>
        </w:rPr>
        <w:lastRenderedPageBreak/>
        <w:drawing>
          <wp:inline distT="0" distB="0" distL="114300" distR="114300" wp14:anchorId="1B8019E6" wp14:editId="1C6E4A4C">
            <wp:extent cx="4923790" cy="1961515"/>
            <wp:effectExtent l="0" t="0" r="10160" b="635"/>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pic:cNvPicPr>
                      <a:picLocks noChangeAspect="1"/>
                    </pic:cNvPicPr>
                  </pic:nvPicPr>
                  <pic:blipFill>
                    <a:blip r:embed="rId53"/>
                    <a:stretch>
                      <a:fillRect/>
                    </a:stretch>
                  </pic:blipFill>
                  <pic:spPr>
                    <a:xfrm>
                      <a:off x="0" y="0"/>
                      <a:ext cx="4923790" cy="196151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6-12 </w:t>
      </w:r>
      <w:r>
        <w:rPr>
          <w:rFonts w:hint="eastAsia"/>
          <w:sz w:val="21"/>
          <w:szCs w:val="21"/>
        </w:rPr>
        <w:t>查看我的日志详情</w:t>
      </w:r>
    </w:p>
    <w:p w:rsidR="004723AE" w:rsidRDefault="004723AE"/>
    <w:p w:rsidR="004723AE" w:rsidRDefault="001B300A">
      <w:r>
        <w:rPr>
          <w:noProof/>
        </w:rPr>
        <w:drawing>
          <wp:inline distT="0" distB="0" distL="114300" distR="114300" wp14:anchorId="4E2512DC" wp14:editId="7F51662C">
            <wp:extent cx="4932045" cy="4998085"/>
            <wp:effectExtent l="0" t="0" r="1905" b="12065"/>
            <wp:docPr id="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7"/>
                    <pic:cNvPicPr>
                      <a:picLocks noChangeAspect="1"/>
                    </pic:cNvPicPr>
                  </pic:nvPicPr>
                  <pic:blipFill>
                    <a:blip r:embed="rId54"/>
                    <a:stretch>
                      <a:fillRect/>
                    </a:stretch>
                  </pic:blipFill>
                  <pic:spPr>
                    <a:xfrm>
                      <a:off x="0" y="0"/>
                      <a:ext cx="4932045" cy="499808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6-13 </w:t>
      </w:r>
      <w:r>
        <w:rPr>
          <w:rFonts w:hint="eastAsia"/>
          <w:sz w:val="21"/>
          <w:szCs w:val="21"/>
        </w:rPr>
        <w:t>修改我的日志</w:t>
      </w:r>
    </w:p>
    <w:p w:rsidR="004723AE" w:rsidRDefault="004723AE"/>
    <w:p w:rsidR="004723AE" w:rsidRDefault="004723AE"/>
    <w:p w:rsidR="004723AE" w:rsidRDefault="001B300A">
      <w:pPr>
        <w:pStyle w:val="2"/>
        <w:spacing w:beforeLines="50" w:after="0"/>
      </w:pPr>
      <w:bookmarkStart w:id="957" w:name="_Toc16193"/>
      <w:bookmarkStart w:id="958" w:name="_Toc4781"/>
      <w:bookmarkStart w:id="959" w:name="_Toc449212794"/>
      <w:bookmarkStart w:id="960" w:name="_Toc390945990"/>
      <w:bookmarkStart w:id="961" w:name="_Toc451081510"/>
      <w:bookmarkStart w:id="962" w:name="_Toc12692"/>
      <w:bookmarkStart w:id="963" w:name="_Toc451086992"/>
      <w:bookmarkStart w:id="964" w:name="_Toc451087480"/>
      <w:bookmarkStart w:id="965" w:name="_Toc18040"/>
      <w:bookmarkStart w:id="966" w:name="_Toc451087719"/>
      <w:bookmarkStart w:id="967" w:name="_Toc13651"/>
      <w:bookmarkStart w:id="968" w:name="_Toc8428"/>
      <w:bookmarkStart w:id="969" w:name="_Toc24763"/>
      <w:bookmarkStart w:id="970" w:name="_Toc2941"/>
      <w:bookmarkStart w:id="971" w:name="_Toc19339"/>
      <w:bookmarkStart w:id="972" w:name="_Toc7936"/>
      <w:bookmarkStart w:id="973" w:name="_Toc451112228"/>
      <w:r>
        <w:rPr>
          <w:rFonts w:hint="eastAsia"/>
        </w:rPr>
        <w:t>搜索模块</w:t>
      </w:r>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rsidR="004723AE" w:rsidRDefault="001B300A">
      <w:pPr>
        <w:ind w:firstLine="465"/>
      </w:pPr>
      <w:r>
        <w:rPr>
          <w:rFonts w:hint="eastAsia"/>
        </w:rPr>
        <w:t>搜索模块包括关键字搜索团</w:t>
      </w:r>
      <w:proofErr w:type="gramStart"/>
      <w:r>
        <w:rPr>
          <w:rFonts w:hint="eastAsia"/>
        </w:rPr>
        <w:t>契</w:t>
      </w:r>
      <w:proofErr w:type="gramEnd"/>
      <w:r>
        <w:rPr>
          <w:rFonts w:hint="eastAsia"/>
        </w:rPr>
        <w:t>、教会、好友的信息获取以及添加教会信息，以及可以对获取到的好友进行添加关注，获取到的团</w:t>
      </w:r>
      <w:proofErr w:type="gramStart"/>
      <w:r>
        <w:rPr>
          <w:rFonts w:hint="eastAsia"/>
        </w:rPr>
        <w:t>契</w:t>
      </w:r>
      <w:proofErr w:type="gramEnd"/>
      <w:r>
        <w:rPr>
          <w:rFonts w:hint="eastAsia"/>
        </w:rPr>
        <w:t>进行加入等功能。搜索模块实现界面如下所示：</w:t>
      </w:r>
    </w:p>
    <w:p w:rsidR="004723AE" w:rsidRDefault="001B300A">
      <w:pPr>
        <w:ind w:firstLine="465"/>
      </w:pPr>
      <w:r>
        <w:rPr>
          <w:noProof/>
        </w:rPr>
        <w:drawing>
          <wp:inline distT="0" distB="0" distL="114300" distR="114300" wp14:anchorId="70C9A788" wp14:editId="032D0EDC">
            <wp:extent cx="4928235" cy="2658110"/>
            <wp:effectExtent l="0" t="0" r="5715" b="8890"/>
            <wp:docPr id="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8"/>
                    <pic:cNvPicPr>
                      <a:picLocks noChangeAspect="1"/>
                    </pic:cNvPicPr>
                  </pic:nvPicPr>
                  <pic:blipFill>
                    <a:blip r:embed="rId55"/>
                    <a:stretch>
                      <a:fillRect/>
                    </a:stretch>
                  </pic:blipFill>
                  <pic:spPr>
                    <a:xfrm>
                      <a:off x="0" y="0"/>
                      <a:ext cx="4928235" cy="2658110"/>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6-14 </w:t>
      </w:r>
      <w:r>
        <w:rPr>
          <w:rFonts w:hint="eastAsia"/>
          <w:sz w:val="21"/>
          <w:szCs w:val="21"/>
        </w:rPr>
        <w:t>搜索页面</w:t>
      </w:r>
    </w:p>
    <w:p w:rsidR="004723AE" w:rsidRDefault="004723AE">
      <w:pPr>
        <w:ind w:firstLine="465"/>
      </w:pPr>
    </w:p>
    <w:p w:rsidR="004723AE" w:rsidRDefault="001B300A">
      <w:pPr>
        <w:ind w:firstLine="465"/>
      </w:pPr>
      <w:r>
        <w:rPr>
          <w:noProof/>
        </w:rPr>
        <w:drawing>
          <wp:inline distT="0" distB="0" distL="114300" distR="114300" wp14:anchorId="729FCA89" wp14:editId="7729E7F3">
            <wp:extent cx="4929505" cy="2905125"/>
            <wp:effectExtent l="0" t="0" r="4445" b="9525"/>
            <wp:docPr id="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9"/>
                    <pic:cNvPicPr>
                      <a:picLocks noChangeAspect="1"/>
                    </pic:cNvPicPr>
                  </pic:nvPicPr>
                  <pic:blipFill>
                    <a:blip r:embed="rId56"/>
                    <a:stretch>
                      <a:fillRect/>
                    </a:stretch>
                  </pic:blipFill>
                  <pic:spPr>
                    <a:xfrm>
                      <a:off x="0" y="0"/>
                      <a:ext cx="4929505" cy="290512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6-15 </w:t>
      </w:r>
      <w:r>
        <w:rPr>
          <w:rFonts w:hint="eastAsia"/>
          <w:sz w:val="21"/>
          <w:szCs w:val="21"/>
        </w:rPr>
        <w:t>添加教会信息</w:t>
      </w:r>
    </w:p>
    <w:p w:rsidR="004723AE" w:rsidRDefault="004723AE">
      <w:pPr>
        <w:ind w:firstLine="465"/>
      </w:pPr>
    </w:p>
    <w:p w:rsidR="004723AE" w:rsidRDefault="001B300A">
      <w:pPr>
        <w:ind w:firstLine="465"/>
      </w:pPr>
      <w:r>
        <w:rPr>
          <w:noProof/>
        </w:rPr>
        <w:drawing>
          <wp:inline distT="0" distB="0" distL="114300" distR="114300" wp14:anchorId="1DB4418D" wp14:editId="274383D5">
            <wp:extent cx="4930775" cy="1982470"/>
            <wp:effectExtent l="0" t="0" r="3175" b="17780"/>
            <wp:docPr id="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0"/>
                    <pic:cNvPicPr>
                      <a:picLocks noChangeAspect="1"/>
                    </pic:cNvPicPr>
                  </pic:nvPicPr>
                  <pic:blipFill>
                    <a:blip r:embed="rId57"/>
                    <a:stretch>
                      <a:fillRect/>
                    </a:stretch>
                  </pic:blipFill>
                  <pic:spPr>
                    <a:xfrm>
                      <a:off x="0" y="0"/>
                      <a:ext cx="4930775" cy="1982470"/>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6-16 </w:t>
      </w:r>
      <w:r>
        <w:rPr>
          <w:rFonts w:hint="eastAsia"/>
          <w:sz w:val="21"/>
          <w:szCs w:val="21"/>
        </w:rPr>
        <w:t>加入团</w:t>
      </w:r>
      <w:proofErr w:type="gramStart"/>
      <w:r>
        <w:rPr>
          <w:rFonts w:hint="eastAsia"/>
          <w:sz w:val="21"/>
          <w:szCs w:val="21"/>
        </w:rPr>
        <w:t>契</w:t>
      </w:r>
      <w:proofErr w:type="gramEnd"/>
    </w:p>
    <w:p w:rsidR="004723AE" w:rsidRDefault="004723AE">
      <w:pPr>
        <w:ind w:firstLine="465"/>
      </w:pPr>
    </w:p>
    <w:p w:rsidR="004723AE" w:rsidRDefault="004723AE">
      <w:pPr>
        <w:rPr>
          <w:b/>
          <w:bCs/>
        </w:rPr>
      </w:pPr>
    </w:p>
    <w:p w:rsidR="004723AE" w:rsidRDefault="001B300A">
      <w:pPr>
        <w:pStyle w:val="2"/>
        <w:spacing w:beforeLines="50" w:after="0"/>
      </w:pPr>
      <w:bookmarkStart w:id="974" w:name="_Toc451087720"/>
      <w:bookmarkStart w:id="975" w:name="_Toc451081511"/>
      <w:bookmarkStart w:id="976" w:name="_Toc32208"/>
      <w:bookmarkStart w:id="977" w:name="_Toc27838"/>
      <w:bookmarkStart w:id="978" w:name="_Toc12960"/>
      <w:bookmarkStart w:id="979" w:name="_Toc449212795"/>
      <w:bookmarkStart w:id="980" w:name="_Toc18640"/>
      <w:bookmarkStart w:id="981" w:name="_Toc15170"/>
      <w:bookmarkStart w:id="982" w:name="_Toc451086993"/>
      <w:bookmarkStart w:id="983" w:name="_Toc451087481"/>
      <w:bookmarkStart w:id="984" w:name="_Toc390945992"/>
      <w:bookmarkStart w:id="985" w:name="_Toc11128"/>
      <w:bookmarkStart w:id="986" w:name="_Toc15857"/>
      <w:bookmarkStart w:id="987" w:name="_Toc4912"/>
      <w:bookmarkStart w:id="988" w:name="_Toc3060"/>
      <w:bookmarkStart w:id="989" w:name="_Toc27110"/>
      <w:bookmarkStart w:id="990" w:name="_Toc451112229"/>
      <w:r>
        <w:rPr>
          <w:rFonts w:hint="eastAsia"/>
        </w:rPr>
        <w:t>好友模块</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rsidR="004723AE" w:rsidRDefault="001B300A">
      <w:pPr>
        <w:ind w:firstLine="480"/>
      </w:pPr>
      <w:r>
        <w:rPr>
          <w:rFonts w:hint="eastAsia"/>
        </w:rPr>
        <w:t>在个人中心页面，点击好友列表，可以查看好友的个人中心，也可以进行添加好友和删除好友操作。填写实现界面如下所示：</w:t>
      </w:r>
      <w:r>
        <w:rPr>
          <w:rFonts w:hint="eastAsia"/>
        </w:rPr>
        <w:tab/>
      </w:r>
      <w:r>
        <w:rPr>
          <w:rFonts w:hint="eastAsia"/>
        </w:rPr>
        <w:tab/>
      </w:r>
      <w:r>
        <w:rPr>
          <w:rFonts w:hint="eastAsia"/>
        </w:rPr>
        <w:tab/>
      </w:r>
      <w:r>
        <w:rPr>
          <w:rFonts w:hint="eastAsia"/>
        </w:rPr>
        <w:lastRenderedPageBreak/>
        <w:tab/>
      </w:r>
      <w:r>
        <w:rPr>
          <w:rFonts w:hint="eastAsia"/>
        </w:rPr>
        <w:tab/>
      </w:r>
      <w:r>
        <w:rPr>
          <w:rFonts w:hint="eastAsia"/>
        </w:rPr>
        <w:tab/>
      </w:r>
      <w:r>
        <w:rPr>
          <w:noProof/>
        </w:rPr>
        <w:drawing>
          <wp:inline distT="0" distB="0" distL="114300" distR="114300" wp14:anchorId="64255267" wp14:editId="06D712F6">
            <wp:extent cx="2685415" cy="4857115"/>
            <wp:effectExtent l="0" t="0" r="635" b="635"/>
            <wp:docPr id="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3"/>
                    <pic:cNvPicPr>
                      <a:picLocks noChangeAspect="1"/>
                    </pic:cNvPicPr>
                  </pic:nvPicPr>
                  <pic:blipFill>
                    <a:blip r:embed="rId58"/>
                    <a:stretch>
                      <a:fillRect/>
                    </a:stretch>
                  </pic:blipFill>
                  <pic:spPr>
                    <a:xfrm>
                      <a:off x="0" y="0"/>
                      <a:ext cx="2685415" cy="485711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6-17 </w:t>
      </w:r>
      <w:r>
        <w:rPr>
          <w:rFonts w:hint="eastAsia"/>
          <w:sz w:val="21"/>
          <w:szCs w:val="21"/>
        </w:rPr>
        <w:t>好友个人中心</w:t>
      </w:r>
    </w:p>
    <w:p w:rsidR="004723AE" w:rsidRDefault="001B300A">
      <w:r>
        <w:rPr>
          <w:noProof/>
        </w:rPr>
        <w:drawing>
          <wp:inline distT="0" distB="0" distL="114300" distR="114300" wp14:anchorId="03FF1D2B" wp14:editId="6D0EBE21">
            <wp:extent cx="4926965" cy="1419225"/>
            <wp:effectExtent l="0" t="0" r="6985" b="9525"/>
            <wp:docPr id="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4"/>
                    <pic:cNvPicPr>
                      <a:picLocks noChangeAspect="1"/>
                    </pic:cNvPicPr>
                  </pic:nvPicPr>
                  <pic:blipFill>
                    <a:blip r:embed="rId59"/>
                    <a:stretch>
                      <a:fillRect/>
                    </a:stretch>
                  </pic:blipFill>
                  <pic:spPr>
                    <a:xfrm>
                      <a:off x="0" y="0"/>
                      <a:ext cx="4926965" cy="141922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6-18 </w:t>
      </w:r>
      <w:r>
        <w:rPr>
          <w:rFonts w:hint="eastAsia"/>
          <w:sz w:val="21"/>
          <w:szCs w:val="21"/>
        </w:rPr>
        <w:t>添加好友</w:t>
      </w:r>
    </w:p>
    <w:p w:rsidR="004723AE" w:rsidRDefault="004723AE"/>
    <w:p w:rsidR="004723AE" w:rsidRDefault="001B300A">
      <w:pPr>
        <w:pStyle w:val="2"/>
        <w:spacing w:beforeLines="50" w:after="0"/>
      </w:pPr>
      <w:bookmarkStart w:id="991" w:name="_Toc16077"/>
      <w:bookmarkStart w:id="992" w:name="_Toc22807"/>
      <w:bookmarkStart w:id="993" w:name="_Toc451081512"/>
      <w:bookmarkStart w:id="994" w:name="_Toc32288"/>
      <w:bookmarkStart w:id="995" w:name="_Toc451086994"/>
      <w:bookmarkStart w:id="996" w:name="_Toc31234"/>
      <w:bookmarkStart w:id="997" w:name="_Toc451087482"/>
      <w:bookmarkStart w:id="998" w:name="_Toc15074"/>
      <w:bookmarkStart w:id="999" w:name="_Toc17222"/>
      <w:bookmarkStart w:id="1000" w:name="_Toc16832"/>
      <w:bookmarkStart w:id="1001" w:name="_Toc449212796"/>
      <w:bookmarkStart w:id="1002" w:name="_Toc451087721"/>
      <w:bookmarkStart w:id="1003" w:name="_Toc26303"/>
      <w:bookmarkStart w:id="1004" w:name="_Toc20535"/>
      <w:bookmarkStart w:id="1005" w:name="_Toc25346"/>
      <w:bookmarkStart w:id="1006" w:name="_Toc451112230"/>
      <w:r>
        <w:rPr>
          <w:rFonts w:hint="eastAsia"/>
        </w:rPr>
        <w:t>团</w:t>
      </w:r>
      <w:proofErr w:type="gramStart"/>
      <w:r>
        <w:rPr>
          <w:rFonts w:hint="eastAsia"/>
        </w:rPr>
        <w:t>契</w:t>
      </w:r>
      <w:proofErr w:type="gramEnd"/>
      <w:r>
        <w:rPr>
          <w:rFonts w:hint="eastAsia"/>
        </w:rPr>
        <w:t>模块</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
    <w:p w:rsidR="004723AE" w:rsidRDefault="001B300A">
      <w:r>
        <w:rPr>
          <w:rFonts w:hint="eastAsia"/>
        </w:rPr>
        <w:t>在个人中心页面，点击团</w:t>
      </w:r>
      <w:proofErr w:type="gramStart"/>
      <w:r>
        <w:rPr>
          <w:rFonts w:hint="eastAsia"/>
        </w:rPr>
        <w:t>契</w:t>
      </w:r>
      <w:proofErr w:type="gramEnd"/>
      <w:r>
        <w:rPr>
          <w:rFonts w:hint="eastAsia"/>
        </w:rPr>
        <w:t>列表中的团</w:t>
      </w:r>
      <w:proofErr w:type="gramStart"/>
      <w:r>
        <w:rPr>
          <w:rFonts w:hint="eastAsia"/>
        </w:rPr>
        <w:t>契</w:t>
      </w:r>
      <w:proofErr w:type="gramEnd"/>
      <w:r>
        <w:rPr>
          <w:rFonts w:hint="eastAsia"/>
        </w:rPr>
        <w:t>，可以进入到团</w:t>
      </w:r>
      <w:proofErr w:type="gramStart"/>
      <w:r>
        <w:rPr>
          <w:rFonts w:hint="eastAsia"/>
        </w:rPr>
        <w:t>契</w:t>
      </w:r>
      <w:proofErr w:type="gramEnd"/>
      <w:r>
        <w:rPr>
          <w:rFonts w:hint="eastAsia"/>
        </w:rPr>
        <w:t>主页，查看团</w:t>
      </w:r>
      <w:proofErr w:type="gramStart"/>
      <w:r>
        <w:rPr>
          <w:rFonts w:hint="eastAsia"/>
        </w:rPr>
        <w:lastRenderedPageBreak/>
        <w:t>契</w:t>
      </w:r>
      <w:proofErr w:type="gramEnd"/>
      <w:r>
        <w:rPr>
          <w:rFonts w:hint="eastAsia"/>
        </w:rPr>
        <w:t>的相关信息。可以创建自己的团</w:t>
      </w:r>
      <w:proofErr w:type="gramStart"/>
      <w:r>
        <w:rPr>
          <w:rFonts w:hint="eastAsia"/>
        </w:rPr>
        <w:t>契</w:t>
      </w:r>
      <w:proofErr w:type="gramEnd"/>
      <w:r>
        <w:rPr>
          <w:rFonts w:hint="eastAsia"/>
        </w:rPr>
        <w:t>。可以退出团</w:t>
      </w:r>
      <w:proofErr w:type="gramStart"/>
      <w:r>
        <w:rPr>
          <w:rFonts w:hint="eastAsia"/>
        </w:rPr>
        <w:t>契</w:t>
      </w:r>
      <w:proofErr w:type="gramEnd"/>
      <w:r>
        <w:rPr>
          <w:rFonts w:hint="eastAsia"/>
        </w:rPr>
        <w:t>，可以看到团</w:t>
      </w:r>
      <w:proofErr w:type="gramStart"/>
      <w:r>
        <w:rPr>
          <w:rFonts w:hint="eastAsia"/>
        </w:rPr>
        <w:t>契</w:t>
      </w:r>
      <w:proofErr w:type="gramEnd"/>
      <w:r>
        <w:rPr>
          <w:rFonts w:hint="eastAsia"/>
        </w:rPr>
        <w:t>的最新公告。可以通过</w:t>
      </w:r>
      <w:r>
        <w:rPr>
          <w:rFonts w:hint="eastAsia"/>
        </w:rPr>
        <w:t>excel</w:t>
      </w:r>
      <w:r>
        <w:rPr>
          <w:rFonts w:hint="eastAsia"/>
        </w:rPr>
        <w:t>批量导入团</w:t>
      </w:r>
      <w:proofErr w:type="gramStart"/>
      <w:r>
        <w:rPr>
          <w:rFonts w:hint="eastAsia"/>
        </w:rPr>
        <w:t>契</w:t>
      </w:r>
      <w:proofErr w:type="gramEnd"/>
      <w:r>
        <w:rPr>
          <w:rFonts w:hint="eastAsia"/>
        </w:rPr>
        <w:t>成员信息。可以进入点击团</w:t>
      </w:r>
      <w:proofErr w:type="gramStart"/>
      <w:r>
        <w:rPr>
          <w:rFonts w:hint="eastAsia"/>
        </w:rPr>
        <w:t>契</w:t>
      </w:r>
      <w:proofErr w:type="gramEnd"/>
      <w:r>
        <w:rPr>
          <w:rFonts w:hint="eastAsia"/>
        </w:rPr>
        <w:t>页面中的相册查看图片，并且可以上</w:t>
      </w:r>
      <w:proofErr w:type="gramStart"/>
      <w:r>
        <w:rPr>
          <w:rFonts w:hint="eastAsia"/>
        </w:rPr>
        <w:t>传图片到团契</w:t>
      </w:r>
      <w:proofErr w:type="gramEnd"/>
      <w:r>
        <w:rPr>
          <w:rFonts w:hint="eastAsia"/>
        </w:rPr>
        <w:t>相册中。进入祷告墙页面，搜索查看团</w:t>
      </w:r>
      <w:proofErr w:type="gramStart"/>
      <w:r>
        <w:rPr>
          <w:rFonts w:hint="eastAsia"/>
        </w:rPr>
        <w:t>契</w:t>
      </w:r>
      <w:proofErr w:type="gramEnd"/>
      <w:r>
        <w:rPr>
          <w:rFonts w:hint="eastAsia"/>
        </w:rPr>
        <w:t>中的弟兄姊妹们发祷告的帖子内容。可以添加祷告内容。团</w:t>
      </w:r>
      <w:proofErr w:type="gramStart"/>
      <w:r>
        <w:rPr>
          <w:rFonts w:hint="eastAsia"/>
        </w:rPr>
        <w:t>契</w:t>
      </w:r>
      <w:proofErr w:type="gramEnd"/>
      <w:r>
        <w:rPr>
          <w:rFonts w:hint="eastAsia"/>
        </w:rPr>
        <w:t>页面功能展示如下：</w:t>
      </w:r>
    </w:p>
    <w:p w:rsidR="004723AE" w:rsidRDefault="001B300A">
      <w:r>
        <w:rPr>
          <w:noProof/>
        </w:rPr>
        <w:drawing>
          <wp:inline distT="0" distB="0" distL="114300" distR="114300" wp14:anchorId="69A0EB13" wp14:editId="5D67381A">
            <wp:extent cx="4918075" cy="1856740"/>
            <wp:effectExtent l="0" t="0" r="15875" b="10160"/>
            <wp:docPr id="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6"/>
                    <pic:cNvPicPr>
                      <a:picLocks noChangeAspect="1"/>
                    </pic:cNvPicPr>
                  </pic:nvPicPr>
                  <pic:blipFill>
                    <a:blip r:embed="rId60"/>
                    <a:stretch>
                      <a:fillRect/>
                    </a:stretch>
                  </pic:blipFill>
                  <pic:spPr>
                    <a:xfrm>
                      <a:off x="0" y="0"/>
                      <a:ext cx="4918075" cy="1856740"/>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6-19 </w:t>
      </w:r>
      <w:r>
        <w:rPr>
          <w:rFonts w:hint="eastAsia"/>
          <w:sz w:val="21"/>
          <w:szCs w:val="21"/>
        </w:rPr>
        <w:t>团</w:t>
      </w:r>
      <w:proofErr w:type="gramStart"/>
      <w:r>
        <w:rPr>
          <w:rFonts w:hint="eastAsia"/>
          <w:sz w:val="21"/>
          <w:szCs w:val="21"/>
        </w:rPr>
        <w:t>契</w:t>
      </w:r>
      <w:proofErr w:type="gramEnd"/>
      <w:r>
        <w:rPr>
          <w:rFonts w:hint="eastAsia"/>
          <w:sz w:val="21"/>
          <w:szCs w:val="21"/>
        </w:rPr>
        <w:t>页面</w:t>
      </w:r>
    </w:p>
    <w:p w:rsidR="004723AE" w:rsidRDefault="004723AE"/>
    <w:p w:rsidR="004723AE" w:rsidRDefault="001B300A">
      <w:r>
        <w:rPr>
          <w:noProof/>
        </w:rPr>
        <w:drawing>
          <wp:inline distT="0" distB="0" distL="114300" distR="114300" wp14:anchorId="5BE0357B" wp14:editId="43708913">
            <wp:extent cx="4930140" cy="2461895"/>
            <wp:effectExtent l="0" t="0" r="3810" b="14605"/>
            <wp:docPr id="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7"/>
                    <pic:cNvPicPr>
                      <a:picLocks noChangeAspect="1"/>
                    </pic:cNvPicPr>
                  </pic:nvPicPr>
                  <pic:blipFill>
                    <a:blip r:embed="rId61"/>
                    <a:stretch>
                      <a:fillRect/>
                    </a:stretch>
                  </pic:blipFill>
                  <pic:spPr>
                    <a:xfrm>
                      <a:off x="0" y="0"/>
                      <a:ext cx="4930140" cy="246189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6-20 </w:t>
      </w:r>
      <w:r>
        <w:rPr>
          <w:rFonts w:hint="eastAsia"/>
          <w:sz w:val="21"/>
          <w:szCs w:val="21"/>
        </w:rPr>
        <w:t>批量导入团</w:t>
      </w:r>
      <w:proofErr w:type="gramStart"/>
      <w:r>
        <w:rPr>
          <w:rFonts w:hint="eastAsia"/>
          <w:sz w:val="21"/>
          <w:szCs w:val="21"/>
        </w:rPr>
        <w:t>契</w:t>
      </w:r>
      <w:proofErr w:type="gramEnd"/>
      <w:r>
        <w:rPr>
          <w:rFonts w:hint="eastAsia"/>
          <w:sz w:val="21"/>
          <w:szCs w:val="21"/>
        </w:rPr>
        <w:t>成员信息</w:t>
      </w:r>
    </w:p>
    <w:p w:rsidR="004723AE" w:rsidRDefault="004723AE"/>
    <w:p w:rsidR="004723AE" w:rsidRDefault="001B300A">
      <w:r>
        <w:rPr>
          <w:noProof/>
        </w:rPr>
        <w:lastRenderedPageBreak/>
        <w:drawing>
          <wp:inline distT="0" distB="0" distL="114300" distR="114300" wp14:anchorId="4F476C20" wp14:editId="020BF9BF">
            <wp:extent cx="4925695" cy="2681605"/>
            <wp:effectExtent l="0" t="0" r="8255" b="4445"/>
            <wp:docPr id="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8"/>
                    <pic:cNvPicPr>
                      <a:picLocks noChangeAspect="1"/>
                    </pic:cNvPicPr>
                  </pic:nvPicPr>
                  <pic:blipFill>
                    <a:blip r:embed="rId62"/>
                    <a:stretch>
                      <a:fillRect/>
                    </a:stretch>
                  </pic:blipFill>
                  <pic:spPr>
                    <a:xfrm>
                      <a:off x="0" y="0"/>
                      <a:ext cx="4925695" cy="268160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6-21 </w:t>
      </w:r>
      <w:r>
        <w:rPr>
          <w:rFonts w:hint="eastAsia"/>
          <w:sz w:val="21"/>
          <w:szCs w:val="21"/>
        </w:rPr>
        <w:t>团</w:t>
      </w:r>
      <w:proofErr w:type="gramStart"/>
      <w:r>
        <w:rPr>
          <w:rFonts w:hint="eastAsia"/>
          <w:sz w:val="21"/>
          <w:szCs w:val="21"/>
        </w:rPr>
        <w:t>契</w:t>
      </w:r>
      <w:proofErr w:type="gramEnd"/>
      <w:r>
        <w:rPr>
          <w:rFonts w:hint="eastAsia"/>
          <w:sz w:val="21"/>
          <w:szCs w:val="21"/>
        </w:rPr>
        <w:t>相册</w:t>
      </w:r>
    </w:p>
    <w:p w:rsidR="004723AE" w:rsidRDefault="004723AE"/>
    <w:p w:rsidR="004723AE" w:rsidRDefault="001B300A">
      <w:r>
        <w:rPr>
          <w:noProof/>
        </w:rPr>
        <w:drawing>
          <wp:inline distT="0" distB="0" distL="114300" distR="114300" wp14:anchorId="2078BA01" wp14:editId="528472E2">
            <wp:extent cx="4928235" cy="1624965"/>
            <wp:effectExtent l="0" t="0" r="5715" b="13335"/>
            <wp:docPr id="7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9"/>
                    <pic:cNvPicPr>
                      <a:picLocks noChangeAspect="1"/>
                    </pic:cNvPicPr>
                  </pic:nvPicPr>
                  <pic:blipFill>
                    <a:blip r:embed="rId63"/>
                    <a:stretch>
                      <a:fillRect/>
                    </a:stretch>
                  </pic:blipFill>
                  <pic:spPr>
                    <a:xfrm>
                      <a:off x="0" y="0"/>
                      <a:ext cx="4928235" cy="162496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6-22 </w:t>
      </w:r>
      <w:r>
        <w:rPr>
          <w:rFonts w:hint="eastAsia"/>
          <w:sz w:val="21"/>
          <w:szCs w:val="21"/>
        </w:rPr>
        <w:t>团</w:t>
      </w:r>
      <w:proofErr w:type="gramStart"/>
      <w:r>
        <w:rPr>
          <w:rFonts w:hint="eastAsia"/>
          <w:sz w:val="21"/>
          <w:szCs w:val="21"/>
        </w:rPr>
        <w:t>契</w:t>
      </w:r>
      <w:proofErr w:type="gramEnd"/>
      <w:r>
        <w:rPr>
          <w:rFonts w:hint="eastAsia"/>
          <w:sz w:val="21"/>
          <w:szCs w:val="21"/>
        </w:rPr>
        <w:t>祷告墙祷告贴</w:t>
      </w:r>
    </w:p>
    <w:p w:rsidR="004723AE" w:rsidRDefault="004723AE"/>
    <w:p w:rsidR="004723AE" w:rsidRDefault="001B300A">
      <w:r>
        <w:rPr>
          <w:noProof/>
        </w:rPr>
        <w:drawing>
          <wp:inline distT="0" distB="0" distL="114300" distR="114300" wp14:anchorId="3E3833A0" wp14:editId="0D214DB5">
            <wp:extent cx="4926330" cy="1315085"/>
            <wp:effectExtent l="0" t="0" r="7620" b="18415"/>
            <wp:docPr id="7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0"/>
                    <pic:cNvPicPr>
                      <a:picLocks noChangeAspect="1"/>
                    </pic:cNvPicPr>
                  </pic:nvPicPr>
                  <pic:blipFill>
                    <a:blip r:embed="rId64"/>
                    <a:stretch>
                      <a:fillRect/>
                    </a:stretch>
                  </pic:blipFill>
                  <pic:spPr>
                    <a:xfrm>
                      <a:off x="0" y="0"/>
                      <a:ext cx="4926330" cy="1315085"/>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6-23 </w:t>
      </w:r>
      <w:r>
        <w:rPr>
          <w:rFonts w:hint="eastAsia"/>
          <w:sz w:val="21"/>
          <w:szCs w:val="21"/>
        </w:rPr>
        <w:t>团</w:t>
      </w:r>
      <w:proofErr w:type="gramStart"/>
      <w:r>
        <w:rPr>
          <w:rFonts w:hint="eastAsia"/>
          <w:sz w:val="21"/>
          <w:szCs w:val="21"/>
        </w:rPr>
        <w:t>契</w:t>
      </w:r>
      <w:proofErr w:type="gramEnd"/>
      <w:r>
        <w:rPr>
          <w:rFonts w:hint="eastAsia"/>
          <w:sz w:val="21"/>
          <w:szCs w:val="21"/>
        </w:rPr>
        <w:t>祷告墙祷告贴列表</w:t>
      </w:r>
    </w:p>
    <w:p w:rsidR="004723AE" w:rsidRDefault="004723AE"/>
    <w:p w:rsidR="004723AE" w:rsidRDefault="001B300A">
      <w:r>
        <w:rPr>
          <w:noProof/>
        </w:rPr>
        <w:lastRenderedPageBreak/>
        <w:drawing>
          <wp:inline distT="0" distB="0" distL="114300" distR="114300" wp14:anchorId="51AEBE4B" wp14:editId="37C71D29">
            <wp:extent cx="4926330" cy="1990090"/>
            <wp:effectExtent l="0" t="0" r="7620" b="10160"/>
            <wp:docPr id="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1"/>
                    <pic:cNvPicPr>
                      <a:picLocks noChangeAspect="1"/>
                    </pic:cNvPicPr>
                  </pic:nvPicPr>
                  <pic:blipFill>
                    <a:blip r:embed="rId65"/>
                    <a:stretch>
                      <a:fillRect/>
                    </a:stretch>
                  </pic:blipFill>
                  <pic:spPr>
                    <a:xfrm>
                      <a:off x="0" y="0"/>
                      <a:ext cx="4926330" cy="1990090"/>
                    </a:xfrm>
                    <a:prstGeom prst="rect">
                      <a:avLst/>
                    </a:prstGeom>
                    <a:noFill/>
                    <a:ln w="9525">
                      <a:noFill/>
                      <a:miter/>
                    </a:ln>
                  </pic:spPr>
                </pic:pic>
              </a:graphicData>
            </a:graphic>
          </wp:inline>
        </w:drawing>
      </w:r>
    </w:p>
    <w:p w:rsidR="004723AE" w:rsidRDefault="001B300A">
      <w:pPr>
        <w:ind w:firstLineChars="1400" w:firstLine="2940"/>
        <w:rPr>
          <w:sz w:val="21"/>
          <w:szCs w:val="21"/>
        </w:rPr>
      </w:pPr>
      <w:r>
        <w:rPr>
          <w:rFonts w:hint="eastAsia"/>
          <w:sz w:val="21"/>
          <w:szCs w:val="21"/>
        </w:rPr>
        <w:t>图</w:t>
      </w:r>
      <w:r>
        <w:rPr>
          <w:rFonts w:hint="eastAsia"/>
          <w:sz w:val="21"/>
          <w:szCs w:val="21"/>
        </w:rPr>
        <w:t xml:space="preserve">6-24 </w:t>
      </w:r>
      <w:r>
        <w:rPr>
          <w:rFonts w:hint="eastAsia"/>
          <w:sz w:val="21"/>
          <w:szCs w:val="21"/>
        </w:rPr>
        <w:t>添加祷告贴</w:t>
      </w:r>
    </w:p>
    <w:p w:rsidR="004723AE" w:rsidRDefault="004723AE"/>
    <w:p w:rsidR="004723AE" w:rsidRDefault="004723AE"/>
    <w:p w:rsidR="004723AE" w:rsidRDefault="004723AE"/>
    <w:p w:rsidR="004723AE" w:rsidRDefault="001B300A">
      <w:pPr>
        <w:pStyle w:val="2"/>
        <w:spacing w:beforeLines="50" w:after="0"/>
      </w:pPr>
      <w:bookmarkStart w:id="1007" w:name="_Toc3387"/>
      <w:bookmarkStart w:id="1008" w:name="_Toc735"/>
      <w:bookmarkStart w:id="1009" w:name="_Toc21339"/>
      <w:bookmarkStart w:id="1010" w:name="_Toc451087722"/>
      <w:bookmarkStart w:id="1011" w:name="_Toc3406"/>
      <w:bookmarkStart w:id="1012" w:name="_Toc449212797"/>
      <w:bookmarkStart w:id="1013" w:name="_Toc1890"/>
      <w:bookmarkStart w:id="1014" w:name="_Toc451081513"/>
      <w:bookmarkStart w:id="1015" w:name="_Toc21876"/>
      <w:bookmarkStart w:id="1016" w:name="_Toc23260"/>
      <w:bookmarkStart w:id="1017" w:name="_Toc26593"/>
      <w:bookmarkStart w:id="1018" w:name="_Toc451086995"/>
      <w:bookmarkStart w:id="1019" w:name="_Toc390945993"/>
      <w:bookmarkStart w:id="1020" w:name="_Toc451087483"/>
      <w:bookmarkStart w:id="1021" w:name="_Toc6633"/>
      <w:bookmarkStart w:id="1022" w:name="_Toc31479"/>
      <w:bookmarkStart w:id="1023" w:name="OLE_LINK22"/>
      <w:bookmarkStart w:id="1024" w:name="_Toc451112231"/>
      <w:r>
        <w:rPr>
          <w:rFonts w:hint="eastAsia"/>
        </w:rPr>
        <w:t>本章小结</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4"/>
    </w:p>
    <w:p w:rsidR="004723AE" w:rsidRDefault="001B300A">
      <w:pPr>
        <w:ind w:firstLineChars="200" w:firstLine="480"/>
      </w:pPr>
      <w:r>
        <w:rPr>
          <w:rFonts w:hint="eastAsia"/>
        </w:rPr>
        <w:t>本章详细展现了青年团</w:t>
      </w:r>
      <w:proofErr w:type="gramStart"/>
      <w:r>
        <w:rPr>
          <w:rFonts w:hint="eastAsia"/>
        </w:rPr>
        <w:t>契</w:t>
      </w:r>
      <w:proofErr w:type="gramEnd"/>
      <w:r>
        <w:rPr>
          <w:rFonts w:hint="eastAsia"/>
        </w:rPr>
        <w:t>分享交流系统的四大模块功能：用户模块，搜索模块，好友模块和团</w:t>
      </w:r>
      <w:proofErr w:type="gramStart"/>
      <w:r>
        <w:rPr>
          <w:rFonts w:hint="eastAsia"/>
        </w:rPr>
        <w:t>契</w:t>
      </w:r>
      <w:proofErr w:type="gramEnd"/>
      <w:r>
        <w:rPr>
          <w:rFonts w:hint="eastAsia"/>
        </w:rPr>
        <w:t>模块所有的功能实现；同时，对相应的功能进行了必要的黑盒测试，从而保证了该系统功能的最终实现。</w:t>
      </w:r>
      <w:bookmarkEnd w:id="1023"/>
    </w:p>
    <w:bookmarkEnd w:id="890"/>
    <w:p w:rsidR="004723AE" w:rsidRDefault="004723AE">
      <w:pPr>
        <w:pStyle w:val="a0"/>
        <w:ind w:firstLineChars="0" w:firstLine="0"/>
        <w:sectPr w:rsidR="004723AE">
          <w:endnotePr>
            <w:numFmt w:val="decimal"/>
          </w:endnotePr>
          <w:pgSz w:w="10319" w:h="14578"/>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cols w:space="720"/>
          <w:docGrid w:linePitch="360" w:charSpace="1861"/>
        </w:sectPr>
      </w:pPr>
    </w:p>
    <w:p w:rsidR="004723AE" w:rsidRDefault="001B300A">
      <w:pPr>
        <w:pStyle w:val="aff"/>
        <w:outlineLvl w:val="0"/>
      </w:pPr>
      <w:bookmarkStart w:id="1025" w:name="_Toc451081514"/>
      <w:bookmarkStart w:id="1026" w:name="_Toc2581"/>
      <w:bookmarkStart w:id="1027" w:name="_Toc16332"/>
      <w:bookmarkStart w:id="1028" w:name="_Toc449212798"/>
      <w:bookmarkStart w:id="1029" w:name="_Toc20509"/>
      <w:bookmarkStart w:id="1030" w:name="_Toc27105"/>
      <w:bookmarkStart w:id="1031" w:name="_Toc21083"/>
      <w:bookmarkStart w:id="1032" w:name="_Toc451087484"/>
      <w:bookmarkStart w:id="1033" w:name="_Toc10528"/>
      <w:bookmarkStart w:id="1034" w:name="_Toc451087723"/>
      <w:bookmarkStart w:id="1035" w:name="_Toc451086996"/>
      <w:bookmarkStart w:id="1036" w:name="_Toc6035"/>
      <w:bookmarkStart w:id="1037" w:name="_Toc19926"/>
      <w:bookmarkStart w:id="1038" w:name="_Toc14733"/>
      <w:bookmarkStart w:id="1039" w:name="_Toc17559"/>
      <w:bookmarkStart w:id="1040" w:name="_Toc14119"/>
      <w:bookmarkStart w:id="1041" w:name="_Toc451112232"/>
      <w:r>
        <w:rPr>
          <w:b w:val="0"/>
          <w:bCs/>
        </w:rPr>
        <w:lastRenderedPageBreak/>
        <w:t>结论</w:t>
      </w:r>
      <w:bookmarkEnd w:id="561"/>
      <w:bookmarkEnd w:id="562"/>
      <w:bookmarkEnd w:id="563"/>
      <w:bookmarkEnd w:id="564"/>
      <w:bookmarkEnd w:id="565"/>
      <w:bookmarkEnd w:id="566"/>
      <w:bookmarkEnd w:id="567"/>
      <w:bookmarkEnd w:id="568"/>
      <w:bookmarkEnd w:id="569"/>
      <w:bookmarkEnd w:id="570"/>
      <w:bookmarkEnd w:id="571"/>
      <w:bookmarkEnd w:id="572"/>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rsidR="004723AE" w:rsidRDefault="001B300A">
      <w:pPr>
        <w:ind w:firstLine="465"/>
      </w:pPr>
      <w:r>
        <w:rPr>
          <w:rFonts w:hint="eastAsia"/>
        </w:rPr>
        <w:t>通过对网上相关类型的分享交流系统的认识和了解，结合</w:t>
      </w:r>
      <w:bookmarkStart w:id="1042" w:name="OLE_LINK8"/>
      <w:r>
        <w:rPr>
          <w:rFonts w:hint="eastAsia"/>
        </w:rPr>
        <w:t>青年团</w:t>
      </w:r>
      <w:proofErr w:type="gramStart"/>
      <w:r>
        <w:rPr>
          <w:rFonts w:hint="eastAsia"/>
        </w:rPr>
        <w:t>契</w:t>
      </w:r>
      <w:proofErr w:type="gramEnd"/>
      <w:r>
        <w:rPr>
          <w:rFonts w:hint="eastAsia"/>
        </w:rPr>
        <w:t>分享交流系统</w:t>
      </w:r>
      <w:bookmarkEnd w:id="1042"/>
      <w:r>
        <w:rPr>
          <w:rFonts w:hint="eastAsia"/>
        </w:rPr>
        <w:t>的基本功能，本文从功能需求和性能需求两方面进行了需求分析，从技术、操作、经济和社会方面进行了可行性分析，设计和开发了基于</w:t>
      </w:r>
      <w:r>
        <w:rPr>
          <w:rFonts w:hint="eastAsia"/>
        </w:rPr>
        <w:t>Java</w:t>
      </w:r>
      <w:r>
        <w:rPr>
          <w:rFonts w:hint="eastAsia"/>
        </w:rPr>
        <w:t>、</w:t>
      </w:r>
      <w:r>
        <w:rPr>
          <w:rFonts w:hint="eastAsia"/>
        </w:rPr>
        <w:t>Htm</w:t>
      </w:r>
      <w:r>
        <w:rPr>
          <w:rFonts w:hint="eastAsia"/>
        </w:rPr>
        <w:t>l+Js+Css</w:t>
      </w:r>
      <w:r>
        <w:rPr>
          <w:rFonts w:hint="eastAsia"/>
        </w:rPr>
        <w:t>、</w:t>
      </w:r>
      <w:r>
        <w:rPr>
          <w:rFonts w:hint="eastAsia"/>
        </w:rPr>
        <w:t>SSM</w:t>
      </w:r>
      <w:r>
        <w:rPr>
          <w:rFonts w:hint="eastAsia"/>
        </w:rPr>
        <w:t>、</w:t>
      </w:r>
      <w:r>
        <w:rPr>
          <w:rFonts w:hint="eastAsia"/>
        </w:rPr>
        <w:t>Bootstrap</w:t>
      </w:r>
      <w:r>
        <w:rPr>
          <w:rFonts w:hint="eastAsia"/>
        </w:rPr>
        <w:t>、</w:t>
      </w:r>
      <w:r>
        <w:rPr>
          <w:rFonts w:hint="eastAsia"/>
        </w:rPr>
        <w:t>easyui</w:t>
      </w:r>
      <w:r>
        <w:rPr>
          <w:rFonts w:hint="eastAsia"/>
        </w:rPr>
        <w:t>框架等技术的青年团</w:t>
      </w:r>
      <w:proofErr w:type="gramStart"/>
      <w:r>
        <w:rPr>
          <w:rFonts w:hint="eastAsia"/>
        </w:rPr>
        <w:t>契</w:t>
      </w:r>
      <w:proofErr w:type="gramEnd"/>
      <w:r>
        <w:rPr>
          <w:rFonts w:hint="eastAsia"/>
        </w:rPr>
        <w:t>分享交流系统。然后根据该系统的技术和性能要求，选择了</w:t>
      </w:r>
      <w:r>
        <w:rPr>
          <w:rFonts w:hint="eastAsia"/>
        </w:rPr>
        <w:t>EclipseLuna</w:t>
      </w:r>
      <w:r>
        <w:rPr>
          <w:rFonts w:hint="eastAsia"/>
        </w:rPr>
        <w:t>版本开发平台，</w:t>
      </w:r>
      <w:r>
        <w:rPr>
          <w:rFonts w:hint="eastAsia"/>
        </w:rPr>
        <w:t>Tomcat 7.0</w:t>
      </w:r>
      <w:r>
        <w:rPr>
          <w:rFonts w:hint="eastAsia"/>
        </w:rPr>
        <w:t>应用程序服务器以及</w:t>
      </w:r>
      <w:r>
        <w:rPr>
          <w:rFonts w:hint="eastAsia"/>
        </w:rPr>
        <w:t>MySQL</w:t>
      </w:r>
      <w:r>
        <w:rPr>
          <w:rFonts w:hint="eastAsia"/>
        </w:rPr>
        <w:t>数据库来进行系统的设计和开发，并最终成功部署服务器，实现青年团</w:t>
      </w:r>
      <w:proofErr w:type="gramStart"/>
      <w:r>
        <w:rPr>
          <w:rFonts w:hint="eastAsia"/>
        </w:rPr>
        <w:t>契</w:t>
      </w:r>
      <w:proofErr w:type="gramEnd"/>
      <w:r>
        <w:rPr>
          <w:rFonts w:hint="eastAsia"/>
        </w:rPr>
        <w:t>分享交流系统的预定目标。</w:t>
      </w:r>
    </w:p>
    <w:p w:rsidR="004723AE" w:rsidRDefault="001B300A">
      <w:pPr>
        <w:ind w:firstLine="465"/>
      </w:pPr>
      <w:r>
        <w:rPr>
          <w:rFonts w:hint="eastAsia"/>
        </w:rPr>
        <w:t>青年团</w:t>
      </w:r>
      <w:proofErr w:type="gramStart"/>
      <w:r>
        <w:rPr>
          <w:rFonts w:hint="eastAsia"/>
        </w:rPr>
        <w:t>契</w:t>
      </w:r>
      <w:proofErr w:type="gramEnd"/>
      <w:r>
        <w:rPr>
          <w:rFonts w:hint="eastAsia"/>
        </w:rPr>
        <w:t>分享交流系统的基本功能模块都是为了满足基督徒在互联网上的需求，因此实现了用户注册、登录，教会、团</w:t>
      </w:r>
      <w:proofErr w:type="gramStart"/>
      <w:r>
        <w:rPr>
          <w:rFonts w:hint="eastAsia"/>
        </w:rPr>
        <w:t>契</w:t>
      </w:r>
      <w:proofErr w:type="gramEnd"/>
      <w:r>
        <w:rPr>
          <w:rFonts w:hint="eastAsia"/>
        </w:rPr>
        <w:t>、系统内的基督徒信息搜索，添加好友，创建团</w:t>
      </w:r>
      <w:proofErr w:type="gramStart"/>
      <w:r>
        <w:rPr>
          <w:rFonts w:hint="eastAsia"/>
        </w:rPr>
        <w:t>契</w:t>
      </w:r>
      <w:proofErr w:type="gramEnd"/>
      <w:r>
        <w:rPr>
          <w:rFonts w:hint="eastAsia"/>
        </w:rPr>
        <w:t>等功能。由于该系统的研究开发时间以及个人能力的限制，该系统</w:t>
      </w:r>
      <w:r>
        <w:rPr>
          <w:rFonts w:hint="eastAsia"/>
        </w:rPr>
        <w:t>的实现只是局限在了基督徒基本的需要的功能的详细设计，所以其核心功能模块就是用户可以进行发帖并且进行收藏、评论、删除、</w:t>
      </w:r>
      <w:proofErr w:type="gramStart"/>
      <w:r>
        <w:rPr>
          <w:rFonts w:hint="eastAsia"/>
        </w:rPr>
        <w:t>点赞等</w:t>
      </w:r>
      <w:proofErr w:type="gramEnd"/>
      <w:r>
        <w:rPr>
          <w:rFonts w:hint="eastAsia"/>
        </w:rPr>
        <w:t>操作，实现了用户有朋友之间的交互。本系统也提供了网站内收集的一些网站资源，这些资源来自于用户，从而使得达到系统资源分享的目的。公共资源供所有用户使用。为用户获取相应的主内网站信息和教会信息提供了很大的方便。在青年团</w:t>
      </w:r>
      <w:proofErr w:type="gramStart"/>
      <w:r>
        <w:rPr>
          <w:rFonts w:hint="eastAsia"/>
        </w:rPr>
        <w:t>契</w:t>
      </w:r>
      <w:proofErr w:type="gramEnd"/>
      <w:r>
        <w:rPr>
          <w:rFonts w:hint="eastAsia"/>
        </w:rPr>
        <w:t>模块中，也是针对相关的业务需求，使得团</w:t>
      </w:r>
      <w:proofErr w:type="gramStart"/>
      <w:r>
        <w:rPr>
          <w:rFonts w:hint="eastAsia"/>
        </w:rPr>
        <w:t>契</w:t>
      </w:r>
      <w:proofErr w:type="gramEnd"/>
      <w:r>
        <w:rPr>
          <w:rFonts w:hint="eastAsia"/>
        </w:rPr>
        <w:t>成员可以获取团</w:t>
      </w:r>
      <w:proofErr w:type="gramStart"/>
      <w:r>
        <w:rPr>
          <w:rFonts w:hint="eastAsia"/>
        </w:rPr>
        <w:t>契</w:t>
      </w:r>
      <w:proofErr w:type="gramEnd"/>
      <w:r>
        <w:rPr>
          <w:rFonts w:hint="eastAsia"/>
        </w:rPr>
        <w:t>的通告信息，以及可以以团</w:t>
      </w:r>
      <w:proofErr w:type="gramStart"/>
      <w:r>
        <w:rPr>
          <w:rFonts w:hint="eastAsia"/>
        </w:rPr>
        <w:t>契</w:t>
      </w:r>
      <w:proofErr w:type="gramEnd"/>
      <w:r>
        <w:rPr>
          <w:rFonts w:hint="eastAsia"/>
        </w:rPr>
        <w:t>为平台进行成员间的</w:t>
      </w:r>
      <w:proofErr w:type="gramStart"/>
      <w:r>
        <w:rPr>
          <w:rFonts w:hint="eastAsia"/>
        </w:rPr>
        <w:t>交互与</w:t>
      </w:r>
      <w:proofErr w:type="gramEnd"/>
      <w:r>
        <w:rPr>
          <w:rFonts w:hint="eastAsia"/>
        </w:rPr>
        <w:t>资源共享。例如祷告墙和问题答疑模块，满足了基督徒相互的交流。相册模块</w:t>
      </w:r>
      <w:r>
        <w:rPr>
          <w:rFonts w:hint="eastAsia"/>
        </w:rPr>
        <w:t>使得用户可以共享团</w:t>
      </w:r>
      <w:proofErr w:type="gramStart"/>
      <w:r>
        <w:rPr>
          <w:rFonts w:hint="eastAsia"/>
        </w:rPr>
        <w:t>契</w:t>
      </w:r>
      <w:proofErr w:type="gramEnd"/>
      <w:r>
        <w:rPr>
          <w:rFonts w:hint="eastAsia"/>
        </w:rPr>
        <w:t>已上传到照片。</w:t>
      </w:r>
    </w:p>
    <w:p w:rsidR="004723AE" w:rsidRDefault="001B300A">
      <w:pPr>
        <w:ind w:firstLine="465"/>
      </w:pPr>
      <w:r>
        <w:rPr>
          <w:rFonts w:hint="eastAsia"/>
        </w:rPr>
        <w:t>在搜索页面也是提供了用户获取站内所有教会、团</w:t>
      </w:r>
      <w:proofErr w:type="gramStart"/>
      <w:r>
        <w:rPr>
          <w:rFonts w:hint="eastAsia"/>
        </w:rPr>
        <w:t>契</w:t>
      </w:r>
      <w:proofErr w:type="gramEnd"/>
      <w:r>
        <w:rPr>
          <w:rFonts w:hint="eastAsia"/>
        </w:rPr>
        <w:t>、用户等信息功能。使得基督徒在查找主内信息的时候非常的方便，省事实力，再也不用为从网上的那些大量的可靠性不强的信息中筛选出自己想要的信息而烦恼！</w:t>
      </w:r>
    </w:p>
    <w:p w:rsidR="004723AE" w:rsidRDefault="001B300A">
      <w:pPr>
        <w:ind w:firstLine="465"/>
      </w:pPr>
      <w:r>
        <w:rPr>
          <w:rFonts w:hint="eastAsia"/>
        </w:rPr>
        <w:t>该系统的实现以</w:t>
      </w:r>
      <w:r>
        <w:rPr>
          <w:rFonts w:hint="eastAsia"/>
        </w:rPr>
        <w:t>Java</w:t>
      </w:r>
      <w:r>
        <w:rPr>
          <w:rFonts w:hint="eastAsia"/>
        </w:rPr>
        <w:t>语言作为应用程序开发语言，采用</w:t>
      </w:r>
      <w:r>
        <w:rPr>
          <w:rFonts w:hint="eastAsia"/>
        </w:rPr>
        <w:t>SSM</w:t>
      </w:r>
      <w:r>
        <w:rPr>
          <w:rFonts w:hint="eastAsia"/>
        </w:rPr>
        <w:t>框架实现了表示层、业务逻辑层和数据层的模块开发，提高了工作效率。其中使用的</w:t>
      </w:r>
      <w:r>
        <w:rPr>
          <w:rFonts w:hint="eastAsia"/>
        </w:rPr>
        <w:t>Springmvc</w:t>
      </w:r>
      <w:r>
        <w:rPr>
          <w:rFonts w:hint="eastAsia"/>
        </w:rPr>
        <w:t>与</w:t>
      </w:r>
      <w:r>
        <w:rPr>
          <w:rFonts w:hint="eastAsia"/>
        </w:rPr>
        <w:t>Mybatis</w:t>
      </w:r>
      <w:r>
        <w:rPr>
          <w:rFonts w:hint="eastAsia"/>
        </w:rPr>
        <w:t>框架是当前流行的框架，较</w:t>
      </w:r>
      <w:r>
        <w:rPr>
          <w:rFonts w:hint="eastAsia"/>
        </w:rPr>
        <w:t>struts2</w:t>
      </w:r>
      <w:r>
        <w:rPr>
          <w:rFonts w:hint="eastAsia"/>
        </w:rPr>
        <w:t>和</w:t>
      </w:r>
      <w:r>
        <w:rPr>
          <w:rFonts w:hint="eastAsia"/>
        </w:rPr>
        <w:t>Hibernate</w:t>
      </w:r>
      <w:r>
        <w:rPr>
          <w:rFonts w:hint="eastAsia"/>
        </w:rPr>
        <w:t>组合有很大的有点。例如在性能，操作性，拓展性方面都较为优秀。</w:t>
      </w:r>
      <w:r>
        <w:rPr>
          <w:rFonts w:hint="eastAsia"/>
        </w:rPr>
        <w:t>有利于当前和今后的学习研究。该系统采用</w:t>
      </w:r>
      <w:r>
        <w:rPr>
          <w:rFonts w:hint="eastAsia"/>
        </w:rPr>
        <w:t>Html</w:t>
      </w:r>
      <w:r>
        <w:rPr>
          <w:rFonts w:hint="eastAsia"/>
        </w:rPr>
        <w:t>技术对系统页面进行设计，并采用</w:t>
      </w:r>
      <w:r>
        <w:rPr>
          <w:rFonts w:hint="eastAsia"/>
        </w:rPr>
        <w:t>CSS</w:t>
      </w:r>
      <w:r>
        <w:rPr>
          <w:rFonts w:hint="eastAsia"/>
        </w:rPr>
        <w:t>样式对页面进行统一布局。采用</w:t>
      </w:r>
      <w:r>
        <w:rPr>
          <w:rFonts w:hint="eastAsia"/>
        </w:rPr>
        <w:t>Js</w:t>
      </w:r>
      <w:r>
        <w:rPr>
          <w:rFonts w:hint="eastAsia"/>
        </w:rPr>
        <w:t>技术对页面中所有的动态效果进行开发。该系统的数据库设计简明易懂，只要熟悉关系数据库中的</w:t>
      </w:r>
      <w:r>
        <w:rPr>
          <w:rFonts w:hint="eastAsia"/>
        </w:rPr>
        <w:t>SQL</w:t>
      </w:r>
      <w:r>
        <w:rPr>
          <w:rFonts w:hint="eastAsia"/>
        </w:rPr>
        <w:t>语句就能对该系统进行对相应的数据库操作，从而选择了成本小，速度快的小型关系数据库管理系统</w:t>
      </w:r>
      <w:r>
        <w:rPr>
          <w:rFonts w:hint="eastAsia"/>
        </w:rPr>
        <w:t>MySQL</w:t>
      </w:r>
      <w:r>
        <w:rPr>
          <w:rFonts w:hint="eastAsia"/>
        </w:rPr>
        <w:t>。所以，该系统后期的维护和发展也是相当可观的。</w:t>
      </w:r>
    </w:p>
    <w:p w:rsidR="004723AE" w:rsidRDefault="004723AE">
      <w:pPr>
        <w:pStyle w:val="a0"/>
        <w:ind w:firstLine="480"/>
      </w:pPr>
    </w:p>
    <w:p w:rsidR="004723AE" w:rsidRDefault="004723AE">
      <w:pPr>
        <w:pStyle w:val="a0"/>
        <w:spacing w:line="360" w:lineRule="exact"/>
        <w:ind w:firstLineChars="0" w:firstLine="0"/>
        <w:sectPr w:rsidR="004723AE">
          <w:endnotePr>
            <w:numFmt w:val="decimal"/>
          </w:endnotePr>
          <w:pgSz w:w="10319" w:h="14578"/>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cols w:space="720"/>
          <w:docGrid w:linePitch="360" w:charSpace="1861"/>
        </w:sectPr>
      </w:pPr>
    </w:p>
    <w:p w:rsidR="004723AE" w:rsidRDefault="001B300A">
      <w:pPr>
        <w:pStyle w:val="aff"/>
        <w:outlineLvl w:val="0"/>
      </w:pPr>
      <w:bookmarkStart w:id="1043" w:name="_Toc13202"/>
      <w:bookmarkStart w:id="1044" w:name="_Toc21119"/>
      <w:bookmarkStart w:id="1045" w:name="_Toc3413"/>
      <w:bookmarkStart w:id="1046" w:name="_Toc25800"/>
      <w:bookmarkStart w:id="1047" w:name="_Toc30273"/>
      <w:bookmarkStart w:id="1048" w:name="_Toc7374"/>
      <w:bookmarkStart w:id="1049" w:name="_Toc10407"/>
      <w:bookmarkStart w:id="1050" w:name="_Toc17331"/>
      <w:bookmarkStart w:id="1051" w:name="_Toc449212799"/>
      <w:bookmarkStart w:id="1052" w:name="_Toc451087724"/>
      <w:bookmarkStart w:id="1053" w:name="_Toc351728037"/>
      <w:bookmarkStart w:id="1054" w:name="_Toc12605"/>
      <w:bookmarkStart w:id="1055" w:name="_Toc451086997"/>
      <w:bookmarkStart w:id="1056" w:name="_Toc451087485"/>
      <w:bookmarkStart w:id="1057" w:name="_Toc451081515"/>
      <w:bookmarkStart w:id="1058" w:name="_Toc2989"/>
      <w:bookmarkStart w:id="1059" w:name="_Toc3224"/>
      <w:bookmarkStart w:id="1060" w:name="_Toc451112233"/>
      <w:r>
        <w:rPr>
          <w:b w:val="0"/>
          <w:bCs/>
        </w:rPr>
        <w:lastRenderedPageBreak/>
        <w:t>致谢</w:t>
      </w:r>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rsidR="004723AE" w:rsidRDefault="001B300A">
      <w:pPr>
        <w:ind w:firstLine="482"/>
        <w:rPr>
          <w:color w:val="000000"/>
        </w:rPr>
      </w:pPr>
      <w:bookmarkStart w:id="1061" w:name="_Toc342978871"/>
      <w:bookmarkStart w:id="1062" w:name="_Toc138996758"/>
      <w:bookmarkStart w:id="1063" w:name="_Toc342913358"/>
      <w:bookmarkStart w:id="1064" w:name="_Toc202491337"/>
      <w:bookmarkStart w:id="1065" w:name="_Toc342917010"/>
      <w:bookmarkStart w:id="1066" w:name="_Toc342921239"/>
      <w:bookmarkStart w:id="1067" w:name="_Toc342918226"/>
      <w:bookmarkStart w:id="1068" w:name="_Toc343002333"/>
      <w:bookmarkStart w:id="1069" w:name="_Toc342918307"/>
      <w:bookmarkStart w:id="1070" w:name="_Toc342921373"/>
      <w:r>
        <w:rPr>
          <w:rFonts w:hint="eastAsia"/>
          <w:color w:val="000000"/>
        </w:rPr>
        <w:t>感谢我的主耶稣基督的看顾与保守，让我能顺利地做一个主内的分享交流系统。作为一名基督徒，通过在教会聚会和团</w:t>
      </w:r>
      <w:proofErr w:type="gramStart"/>
      <w:r>
        <w:rPr>
          <w:rFonts w:hint="eastAsia"/>
          <w:color w:val="000000"/>
        </w:rPr>
        <w:t>契</w:t>
      </w:r>
      <w:proofErr w:type="gramEnd"/>
      <w:r>
        <w:rPr>
          <w:rFonts w:hint="eastAsia"/>
          <w:color w:val="000000"/>
        </w:rPr>
        <w:t>生活的一些体会，大四上学期确定了青年团</w:t>
      </w:r>
      <w:proofErr w:type="gramStart"/>
      <w:r>
        <w:rPr>
          <w:rFonts w:hint="eastAsia"/>
          <w:color w:val="000000"/>
        </w:rPr>
        <w:t>契</w:t>
      </w:r>
      <w:proofErr w:type="gramEnd"/>
      <w:r>
        <w:rPr>
          <w:rFonts w:hint="eastAsia"/>
          <w:color w:val="000000"/>
        </w:rPr>
        <w:t>分享交流系统的研究和开发题目。之后开始制定目标任务，经过上网查资料、向指导老师请教，并通过主内弟兄姊妹和公司的同事的建议确定了该网上购物系统的基本功能和研究开发方向。四年的大学学习生活即将结束，在软件工程系各位主任老师以及导员的教育和指导下，我很好地掌握了大学基础知识和专业知识，很好地丰富了自己，提高了自己。无论是理论课还是实验课都拓展了自己的视野，提高了实践动手</w:t>
      </w:r>
      <w:r>
        <w:rPr>
          <w:rFonts w:hint="eastAsia"/>
          <w:color w:val="000000"/>
        </w:rPr>
        <w:t>能力。这离不开各位主任老师和</w:t>
      </w:r>
      <w:proofErr w:type="gramStart"/>
      <w:r>
        <w:rPr>
          <w:rFonts w:hint="eastAsia"/>
          <w:color w:val="000000"/>
        </w:rPr>
        <w:t>导员</w:t>
      </w:r>
      <w:proofErr w:type="gramEnd"/>
      <w:r>
        <w:rPr>
          <w:rFonts w:hint="eastAsia"/>
          <w:color w:val="000000"/>
        </w:rPr>
        <w:t>的谆谆教诲。也正是有了这样的专业知识功底，才能使我决定和最终完成青年团</w:t>
      </w:r>
      <w:proofErr w:type="gramStart"/>
      <w:r>
        <w:rPr>
          <w:rFonts w:hint="eastAsia"/>
          <w:color w:val="000000"/>
        </w:rPr>
        <w:t>契</w:t>
      </w:r>
      <w:proofErr w:type="gramEnd"/>
      <w:r>
        <w:rPr>
          <w:rFonts w:hint="eastAsia"/>
          <w:color w:val="000000"/>
        </w:rPr>
        <w:t>分享交流系统的设计和实现。</w:t>
      </w:r>
    </w:p>
    <w:p w:rsidR="004723AE" w:rsidRDefault="001B300A">
      <w:pPr>
        <w:ind w:firstLine="482"/>
        <w:rPr>
          <w:color w:val="000000"/>
        </w:rPr>
      </w:pPr>
      <w:r>
        <w:rPr>
          <w:rFonts w:hint="eastAsia"/>
          <w:color w:val="000000"/>
        </w:rPr>
        <w:t>应用程序和数据库开发阶段，特别感谢我在威海</w:t>
      </w:r>
      <w:proofErr w:type="gramStart"/>
      <w:r>
        <w:rPr>
          <w:rFonts w:hint="eastAsia"/>
          <w:color w:val="000000"/>
        </w:rPr>
        <w:t>睿博软件</w:t>
      </w:r>
      <w:proofErr w:type="gramEnd"/>
      <w:r>
        <w:rPr>
          <w:rFonts w:hint="eastAsia"/>
          <w:color w:val="000000"/>
        </w:rPr>
        <w:t>有限公司实习的伙伴阿超和阿福，在数据库设计，前台页面的布局问题上帮助了我。从</w:t>
      </w:r>
      <w:r>
        <w:rPr>
          <w:rFonts w:hint="eastAsia"/>
          <w:color w:val="000000"/>
        </w:rPr>
        <w:t>SSM</w:t>
      </w:r>
      <w:r>
        <w:rPr>
          <w:rFonts w:hint="eastAsia"/>
          <w:color w:val="000000"/>
        </w:rPr>
        <w:t>框架的整体应用到配置文件的设置给了我很大的帮助。在青年团</w:t>
      </w:r>
      <w:proofErr w:type="gramStart"/>
      <w:r>
        <w:rPr>
          <w:rFonts w:hint="eastAsia"/>
          <w:color w:val="000000"/>
        </w:rPr>
        <w:t>契</w:t>
      </w:r>
      <w:proofErr w:type="gramEnd"/>
      <w:r>
        <w:rPr>
          <w:rFonts w:hint="eastAsia"/>
          <w:color w:val="000000"/>
        </w:rPr>
        <w:t>分享交流系统的调试阶段，老师同学帮我查找系统中的不足之处并对其改正提出了很多建设性的意见。</w:t>
      </w:r>
    </w:p>
    <w:p w:rsidR="004723AE" w:rsidRDefault="001B300A">
      <w:pPr>
        <w:ind w:firstLine="482"/>
        <w:rPr>
          <w:color w:val="000000"/>
        </w:rPr>
      </w:pPr>
      <w:r>
        <w:rPr>
          <w:rFonts w:hint="eastAsia"/>
          <w:color w:val="000000"/>
        </w:rPr>
        <w:t>该青年团</w:t>
      </w:r>
      <w:proofErr w:type="gramStart"/>
      <w:r>
        <w:rPr>
          <w:rFonts w:hint="eastAsia"/>
          <w:color w:val="000000"/>
        </w:rPr>
        <w:t>契</w:t>
      </w:r>
      <w:proofErr w:type="gramEnd"/>
      <w:r>
        <w:rPr>
          <w:rFonts w:hint="eastAsia"/>
          <w:color w:val="000000"/>
        </w:rPr>
        <w:t>分享交流系统的研究和开发以及本文的完成离不开我的导师王进科老师。从初稿的建议到定稿前的审</w:t>
      </w:r>
      <w:r>
        <w:rPr>
          <w:rFonts w:hint="eastAsia"/>
          <w:color w:val="000000"/>
        </w:rPr>
        <w:t>查，从论文的格式规范到论文内容的完整性、创新性以及可读性，从网上购物系统的开发到系统最后的调试以及测试，王进科老师给予我非常专业、非常细心的指导，使我的研究的系统和论文逐渐完善。</w:t>
      </w:r>
    </w:p>
    <w:p w:rsidR="004723AE" w:rsidRDefault="004723AE">
      <w:pPr>
        <w:pStyle w:val="a0"/>
        <w:spacing w:line="360" w:lineRule="exact"/>
        <w:ind w:firstLineChars="0" w:firstLine="0"/>
      </w:pPr>
    </w:p>
    <w:p w:rsidR="004723AE" w:rsidRDefault="004723AE">
      <w:pPr>
        <w:pStyle w:val="af2"/>
        <w:spacing w:line="240" w:lineRule="auto"/>
        <w:sectPr w:rsidR="004723AE">
          <w:endnotePr>
            <w:numFmt w:val="decimal"/>
          </w:endnotePr>
          <w:pgSz w:w="10319" w:h="14578"/>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cols w:space="720"/>
          <w:docGrid w:linePitch="360" w:charSpace="1861"/>
        </w:sectPr>
      </w:pPr>
    </w:p>
    <w:p w:rsidR="004723AE" w:rsidRDefault="001B300A">
      <w:pPr>
        <w:pStyle w:val="aff"/>
        <w:outlineLvl w:val="0"/>
        <w:rPr>
          <w:bCs/>
          <w:szCs w:val="36"/>
        </w:rPr>
      </w:pPr>
      <w:bookmarkStart w:id="1071" w:name="_Toc342921374"/>
      <w:bookmarkStart w:id="1072" w:name="_Toc342913359"/>
      <w:bookmarkStart w:id="1073" w:name="_Toc23743"/>
      <w:bookmarkStart w:id="1074" w:name="_Toc342921240"/>
      <w:bookmarkStart w:id="1075" w:name="_Toc19614"/>
      <w:bookmarkStart w:id="1076" w:name="_Toc342918227"/>
      <w:bookmarkStart w:id="1077" w:name="_Toc342917011"/>
      <w:bookmarkStart w:id="1078" w:name="_Toc343002334"/>
      <w:bookmarkStart w:id="1079" w:name="_Toc31972"/>
      <w:bookmarkStart w:id="1080" w:name="_Toc342978872"/>
      <w:bookmarkStart w:id="1081" w:name="_Toc46631450"/>
      <w:bookmarkStart w:id="1082" w:name="_Toc449212800"/>
      <w:bookmarkStart w:id="1083" w:name="_Toc342918308"/>
      <w:bookmarkStart w:id="1084" w:name="_Toc202491338"/>
      <w:bookmarkStart w:id="1085" w:name="_Toc451081516"/>
      <w:bookmarkStart w:id="1086" w:name="_Toc344385310"/>
      <w:bookmarkStart w:id="1087" w:name="_Toc13594"/>
      <w:bookmarkStart w:id="1088" w:name="_Toc23964"/>
      <w:bookmarkStart w:id="1089" w:name="_Toc451087486"/>
      <w:bookmarkStart w:id="1090" w:name="_Toc21303"/>
      <w:bookmarkStart w:id="1091" w:name="_Toc451086998"/>
      <w:bookmarkStart w:id="1092" w:name="_Toc138996759"/>
      <w:bookmarkStart w:id="1093" w:name="_Toc351728036"/>
      <w:bookmarkStart w:id="1094" w:name="_Toc29479"/>
      <w:bookmarkStart w:id="1095" w:name="_Toc11807"/>
      <w:bookmarkStart w:id="1096" w:name="_Toc850"/>
      <w:bookmarkStart w:id="1097" w:name="_Toc451087725"/>
      <w:bookmarkStart w:id="1098" w:name="_Toc1464"/>
      <w:bookmarkStart w:id="1099" w:name="_Toc27572"/>
      <w:bookmarkStart w:id="1100" w:name="_Toc451112234"/>
      <w:bookmarkEnd w:id="1061"/>
      <w:bookmarkEnd w:id="1062"/>
      <w:bookmarkEnd w:id="1063"/>
      <w:bookmarkEnd w:id="1064"/>
      <w:bookmarkEnd w:id="1065"/>
      <w:bookmarkEnd w:id="1066"/>
      <w:bookmarkEnd w:id="1067"/>
      <w:bookmarkEnd w:id="1068"/>
      <w:bookmarkEnd w:id="1069"/>
      <w:bookmarkEnd w:id="1070"/>
      <w:r>
        <w:rPr>
          <w:bCs/>
          <w:szCs w:val="36"/>
        </w:rPr>
        <w:lastRenderedPageBreak/>
        <w:t>参考文献</w:t>
      </w:r>
      <w:bookmarkStart w:id="1101" w:name="_Toc342918309"/>
      <w:bookmarkStart w:id="1102" w:name="_Toc342913360"/>
      <w:bookmarkStart w:id="1103" w:name="_Toc344385311"/>
      <w:bookmarkStart w:id="1104" w:name="_Toc202491339"/>
      <w:bookmarkStart w:id="1105" w:name="_Toc342917012"/>
      <w:bookmarkStart w:id="1106" w:name="_Toc342921375"/>
      <w:bookmarkStart w:id="1107" w:name="_Toc342918228"/>
      <w:bookmarkStart w:id="1108" w:name="_Toc342978873"/>
      <w:bookmarkStart w:id="1109" w:name="_Toc343002335"/>
      <w:bookmarkStart w:id="1110" w:name="_Toc342921241"/>
      <w:bookmarkStart w:id="1111" w:name="_Toc351728038"/>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p>
    <w:p w:rsidR="004723AE" w:rsidRDefault="001B300A">
      <w:pPr>
        <w:rPr>
          <w:b/>
          <w:sz w:val="32"/>
          <w:szCs w:val="32"/>
        </w:rPr>
      </w:pPr>
      <w:bookmarkStart w:id="1112" w:name="_Toc22995"/>
      <w:bookmarkStart w:id="1113" w:name="_Toc3906"/>
      <w:bookmarkEnd w:id="1101"/>
      <w:bookmarkEnd w:id="1102"/>
      <w:bookmarkEnd w:id="1103"/>
      <w:bookmarkEnd w:id="1104"/>
      <w:bookmarkEnd w:id="1105"/>
      <w:bookmarkEnd w:id="1106"/>
      <w:bookmarkEnd w:id="1107"/>
      <w:bookmarkEnd w:id="1108"/>
      <w:bookmarkEnd w:id="1109"/>
      <w:bookmarkEnd w:id="1110"/>
      <w:bookmarkEnd w:id="1111"/>
      <w:r>
        <w:rPr>
          <w:rFonts w:ascii="宋体" w:hAnsi="宋体"/>
          <w:color w:val="000000"/>
        </w:rPr>
        <w:t>[</w:t>
      </w:r>
      <w:r>
        <w:rPr>
          <w:rFonts w:ascii="宋体" w:hAnsi="宋体" w:hint="eastAsia"/>
          <w:color w:val="000000"/>
        </w:rPr>
        <w:t>1</w:t>
      </w:r>
      <w:r>
        <w:rPr>
          <w:rFonts w:ascii="宋体" w:hAnsi="宋体"/>
          <w:color w:val="000000"/>
        </w:rPr>
        <w:t>]</w:t>
      </w:r>
      <w:r>
        <w:rPr>
          <w:rFonts w:ascii="宋体" w:hAnsi="宋体" w:hint="eastAsia"/>
          <w:color w:val="000000"/>
        </w:rPr>
        <w:t>中英文对照圣经</w:t>
      </w:r>
      <w:r>
        <w:rPr>
          <w:rFonts w:ascii="宋体" w:hAnsi="宋体" w:hint="eastAsia"/>
          <w:color w:val="000000"/>
        </w:rPr>
        <w:t xml:space="preserve"> </w:t>
      </w:r>
      <w:r>
        <w:rPr>
          <w:rFonts w:ascii="Times New Roman" w:hAnsi="Times New Roman" w:cs="Times New Roman"/>
          <w:color w:val="000000"/>
          <w:szCs w:val="24"/>
        </w:rPr>
        <w:t xml:space="preserve">ESV </w:t>
      </w:r>
      <w:r>
        <w:rPr>
          <w:rFonts w:ascii="宋体" w:hAnsi="宋体" w:hint="eastAsia"/>
          <w:color w:val="000000"/>
        </w:rPr>
        <w:t>英文标准译本</w:t>
      </w:r>
      <w:r>
        <w:rPr>
          <w:rFonts w:ascii="宋体" w:hAnsi="宋体" w:hint="eastAsia"/>
          <w:color w:val="000000"/>
        </w:rPr>
        <w:t>+</w:t>
      </w:r>
      <w:r>
        <w:rPr>
          <w:rFonts w:ascii="宋体" w:hAnsi="宋体" w:hint="eastAsia"/>
          <w:color w:val="000000"/>
        </w:rPr>
        <w:t>中文和合本</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cs="宋体" w:hint="eastAsia"/>
          <w:color w:val="000000"/>
          <w:szCs w:val="24"/>
          <w:shd w:val="clear" w:color="auto" w:fill="FFFFFF"/>
        </w:rPr>
        <w:t>中国基督教两会</w:t>
      </w:r>
      <w:r>
        <w:rPr>
          <w:rFonts w:ascii="宋体" w:hAnsi="宋体" w:cs="宋体" w:hint="eastAsia"/>
          <w:color w:val="000000"/>
          <w:szCs w:val="24"/>
          <w:shd w:val="clear" w:color="auto" w:fill="FFFFFF"/>
        </w:rPr>
        <w:t>.</w:t>
      </w:r>
      <w:r>
        <w:rPr>
          <w:rFonts w:ascii="Times New Roman" w:hAnsi="Times New Roman" w:cs="Times New Roman"/>
          <w:color w:val="000000"/>
          <w:szCs w:val="24"/>
          <w:shd w:val="clear" w:color="auto" w:fill="FFFFFF"/>
        </w:rPr>
        <w:t>2008:35-38</w:t>
      </w:r>
    </w:p>
    <w:p w:rsidR="004723AE" w:rsidRDefault="001B300A">
      <w:pPr>
        <w:jc w:val="left"/>
        <w:rPr>
          <w:rFonts w:ascii="宋体" w:hAnsi="宋体"/>
          <w:color w:val="000000"/>
        </w:rPr>
      </w:pPr>
      <w:r>
        <w:rPr>
          <w:rFonts w:ascii="宋体" w:hAnsi="宋体"/>
          <w:color w:val="000000"/>
        </w:rPr>
        <w:t>[</w:t>
      </w:r>
      <w:r>
        <w:rPr>
          <w:rFonts w:ascii="宋体" w:hAnsi="宋体" w:hint="eastAsia"/>
          <w:color w:val="000000"/>
        </w:rPr>
        <w:t>2</w:t>
      </w:r>
      <w:r>
        <w:rPr>
          <w:rFonts w:ascii="宋体" w:hAnsi="宋体"/>
          <w:color w:val="000000"/>
        </w:rPr>
        <w:t>]</w:t>
      </w:r>
      <w:r>
        <w:rPr>
          <w:rFonts w:ascii="宋体" w:hAnsi="宋体" w:hint="eastAsia"/>
          <w:color w:val="000000"/>
        </w:rPr>
        <w:t>弗兰纳根</w:t>
      </w:r>
      <w:r>
        <w:rPr>
          <w:rFonts w:ascii="宋体" w:hAnsi="宋体" w:hint="eastAsia"/>
          <w:color w:val="000000"/>
        </w:rPr>
        <w:t>.</w:t>
      </w:r>
      <w:r>
        <w:rPr>
          <w:rFonts w:ascii="Times New Roman" w:hAnsi="Times New Roman" w:cs="Times New Roman"/>
          <w:color w:val="000000"/>
        </w:rPr>
        <w:t>JavaScript</w:t>
      </w:r>
      <w:r>
        <w:rPr>
          <w:rFonts w:ascii="宋体" w:hAnsi="宋体" w:hint="eastAsia"/>
          <w:color w:val="000000"/>
        </w:rPr>
        <w:t>权威指南（第</w:t>
      </w:r>
      <w:r>
        <w:rPr>
          <w:rFonts w:ascii="宋体" w:hAnsi="宋体" w:hint="eastAsia"/>
          <w:color w:val="000000"/>
        </w:rPr>
        <w:t>6</w:t>
      </w:r>
      <w:r>
        <w:rPr>
          <w:rFonts w:ascii="宋体" w:hAnsi="宋体" w:hint="eastAsia"/>
          <w:color w:val="000000"/>
        </w:rPr>
        <w:t>版）</w:t>
      </w:r>
      <w:proofErr w:type="gramStart"/>
      <w:r>
        <w:rPr>
          <w:rFonts w:ascii="宋体" w:hAnsi="宋体" w:hint="eastAsia"/>
          <w:color w:val="000000"/>
        </w:rPr>
        <w:t>淘宝前端</w:t>
      </w:r>
      <w:proofErr w:type="gramEnd"/>
      <w:r>
        <w:rPr>
          <w:rFonts w:ascii="宋体" w:hAnsi="宋体" w:hint="eastAsia"/>
          <w:color w:val="000000"/>
        </w:rPr>
        <w:t>团队译</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机械工业出版社</w:t>
      </w:r>
      <w:r>
        <w:rPr>
          <w:rFonts w:ascii="宋体" w:hAnsi="宋体" w:hint="eastAsia"/>
          <w:color w:val="000000"/>
        </w:rPr>
        <w:t>.</w:t>
      </w:r>
      <w:r>
        <w:rPr>
          <w:rFonts w:ascii="Times New Roman" w:hAnsi="Times New Roman" w:cs="Times New Roman"/>
          <w:color w:val="000000"/>
        </w:rPr>
        <w:t>2005:34-55</w:t>
      </w:r>
      <w:r>
        <w:rPr>
          <w:rFonts w:ascii="Times New Roman" w:hAnsi="Times New Roman" w:cs="Times New Roman" w:hint="eastAsia"/>
          <w:color w:val="000000"/>
        </w:rPr>
        <w:t xml:space="preserve">     </w:t>
      </w:r>
    </w:p>
    <w:p w:rsidR="004723AE" w:rsidRDefault="001B300A">
      <w:pPr>
        <w:kinsoku w:val="0"/>
        <w:jc w:val="left"/>
        <w:rPr>
          <w:rFonts w:ascii="Times New Roman" w:hAnsi="Times New Roman" w:cs="Times New Roman"/>
          <w:color w:val="000000"/>
        </w:rPr>
      </w:pPr>
      <w:r>
        <w:rPr>
          <w:rFonts w:ascii="宋体" w:hAnsi="宋体"/>
          <w:color w:val="000000"/>
        </w:rPr>
        <w:t>[</w:t>
      </w:r>
      <w:r>
        <w:rPr>
          <w:rFonts w:ascii="宋体" w:hAnsi="宋体" w:hint="eastAsia"/>
          <w:color w:val="000000"/>
        </w:rPr>
        <w:t>3</w:t>
      </w:r>
      <w:r>
        <w:rPr>
          <w:rFonts w:ascii="宋体" w:hAnsi="宋体"/>
          <w:color w:val="000000"/>
        </w:rPr>
        <w:t>]</w:t>
      </w:r>
      <w:r>
        <w:rPr>
          <w:rFonts w:ascii="宋体" w:hAnsi="宋体" w:hint="eastAsia"/>
          <w:color w:val="000000"/>
        </w:rPr>
        <w:t>李刚</w:t>
      </w:r>
      <w:r>
        <w:rPr>
          <w:rFonts w:ascii="宋体" w:hAnsi="宋体" w:hint="eastAsia"/>
          <w:color w:val="000000"/>
        </w:rPr>
        <w:t>.</w:t>
      </w:r>
      <w:r>
        <w:rPr>
          <w:rFonts w:ascii="宋体" w:hAnsi="宋体" w:hint="eastAsia"/>
          <w:color w:val="000000"/>
        </w:rPr>
        <w:t>疯狂</w:t>
      </w:r>
      <w:r>
        <w:rPr>
          <w:rFonts w:ascii="Times New Roman" w:hAnsi="Times New Roman" w:cs="Times New Roman"/>
          <w:color w:val="000000"/>
        </w:rPr>
        <w:t>Ajax</w:t>
      </w:r>
      <w:r>
        <w:rPr>
          <w:rFonts w:ascii="宋体" w:hAnsi="宋体" w:hint="eastAsia"/>
          <w:color w:val="000000"/>
        </w:rPr>
        <w:t>讲义（第</w:t>
      </w:r>
      <w:r>
        <w:rPr>
          <w:rFonts w:ascii="宋体" w:hAnsi="宋体" w:hint="eastAsia"/>
          <w:color w:val="000000"/>
        </w:rPr>
        <w:t>3</w:t>
      </w:r>
      <w:r>
        <w:rPr>
          <w:rFonts w:ascii="宋体" w:hAnsi="宋体" w:hint="eastAsia"/>
          <w:color w:val="000000"/>
        </w:rPr>
        <w:t>版）出版社</w:t>
      </w:r>
      <w:r>
        <w:rPr>
          <w:rFonts w:ascii="宋体" w:hAnsi="宋体" w:hint="eastAsia"/>
          <w:color w:val="000000"/>
        </w:rPr>
        <w:t>:</w:t>
      </w:r>
      <w:r>
        <w:rPr>
          <w:rFonts w:ascii="宋体" w:hAnsi="宋体" w:hint="eastAsia"/>
          <w:color w:val="000000"/>
        </w:rPr>
        <w:t>电子工业出版社</w:t>
      </w:r>
      <w:r>
        <w:rPr>
          <w:rFonts w:ascii="宋体" w:hAnsi="宋体" w:hint="eastAsia"/>
          <w:color w:val="000000"/>
        </w:rPr>
        <w:t>.</w:t>
      </w:r>
      <w:r>
        <w:rPr>
          <w:rFonts w:ascii="Times New Roman" w:hAnsi="Times New Roman" w:cs="Times New Roman"/>
          <w:color w:val="000000"/>
        </w:rPr>
        <w:t>2005:55-</w:t>
      </w:r>
      <w:r>
        <w:rPr>
          <w:rFonts w:ascii="Times New Roman" w:hAnsi="Times New Roman" w:cs="Times New Roman"/>
          <w:color w:val="000000"/>
        </w:rPr>
        <w:t>86</w:t>
      </w:r>
    </w:p>
    <w:p w:rsidR="004723AE" w:rsidRDefault="001B300A">
      <w:pPr>
        <w:jc w:val="left"/>
        <w:rPr>
          <w:rFonts w:ascii="宋体" w:hAnsi="宋体"/>
          <w:color w:val="000000"/>
        </w:rPr>
      </w:pPr>
      <w:r>
        <w:rPr>
          <w:rFonts w:ascii="宋体" w:hAnsi="宋体"/>
          <w:color w:val="000000"/>
        </w:rPr>
        <w:t>[</w:t>
      </w:r>
      <w:r>
        <w:rPr>
          <w:rFonts w:ascii="宋体" w:hAnsi="宋体" w:hint="eastAsia"/>
          <w:color w:val="000000"/>
        </w:rPr>
        <w:t>4</w:t>
      </w:r>
      <w:r>
        <w:rPr>
          <w:rFonts w:ascii="宋体" w:hAnsi="宋体"/>
          <w:color w:val="000000"/>
        </w:rPr>
        <w:t>]</w:t>
      </w:r>
      <w:proofErr w:type="gramStart"/>
      <w:r>
        <w:rPr>
          <w:rFonts w:ascii="宋体" w:hAnsi="宋体" w:hint="eastAsia"/>
          <w:color w:val="000000"/>
        </w:rPr>
        <w:t>单东林</w:t>
      </w:r>
      <w:proofErr w:type="gramEnd"/>
      <w:r>
        <w:rPr>
          <w:rFonts w:ascii="宋体" w:hAnsi="宋体" w:hint="eastAsia"/>
          <w:color w:val="000000"/>
        </w:rPr>
        <w:t xml:space="preserve"> </w:t>
      </w:r>
      <w:r>
        <w:rPr>
          <w:rFonts w:ascii="宋体" w:hAnsi="宋体" w:hint="eastAsia"/>
          <w:color w:val="000000"/>
        </w:rPr>
        <w:t>张晓菲</w:t>
      </w:r>
      <w:r>
        <w:rPr>
          <w:rFonts w:ascii="宋体" w:hAnsi="宋体" w:hint="eastAsia"/>
          <w:color w:val="000000"/>
        </w:rPr>
        <w:t xml:space="preserve"> </w:t>
      </w:r>
      <w:r>
        <w:rPr>
          <w:rFonts w:ascii="宋体" w:hAnsi="宋体" w:hint="eastAsia"/>
          <w:color w:val="000000"/>
        </w:rPr>
        <w:t>魏然</w:t>
      </w:r>
      <w:r>
        <w:rPr>
          <w:rFonts w:ascii="宋体" w:hAnsi="宋体" w:hint="eastAsia"/>
          <w:color w:val="000000"/>
        </w:rPr>
        <w:t xml:space="preserve"> .</w:t>
      </w:r>
      <w:r>
        <w:rPr>
          <w:rFonts w:ascii="宋体" w:hAnsi="宋体" w:hint="eastAsia"/>
          <w:color w:val="000000"/>
        </w:rPr>
        <w:t>锋利的</w:t>
      </w:r>
      <w:r>
        <w:rPr>
          <w:rFonts w:ascii="Times New Roman" w:hAnsi="Times New Roman" w:cs="Times New Roman"/>
          <w:color w:val="000000"/>
        </w:rPr>
        <w:t>jQuery</w:t>
      </w:r>
      <w:r>
        <w:rPr>
          <w:rFonts w:ascii="宋体" w:hAnsi="宋体" w:hint="eastAsia"/>
          <w:color w:val="000000"/>
        </w:rPr>
        <w:t>(</w:t>
      </w:r>
      <w:r>
        <w:rPr>
          <w:rFonts w:ascii="宋体" w:hAnsi="宋体" w:hint="eastAsia"/>
          <w:color w:val="000000"/>
        </w:rPr>
        <w:t>第</w:t>
      </w:r>
      <w:r>
        <w:rPr>
          <w:rFonts w:ascii="宋体" w:hAnsi="宋体" w:hint="eastAsia"/>
          <w:color w:val="000000"/>
        </w:rPr>
        <w:t>2</w:t>
      </w:r>
      <w:r>
        <w:rPr>
          <w:rFonts w:ascii="宋体" w:hAnsi="宋体" w:hint="eastAsia"/>
          <w:color w:val="000000"/>
        </w:rPr>
        <w:t>版</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人民邮电出版社</w:t>
      </w:r>
      <w:r>
        <w:rPr>
          <w:rFonts w:ascii="宋体" w:hAnsi="宋体" w:hint="eastAsia"/>
          <w:color w:val="000000"/>
        </w:rPr>
        <w:t>.</w:t>
      </w:r>
      <w:r>
        <w:rPr>
          <w:rFonts w:ascii="Times New Roman" w:hAnsi="Times New Roman" w:cs="Times New Roman"/>
          <w:color w:val="000000"/>
        </w:rPr>
        <w:t>2009:24-30</w:t>
      </w:r>
    </w:p>
    <w:p w:rsidR="004723AE" w:rsidRDefault="001B300A">
      <w:pPr>
        <w:jc w:val="left"/>
        <w:rPr>
          <w:rFonts w:ascii="宋体" w:hAnsi="宋体"/>
          <w:color w:val="000000"/>
        </w:rPr>
      </w:pPr>
      <w:r>
        <w:rPr>
          <w:rFonts w:ascii="宋体" w:hAnsi="宋体"/>
          <w:color w:val="000000"/>
        </w:rPr>
        <w:t>[</w:t>
      </w:r>
      <w:r>
        <w:rPr>
          <w:rFonts w:ascii="宋体" w:hAnsi="宋体" w:hint="eastAsia"/>
          <w:color w:val="000000"/>
        </w:rPr>
        <w:t>5</w:t>
      </w:r>
      <w:r>
        <w:rPr>
          <w:rFonts w:ascii="宋体" w:hAnsi="宋体"/>
          <w:color w:val="000000"/>
        </w:rPr>
        <w:t>]</w:t>
      </w:r>
      <w:r>
        <w:rPr>
          <w:rFonts w:ascii="宋体" w:hAnsi="宋体" w:hint="eastAsia"/>
          <w:color w:val="000000"/>
        </w:rPr>
        <w:t>徐涛</w:t>
      </w:r>
      <w:r>
        <w:rPr>
          <w:rFonts w:ascii="宋体" w:hAnsi="宋体" w:hint="eastAsia"/>
          <w:color w:val="000000"/>
        </w:rPr>
        <w:t>.</w:t>
      </w:r>
      <w:r>
        <w:rPr>
          <w:rFonts w:ascii="宋体" w:hAnsi="宋体" w:hint="eastAsia"/>
          <w:color w:val="000000"/>
        </w:rPr>
        <w:t>深入理解</w:t>
      </w:r>
      <w:r>
        <w:rPr>
          <w:rFonts w:ascii="Times New Roman" w:hAnsi="Times New Roman" w:cs="Times New Roman"/>
          <w:color w:val="000000"/>
        </w:rPr>
        <w:t>Bootstrap</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机械工业出版社</w:t>
      </w:r>
    </w:p>
    <w:p w:rsidR="004723AE" w:rsidRDefault="001B300A">
      <w:pPr>
        <w:jc w:val="left"/>
        <w:rPr>
          <w:rFonts w:ascii="宋体" w:hAnsi="宋体"/>
          <w:color w:val="000000"/>
        </w:rPr>
      </w:pPr>
      <w:r>
        <w:rPr>
          <w:rFonts w:ascii="宋体" w:hAnsi="宋体" w:hint="eastAsia"/>
          <w:color w:val="000000"/>
        </w:rPr>
        <w:t>[6</w:t>
      </w:r>
      <w:r>
        <w:rPr>
          <w:rFonts w:ascii="宋体" w:hAnsi="宋体"/>
          <w:color w:val="000000"/>
        </w:rPr>
        <w:t>]</w:t>
      </w:r>
      <w:r>
        <w:rPr>
          <w:rFonts w:ascii="宋体" w:hAnsi="宋体" w:hint="eastAsia"/>
          <w:color w:val="000000"/>
        </w:rPr>
        <w:t>王波</w:t>
      </w:r>
      <w:r>
        <w:rPr>
          <w:rFonts w:ascii="宋体" w:hAnsi="宋体" w:hint="eastAsia"/>
          <w:color w:val="000000"/>
        </w:rPr>
        <w:t xml:space="preserve">. </w:t>
      </w:r>
      <w:r>
        <w:rPr>
          <w:rFonts w:ascii="Times New Roman" w:hAnsi="Times New Roman" w:cs="Times New Roman"/>
          <w:color w:val="000000"/>
        </w:rPr>
        <w:t>JQuery EasyUI</w:t>
      </w:r>
      <w:r>
        <w:rPr>
          <w:rFonts w:ascii="宋体" w:hAnsi="宋体" w:hint="eastAsia"/>
          <w:color w:val="000000"/>
        </w:rPr>
        <w:t>开发指南</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人民邮电出版</w:t>
      </w:r>
      <w:r>
        <w:rPr>
          <w:rFonts w:ascii="Times New Roman" w:hAnsi="Times New Roman" w:cs="Times New Roman"/>
          <w:color w:val="000000"/>
        </w:rPr>
        <w:t>20</w:t>
      </w:r>
      <w:r>
        <w:rPr>
          <w:rFonts w:ascii="Times New Roman" w:hAnsi="Times New Roman" w:cs="Times New Roman" w:hint="eastAsia"/>
          <w:color w:val="000000"/>
        </w:rPr>
        <w:t>12</w:t>
      </w:r>
      <w:r>
        <w:rPr>
          <w:rFonts w:ascii="Times New Roman" w:hAnsi="Times New Roman" w:cs="Times New Roman"/>
          <w:color w:val="000000"/>
        </w:rPr>
        <w:t>:22-11</w:t>
      </w:r>
    </w:p>
    <w:p w:rsidR="004723AE" w:rsidRDefault="001B300A">
      <w:pPr>
        <w:kinsoku w:val="0"/>
        <w:jc w:val="left"/>
        <w:rPr>
          <w:rFonts w:ascii="宋体" w:hAnsi="宋体"/>
          <w:color w:val="000000"/>
        </w:rPr>
      </w:pPr>
      <w:r>
        <w:rPr>
          <w:rFonts w:ascii="宋体" w:hAnsi="宋体" w:hint="eastAsia"/>
          <w:color w:val="000000"/>
        </w:rPr>
        <w:t>[7]</w:t>
      </w:r>
      <w:r>
        <w:rPr>
          <w:rFonts w:ascii="Times New Roman" w:hAnsi="Times New Roman" w:cs="Times New Roman"/>
          <w:color w:val="000000"/>
        </w:rPr>
        <w:t xml:space="preserve">K. Siva Prasad </w:t>
      </w:r>
      <w:proofErr w:type="gramStart"/>
      <w:r>
        <w:rPr>
          <w:rFonts w:ascii="Times New Roman" w:hAnsi="Times New Roman" w:cs="Times New Roman"/>
          <w:color w:val="000000"/>
        </w:rPr>
        <w:t>Reddy  Java</w:t>
      </w:r>
      <w:proofErr w:type="gramEnd"/>
      <w:r>
        <w:rPr>
          <w:rFonts w:ascii="Times New Roman" w:hAnsi="Times New Roman" w:cs="Times New Roman"/>
          <w:color w:val="000000"/>
        </w:rPr>
        <w:t xml:space="preserve"> Persistence with MyBatis 3 [ISBN: 97</w:t>
      </w:r>
      <w:r>
        <w:rPr>
          <w:rFonts w:ascii="Times New Roman" w:hAnsi="Times New Roman" w:cs="Times New Roman"/>
          <w:color w:val="000000"/>
        </w:rPr>
        <w:t xml:space="preserve">8-1782166801] </w:t>
      </w:r>
      <w:r>
        <w:rPr>
          <w:rFonts w:ascii="宋体" w:hAnsi="宋体" w:hint="eastAsia"/>
          <w:color w:val="000000"/>
        </w:rPr>
        <w:t xml:space="preserve"> </w:t>
      </w:r>
      <w:r>
        <w:rPr>
          <w:rFonts w:ascii="宋体" w:hAnsi="宋体" w:hint="eastAsia"/>
          <w:color w:val="000000"/>
        </w:rPr>
        <w:t>出版社：</w:t>
      </w:r>
      <w:r>
        <w:rPr>
          <w:rFonts w:ascii="Times New Roman" w:hAnsi="Times New Roman" w:cs="Times New Roman"/>
          <w:color w:val="000000"/>
        </w:rPr>
        <w:t>Packt Publishing</w:t>
      </w:r>
      <w:r>
        <w:rPr>
          <w:rFonts w:ascii="Times New Roman" w:hAnsi="Times New Roman" w:cs="Times New Roman" w:hint="eastAsia"/>
          <w:color w:val="000000"/>
        </w:rPr>
        <w:t>.</w:t>
      </w:r>
      <w:r>
        <w:rPr>
          <w:rFonts w:ascii="Times New Roman" w:hAnsi="Times New Roman" w:cs="Times New Roman"/>
          <w:color w:val="000000"/>
        </w:rPr>
        <w:t xml:space="preserve"> 2011:23-31</w:t>
      </w:r>
    </w:p>
    <w:p w:rsidR="004723AE" w:rsidRDefault="001B300A">
      <w:pPr>
        <w:jc w:val="left"/>
        <w:rPr>
          <w:rFonts w:ascii="宋体" w:hAnsi="宋体"/>
          <w:color w:val="000000"/>
        </w:rPr>
      </w:pPr>
      <w:r>
        <w:rPr>
          <w:rFonts w:ascii="宋体" w:hAnsi="宋体" w:hint="eastAsia"/>
          <w:color w:val="000000"/>
        </w:rPr>
        <w:t>[8]</w:t>
      </w:r>
      <w:r>
        <w:rPr>
          <w:rFonts w:ascii="Times New Roman" w:hAnsi="Times New Roman" w:cs="Times New Roman"/>
          <w:color w:val="000000"/>
        </w:rPr>
        <w:t>Craig Walls</w:t>
      </w:r>
      <w:r>
        <w:rPr>
          <w:rFonts w:ascii="宋体" w:hAnsi="宋体" w:hint="eastAsia"/>
          <w:color w:val="000000"/>
        </w:rPr>
        <w:t xml:space="preserve"> .</w:t>
      </w:r>
      <w:r>
        <w:rPr>
          <w:rFonts w:ascii="宋体" w:hAnsi="宋体" w:hint="eastAsia"/>
          <w:color w:val="000000"/>
        </w:rPr>
        <w:t>耿渊，</w:t>
      </w:r>
      <w:proofErr w:type="gramStart"/>
      <w:r>
        <w:rPr>
          <w:rFonts w:ascii="宋体" w:hAnsi="宋体" w:hint="eastAsia"/>
          <w:color w:val="000000"/>
        </w:rPr>
        <w:t>张卫滨</w:t>
      </w:r>
      <w:proofErr w:type="gramEnd"/>
      <w:r>
        <w:rPr>
          <w:rFonts w:ascii="宋体" w:hAnsi="宋体" w:hint="eastAsia"/>
          <w:color w:val="000000"/>
        </w:rPr>
        <w:t xml:space="preserve">　译</w:t>
      </w:r>
      <w:r>
        <w:rPr>
          <w:rFonts w:ascii="Times New Roman" w:hAnsi="Times New Roman" w:cs="Times New Roman"/>
          <w:color w:val="000000"/>
        </w:rPr>
        <w:t>Spring</w:t>
      </w:r>
      <w:r>
        <w:rPr>
          <w:rFonts w:ascii="宋体" w:hAnsi="宋体" w:hint="eastAsia"/>
          <w:color w:val="000000"/>
        </w:rPr>
        <w:t>实战</w:t>
      </w:r>
      <w:r>
        <w:rPr>
          <w:rFonts w:ascii="宋体" w:hAnsi="宋体" w:hint="eastAsia"/>
          <w:color w:val="000000"/>
        </w:rPr>
        <w:t>(</w:t>
      </w:r>
      <w:r>
        <w:rPr>
          <w:rFonts w:ascii="宋体" w:hAnsi="宋体" w:hint="eastAsia"/>
          <w:color w:val="000000"/>
        </w:rPr>
        <w:t>第</w:t>
      </w:r>
      <w:r>
        <w:rPr>
          <w:rFonts w:ascii="宋体" w:hAnsi="宋体" w:hint="eastAsia"/>
          <w:color w:val="000000"/>
        </w:rPr>
        <w:t>3</w:t>
      </w:r>
      <w:r>
        <w:rPr>
          <w:rFonts w:ascii="宋体" w:hAnsi="宋体" w:hint="eastAsia"/>
          <w:color w:val="000000"/>
        </w:rPr>
        <w:t>版</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人民邮电出版社</w:t>
      </w:r>
      <w:r>
        <w:rPr>
          <w:rFonts w:ascii="宋体" w:hAnsi="宋体" w:hint="eastAsia"/>
          <w:color w:val="000000"/>
        </w:rPr>
        <w:t>.</w:t>
      </w:r>
      <w:r>
        <w:rPr>
          <w:rFonts w:ascii="Times New Roman" w:hAnsi="Times New Roman" w:cs="Times New Roman"/>
          <w:color w:val="000000"/>
        </w:rPr>
        <w:t>2005:22-11</w:t>
      </w:r>
    </w:p>
    <w:p w:rsidR="004723AE" w:rsidRDefault="001B300A">
      <w:pPr>
        <w:rPr>
          <w:szCs w:val="24"/>
        </w:rPr>
      </w:pPr>
      <w:r>
        <w:rPr>
          <w:rFonts w:ascii="宋体" w:hAnsi="宋体" w:cs="宋体" w:hint="eastAsia"/>
          <w:szCs w:val="24"/>
        </w:rPr>
        <w:t>[9]</w:t>
      </w:r>
      <w:proofErr w:type="gramStart"/>
      <w:r>
        <w:rPr>
          <w:rFonts w:hint="eastAsia"/>
          <w:szCs w:val="24"/>
        </w:rPr>
        <w:t>萨</w:t>
      </w:r>
      <w:proofErr w:type="gramEnd"/>
      <w:r>
        <w:rPr>
          <w:rFonts w:hint="eastAsia"/>
          <w:szCs w:val="24"/>
        </w:rPr>
        <w:t>师煊，王姗</w:t>
      </w:r>
      <w:r>
        <w:rPr>
          <w:rFonts w:hint="eastAsia"/>
          <w:szCs w:val="24"/>
        </w:rPr>
        <w:t>.</w:t>
      </w:r>
      <w:r>
        <w:rPr>
          <w:rFonts w:hint="eastAsia"/>
          <w:szCs w:val="24"/>
        </w:rPr>
        <w:t>数据库系统概论</w:t>
      </w:r>
      <w:r>
        <w:rPr>
          <w:rFonts w:hint="eastAsia"/>
          <w:szCs w:val="24"/>
        </w:rPr>
        <w:t>.</w:t>
      </w:r>
      <w:r>
        <w:rPr>
          <w:rFonts w:hint="eastAsia"/>
          <w:szCs w:val="24"/>
        </w:rPr>
        <w:t>北京：高等教育出版社，</w:t>
      </w:r>
      <w:r>
        <w:rPr>
          <w:rFonts w:hint="eastAsia"/>
          <w:szCs w:val="24"/>
        </w:rPr>
        <w:t>2000:25-27</w:t>
      </w:r>
    </w:p>
    <w:p w:rsidR="004723AE" w:rsidRDefault="001B300A">
      <w:pPr>
        <w:rPr>
          <w:szCs w:val="24"/>
        </w:rPr>
      </w:pPr>
      <w:r>
        <w:rPr>
          <w:rFonts w:ascii="宋体" w:hAnsi="宋体" w:cs="宋体" w:hint="eastAsia"/>
          <w:szCs w:val="24"/>
        </w:rPr>
        <w:t>[10]</w:t>
      </w:r>
      <w:r>
        <w:rPr>
          <w:rFonts w:hint="eastAsia"/>
          <w:szCs w:val="24"/>
        </w:rPr>
        <w:t>马运涛</w:t>
      </w:r>
      <w:r>
        <w:rPr>
          <w:rFonts w:hint="eastAsia"/>
          <w:szCs w:val="24"/>
        </w:rPr>
        <w:t>.Eclipse</w:t>
      </w:r>
      <w:r>
        <w:rPr>
          <w:rFonts w:hint="eastAsia"/>
          <w:szCs w:val="24"/>
        </w:rPr>
        <w:t>精要与高级开发技术</w:t>
      </w:r>
      <w:r>
        <w:rPr>
          <w:rFonts w:hint="eastAsia"/>
          <w:szCs w:val="24"/>
        </w:rPr>
        <w:t>.</w:t>
      </w:r>
      <w:r>
        <w:rPr>
          <w:rFonts w:hint="eastAsia"/>
          <w:szCs w:val="24"/>
        </w:rPr>
        <w:t>北京：电子工业出版社</w:t>
      </w:r>
      <w:r>
        <w:rPr>
          <w:rFonts w:hint="eastAsia"/>
          <w:szCs w:val="24"/>
        </w:rPr>
        <w:t>.2003:8-11</w:t>
      </w:r>
    </w:p>
    <w:p w:rsidR="004723AE" w:rsidRDefault="001B300A">
      <w:pPr>
        <w:rPr>
          <w:szCs w:val="24"/>
        </w:rPr>
      </w:pPr>
      <w:r>
        <w:rPr>
          <w:rFonts w:ascii="宋体" w:hAnsi="宋体" w:cs="宋体" w:hint="eastAsia"/>
          <w:szCs w:val="24"/>
        </w:rPr>
        <w:t>[11]</w:t>
      </w:r>
      <w:r>
        <w:rPr>
          <w:rFonts w:ascii="Times New Roman" w:hAnsi="Times New Roman" w:cs="Times New Roman"/>
          <w:szCs w:val="24"/>
        </w:rPr>
        <w:t>PaulJPerrone etal</w:t>
      </w:r>
      <w:r>
        <w:rPr>
          <w:rFonts w:hint="eastAsia"/>
        </w:rPr>
        <w:t>，</w:t>
      </w:r>
      <w:r>
        <w:rPr>
          <w:rFonts w:hint="eastAsia"/>
          <w:szCs w:val="24"/>
        </w:rPr>
        <w:t>张志伟，谭郁松，张明杰</w:t>
      </w:r>
      <w:r>
        <w:rPr>
          <w:rFonts w:hint="eastAsia"/>
          <w:szCs w:val="24"/>
        </w:rPr>
        <w:t>.J2EE</w:t>
      </w:r>
      <w:r>
        <w:rPr>
          <w:rFonts w:hint="eastAsia"/>
          <w:szCs w:val="24"/>
        </w:rPr>
        <w:t>构建企业系统</w:t>
      </w:r>
      <w:r>
        <w:rPr>
          <w:rFonts w:hint="eastAsia"/>
          <w:szCs w:val="24"/>
        </w:rPr>
        <w:t xml:space="preserve">[M] </w:t>
      </w:r>
      <w:r>
        <w:rPr>
          <w:rFonts w:hint="eastAsia"/>
          <w:szCs w:val="24"/>
        </w:rPr>
        <w:t>.</w:t>
      </w:r>
      <w:r>
        <w:rPr>
          <w:rFonts w:hint="eastAsia"/>
          <w:szCs w:val="24"/>
        </w:rPr>
        <w:t>北京：清华大学出版社，</w:t>
      </w:r>
      <w:r>
        <w:rPr>
          <w:rFonts w:hint="eastAsia"/>
          <w:szCs w:val="24"/>
        </w:rPr>
        <w:t>2001:25-53</w:t>
      </w:r>
    </w:p>
    <w:p w:rsidR="004723AE" w:rsidRDefault="001B300A">
      <w:pPr>
        <w:rPr>
          <w:rFonts w:ascii="宋体" w:hAnsi="宋体"/>
          <w:color w:val="000000"/>
        </w:rPr>
      </w:pPr>
      <w:r>
        <w:rPr>
          <w:rFonts w:ascii="宋体" w:hAnsi="宋体" w:hint="eastAsia"/>
          <w:color w:val="000000"/>
        </w:rPr>
        <w:t>[12]</w:t>
      </w:r>
      <w:r>
        <w:rPr>
          <w:rFonts w:ascii="宋体" w:hAnsi="宋体" w:hint="eastAsia"/>
          <w:color w:val="000000"/>
        </w:rPr>
        <w:t>王飞</w:t>
      </w:r>
      <w:proofErr w:type="gramStart"/>
      <w:r>
        <w:rPr>
          <w:rFonts w:ascii="宋体" w:hAnsi="宋体" w:hint="eastAsia"/>
          <w:color w:val="000000"/>
        </w:rPr>
        <w:t>飞</w:t>
      </w:r>
      <w:proofErr w:type="gramEnd"/>
      <w:r>
        <w:rPr>
          <w:rFonts w:ascii="宋体" w:hAnsi="宋体" w:hint="eastAsia"/>
          <w:color w:val="000000"/>
        </w:rPr>
        <w:t>.</w:t>
      </w:r>
      <w:r>
        <w:rPr>
          <w:rFonts w:ascii="Times New Roman" w:hAnsi="Times New Roman" w:cs="Times New Roman"/>
          <w:color w:val="000000"/>
        </w:rPr>
        <w:t>MySQL</w:t>
      </w:r>
      <w:r>
        <w:rPr>
          <w:rFonts w:ascii="宋体" w:hAnsi="宋体" w:hint="eastAsia"/>
          <w:color w:val="000000"/>
        </w:rPr>
        <w:t>数据库应用从入门到精通</w:t>
      </w:r>
      <w:r>
        <w:rPr>
          <w:rFonts w:ascii="宋体" w:hAnsi="宋体" w:hint="eastAsia"/>
          <w:color w:val="000000"/>
        </w:rPr>
        <w:t xml:space="preserve"> </w:t>
      </w:r>
      <w:r>
        <w:rPr>
          <w:rFonts w:ascii="宋体" w:hAnsi="宋体" w:hint="eastAsia"/>
          <w:color w:val="000000"/>
        </w:rPr>
        <w:t>出版社</w:t>
      </w:r>
      <w:r>
        <w:rPr>
          <w:rFonts w:ascii="宋体" w:hAnsi="宋体" w:hint="eastAsia"/>
          <w:color w:val="000000"/>
        </w:rPr>
        <w:t>:</w:t>
      </w:r>
      <w:r>
        <w:rPr>
          <w:rFonts w:ascii="宋体" w:hAnsi="宋体" w:hint="eastAsia"/>
          <w:color w:val="000000"/>
        </w:rPr>
        <w:t>中国铁道出版社</w:t>
      </w:r>
      <w:r>
        <w:rPr>
          <w:rFonts w:hint="eastAsia"/>
          <w:szCs w:val="24"/>
        </w:rPr>
        <w:t>2011:45-56</w:t>
      </w:r>
    </w:p>
    <w:p w:rsidR="004723AE" w:rsidRDefault="001B300A">
      <w:pPr>
        <w:jc w:val="left"/>
        <w:rPr>
          <w:rFonts w:ascii="宋体" w:hAnsi="宋体"/>
          <w:color w:val="000000"/>
        </w:rPr>
      </w:pPr>
      <w:r>
        <w:rPr>
          <w:rFonts w:ascii="宋体" w:hAnsi="宋体" w:cs="宋体" w:hint="eastAsia"/>
          <w:color w:val="000000"/>
          <w:kern w:val="0"/>
          <w:szCs w:val="24"/>
          <w:lang w:bidi="ar"/>
        </w:rPr>
        <w:t>[13]</w:t>
      </w:r>
      <w:r>
        <w:rPr>
          <w:rFonts w:ascii="Times New Roman" w:hAnsi="Times New Roman" w:cs="Times New Roman"/>
          <w:color w:val="000000"/>
          <w:kern w:val="0"/>
          <w:szCs w:val="24"/>
          <w:lang w:bidi="ar"/>
        </w:rPr>
        <w:t>Pant Someday</w:t>
      </w:r>
      <w:r>
        <w:rPr>
          <w:rFonts w:ascii="Times New Roman" w:hAnsi="Times New Roman" w:cs="宋体" w:hint="eastAsia"/>
          <w:color w:val="000000"/>
          <w:kern w:val="0"/>
          <w:szCs w:val="24"/>
          <w:lang w:bidi="ar"/>
        </w:rPr>
        <w:t>，</w:t>
      </w:r>
      <w:r>
        <w:rPr>
          <w:rFonts w:ascii="Times New Roman" w:hAnsi="Times New Roman" w:cs="Times New Roman"/>
          <w:color w:val="000000"/>
          <w:kern w:val="0"/>
          <w:szCs w:val="24"/>
          <w:lang w:bidi="ar"/>
        </w:rPr>
        <w:t>Sims Hyun Take</w:t>
      </w:r>
      <w:r>
        <w:rPr>
          <w:rFonts w:ascii="Times New Roman" w:hAnsi="Times New Roman" w:cs="宋体" w:hint="eastAsia"/>
          <w:color w:val="000000"/>
          <w:kern w:val="0"/>
          <w:szCs w:val="24"/>
          <w:lang w:bidi="ar"/>
        </w:rPr>
        <w:t>，</w:t>
      </w:r>
      <w:r>
        <w:rPr>
          <w:rFonts w:ascii="Times New Roman" w:hAnsi="Times New Roman" w:cs="Times New Roman"/>
          <w:color w:val="000000"/>
          <w:kern w:val="0"/>
          <w:szCs w:val="24"/>
          <w:lang w:bidi="ar"/>
        </w:rPr>
        <w:t>Hsu Cheng etc</w:t>
      </w:r>
      <w:r>
        <w:rPr>
          <w:rFonts w:ascii="Times New Roman" w:hAnsi="Times New Roman" w:cs="宋体" w:hint="eastAsia"/>
          <w:color w:val="000000"/>
          <w:kern w:val="0"/>
          <w:szCs w:val="24"/>
          <w:lang w:bidi="ar"/>
        </w:rPr>
        <w:t>．</w:t>
      </w:r>
      <w:r>
        <w:rPr>
          <w:rFonts w:ascii="Times New Roman" w:hAnsi="Times New Roman" w:cs="Times New Roman"/>
          <w:color w:val="000000"/>
          <w:kern w:val="0"/>
          <w:szCs w:val="24"/>
          <w:lang w:bidi="ar"/>
        </w:rPr>
        <w:t>A framework for developing systems plans</w:t>
      </w:r>
      <w:r>
        <w:rPr>
          <w:rFonts w:ascii="Times New Roman" w:hAnsi="Times New Roman" w:cs="宋体" w:hint="eastAsia"/>
          <w:color w:val="000000"/>
          <w:kern w:val="0"/>
          <w:szCs w:val="24"/>
          <w:lang w:bidi="ar"/>
        </w:rPr>
        <w:t>．</w:t>
      </w:r>
      <w:r>
        <w:rPr>
          <w:rFonts w:ascii="Times New Roman" w:hAnsi="Times New Roman" w:cs="Times New Roman"/>
          <w:color w:val="000000"/>
          <w:kern w:val="0"/>
          <w:szCs w:val="24"/>
          <w:lang w:bidi="ar"/>
        </w:rPr>
        <w:t xml:space="preserve">Web information and Management </w:t>
      </w:r>
      <w:r>
        <w:rPr>
          <w:rFonts w:ascii="Times New Roman" w:hAnsi="Times New Roman" w:cs="Times New Roman" w:hint="eastAsia"/>
          <w:color w:val="000000"/>
          <w:kern w:val="0"/>
          <w:szCs w:val="24"/>
          <w:lang w:bidi="ar"/>
        </w:rPr>
        <w:t>.</w:t>
      </w:r>
      <w:r>
        <w:rPr>
          <w:rFonts w:ascii="Times New Roman" w:hAnsi="Times New Roman" w:cs="Times New Roman"/>
          <w:color w:val="000000"/>
          <w:kern w:val="0"/>
          <w:szCs w:val="24"/>
          <w:lang w:bidi="ar"/>
        </w:rPr>
        <w:t>2001</w:t>
      </w:r>
      <w:r>
        <w:rPr>
          <w:rFonts w:ascii="Times New Roman" w:hAnsi="Times New Roman" w:cs="宋体" w:hint="eastAsia"/>
          <w:color w:val="000000"/>
          <w:kern w:val="0"/>
          <w:szCs w:val="24"/>
          <w:lang w:bidi="ar"/>
        </w:rPr>
        <w:t>：</w:t>
      </w:r>
      <w:r>
        <w:rPr>
          <w:rFonts w:ascii="Times New Roman" w:hAnsi="Times New Roman" w:cs="Times New Roman"/>
          <w:color w:val="000000"/>
          <w:kern w:val="0"/>
          <w:szCs w:val="24"/>
          <w:lang w:bidi="ar"/>
        </w:rPr>
        <w:t>385-408</w:t>
      </w:r>
    </w:p>
    <w:p w:rsidR="004723AE" w:rsidRDefault="001B300A">
      <w:pPr>
        <w:jc w:val="left"/>
        <w:rPr>
          <w:rFonts w:ascii="Times New Roman" w:hAnsi="Times New Roman" w:cs="Times New Roman"/>
          <w:color w:val="000000"/>
        </w:rPr>
      </w:pPr>
      <w:r>
        <w:rPr>
          <w:rFonts w:ascii="宋体" w:hAnsi="宋体" w:hint="eastAsia"/>
          <w:color w:val="000000"/>
        </w:rPr>
        <w:t>[14]</w:t>
      </w:r>
      <w:r>
        <w:rPr>
          <w:rFonts w:ascii="Times New Roman" w:hAnsi="Times New Roman" w:cs="Times New Roman"/>
          <w:color w:val="000000"/>
        </w:rPr>
        <w:t>Baantjer, Albert Cornelis</w:t>
      </w:r>
      <w:r>
        <w:rPr>
          <w:rFonts w:ascii="宋体" w:hAnsi="宋体" w:hint="eastAsia"/>
          <w:color w:val="000000"/>
        </w:rPr>
        <w:t>;</w:t>
      </w:r>
      <w:r>
        <w:rPr>
          <w:rFonts w:ascii="Times New Roman" w:hAnsi="Times New Roman" w:cs="Times New Roman"/>
          <w:color w:val="000000"/>
        </w:rPr>
        <w:t>B06,Smittenaar</w:t>
      </w:r>
      <w:r>
        <w:rPr>
          <w:rFonts w:ascii="宋体" w:hAnsi="宋体" w:hint="eastAsia"/>
          <w:color w:val="000000"/>
        </w:rPr>
        <w:t xml:space="preserve">, </w:t>
      </w:r>
      <w:r>
        <w:rPr>
          <w:rFonts w:ascii="Times New Roman" w:hAnsi="Times New Roman" w:cs="Times New Roman"/>
          <w:color w:val="000000"/>
        </w:rPr>
        <w:t>H.G.</w:t>
      </w:r>
      <w:r>
        <w:rPr>
          <w:rFonts w:ascii="Times New Roman" w:hAnsi="Times New Roman" w:cs="Times New Roman" w:hint="eastAsia"/>
          <w:color w:val="000000"/>
        </w:rPr>
        <w:t xml:space="preserve"> </w:t>
      </w:r>
      <w:r>
        <w:rPr>
          <w:rFonts w:ascii="Times New Roman" w:hAnsi="Times New Roman" w:cs="Times New Roman"/>
          <w:color w:val="000000"/>
        </w:rPr>
        <w:t>DeK</w:t>
      </w:r>
      <w:r>
        <w:rPr>
          <w:rFonts w:ascii="Times New Roman" w:hAnsi="Times New Roman" w:cs="Times New Roman"/>
          <w:color w:val="000000"/>
        </w:rPr>
        <w:t>ok and the</w:t>
      </w:r>
      <w:r>
        <w:rPr>
          <w:rFonts w:ascii="Times New Roman" w:hAnsi="Times New Roman" w:cs="Times New Roman" w:hint="eastAsia"/>
          <w:color w:val="000000"/>
        </w:rPr>
        <w:t xml:space="preserve"> </w:t>
      </w:r>
      <w:r>
        <w:rPr>
          <w:rFonts w:ascii="Times New Roman" w:hAnsi="Times New Roman" w:cs="Times New Roman"/>
          <w:color w:val="000000"/>
        </w:rPr>
        <w:t xml:space="preserve">Sorrowing </w:t>
      </w:r>
      <w:proofErr w:type="gramStart"/>
      <w:r>
        <w:rPr>
          <w:rFonts w:ascii="Times New Roman" w:hAnsi="Times New Roman" w:cs="Times New Roman"/>
          <w:color w:val="000000"/>
        </w:rPr>
        <w:t>Tomcat</w:t>
      </w:r>
      <w:r>
        <w:rPr>
          <w:rFonts w:ascii="宋体" w:hAnsi="宋体" w:hint="eastAsia"/>
          <w:color w:val="000000"/>
        </w:rPr>
        <w:t>(</w:t>
      </w:r>
      <w:proofErr w:type="gramEnd"/>
      <w:r>
        <w:rPr>
          <w:rFonts w:ascii="宋体" w:hAnsi="宋体" w:hint="eastAsia"/>
          <w:color w:val="000000"/>
        </w:rPr>
        <w:t>电子书</w:t>
      </w:r>
      <w:r>
        <w:rPr>
          <w:rFonts w:ascii="宋体" w:hAnsi="宋体" w:hint="eastAsia"/>
          <w:color w:val="000000"/>
        </w:rPr>
        <w:t>)</w:t>
      </w:r>
      <w:r>
        <w:rPr>
          <w:rFonts w:ascii="宋体" w:hAnsi="宋体" w:hint="eastAsia"/>
          <w:color w:val="000000"/>
        </w:rPr>
        <w:t>出</w:t>
      </w:r>
      <w:r>
        <w:rPr>
          <w:rFonts w:ascii="宋体" w:hAnsi="宋体" w:hint="eastAsia"/>
          <w:color w:val="000000"/>
        </w:rPr>
        <w:t xml:space="preserve"> </w:t>
      </w:r>
      <w:r>
        <w:rPr>
          <w:rFonts w:ascii="宋体" w:hAnsi="宋体" w:hint="eastAsia"/>
          <w:color w:val="000000"/>
        </w:rPr>
        <w:t>版</w:t>
      </w:r>
      <w:r>
        <w:rPr>
          <w:rFonts w:ascii="宋体" w:hAnsi="宋体" w:hint="eastAsia"/>
          <w:color w:val="000000"/>
        </w:rPr>
        <w:t xml:space="preserve"> </w:t>
      </w:r>
      <w:r>
        <w:rPr>
          <w:rFonts w:ascii="宋体" w:hAnsi="宋体" w:hint="eastAsia"/>
          <w:color w:val="000000"/>
        </w:rPr>
        <w:t>社：</w:t>
      </w:r>
      <w:r>
        <w:rPr>
          <w:rFonts w:ascii="Times New Roman" w:hAnsi="Times New Roman" w:cs="Times New Roman"/>
          <w:color w:val="000000"/>
        </w:rPr>
        <w:t>St. Martin's Press</w:t>
      </w:r>
      <w:r>
        <w:rPr>
          <w:rFonts w:ascii="Times New Roman" w:hAnsi="Times New Roman" w:cs="Times New Roman" w:hint="eastAsia"/>
          <w:color w:val="000000"/>
        </w:rPr>
        <w:t>，</w:t>
      </w:r>
      <w:r>
        <w:rPr>
          <w:rFonts w:ascii="Times New Roman" w:hAnsi="Times New Roman" w:cs="Times New Roman" w:hint="eastAsia"/>
          <w:color w:val="000000"/>
        </w:rPr>
        <w:t>2006:29-33</w:t>
      </w:r>
    </w:p>
    <w:p w:rsidR="004723AE" w:rsidRDefault="001B300A">
      <w:pPr>
        <w:widowControl/>
        <w:jc w:val="left"/>
        <w:rPr>
          <w:rFonts w:ascii="Times New Roman" w:hAnsi="Times New Roman" w:cs="Times New Roman"/>
          <w:kern w:val="0"/>
          <w:szCs w:val="24"/>
          <w:lang w:bidi="ar"/>
        </w:rPr>
      </w:pPr>
      <w:r>
        <w:rPr>
          <w:rFonts w:ascii="宋体" w:hAnsi="宋体" w:cs="宋体" w:hint="eastAsia"/>
          <w:kern w:val="0"/>
          <w:szCs w:val="24"/>
          <w:lang w:bidi="ar"/>
        </w:rPr>
        <w:t>[15]</w:t>
      </w:r>
      <w:r>
        <w:rPr>
          <w:rFonts w:ascii="Times New Roman" w:hAnsi="Times New Roman" w:cs="Times New Roman"/>
          <w:kern w:val="0"/>
          <w:szCs w:val="24"/>
          <w:lang w:bidi="ar"/>
        </w:rPr>
        <w:t>P. V.R. Murthy</w:t>
      </w:r>
      <w:r>
        <w:rPr>
          <w:rFonts w:ascii="Times New Roman" w:hAnsi="Times New Roman" w:cs="宋体" w:hint="eastAsia"/>
          <w:kern w:val="0"/>
          <w:szCs w:val="24"/>
          <w:lang w:bidi="ar"/>
        </w:rPr>
        <w:t>，</w:t>
      </w:r>
      <w:r>
        <w:rPr>
          <w:rFonts w:ascii="Times New Roman" w:hAnsi="Times New Roman" w:cs="Times New Roman"/>
          <w:kern w:val="0"/>
          <w:szCs w:val="24"/>
          <w:lang w:bidi="ar"/>
        </w:rPr>
        <w:t>P. C. Anitha</w:t>
      </w:r>
      <w:r>
        <w:rPr>
          <w:rFonts w:ascii="Times New Roman" w:hAnsi="Times New Roman" w:cs="宋体" w:hint="eastAsia"/>
          <w:kern w:val="0"/>
          <w:szCs w:val="24"/>
          <w:lang w:bidi="ar"/>
        </w:rPr>
        <w:t>，</w:t>
      </w:r>
      <w:r>
        <w:rPr>
          <w:rFonts w:ascii="Times New Roman" w:hAnsi="Times New Roman" w:cs="Times New Roman"/>
          <w:kern w:val="0"/>
          <w:szCs w:val="24"/>
          <w:lang w:bidi="ar"/>
        </w:rPr>
        <w:t>M. Mahesh etc</w:t>
      </w:r>
      <w:r>
        <w:rPr>
          <w:rFonts w:ascii="Times New Roman" w:hAnsi="Times New Roman" w:cs="宋体" w:hint="eastAsia"/>
          <w:kern w:val="0"/>
          <w:szCs w:val="24"/>
          <w:lang w:bidi="ar"/>
        </w:rPr>
        <w:t>．</w:t>
      </w:r>
      <w:r>
        <w:rPr>
          <w:rFonts w:ascii="Times New Roman" w:hAnsi="Times New Roman" w:cs="Times New Roman"/>
          <w:kern w:val="0"/>
          <w:szCs w:val="24"/>
          <w:lang w:bidi="ar"/>
        </w:rPr>
        <w:t xml:space="preserve">Test ready UML Statechart </w:t>
      </w:r>
      <w:proofErr w:type="gramStart"/>
      <w:r>
        <w:rPr>
          <w:rFonts w:ascii="Times New Roman" w:hAnsi="Times New Roman" w:cs="Times New Roman"/>
          <w:kern w:val="0"/>
          <w:szCs w:val="24"/>
          <w:lang w:bidi="ar"/>
        </w:rPr>
        <w:t>models</w:t>
      </w:r>
      <w:r>
        <w:rPr>
          <w:rFonts w:cs="Times New Roman"/>
          <w:kern w:val="0"/>
          <w:szCs w:val="24"/>
          <w:lang w:bidi="ar"/>
        </w:rPr>
        <w:t>[</w:t>
      </w:r>
      <w:proofErr w:type="gramEnd"/>
      <w:r>
        <w:rPr>
          <w:rFonts w:ascii="Times New Roman" w:hAnsi="Times New Roman" w:cs="Times New Roman"/>
          <w:kern w:val="0"/>
          <w:szCs w:val="24"/>
          <w:lang w:bidi="ar"/>
        </w:rPr>
        <w:t>J</w:t>
      </w:r>
      <w:r>
        <w:rPr>
          <w:rFonts w:cs="Times New Roman"/>
          <w:kern w:val="0"/>
          <w:szCs w:val="24"/>
          <w:lang w:bidi="ar"/>
        </w:rPr>
        <w:t>]</w:t>
      </w:r>
      <w:r>
        <w:rPr>
          <w:rFonts w:cs="宋体" w:hint="eastAsia"/>
          <w:kern w:val="0"/>
          <w:szCs w:val="24"/>
          <w:lang w:bidi="ar"/>
        </w:rPr>
        <w:t>．</w:t>
      </w:r>
      <w:r>
        <w:rPr>
          <w:rFonts w:ascii="Times New Roman" w:hAnsi="Times New Roman" w:cs="Times New Roman"/>
          <w:kern w:val="0"/>
          <w:szCs w:val="24"/>
          <w:lang w:bidi="ar"/>
        </w:rPr>
        <w:t>Journal of Softsware</w:t>
      </w:r>
      <w:r>
        <w:rPr>
          <w:rFonts w:ascii="Times New Roman" w:hAnsi="Times New Roman" w:cs="宋体" w:hint="eastAsia"/>
          <w:kern w:val="0"/>
          <w:szCs w:val="24"/>
          <w:lang w:bidi="ar"/>
        </w:rPr>
        <w:t>，</w:t>
      </w:r>
      <w:r>
        <w:rPr>
          <w:rFonts w:ascii="Times New Roman" w:hAnsi="Times New Roman" w:cs="Times New Roman"/>
          <w:kern w:val="0"/>
          <w:szCs w:val="24"/>
          <w:lang w:bidi="ar"/>
        </w:rPr>
        <w:t>2006</w:t>
      </w:r>
      <w:r>
        <w:rPr>
          <w:rFonts w:ascii="Times New Roman" w:hAnsi="Times New Roman" w:cs="宋体" w:hint="eastAsia"/>
          <w:kern w:val="0"/>
          <w:szCs w:val="24"/>
          <w:lang w:bidi="ar"/>
        </w:rPr>
        <w:t>：</w:t>
      </w:r>
      <w:r>
        <w:rPr>
          <w:rFonts w:ascii="Times New Roman" w:hAnsi="Times New Roman" w:cs="Times New Roman"/>
          <w:kern w:val="0"/>
          <w:szCs w:val="24"/>
          <w:lang w:bidi="ar"/>
        </w:rPr>
        <w:t>45-53</w:t>
      </w:r>
    </w:p>
    <w:p w:rsidR="004723AE" w:rsidRDefault="001B300A">
      <w:pPr>
        <w:widowControl/>
        <w:jc w:val="left"/>
        <w:rPr>
          <w:rFonts w:ascii="宋体" w:hAnsi="宋体" w:cs="Times New Roman"/>
          <w:szCs w:val="24"/>
          <w:lang w:bidi="ar"/>
        </w:rPr>
      </w:pPr>
      <w:r>
        <w:rPr>
          <w:rFonts w:ascii="宋体" w:hAnsi="宋体" w:cs="宋体" w:hint="eastAsia"/>
          <w:kern w:val="0"/>
          <w:szCs w:val="24"/>
          <w:lang w:bidi="ar"/>
        </w:rPr>
        <w:t>[16]</w:t>
      </w:r>
      <w:bookmarkStart w:id="1114" w:name="_Ref27216"/>
      <w:r>
        <w:rPr>
          <w:rFonts w:ascii="宋体" w:hAnsi="宋体" w:cs="Times New Roman" w:hint="eastAsia"/>
          <w:szCs w:val="24"/>
          <w:lang w:bidi="ar"/>
        </w:rPr>
        <w:t>张孝祥</w:t>
      </w:r>
      <w:r>
        <w:rPr>
          <w:rFonts w:ascii="宋体" w:hAnsi="宋体" w:cs="Times New Roman" w:hint="eastAsia"/>
          <w:szCs w:val="24"/>
          <w:lang w:bidi="ar"/>
        </w:rPr>
        <w:t xml:space="preserve">, </w:t>
      </w:r>
      <w:r>
        <w:rPr>
          <w:rFonts w:ascii="宋体" w:hAnsi="宋体" w:cs="Times New Roman" w:hint="eastAsia"/>
          <w:szCs w:val="24"/>
          <w:lang w:bidi="ar"/>
        </w:rPr>
        <w:t>徐明华著</w:t>
      </w:r>
      <w:r>
        <w:rPr>
          <w:rFonts w:ascii="宋体" w:hAnsi="宋体" w:cs="Times New Roman" w:hint="eastAsia"/>
          <w:szCs w:val="24"/>
          <w:lang w:bidi="ar"/>
        </w:rPr>
        <w:t>. JAVA</w:t>
      </w:r>
      <w:r>
        <w:rPr>
          <w:rFonts w:ascii="宋体" w:hAnsi="宋体" w:cs="Times New Roman" w:hint="eastAsia"/>
          <w:szCs w:val="24"/>
          <w:lang w:bidi="ar"/>
        </w:rPr>
        <w:t>基础与案例开发详解</w:t>
      </w:r>
      <w:r>
        <w:rPr>
          <w:rFonts w:ascii="宋体" w:hAnsi="宋体" w:cs="Times New Roman" w:hint="eastAsia"/>
          <w:szCs w:val="24"/>
          <w:lang w:bidi="ar"/>
        </w:rPr>
        <w:t xml:space="preserve">. </w:t>
      </w:r>
      <w:r>
        <w:rPr>
          <w:rFonts w:ascii="宋体" w:hAnsi="宋体" w:cs="Times New Roman" w:hint="eastAsia"/>
          <w:szCs w:val="24"/>
          <w:lang w:bidi="ar"/>
        </w:rPr>
        <w:t>清华大学出版社</w:t>
      </w:r>
      <w:r>
        <w:rPr>
          <w:rFonts w:ascii="宋体" w:hAnsi="宋体" w:cs="Times New Roman" w:hint="eastAsia"/>
          <w:szCs w:val="24"/>
          <w:lang w:bidi="ar"/>
        </w:rPr>
        <w:t>, 2009.</w:t>
      </w:r>
      <w:bookmarkEnd w:id="1114"/>
    </w:p>
    <w:p w:rsidR="004723AE" w:rsidRDefault="001B300A">
      <w:pPr>
        <w:rPr>
          <w:rFonts w:ascii="宋体" w:hAnsi="宋体" w:cs="宋体"/>
          <w:szCs w:val="24"/>
          <w:lang w:bidi="ar"/>
        </w:rPr>
      </w:pPr>
      <w:r>
        <w:rPr>
          <w:rFonts w:ascii="宋体" w:hAnsi="宋体" w:cs="Times New Roman" w:hint="eastAsia"/>
          <w:szCs w:val="24"/>
          <w:lang w:bidi="ar"/>
        </w:rPr>
        <w:t>[17]</w:t>
      </w:r>
      <w:r>
        <w:rPr>
          <w:rFonts w:ascii="宋体" w:hAnsi="宋体" w:cs="宋体" w:hint="eastAsia"/>
          <w:szCs w:val="24"/>
          <w:lang w:bidi="ar"/>
        </w:rPr>
        <w:t>张</w:t>
      </w:r>
      <w:proofErr w:type="gramStart"/>
      <w:r>
        <w:rPr>
          <w:rFonts w:ascii="宋体" w:hAnsi="宋体" w:cs="宋体" w:hint="eastAsia"/>
          <w:szCs w:val="24"/>
          <w:lang w:bidi="ar"/>
        </w:rPr>
        <w:t>海藩著</w:t>
      </w:r>
      <w:proofErr w:type="gramEnd"/>
      <w:r>
        <w:rPr>
          <w:rFonts w:ascii="宋体" w:hAnsi="宋体" w:cs="宋体" w:hint="eastAsia"/>
          <w:szCs w:val="24"/>
          <w:lang w:bidi="ar"/>
        </w:rPr>
        <w:t xml:space="preserve">. </w:t>
      </w:r>
      <w:r>
        <w:rPr>
          <w:rFonts w:ascii="宋体" w:hAnsi="宋体" w:cs="宋体" w:hint="eastAsia"/>
          <w:szCs w:val="24"/>
          <w:lang w:bidi="ar"/>
        </w:rPr>
        <w:t>软件工程</w:t>
      </w:r>
      <w:r>
        <w:rPr>
          <w:rFonts w:ascii="宋体" w:hAnsi="宋体" w:cs="宋体" w:hint="eastAsia"/>
          <w:szCs w:val="24"/>
          <w:lang w:bidi="ar"/>
        </w:rPr>
        <w:t>(</w:t>
      </w:r>
      <w:r>
        <w:rPr>
          <w:rFonts w:ascii="宋体" w:hAnsi="宋体" w:cs="宋体" w:hint="eastAsia"/>
          <w:szCs w:val="24"/>
          <w:lang w:bidi="ar"/>
        </w:rPr>
        <w:t>第</w:t>
      </w:r>
      <w:r>
        <w:rPr>
          <w:rFonts w:ascii="宋体" w:hAnsi="宋体" w:cs="宋体" w:hint="eastAsia"/>
          <w:szCs w:val="24"/>
          <w:lang w:bidi="ar"/>
        </w:rPr>
        <w:t>2</w:t>
      </w:r>
      <w:r>
        <w:rPr>
          <w:rFonts w:ascii="宋体" w:hAnsi="宋体" w:cs="宋体" w:hint="eastAsia"/>
          <w:szCs w:val="24"/>
          <w:lang w:bidi="ar"/>
        </w:rPr>
        <w:t>版</w:t>
      </w:r>
      <w:r>
        <w:rPr>
          <w:rFonts w:ascii="宋体" w:hAnsi="宋体" w:cs="宋体" w:hint="eastAsia"/>
          <w:szCs w:val="24"/>
          <w:lang w:bidi="ar"/>
        </w:rPr>
        <w:t xml:space="preserve">). </w:t>
      </w:r>
      <w:r>
        <w:rPr>
          <w:rFonts w:ascii="宋体" w:hAnsi="宋体" w:cs="宋体" w:hint="eastAsia"/>
          <w:szCs w:val="24"/>
          <w:lang w:bidi="ar"/>
        </w:rPr>
        <w:t>人民邮电出版社</w:t>
      </w:r>
      <w:r>
        <w:rPr>
          <w:rFonts w:ascii="宋体" w:hAnsi="宋体" w:cs="宋体" w:hint="eastAsia"/>
          <w:szCs w:val="24"/>
          <w:lang w:bidi="ar"/>
        </w:rPr>
        <w:t>,</w:t>
      </w:r>
      <w:r>
        <w:rPr>
          <w:rFonts w:ascii="宋体" w:hAnsi="宋体" w:cs="宋体" w:hint="eastAsia"/>
          <w:szCs w:val="24"/>
          <w:lang w:bidi="ar"/>
        </w:rPr>
        <w:t xml:space="preserve"> 2006.</w:t>
      </w:r>
    </w:p>
    <w:p w:rsidR="004723AE" w:rsidRDefault="001B300A">
      <w:pPr>
        <w:rPr>
          <w:rFonts w:ascii="Times New Roman" w:hAnsi="Times New Roman" w:cs="Times New Roman"/>
          <w:kern w:val="0"/>
          <w:szCs w:val="24"/>
          <w:lang w:bidi="ar"/>
        </w:rPr>
      </w:pPr>
      <w:r>
        <w:rPr>
          <w:rFonts w:ascii="宋体" w:hAnsi="宋体" w:cs="宋体" w:hint="eastAsia"/>
          <w:szCs w:val="24"/>
          <w:lang w:bidi="ar"/>
        </w:rPr>
        <w:t>[18]</w:t>
      </w:r>
      <w:r>
        <w:rPr>
          <w:rFonts w:ascii="Times New Roman" w:hAnsi="Times New Roman" w:cs="Times New Roman"/>
          <w:kern w:val="0"/>
          <w:szCs w:val="24"/>
          <w:lang w:bidi="ar"/>
        </w:rPr>
        <w:t xml:space="preserve">Craig Walls </w:t>
      </w:r>
      <w:r>
        <w:rPr>
          <w:rFonts w:ascii="Times New Roman" w:hAnsi="Times New Roman" w:cs="宋体" w:hint="eastAsia"/>
          <w:kern w:val="0"/>
          <w:szCs w:val="24"/>
          <w:lang w:bidi="ar"/>
        </w:rPr>
        <w:t>著</w:t>
      </w:r>
      <w:r>
        <w:rPr>
          <w:rFonts w:ascii="Times New Roman" w:hAnsi="Times New Roman" w:cs="Times New Roman"/>
          <w:kern w:val="0"/>
          <w:szCs w:val="24"/>
          <w:lang w:bidi="ar"/>
        </w:rPr>
        <w:t>.Spring in Action 3rd Edition</w:t>
      </w:r>
      <w:r>
        <w:rPr>
          <w:rFonts w:ascii="Times New Roman" w:hAnsi="Times New Roman" w:cs="宋体" w:hint="eastAsia"/>
          <w:kern w:val="0"/>
          <w:szCs w:val="24"/>
          <w:lang w:bidi="ar"/>
        </w:rPr>
        <w:t>（中文版）</w:t>
      </w:r>
      <w:r>
        <w:rPr>
          <w:rFonts w:ascii="Times New Roman" w:hAnsi="Times New Roman" w:cs="Times New Roman"/>
          <w:kern w:val="0"/>
          <w:szCs w:val="24"/>
          <w:lang w:bidi="ar"/>
        </w:rPr>
        <w:t xml:space="preserve">. </w:t>
      </w:r>
      <w:r>
        <w:rPr>
          <w:rFonts w:ascii="Times New Roman" w:hAnsi="Times New Roman" w:cs="宋体" w:hint="eastAsia"/>
          <w:kern w:val="0"/>
          <w:szCs w:val="24"/>
          <w:lang w:bidi="ar"/>
        </w:rPr>
        <w:t>耿渊，</w:t>
      </w:r>
      <w:r>
        <w:rPr>
          <w:rFonts w:ascii="Times New Roman" w:hAnsi="Times New Roman" w:cs="Times New Roman"/>
          <w:kern w:val="0"/>
          <w:szCs w:val="24"/>
          <w:lang w:bidi="ar"/>
        </w:rPr>
        <w:t xml:space="preserve"> </w:t>
      </w:r>
      <w:r>
        <w:rPr>
          <w:rFonts w:ascii="Times New Roman" w:hAnsi="Times New Roman" w:cs="宋体" w:hint="eastAsia"/>
          <w:kern w:val="0"/>
          <w:szCs w:val="24"/>
          <w:lang w:bidi="ar"/>
        </w:rPr>
        <w:t>张</w:t>
      </w:r>
      <w:proofErr w:type="gramStart"/>
      <w:r>
        <w:rPr>
          <w:rFonts w:ascii="Times New Roman" w:hAnsi="Times New Roman" w:cs="宋体" w:hint="eastAsia"/>
          <w:kern w:val="0"/>
          <w:szCs w:val="24"/>
          <w:lang w:bidi="ar"/>
        </w:rPr>
        <w:t>卫滨译</w:t>
      </w:r>
      <w:proofErr w:type="gramEnd"/>
      <w:r>
        <w:rPr>
          <w:rFonts w:ascii="Times New Roman" w:hAnsi="Times New Roman" w:cs="宋体" w:hint="eastAsia"/>
          <w:kern w:val="0"/>
          <w:szCs w:val="24"/>
          <w:lang w:bidi="ar"/>
        </w:rPr>
        <w:t>，</w:t>
      </w:r>
      <w:r>
        <w:rPr>
          <w:rFonts w:ascii="Times New Roman" w:hAnsi="Times New Roman" w:cs="Times New Roman"/>
          <w:kern w:val="0"/>
          <w:szCs w:val="24"/>
          <w:lang w:bidi="ar"/>
        </w:rPr>
        <w:t>2011</w:t>
      </w:r>
      <w:r>
        <w:rPr>
          <w:rFonts w:ascii="Times New Roman" w:hAnsi="Times New Roman" w:cs="宋体" w:hint="eastAsia"/>
          <w:kern w:val="0"/>
          <w:szCs w:val="24"/>
          <w:lang w:bidi="ar"/>
        </w:rPr>
        <w:t>：</w:t>
      </w:r>
      <w:r>
        <w:rPr>
          <w:rFonts w:ascii="Times New Roman" w:hAnsi="Times New Roman" w:cs="Times New Roman"/>
          <w:kern w:val="0"/>
          <w:szCs w:val="24"/>
          <w:lang w:bidi="ar"/>
        </w:rPr>
        <w:t>12~18</w:t>
      </w:r>
    </w:p>
    <w:p w:rsidR="004723AE" w:rsidRDefault="001B300A">
      <w:r>
        <w:rPr>
          <w:rFonts w:ascii="宋体" w:hAnsi="宋体" w:cs="宋体" w:hint="eastAsia"/>
          <w:szCs w:val="24"/>
          <w:lang w:bidi="ar"/>
        </w:rPr>
        <w:lastRenderedPageBreak/>
        <w:t>[19]</w:t>
      </w:r>
      <w:r>
        <w:rPr>
          <w:rFonts w:ascii="Times New Roman" w:hAnsi="Times New Roman" w:cs="Times New Roman"/>
          <w:szCs w:val="24"/>
          <w:lang w:bidi="ar"/>
        </w:rPr>
        <w:t>Bruce Shive.Research Direction in Object-Oriented Programming</w:t>
      </w:r>
      <w:proofErr w:type="gramStart"/>
      <w:r>
        <w:rPr>
          <w:rFonts w:ascii="Times New Roman" w:hAnsi="Times New Roman" w:cs="Times New Roman"/>
          <w:szCs w:val="24"/>
          <w:lang w:bidi="ar"/>
        </w:rPr>
        <w:t>,2002</w:t>
      </w:r>
      <w:proofErr w:type="gramEnd"/>
    </w:p>
    <w:p w:rsidR="004723AE" w:rsidRDefault="001B300A">
      <w:r>
        <w:rPr>
          <w:rFonts w:ascii="宋体" w:hAnsi="宋体" w:cs="宋体"/>
          <w:szCs w:val="24"/>
          <w:lang w:bidi="ar"/>
        </w:rPr>
        <w:t>[</w:t>
      </w:r>
      <w:r>
        <w:rPr>
          <w:rFonts w:ascii="宋体" w:hAnsi="宋体" w:cs="宋体" w:hint="eastAsia"/>
          <w:szCs w:val="24"/>
          <w:lang w:bidi="ar"/>
        </w:rPr>
        <w:t>20</w:t>
      </w:r>
      <w:r>
        <w:rPr>
          <w:rFonts w:ascii="宋体" w:hAnsi="宋体" w:cs="宋体"/>
          <w:szCs w:val="24"/>
          <w:lang w:bidi="ar"/>
        </w:rPr>
        <w:t>]</w:t>
      </w:r>
      <w:r>
        <w:rPr>
          <w:rFonts w:ascii="Times New Roman" w:hAnsi="Times New Roman" w:cs="Times New Roman"/>
          <w:szCs w:val="24"/>
          <w:lang w:bidi="ar"/>
        </w:rPr>
        <w:t>Miao H.K.McDermid J.A.andTony Ian</w:t>
      </w:r>
      <w:proofErr w:type="gramStart"/>
      <w:r>
        <w:rPr>
          <w:rFonts w:ascii="Times New Roman" w:hAnsi="Times New Roman" w:cs="Times New Roman"/>
          <w:szCs w:val="24"/>
          <w:lang w:bidi="ar"/>
        </w:rPr>
        <w:t>,Proving</w:t>
      </w:r>
      <w:proofErr w:type="gramEnd"/>
      <w:r>
        <w:rPr>
          <w:rFonts w:ascii="Times New Roman" w:hAnsi="Times New Roman" w:cs="Times New Roman"/>
          <w:szCs w:val="24"/>
          <w:lang w:bidi="ar"/>
        </w:rPr>
        <w:t xml:space="preserve"> the existence of the initial state in Z </w:t>
      </w:r>
      <w:r>
        <w:rPr>
          <w:rFonts w:ascii="Times New Roman" w:hAnsi="Times New Roman" w:cs="Times New Roman"/>
          <w:szCs w:val="24"/>
          <w:lang w:bidi="ar"/>
        </w:rPr>
        <w:t>specification,Chinese Journal of Advanced Software Research,2003</w:t>
      </w:r>
    </w:p>
    <w:p w:rsidR="004723AE" w:rsidRDefault="004723AE">
      <w:pPr>
        <w:rPr>
          <w:rFonts w:ascii="Times New Roman" w:hAnsi="Times New Roman" w:cs="Times New Roman"/>
          <w:kern w:val="0"/>
          <w:szCs w:val="24"/>
          <w:lang w:bidi="ar"/>
        </w:rPr>
      </w:pPr>
    </w:p>
    <w:p w:rsidR="004723AE" w:rsidRDefault="004723AE">
      <w:pPr>
        <w:spacing w:line="360" w:lineRule="auto"/>
        <w:rPr>
          <w:rFonts w:ascii="宋体" w:hAnsi="宋体" w:cs="宋体"/>
          <w:sz w:val="21"/>
          <w:szCs w:val="21"/>
          <w:lang w:bidi="ar"/>
        </w:rPr>
      </w:pPr>
    </w:p>
    <w:p w:rsidR="004723AE" w:rsidRDefault="004723AE">
      <w:pPr>
        <w:widowControl/>
        <w:jc w:val="left"/>
        <w:rPr>
          <w:rFonts w:ascii="宋体" w:hAnsi="宋体" w:cs="Times New Roman"/>
          <w:sz w:val="21"/>
          <w:szCs w:val="21"/>
          <w:lang w:bidi="ar"/>
        </w:rPr>
      </w:pPr>
    </w:p>
    <w:p w:rsidR="004723AE" w:rsidRDefault="004723AE">
      <w:pPr>
        <w:jc w:val="left"/>
        <w:rPr>
          <w:rFonts w:ascii="宋体" w:hAnsi="宋体"/>
          <w:color w:val="000000"/>
        </w:rPr>
      </w:pPr>
    </w:p>
    <w:p w:rsidR="004723AE" w:rsidRDefault="004723AE">
      <w:pPr>
        <w:pStyle w:val="af2"/>
        <w:rPr>
          <w:b w:val="0"/>
          <w:bCs/>
        </w:rPr>
      </w:pPr>
      <w:bookmarkStart w:id="1115" w:name="_Toc449212801"/>
    </w:p>
    <w:p w:rsidR="004723AE" w:rsidRDefault="004723AE">
      <w:pPr>
        <w:pStyle w:val="af2"/>
        <w:rPr>
          <w:b w:val="0"/>
          <w:bCs/>
        </w:rPr>
      </w:pPr>
    </w:p>
    <w:p w:rsidR="004723AE" w:rsidRDefault="004723AE">
      <w:pPr>
        <w:pStyle w:val="af2"/>
        <w:rPr>
          <w:b w:val="0"/>
          <w:bCs/>
        </w:rPr>
      </w:pPr>
    </w:p>
    <w:p w:rsidR="004723AE" w:rsidRDefault="001B300A">
      <w:pPr>
        <w:pStyle w:val="af2"/>
        <w:rPr>
          <w:b w:val="0"/>
          <w:bCs/>
        </w:rPr>
      </w:pPr>
      <w:bookmarkStart w:id="1116" w:name="_Toc20549"/>
      <w:bookmarkStart w:id="1117" w:name="_Toc451081517"/>
      <w:bookmarkStart w:id="1118" w:name="_Toc32766"/>
      <w:bookmarkStart w:id="1119" w:name="_Toc16875"/>
      <w:bookmarkStart w:id="1120" w:name="_Toc23987"/>
      <w:bookmarkStart w:id="1121" w:name="_Toc27509"/>
      <w:bookmarkStart w:id="1122" w:name="_Toc5105"/>
      <w:bookmarkStart w:id="1123" w:name="_Toc29620"/>
      <w:bookmarkStart w:id="1124" w:name="_Toc451087726"/>
      <w:bookmarkStart w:id="1125" w:name="_Toc9192"/>
      <w:bookmarkStart w:id="1126" w:name="_Toc451086999"/>
      <w:bookmarkStart w:id="1127" w:name="_Toc451087487"/>
      <w:bookmarkStart w:id="1128" w:name="_Toc31651"/>
      <w:bookmarkStart w:id="1129" w:name="_Toc30662"/>
      <w:bookmarkStart w:id="1130" w:name="_Toc451112235"/>
      <w:r>
        <w:rPr>
          <w:b w:val="0"/>
          <w:bCs/>
        </w:rPr>
        <w:t>附录</w:t>
      </w:r>
      <w:r>
        <w:rPr>
          <w:rFonts w:hint="eastAsia"/>
          <w:b w:val="0"/>
          <w:bCs/>
        </w:rPr>
        <w:t>A</w:t>
      </w:r>
      <w:bookmarkEnd w:id="1112"/>
      <w:bookmarkEnd w:id="1113"/>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p>
    <w:p w:rsidR="004723AE" w:rsidRDefault="001B300A">
      <w:pPr>
        <w:ind w:firstLineChars="200" w:firstLine="480"/>
        <w:jc w:val="left"/>
        <w:rPr>
          <w:rFonts w:eastAsia="MS Mincho"/>
          <w:lang w:eastAsia="ja-JP"/>
        </w:rPr>
      </w:pPr>
      <w:r>
        <w:rPr>
          <w:rFonts w:hint="eastAsia"/>
        </w:rPr>
        <w:t xml:space="preserve">    </w:t>
      </w:r>
      <w:r>
        <w:rPr>
          <w:rFonts w:eastAsia="MS Mincho" w:hint="eastAsia"/>
          <w:lang w:eastAsia="ja-JP"/>
        </w:rPr>
        <w:t>XXXXXXXXXXXXXXXXXXXXXXXXXXXXXXXXXXXXXXXXXXXXXXXXXXX</w:t>
      </w:r>
    </w:p>
    <w:p w:rsidR="004723AE" w:rsidRDefault="004723AE">
      <w:pPr>
        <w:autoSpaceDE w:val="0"/>
        <w:autoSpaceDN w:val="0"/>
        <w:adjustRightInd w:val="0"/>
        <w:spacing w:line="360" w:lineRule="auto"/>
        <w:ind w:firstLineChars="200" w:firstLine="480"/>
        <w:rPr>
          <w:szCs w:val="24"/>
        </w:rPr>
      </w:pPr>
    </w:p>
    <w:p w:rsidR="004723AE" w:rsidRDefault="004723AE">
      <w:pPr>
        <w:autoSpaceDE w:val="0"/>
        <w:autoSpaceDN w:val="0"/>
        <w:adjustRightInd w:val="0"/>
        <w:spacing w:line="360" w:lineRule="auto"/>
        <w:ind w:firstLineChars="200" w:firstLine="480"/>
        <w:rPr>
          <w:szCs w:val="24"/>
        </w:rPr>
      </w:pPr>
    </w:p>
    <w:p w:rsidR="004723AE" w:rsidRDefault="004723AE">
      <w:pPr>
        <w:autoSpaceDE w:val="0"/>
        <w:autoSpaceDN w:val="0"/>
        <w:adjustRightInd w:val="0"/>
        <w:spacing w:line="360" w:lineRule="auto"/>
        <w:ind w:firstLineChars="200" w:firstLine="480"/>
        <w:rPr>
          <w:szCs w:val="24"/>
        </w:rPr>
      </w:pPr>
    </w:p>
    <w:p w:rsidR="004723AE" w:rsidRDefault="004723AE">
      <w:pPr>
        <w:pStyle w:val="1"/>
        <w:numPr>
          <w:ilvl w:val="0"/>
          <w:numId w:val="0"/>
        </w:numPr>
        <w:jc w:val="both"/>
        <w:sectPr w:rsidR="004723AE">
          <w:endnotePr>
            <w:numFmt w:val="decimal"/>
          </w:endnotePr>
          <w:pgSz w:w="9923" w:h="14118"/>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cols w:space="720"/>
          <w:docGrid w:linePitch="360" w:charSpace="1861"/>
        </w:sectPr>
      </w:pPr>
      <w:bookmarkStart w:id="1131" w:name="_Toc17455"/>
    </w:p>
    <w:p w:rsidR="004723AE" w:rsidRDefault="00483586" w:rsidP="00483586">
      <w:pPr>
        <w:pStyle w:val="af2"/>
        <w:tabs>
          <w:tab w:val="center" w:pos="3883"/>
          <w:tab w:val="left" w:pos="6105"/>
        </w:tabs>
        <w:jc w:val="left"/>
      </w:pPr>
      <w:bookmarkStart w:id="1132" w:name="_Toc11238"/>
      <w:bookmarkStart w:id="1133" w:name="_Toc13078"/>
      <w:bookmarkStart w:id="1134" w:name="_Toc316"/>
      <w:bookmarkStart w:id="1135" w:name="_Toc449212802"/>
      <w:bookmarkStart w:id="1136" w:name="_Toc16975"/>
      <w:bookmarkStart w:id="1137" w:name="_Toc451081518"/>
      <w:bookmarkStart w:id="1138" w:name="_Toc2540"/>
      <w:bookmarkStart w:id="1139" w:name="_Toc22329"/>
      <w:bookmarkStart w:id="1140" w:name="_Toc451087000"/>
      <w:bookmarkStart w:id="1141" w:name="_Toc5080"/>
      <w:bookmarkStart w:id="1142" w:name="_Toc3949"/>
      <w:bookmarkStart w:id="1143" w:name="_Toc451087727"/>
      <w:bookmarkStart w:id="1144" w:name="_Toc451087488"/>
      <w:bookmarkStart w:id="1145" w:name="_Toc22554"/>
      <w:bookmarkStart w:id="1146" w:name="_Toc14315"/>
      <w:bookmarkStart w:id="1147" w:name="_Toc16463"/>
      <w:bookmarkStart w:id="1148" w:name="_Toc451112236"/>
      <w:r>
        <w:rPr>
          <w:b w:val="0"/>
          <w:bCs/>
        </w:rPr>
        <w:lastRenderedPageBreak/>
        <w:tab/>
      </w:r>
      <w:r w:rsidR="001B300A">
        <w:rPr>
          <w:b w:val="0"/>
          <w:bCs/>
        </w:rPr>
        <w:t>附录</w:t>
      </w:r>
      <w:r w:rsidR="001B300A">
        <w:rPr>
          <w:rFonts w:hint="eastAsia"/>
          <w:b w:val="0"/>
          <w:bCs/>
        </w:rPr>
        <w:t>B</w:t>
      </w:r>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r>
        <w:rPr>
          <w:b w:val="0"/>
          <w:bCs/>
        </w:rPr>
        <w:tab/>
      </w:r>
    </w:p>
    <w:p w:rsidR="004723AE" w:rsidRDefault="001B300A">
      <w:pPr>
        <w:ind w:firstLineChars="200" w:firstLine="480"/>
        <w:jc w:val="left"/>
        <w:rPr>
          <w:rFonts w:eastAsia="MS Mincho"/>
          <w:lang w:eastAsia="ja-JP"/>
        </w:rPr>
      </w:pPr>
      <w:r>
        <w:rPr>
          <w:rFonts w:eastAsia="MS Mincho" w:hint="eastAsia"/>
          <w:lang w:eastAsia="ja-JP"/>
        </w:rPr>
        <w:t>XXXXXXXXXXXXXXXXXXXXXXXXXXXXXXXXXXXXXXXXXXXXXXXXXXX</w:t>
      </w:r>
    </w:p>
    <w:p w:rsidR="004723AE" w:rsidRDefault="004723AE">
      <w:pPr>
        <w:autoSpaceDE w:val="0"/>
        <w:autoSpaceDN w:val="0"/>
        <w:adjustRightInd w:val="0"/>
        <w:spacing w:line="360" w:lineRule="exact"/>
        <w:rPr>
          <w:szCs w:val="24"/>
        </w:rPr>
      </w:pPr>
    </w:p>
    <w:p w:rsidR="004723AE" w:rsidRDefault="004723AE">
      <w:pPr>
        <w:autoSpaceDE w:val="0"/>
        <w:autoSpaceDN w:val="0"/>
        <w:adjustRightInd w:val="0"/>
      </w:pPr>
    </w:p>
    <w:sectPr w:rsidR="004723AE" w:rsidSect="00483586">
      <w:endnotePr>
        <w:numFmt w:val="decimal"/>
      </w:endnotePr>
      <w:pgSz w:w="9979" w:h="14175" w:code="34"/>
      <w:pgMar w:top="1418" w:right="1134" w:bottom="1134" w:left="1418" w:header="851" w:footer="992" w:gutter="0"/>
      <w:pgBorders w:offsetFrom="page">
        <w:top w:val="none" w:sz="0" w:space="24" w:color="auto"/>
        <w:left w:val="none" w:sz="0" w:space="24" w:color="auto"/>
        <w:bottom w:val="none" w:sz="0" w:space="24" w:color="auto"/>
        <w:right w:val="none" w:sz="0" w:space="24" w:color="auto"/>
      </w:pgBorders>
      <w:cols w:space="720"/>
      <w:docGrid w:linePitch="360" w:charSpace="186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300A" w:rsidRDefault="001B300A">
      <w:r>
        <w:separator/>
      </w:r>
    </w:p>
  </w:endnote>
  <w:endnote w:type="continuationSeparator" w:id="0">
    <w:p w:rsidR="001B300A" w:rsidRDefault="001B30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3AE" w:rsidRDefault="001B300A">
    <w:pPr>
      <w:pStyle w:val="ad"/>
      <w:tabs>
        <w:tab w:val="clear" w:pos="4153"/>
        <w:tab w:val="clear" w:pos="8306"/>
        <w:tab w:val="center" w:pos="3685"/>
      </w:tabs>
    </w:pPr>
    <w:r>
      <w:rPr>
        <w:noProof/>
      </w:rPr>
      <mc:AlternateContent>
        <mc:Choice Requires="wps">
          <w:drawing>
            <wp:anchor distT="0" distB="0" distL="114300" distR="114300" simplePos="0" relativeHeight="251659264" behindDoc="0" locked="0" layoutInCell="1" allowOverlap="1">
              <wp:simplePos x="0" y="0"/>
              <wp:positionH relativeFrom="margin">
                <wp:posOffset>2131060</wp:posOffset>
              </wp:positionH>
              <wp:positionV relativeFrom="paragraph">
                <wp:posOffset>-38100</wp:posOffset>
              </wp:positionV>
              <wp:extent cx="343535" cy="264160"/>
              <wp:effectExtent l="0" t="0" r="0" b="0"/>
              <wp:wrapNone/>
              <wp:docPr id="11"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64160"/>
                      </a:xfrm>
                      <a:prstGeom prst="rect">
                        <a:avLst/>
                      </a:prstGeom>
                      <a:noFill/>
                      <a:ln>
                        <a:noFill/>
                      </a:ln>
                    </wps:spPr>
                    <wps:txbx>
                      <w:txbxContent>
                        <w:p w:rsidR="004723AE" w:rsidRDefault="004723AE">
                          <w:pPr>
                            <w:snapToGrid w:val="0"/>
                            <w:rPr>
                              <w:rFonts w:ascii="Times New Roman" w:hAnsi="Times New Roman" w:cs="Times New Roman"/>
                              <w:sz w:val="1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文本框 54" o:spid="_x0000_s1026" type="#_x0000_t202" style="position:absolute;margin-left:167.8pt;margin-top:-3pt;width:27.05pt;height:20.8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" filled="f" stroked="f">
              <v:textbox inset="0,0,0,0">
                <w:txbxContent>
                  <w:p w:rsidR="004723AE" w:rsidRDefault="004723AE">
                    <w:pPr>
                      <w:snapToGrid w:val="0"/>
                      <w:rPr>
                        <w:rFonts w:ascii="Times New Roman" w:hAnsi="Times New Roman" w:cs="Times New Roman"/>
                        <w:sz w:val="18"/>
                      </w:rPr>
                    </w:pPr>
                  </w:p>
                </w:txbxContent>
              </v:textbox>
              <w10:wrap anchorx="margin"/>
            </v:shape>
          </w:pict>
        </mc:Fallback>
      </mc:AlternateContent>
    </w:r>
    <w: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3AE" w:rsidRDefault="001B300A">
    <w:pPr>
      <w:pStyle w:val="ad"/>
      <w:tabs>
        <w:tab w:val="clear" w:pos="4153"/>
        <w:tab w:val="clear" w:pos="8306"/>
        <w:tab w:val="center" w:pos="3685"/>
      </w:tabs>
    </w:pPr>
    <w:r>
      <w:rPr>
        <w:noProof/>
      </w:rPr>
      <mc:AlternateContent>
        <mc:Choice Requires="wps">
          <w:drawing>
            <wp:anchor distT="0" distB="0" distL="114300" distR="114300" simplePos="0" relativeHeight="251713536" behindDoc="0" locked="0" layoutInCell="1" allowOverlap="1" wp14:anchorId="6AF0ED6F" wp14:editId="37D19AA2">
              <wp:simplePos x="0" y="0"/>
              <wp:positionH relativeFrom="margin">
                <wp:posOffset>2131060</wp:posOffset>
              </wp:positionH>
              <wp:positionV relativeFrom="paragraph">
                <wp:posOffset>-38100</wp:posOffset>
              </wp:positionV>
              <wp:extent cx="343535" cy="264160"/>
              <wp:effectExtent l="0" t="0" r="0" b="0"/>
              <wp:wrapNone/>
              <wp:docPr id="24" name="文本框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 cy="264160"/>
                      </a:xfrm>
                      <a:prstGeom prst="rect">
                        <a:avLst/>
                      </a:prstGeom>
                      <a:noFill/>
                      <a:ln>
                        <a:noFill/>
                      </a:ln>
                    </wps:spPr>
                    <wps:txbx>
                      <w:txbxContent>
                        <w:p w:rsidR="004723AE" w:rsidRDefault="004723AE">
                          <w:pPr>
                            <w:snapToGrid w:val="0"/>
                            <w:rPr>
                              <w:rFonts w:ascii="Times New Roman" w:hAnsi="Times New Roman" w:cs="Times New Roman"/>
                              <w:sz w:val="18"/>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_x0000_s1027" type="#_x0000_t202" style="position:absolute;margin-left:167.8pt;margin-top:-3pt;width:27.05pt;height:20.8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" filled="f" stroked="f">
              <v:textbox inset="0,0,0,0">
                <w:txbxContent>
                  <w:p w:rsidR="004723AE" w:rsidRDefault="004723AE">
                    <w:pPr>
                      <w:snapToGrid w:val="0"/>
                      <w:rPr>
                        <w:rFonts w:ascii="Times New Roman" w:hAnsi="Times New Roman" w:cs="Times New Roman"/>
                        <w:sz w:val="18"/>
                      </w:rPr>
                    </w:pP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7F26147C" wp14:editId="72ECDEDE">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723AE" w:rsidRDefault="001B300A">
                          <w:pPr>
                            <w:snapToGrid w:val="0"/>
                            <w:rPr>
                              <w:sz w:val="18"/>
                            </w:rPr>
                          </w:pPr>
                          <w:r>
                            <w:rPr>
                              <w:rFonts w:ascii="Times New Roman" w:hAnsi="Times New Roman" w:cs="Times New Roman"/>
                              <w:szCs w:val="24"/>
                            </w:rPr>
                            <w:fldChar w:fldCharType="begin"/>
                          </w:r>
                          <w:r>
                            <w:rPr>
                              <w:rFonts w:ascii="Times New Roman" w:hAnsi="Times New Roman" w:cs="Times New Roman"/>
                              <w:szCs w:val="24"/>
                            </w:rPr>
                            <w:instrText xml:space="preserve"> PAGE  \* MERGEFORMAT </w:instrText>
                          </w:r>
                          <w:r>
                            <w:rPr>
                              <w:rFonts w:ascii="Times New Roman" w:hAnsi="Times New Roman" w:cs="Times New Roman"/>
                              <w:szCs w:val="24"/>
                            </w:rPr>
                            <w:fldChar w:fldCharType="separate"/>
                          </w:r>
                          <w:r w:rsidR="006D49DB">
                            <w:rPr>
                              <w:rFonts w:ascii="Times New Roman" w:hAnsi="Times New Roman" w:cs="Times New Roman"/>
                              <w:noProof/>
                              <w:szCs w:val="24"/>
                            </w:rPr>
                            <w:t>I</w:t>
                          </w:r>
                          <w:r>
                            <w:rPr>
                              <w:rFonts w:ascii="Times New Roman" w:hAnsi="Times New Roman" w:cs="Times New Roman"/>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5" o:spid="_x0000_s1028" type="#_x0000_t202" style="position:absolute;margin-left:0;margin-top:0;width:2in;height:2in;z-index:2517145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Oj+FLlkAgAAEwUAAA4AAAAAAAAAAAAAAAAALgIAAGRycy9lMm9Eb2Mu&#10;eG1sUEsBAi0AFAAGAAgAAAAhAHGq0bnXAAAABQEAAA8AAAAAAAAAAAAAAAAAvgQAAGRycy9kb3du&#10;cmV2LnhtbFBLBQYAAAAABAAEAPMAAADCBQAAAAA=&#10;" filled="f" stroked="f" strokeweight=".5pt">
              <v:textbox style="mso-fit-shape-to-text:t" inset="0,0,0,0">
                <w:txbxContent>
                  <w:p w:rsidR="004723AE" w:rsidRDefault="001B300A">
                    <w:pPr>
                      <w:snapToGrid w:val="0"/>
                      <w:rPr>
                        <w:sz w:val="18"/>
                      </w:rPr>
                    </w:pPr>
                    <w:r>
                      <w:rPr>
                        <w:rFonts w:ascii="Times New Roman" w:hAnsi="Times New Roman" w:cs="Times New Roman"/>
                        <w:szCs w:val="24"/>
                      </w:rPr>
                      <w:fldChar w:fldCharType="begin"/>
                    </w:r>
                    <w:r>
                      <w:rPr>
                        <w:rFonts w:ascii="Times New Roman" w:hAnsi="Times New Roman" w:cs="Times New Roman"/>
                        <w:szCs w:val="24"/>
                      </w:rPr>
                      <w:instrText xml:space="preserve"> PAGE  \* MERGEFORMAT </w:instrText>
                    </w:r>
                    <w:r>
                      <w:rPr>
                        <w:rFonts w:ascii="Times New Roman" w:hAnsi="Times New Roman" w:cs="Times New Roman"/>
                        <w:szCs w:val="24"/>
                      </w:rPr>
                      <w:fldChar w:fldCharType="separate"/>
                    </w:r>
                    <w:r w:rsidR="006D49DB">
                      <w:rPr>
                        <w:rFonts w:ascii="Times New Roman" w:hAnsi="Times New Roman" w:cs="Times New Roman"/>
                        <w:noProof/>
                        <w:szCs w:val="24"/>
                      </w:rPr>
                      <w:t>I</w:t>
                    </w:r>
                    <w:r>
                      <w:rPr>
                        <w:rFonts w:ascii="Times New Roman" w:hAnsi="Times New Roman" w:cs="Times New Roman"/>
                        <w:szCs w:val="24"/>
                      </w:rPr>
                      <w:fldChar w:fldCharType="end"/>
                    </w:r>
                  </w:p>
                </w:txbxContent>
              </v:textbox>
              <w10:wrap anchorx="margin"/>
            </v:shape>
          </w:pict>
        </mc:Fallback>
      </mc:AlternateContent>
    </w:r>
    <w:r>
      <w:tab/>
    </w:r>
    <w:r>
      <w:rPr>
        <w:rFonts w:hint="eastAsia"/>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3AE" w:rsidRDefault="001B300A">
    <w:pPr>
      <w:pStyle w:val="ad"/>
      <w:jc w:val="center"/>
      <w:rPr>
        <w:rStyle w:val="af4"/>
        <w:rFonts w:ascii="Times New Roman" w:hAnsi="Times New Roman" w:cs="Times New Roman"/>
        <w:sz w:val="24"/>
        <w:szCs w:val="24"/>
      </w:rPr>
    </w:pPr>
    <w:r>
      <w:rPr>
        <w:noProof/>
        <w:sz w:val="24"/>
      </w:rPr>
      <mc:AlternateContent>
        <mc:Choice Requires="wps">
          <w:drawing>
            <wp:anchor distT="0" distB="0" distL="114300" distR="114300" simplePos="0" relativeHeight="251662336" behindDoc="0" locked="0" layoutInCell="1" allowOverlap="1" wp14:anchorId="776BFC1C" wp14:editId="04B3BB15">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723AE" w:rsidRDefault="001B300A">
                          <w:pPr>
                            <w:pStyle w:val="ad"/>
                            <w:jc w:val="center"/>
                          </w:pP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Style w:val="af4"/>
                              <w:rFonts w:ascii="Times New Roman" w:hAnsi="Times New Roman" w:cs="Times New Roman"/>
                              <w:sz w:val="24"/>
                              <w:szCs w:val="24"/>
                            </w:rPr>
                            <w:instrText xml:space="preserve"> PAGE </w:instrText>
                          </w:r>
                          <w:r>
                            <w:rPr>
                              <w:rFonts w:ascii="Times New Roman" w:hAnsi="Times New Roman" w:cs="Times New Roman"/>
                              <w:sz w:val="24"/>
                              <w:szCs w:val="24"/>
                            </w:rPr>
                            <w:fldChar w:fldCharType="separate"/>
                          </w:r>
                          <w:r w:rsidR="006D49DB">
                            <w:rPr>
                              <w:rStyle w:val="af4"/>
                              <w:rFonts w:ascii="Times New Roman" w:hAnsi="Times New Roman" w:cs="Times New Roman"/>
                              <w:noProof/>
                              <w:sz w:val="24"/>
                              <w:szCs w:val="24"/>
                            </w:rPr>
                            <w:t>II</w:t>
                          </w:r>
                          <w:r>
                            <w:rPr>
                              <w:rFonts w:ascii="Times New Roman" w:hAnsi="Times New Roman" w:cs="Times New Roman"/>
                              <w:sz w:val="24"/>
                              <w:szCs w:val="24"/>
                            </w:rPr>
                            <w:fldChar w:fldCharType="end"/>
                          </w:r>
                          <w:r>
                            <w:rPr>
                              <w:rStyle w:val="af4"/>
                              <w:rFonts w:ascii="Times New Roman" w:hAnsi="Times New Roman" w:cs="Times New Roman"/>
                              <w:sz w:val="24"/>
                              <w:szCs w:val="24"/>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7" o:spid="_x0000_s1029"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IvMtXZQIAABMFAAAOAAAAAAAAAAAAAAAAAC4CAABkcnMvZTJvRG9j&#10;LnhtbFBLAQItABQABgAIAAAAIQBxqtG51wAAAAUBAAAPAAAAAAAAAAAAAAAAAL8EAABkcnMvZG93&#10;bnJldi54bWxQSwUGAAAAAAQABADzAAAAwwUAAAAA&#10;" filled="f" stroked="f" strokeweight=".5pt">
              <v:textbox style="mso-fit-shape-to-text:t" inset="0,0,0,0">
                <w:txbxContent>
                  <w:p w:rsidR="004723AE" w:rsidRDefault="001B300A">
                    <w:pPr>
                      <w:pStyle w:val="ad"/>
                      <w:jc w:val="center"/>
                    </w:pP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Style w:val="af4"/>
                        <w:rFonts w:ascii="Times New Roman" w:hAnsi="Times New Roman" w:cs="Times New Roman"/>
                        <w:sz w:val="24"/>
                        <w:szCs w:val="24"/>
                      </w:rPr>
                      <w:instrText xml:space="preserve"> PAGE </w:instrText>
                    </w:r>
                    <w:r>
                      <w:rPr>
                        <w:rFonts w:ascii="Times New Roman" w:hAnsi="Times New Roman" w:cs="Times New Roman"/>
                        <w:sz w:val="24"/>
                        <w:szCs w:val="24"/>
                      </w:rPr>
                      <w:fldChar w:fldCharType="separate"/>
                    </w:r>
                    <w:r w:rsidR="006D49DB">
                      <w:rPr>
                        <w:rStyle w:val="af4"/>
                        <w:rFonts w:ascii="Times New Roman" w:hAnsi="Times New Roman" w:cs="Times New Roman"/>
                        <w:noProof/>
                        <w:sz w:val="24"/>
                        <w:szCs w:val="24"/>
                      </w:rPr>
                      <w:t>II</w:t>
                    </w:r>
                    <w:r>
                      <w:rPr>
                        <w:rFonts w:ascii="Times New Roman" w:hAnsi="Times New Roman" w:cs="Times New Roman"/>
                        <w:sz w:val="24"/>
                        <w:szCs w:val="24"/>
                      </w:rPr>
                      <w:fldChar w:fldCharType="end"/>
                    </w:r>
                    <w:r>
                      <w:rPr>
                        <w:rStyle w:val="af4"/>
                        <w:rFonts w:ascii="Times New Roman" w:hAnsi="Times New Roman" w:cs="Times New Roman"/>
                        <w:sz w:val="24"/>
                        <w:szCs w:val="24"/>
                      </w:rPr>
                      <w:t xml:space="preserve"> </w:t>
                    </w:r>
                  </w:p>
                </w:txbxContent>
              </v:textbox>
              <w10:wrap anchorx="margin"/>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3AE" w:rsidRDefault="001B300A">
    <w:pPr>
      <w:pStyle w:val="ad"/>
      <w:jc w:val="center"/>
      <w:rPr>
        <w:rStyle w:val="af4"/>
        <w:rFonts w:ascii="Times New Roman" w:hAnsi="Times New Roman" w:cs="Times New Roman"/>
        <w:sz w:val="24"/>
        <w:szCs w:val="24"/>
      </w:rPr>
    </w:pPr>
    <w:r>
      <w:rPr>
        <w:noProof/>
        <w:sz w:val="24"/>
      </w:rPr>
      <mc:AlternateContent>
        <mc:Choice Requires="wps">
          <w:drawing>
            <wp:anchor distT="0" distB="0" distL="114300" distR="114300" simplePos="0" relativeHeight="251686912" behindDoc="0" locked="0" layoutInCell="1" allowOverlap="1" wp14:anchorId="25A5D8EE" wp14:editId="667FEE83">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723AE" w:rsidRDefault="001B300A">
                          <w:pPr>
                            <w:pStyle w:val="ad"/>
                            <w:jc w:val="center"/>
                          </w:pP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Style w:val="af4"/>
                              <w:rFonts w:ascii="Times New Roman" w:hAnsi="Times New Roman" w:cs="Times New Roman"/>
                              <w:sz w:val="24"/>
                              <w:szCs w:val="24"/>
                            </w:rPr>
                            <w:instrText xml:space="preserve"> PAGE </w:instrText>
                          </w:r>
                          <w:r>
                            <w:rPr>
                              <w:rFonts w:ascii="Times New Roman" w:hAnsi="Times New Roman" w:cs="Times New Roman"/>
                              <w:sz w:val="24"/>
                              <w:szCs w:val="24"/>
                            </w:rPr>
                            <w:fldChar w:fldCharType="separate"/>
                          </w:r>
                          <w:r w:rsidR="006D49DB">
                            <w:rPr>
                              <w:rStyle w:val="af4"/>
                              <w:rFonts w:ascii="Times New Roman" w:hAnsi="Times New Roman" w:cs="Times New Roman"/>
                              <w:noProof/>
                              <w:sz w:val="24"/>
                              <w:szCs w:val="24"/>
                            </w:rPr>
                            <w:t>III</w:t>
                          </w:r>
                          <w:r>
                            <w:rPr>
                              <w:rFonts w:ascii="Times New Roman" w:hAnsi="Times New Roman" w:cs="Times New Roman"/>
                              <w:sz w:val="24"/>
                              <w:szCs w:val="24"/>
                            </w:rPr>
                            <w:fldChar w:fldCharType="end"/>
                          </w:r>
                          <w:r>
                            <w:rPr>
                              <w:rStyle w:val="af4"/>
                              <w:rFonts w:ascii="Times New Roman" w:hAnsi="Times New Roman" w:cs="Times New Roman"/>
                              <w:sz w:val="24"/>
                              <w:szCs w:val="24"/>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 o:spid="_x0000_s1030" type="#_x0000_t202" style="position:absolute;left:0;text-align:left;margin-left:0;margin-top:0;width:2in;height:2in;z-index:2516869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DpxhwdkAgAAEQUAAA4AAAAAAAAAAAAAAAAALgIAAGRycy9lMm9Eb2Mu&#10;eG1sUEsBAi0AFAAGAAgAAAAhAHGq0bnXAAAABQEAAA8AAAAAAAAAAAAAAAAAvgQAAGRycy9kb3du&#10;cmV2LnhtbFBLBQYAAAAABAAEAPMAAADCBQAAAAA=&#10;" filled="f" stroked="f" strokeweight=".5pt">
              <v:textbox style="mso-fit-shape-to-text:t" inset="0,0,0,0">
                <w:txbxContent>
                  <w:p w:rsidR="004723AE" w:rsidRDefault="001B300A">
                    <w:pPr>
                      <w:pStyle w:val="ad"/>
                      <w:jc w:val="center"/>
                    </w:pP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Style w:val="af4"/>
                        <w:rFonts w:ascii="Times New Roman" w:hAnsi="Times New Roman" w:cs="Times New Roman"/>
                        <w:sz w:val="24"/>
                        <w:szCs w:val="24"/>
                      </w:rPr>
                      <w:instrText xml:space="preserve"> PAGE </w:instrText>
                    </w:r>
                    <w:r>
                      <w:rPr>
                        <w:rFonts w:ascii="Times New Roman" w:hAnsi="Times New Roman" w:cs="Times New Roman"/>
                        <w:sz w:val="24"/>
                        <w:szCs w:val="24"/>
                      </w:rPr>
                      <w:fldChar w:fldCharType="separate"/>
                    </w:r>
                    <w:r w:rsidR="006D49DB">
                      <w:rPr>
                        <w:rStyle w:val="af4"/>
                        <w:rFonts w:ascii="Times New Roman" w:hAnsi="Times New Roman" w:cs="Times New Roman"/>
                        <w:noProof/>
                        <w:sz w:val="24"/>
                        <w:szCs w:val="24"/>
                      </w:rPr>
                      <w:t>III</w:t>
                    </w:r>
                    <w:r>
                      <w:rPr>
                        <w:rFonts w:ascii="Times New Roman" w:hAnsi="Times New Roman" w:cs="Times New Roman"/>
                        <w:sz w:val="24"/>
                        <w:szCs w:val="24"/>
                      </w:rPr>
                      <w:fldChar w:fldCharType="end"/>
                    </w:r>
                    <w:r>
                      <w:rPr>
                        <w:rStyle w:val="af4"/>
                        <w:rFonts w:ascii="Times New Roman" w:hAnsi="Times New Roman" w:cs="Times New Roman"/>
                        <w:sz w:val="24"/>
                        <w:szCs w:val="24"/>
                      </w:rPr>
                      <w:t xml:space="preserve"> </w:t>
                    </w:r>
                  </w:p>
                </w:txbxContent>
              </v:textbox>
              <w10:wrap anchorx="margin"/>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3AE" w:rsidRDefault="001B300A">
    <w:pPr>
      <w:pStyle w:val="ad"/>
      <w:jc w:val="center"/>
      <w:rPr>
        <w:rStyle w:val="af4"/>
        <w:rFonts w:ascii="Times New Roman" w:hAnsi="Times New Roman" w:cs="Times New Roman"/>
        <w:sz w:val="24"/>
        <w:szCs w:val="24"/>
      </w:rPr>
    </w:pPr>
    <w:r>
      <w:rPr>
        <w:noProof/>
        <w:sz w:val="24"/>
      </w:rPr>
      <mc:AlternateContent>
        <mc:Choice Requires="wps">
          <w:drawing>
            <wp:anchor distT="0" distB="0" distL="114300" distR="114300" simplePos="0" relativeHeight="251711488" behindDoc="0" locked="0" layoutInCell="1" allowOverlap="1" wp14:anchorId="54EDFF71" wp14:editId="496D6273">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723AE" w:rsidRDefault="001B300A">
                          <w:pPr>
                            <w:pStyle w:val="ad"/>
                            <w:jc w:val="center"/>
                          </w:pP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Style w:val="af4"/>
                              <w:rFonts w:ascii="Times New Roman" w:hAnsi="Times New Roman" w:cs="Times New Roman"/>
                              <w:sz w:val="24"/>
                              <w:szCs w:val="24"/>
                            </w:rPr>
                            <w:instrText xml:space="preserve"> PAGE </w:instrText>
                          </w:r>
                          <w:r>
                            <w:rPr>
                              <w:rFonts w:ascii="Times New Roman" w:hAnsi="Times New Roman" w:cs="Times New Roman"/>
                              <w:sz w:val="24"/>
                              <w:szCs w:val="24"/>
                            </w:rPr>
                            <w:fldChar w:fldCharType="separate"/>
                          </w:r>
                          <w:r w:rsidR="006D49DB">
                            <w:rPr>
                              <w:rStyle w:val="af4"/>
                              <w:rFonts w:ascii="Times New Roman" w:hAnsi="Times New Roman" w:cs="Times New Roman"/>
                              <w:noProof/>
                              <w:sz w:val="24"/>
                              <w:szCs w:val="24"/>
                            </w:rPr>
                            <w:t>3</w:t>
                          </w:r>
                          <w:r>
                            <w:rPr>
                              <w:rFonts w:ascii="Times New Roman" w:hAnsi="Times New Roman" w:cs="Times New Roman"/>
                              <w:sz w:val="24"/>
                              <w:szCs w:val="24"/>
                            </w:rPr>
                            <w:fldChar w:fldCharType="end"/>
                          </w:r>
                          <w:r>
                            <w:rPr>
                              <w:rStyle w:val="af4"/>
                              <w:rFonts w:ascii="Times New Roman" w:hAnsi="Times New Roman" w:cs="Times New Roman"/>
                              <w:sz w:val="24"/>
                              <w:szCs w:val="24"/>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9" o:spid="_x0000_s1031" type="#_x0000_t202" style="position:absolute;left:0;text-align:left;margin-left:0;margin-top:0;width:2in;height:2in;z-index:2517114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t0+sZQIAABEFAAAOAAAAAAAAAAAAAAAAAC4CAABkcnMvZTJvRG9j&#10;LnhtbFBLAQItABQABgAIAAAAIQBxqtG51wAAAAUBAAAPAAAAAAAAAAAAAAAAAL8EAABkcnMvZG93&#10;bnJldi54bWxQSwUGAAAAAAQABADzAAAAwwUAAAAA&#10;" filled="f" stroked="f" strokeweight=".5pt">
              <v:textbox style="mso-fit-shape-to-text:t" inset="0,0,0,0">
                <w:txbxContent>
                  <w:p w:rsidR="004723AE" w:rsidRDefault="001B300A">
                    <w:pPr>
                      <w:pStyle w:val="ad"/>
                      <w:jc w:val="center"/>
                    </w:pP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Style w:val="af4"/>
                        <w:rFonts w:ascii="Times New Roman" w:hAnsi="Times New Roman" w:cs="Times New Roman"/>
                        <w:sz w:val="24"/>
                        <w:szCs w:val="24"/>
                      </w:rPr>
                      <w:instrText xml:space="preserve"> PAGE </w:instrText>
                    </w:r>
                    <w:r>
                      <w:rPr>
                        <w:rFonts w:ascii="Times New Roman" w:hAnsi="Times New Roman" w:cs="Times New Roman"/>
                        <w:sz w:val="24"/>
                        <w:szCs w:val="24"/>
                      </w:rPr>
                      <w:fldChar w:fldCharType="separate"/>
                    </w:r>
                    <w:r w:rsidR="006D49DB">
                      <w:rPr>
                        <w:rStyle w:val="af4"/>
                        <w:rFonts w:ascii="Times New Roman" w:hAnsi="Times New Roman" w:cs="Times New Roman"/>
                        <w:noProof/>
                        <w:sz w:val="24"/>
                        <w:szCs w:val="24"/>
                      </w:rPr>
                      <w:t>3</w:t>
                    </w:r>
                    <w:r>
                      <w:rPr>
                        <w:rFonts w:ascii="Times New Roman" w:hAnsi="Times New Roman" w:cs="Times New Roman"/>
                        <w:sz w:val="24"/>
                        <w:szCs w:val="24"/>
                      </w:rPr>
                      <w:fldChar w:fldCharType="end"/>
                    </w:r>
                    <w:r>
                      <w:rPr>
                        <w:rStyle w:val="af4"/>
                        <w:rFonts w:ascii="Times New Roman" w:hAnsi="Times New Roman" w:cs="Times New Roman"/>
                        <w:sz w:val="24"/>
                        <w:szCs w:val="24"/>
                      </w:rPr>
                      <w:t xml:space="preserve"> </w:t>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300A" w:rsidRDefault="001B300A">
      <w:r>
        <w:separator/>
      </w:r>
    </w:p>
  </w:footnote>
  <w:footnote w:type="continuationSeparator" w:id="0">
    <w:p w:rsidR="001B300A" w:rsidRDefault="001B30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3AE" w:rsidRDefault="001B300A">
    <w:pPr>
      <w:pStyle w:val="ae"/>
      <w:pBdr>
        <w:bottom w:val="thinThickSmallGap" w:sz="12" w:space="0" w:color="auto"/>
      </w:pBdr>
      <w:ind w:rightChars="-5" w:right="-12"/>
    </w:pPr>
    <w:r>
      <w:rPr>
        <w:rFonts w:hint="eastAsia"/>
      </w:rPr>
      <w:t>哈尔滨理工大学学士学位论文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multilevel"/>
    <w:tmpl w:val="0000000B"/>
    <w:lvl w:ilvl="0">
      <w:start w:val="1"/>
      <w:numFmt w:val="decimal"/>
      <w:pStyle w:val="1"/>
      <w:suff w:val="space"/>
      <w:lvlText w:val="第%1章"/>
      <w:lvlJc w:val="left"/>
      <w:pPr>
        <w:ind w:left="1926"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lvl>
    <w:lvl w:ilvl="3" w:tentative="1">
      <w:start w:val="1"/>
      <w:numFmt w:val="decimal"/>
      <w:pStyle w:val="4"/>
      <w:suff w:val="space"/>
      <w:lvlText w:val="%1.%2.%3.%4"/>
      <w:lvlJc w:val="left"/>
      <w:pPr>
        <w:ind w:left="864" w:hanging="864"/>
      </w:pPr>
    </w:lvl>
    <w:lvl w:ilvl="4" w:tentative="1">
      <w:start w:val="1"/>
      <w:numFmt w:val="decimal"/>
      <w:lvlText w:val="%1.%2.%3.%4.%5"/>
      <w:lvlJc w:val="left"/>
      <w:pPr>
        <w:tabs>
          <w:tab w:val="left" w:pos="1008"/>
        </w:tabs>
        <w:ind w:left="1008" w:hanging="1008"/>
      </w:pPr>
      <w:rPr>
        <w:rFonts w:hint="eastAsia"/>
      </w:rPr>
    </w:lvl>
    <w:lvl w:ilvl="5" w:tentative="1">
      <w:start w:val="1"/>
      <w:numFmt w:val="decimal"/>
      <w:lvlText w:val="%1.%2.%3.%4.%5.%6"/>
      <w:lvlJc w:val="left"/>
      <w:pPr>
        <w:tabs>
          <w:tab w:val="left" w:pos="1152"/>
        </w:tabs>
        <w:ind w:left="1152" w:hanging="1152"/>
      </w:pPr>
      <w:rPr>
        <w:rFonts w:hint="eastAsia"/>
      </w:rPr>
    </w:lvl>
    <w:lvl w:ilvl="6" w:tentative="1">
      <w:start w:val="1"/>
      <w:numFmt w:val="decimal"/>
      <w:lvlText w:val="%1.%2.%3.%4.%5.%6.%7"/>
      <w:lvlJc w:val="left"/>
      <w:pPr>
        <w:tabs>
          <w:tab w:val="left" w:pos="1296"/>
        </w:tabs>
        <w:ind w:left="1296" w:hanging="1296"/>
      </w:pPr>
      <w:rPr>
        <w:rFonts w:hint="eastAsia"/>
      </w:rPr>
    </w:lvl>
    <w:lvl w:ilvl="7" w:tentative="1">
      <w:start w:val="1"/>
      <w:numFmt w:val="decimal"/>
      <w:lvlText w:val="%1.%2.%3.%4.%5.%6.%7.%8"/>
      <w:lvlJc w:val="left"/>
      <w:pPr>
        <w:tabs>
          <w:tab w:val="left" w:pos="1440"/>
        </w:tabs>
        <w:ind w:left="1440" w:hanging="1440"/>
      </w:pPr>
      <w:rPr>
        <w:rFonts w:hint="eastAsia"/>
      </w:rPr>
    </w:lvl>
    <w:lvl w:ilvl="8" w:tentative="1">
      <w:start w:val="1"/>
      <w:numFmt w:val="decimal"/>
      <w:lvlText w:val="%1.%2.%3.%4.%5.%6.%7.%8.%9"/>
      <w:lvlJc w:val="left"/>
      <w:pPr>
        <w:tabs>
          <w:tab w:val="left" w:pos="1584"/>
        </w:tabs>
        <w:ind w:left="1584" w:hanging="1584"/>
      </w:pPr>
      <w:rPr>
        <w:rFonts w:hint="eastAsia"/>
      </w:rPr>
    </w:lvl>
  </w:abstractNum>
  <w:abstractNum w:abstractNumId="1">
    <w:nsid w:val="57132070"/>
    <w:multiLevelType w:val="singleLevel"/>
    <w:tmpl w:val="57132070"/>
    <w:lvl w:ilvl="0">
      <w:start w:val="1"/>
      <w:numFmt w:val="decimal"/>
      <w:suff w:val="nothing"/>
      <w:lvlText w:val="第%1章"/>
      <w:lvlJc w:val="left"/>
    </w:lvl>
  </w:abstractNum>
  <w:abstractNum w:abstractNumId="2">
    <w:nsid w:val="74331E29"/>
    <w:multiLevelType w:val="multilevel"/>
    <w:tmpl w:val="74331E29"/>
    <w:lvl w:ilvl="0">
      <w:start w:val="1"/>
      <w:numFmt w:val="decimal"/>
      <w:lvlText w:val="%1."/>
      <w:lvlJc w:val="left"/>
      <w:pPr>
        <w:ind w:left="840" w:hanging="36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defaultTabStop w:val="578"/>
  <w:drawingGridHorizontalSpacing w:val="249"/>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467"/>
    <w:rsid w:val="00023651"/>
    <w:rsid w:val="0002480F"/>
    <w:rsid w:val="000258EB"/>
    <w:rsid w:val="00030456"/>
    <w:rsid w:val="00031606"/>
    <w:rsid w:val="0003477A"/>
    <w:rsid w:val="000371CA"/>
    <w:rsid w:val="000375EA"/>
    <w:rsid w:val="00037DD4"/>
    <w:rsid w:val="000523C4"/>
    <w:rsid w:val="000618FD"/>
    <w:rsid w:val="00064F5D"/>
    <w:rsid w:val="000736DF"/>
    <w:rsid w:val="00075719"/>
    <w:rsid w:val="000827D5"/>
    <w:rsid w:val="0008286D"/>
    <w:rsid w:val="00083CD4"/>
    <w:rsid w:val="000A0F51"/>
    <w:rsid w:val="000A0F90"/>
    <w:rsid w:val="000A2E95"/>
    <w:rsid w:val="000A36AB"/>
    <w:rsid w:val="000A5874"/>
    <w:rsid w:val="000B0749"/>
    <w:rsid w:val="000B5E0D"/>
    <w:rsid w:val="000B67CD"/>
    <w:rsid w:val="000C16FE"/>
    <w:rsid w:val="000C25F3"/>
    <w:rsid w:val="000C4B25"/>
    <w:rsid w:val="000C5BBD"/>
    <w:rsid w:val="000E1A1A"/>
    <w:rsid w:val="000E1B24"/>
    <w:rsid w:val="000E3EA5"/>
    <w:rsid w:val="000E5C1C"/>
    <w:rsid w:val="000F7450"/>
    <w:rsid w:val="001079EF"/>
    <w:rsid w:val="00117689"/>
    <w:rsid w:val="00120780"/>
    <w:rsid w:val="00130D67"/>
    <w:rsid w:val="00132426"/>
    <w:rsid w:val="00134DA0"/>
    <w:rsid w:val="00136717"/>
    <w:rsid w:val="001368D9"/>
    <w:rsid w:val="00142CBE"/>
    <w:rsid w:val="00145DAE"/>
    <w:rsid w:val="00146D2D"/>
    <w:rsid w:val="00152639"/>
    <w:rsid w:val="0015296B"/>
    <w:rsid w:val="00153292"/>
    <w:rsid w:val="00153830"/>
    <w:rsid w:val="0015648A"/>
    <w:rsid w:val="001564F1"/>
    <w:rsid w:val="001612B1"/>
    <w:rsid w:val="00162AF9"/>
    <w:rsid w:val="00163028"/>
    <w:rsid w:val="00172A27"/>
    <w:rsid w:val="00175808"/>
    <w:rsid w:val="001766D6"/>
    <w:rsid w:val="00177FC2"/>
    <w:rsid w:val="0019261D"/>
    <w:rsid w:val="001961E2"/>
    <w:rsid w:val="001A01E4"/>
    <w:rsid w:val="001A7CFA"/>
    <w:rsid w:val="001B0C89"/>
    <w:rsid w:val="001B0E3A"/>
    <w:rsid w:val="001B300A"/>
    <w:rsid w:val="001B6BED"/>
    <w:rsid w:val="001B7D0C"/>
    <w:rsid w:val="001C0399"/>
    <w:rsid w:val="001C3F80"/>
    <w:rsid w:val="001C5905"/>
    <w:rsid w:val="001D45DD"/>
    <w:rsid w:val="001D50DE"/>
    <w:rsid w:val="001E0735"/>
    <w:rsid w:val="001E5EF4"/>
    <w:rsid w:val="001E6D7E"/>
    <w:rsid w:val="001F1BC1"/>
    <w:rsid w:val="001F233A"/>
    <w:rsid w:val="00205C71"/>
    <w:rsid w:val="002123F9"/>
    <w:rsid w:val="00213155"/>
    <w:rsid w:val="00220634"/>
    <w:rsid w:val="00221B53"/>
    <w:rsid w:val="002235AE"/>
    <w:rsid w:val="00225F06"/>
    <w:rsid w:val="002263C9"/>
    <w:rsid w:val="002303AE"/>
    <w:rsid w:val="002352FA"/>
    <w:rsid w:val="002362E9"/>
    <w:rsid w:val="00236F28"/>
    <w:rsid w:val="00242CD3"/>
    <w:rsid w:val="00245087"/>
    <w:rsid w:val="00252D92"/>
    <w:rsid w:val="00262CCB"/>
    <w:rsid w:val="00270A6B"/>
    <w:rsid w:val="0028018D"/>
    <w:rsid w:val="00283D09"/>
    <w:rsid w:val="002879FA"/>
    <w:rsid w:val="00294CED"/>
    <w:rsid w:val="002A1E98"/>
    <w:rsid w:val="002B30A9"/>
    <w:rsid w:val="002B445F"/>
    <w:rsid w:val="002B4ACE"/>
    <w:rsid w:val="002B7152"/>
    <w:rsid w:val="002C2D7C"/>
    <w:rsid w:val="002C6AD3"/>
    <w:rsid w:val="002C6CD8"/>
    <w:rsid w:val="002D475A"/>
    <w:rsid w:val="002F3ADD"/>
    <w:rsid w:val="002F60A9"/>
    <w:rsid w:val="00311515"/>
    <w:rsid w:val="00322AC0"/>
    <w:rsid w:val="00326749"/>
    <w:rsid w:val="00344D22"/>
    <w:rsid w:val="003528CD"/>
    <w:rsid w:val="00360572"/>
    <w:rsid w:val="003675E8"/>
    <w:rsid w:val="0038100F"/>
    <w:rsid w:val="00382967"/>
    <w:rsid w:val="003856BB"/>
    <w:rsid w:val="0038746F"/>
    <w:rsid w:val="0039200B"/>
    <w:rsid w:val="00397BB8"/>
    <w:rsid w:val="003C06DD"/>
    <w:rsid w:val="003C5B84"/>
    <w:rsid w:val="003F0A32"/>
    <w:rsid w:val="003F2B09"/>
    <w:rsid w:val="003F4674"/>
    <w:rsid w:val="003F5659"/>
    <w:rsid w:val="00402308"/>
    <w:rsid w:val="00403475"/>
    <w:rsid w:val="0040779C"/>
    <w:rsid w:val="004179F6"/>
    <w:rsid w:val="00421F91"/>
    <w:rsid w:val="00423AA2"/>
    <w:rsid w:val="00431644"/>
    <w:rsid w:val="0043256B"/>
    <w:rsid w:val="00434830"/>
    <w:rsid w:val="00434B6C"/>
    <w:rsid w:val="004359DC"/>
    <w:rsid w:val="0044437F"/>
    <w:rsid w:val="00444824"/>
    <w:rsid w:val="00457B13"/>
    <w:rsid w:val="00457E27"/>
    <w:rsid w:val="004616DE"/>
    <w:rsid w:val="00463CD8"/>
    <w:rsid w:val="004723AE"/>
    <w:rsid w:val="0047516A"/>
    <w:rsid w:val="004806D3"/>
    <w:rsid w:val="0048127C"/>
    <w:rsid w:val="00481DEF"/>
    <w:rsid w:val="00482762"/>
    <w:rsid w:val="00483586"/>
    <w:rsid w:val="00491726"/>
    <w:rsid w:val="00492B1E"/>
    <w:rsid w:val="004A067B"/>
    <w:rsid w:val="004A6288"/>
    <w:rsid w:val="004C0889"/>
    <w:rsid w:val="004C178B"/>
    <w:rsid w:val="004C2032"/>
    <w:rsid w:val="004C76CE"/>
    <w:rsid w:val="004D4BDE"/>
    <w:rsid w:val="004D56BE"/>
    <w:rsid w:val="004D69FF"/>
    <w:rsid w:val="004D6C8A"/>
    <w:rsid w:val="004D7EA0"/>
    <w:rsid w:val="004F2C87"/>
    <w:rsid w:val="004F490E"/>
    <w:rsid w:val="00502390"/>
    <w:rsid w:val="00510CA8"/>
    <w:rsid w:val="00512B81"/>
    <w:rsid w:val="00514559"/>
    <w:rsid w:val="005151AC"/>
    <w:rsid w:val="00533F51"/>
    <w:rsid w:val="00552BDD"/>
    <w:rsid w:val="00552FBD"/>
    <w:rsid w:val="00553567"/>
    <w:rsid w:val="005543BA"/>
    <w:rsid w:val="0055469B"/>
    <w:rsid w:val="0055515B"/>
    <w:rsid w:val="00570A06"/>
    <w:rsid w:val="00574E07"/>
    <w:rsid w:val="005753F9"/>
    <w:rsid w:val="00575755"/>
    <w:rsid w:val="00583020"/>
    <w:rsid w:val="005832F2"/>
    <w:rsid w:val="005874B9"/>
    <w:rsid w:val="00593F19"/>
    <w:rsid w:val="00595EFF"/>
    <w:rsid w:val="00596DB0"/>
    <w:rsid w:val="005B0721"/>
    <w:rsid w:val="005B6657"/>
    <w:rsid w:val="005B7F0B"/>
    <w:rsid w:val="005C05BF"/>
    <w:rsid w:val="005C1F53"/>
    <w:rsid w:val="005C61A2"/>
    <w:rsid w:val="005D1CAE"/>
    <w:rsid w:val="005D1D93"/>
    <w:rsid w:val="005D3C24"/>
    <w:rsid w:val="005D7706"/>
    <w:rsid w:val="005E1D30"/>
    <w:rsid w:val="005E6231"/>
    <w:rsid w:val="005E6342"/>
    <w:rsid w:val="005F7127"/>
    <w:rsid w:val="005F7DF3"/>
    <w:rsid w:val="00604FBC"/>
    <w:rsid w:val="00606E93"/>
    <w:rsid w:val="00611739"/>
    <w:rsid w:val="00612B0B"/>
    <w:rsid w:val="0062002F"/>
    <w:rsid w:val="00624123"/>
    <w:rsid w:val="006244A8"/>
    <w:rsid w:val="00625DB0"/>
    <w:rsid w:val="006302B5"/>
    <w:rsid w:val="0064004A"/>
    <w:rsid w:val="006416CC"/>
    <w:rsid w:val="00641AC0"/>
    <w:rsid w:val="00652F88"/>
    <w:rsid w:val="00653521"/>
    <w:rsid w:val="0066008A"/>
    <w:rsid w:val="006679F9"/>
    <w:rsid w:val="00667ACA"/>
    <w:rsid w:val="00674F2E"/>
    <w:rsid w:val="00686A13"/>
    <w:rsid w:val="00693500"/>
    <w:rsid w:val="006A2F3A"/>
    <w:rsid w:val="006B3733"/>
    <w:rsid w:val="006B423F"/>
    <w:rsid w:val="006C2E92"/>
    <w:rsid w:val="006C46EB"/>
    <w:rsid w:val="006C68D5"/>
    <w:rsid w:val="006D1A02"/>
    <w:rsid w:val="006D49DB"/>
    <w:rsid w:val="006D4C16"/>
    <w:rsid w:val="006D7A2F"/>
    <w:rsid w:val="006E68C1"/>
    <w:rsid w:val="006F10FD"/>
    <w:rsid w:val="006F1468"/>
    <w:rsid w:val="00711228"/>
    <w:rsid w:val="00712B19"/>
    <w:rsid w:val="00717556"/>
    <w:rsid w:val="00724BB0"/>
    <w:rsid w:val="00727351"/>
    <w:rsid w:val="00733C06"/>
    <w:rsid w:val="007343E5"/>
    <w:rsid w:val="00740ED0"/>
    <w:rsid w:val="00743AA5"/>
    <w:rsid w:val="00747621"/>
    <w:rsid w:val="0075269B"/>
    <w:rsid w:val="0075416F"/>
    <w:rsid w:val="0075481E"/>
    <w:rsid w:val="007561F9"/>
    <w:rsid w:val="0078003C"/>
    <w:rsid w:val="00785DD5"/>
    <w:rsid w:val="00790004"/>
    <w:rsid w:val="00791122"/>
    <w:rsid w:val="00793B1B"/>
    <w:rsid w:val="007A0FD6"/>
    <w:rsid w:val="007A17EB"/>
    <w:rsid w:val="007A1F5E"/>
    <w:rsid w:val="007A5170"/>
    <w:rsid w:val="007A6D75"/>
    <w:rsid w:val="007B542E"/>
    <w:rsid w:val="007C021B"/>
    <w:rsid w:val="007C2AED"/>
    <w:rsid w:val="007C2BA8"/>
    <w:rsid w:val="007C44D9"/>
    <w:rsid w:val="007C7BC1"/>
    <w:rsid w:val="007D0F25"/>
    <w:rsid w:val="007D3F3C"/>
    <w:rsid w:val="007D5131"/>
    <w:rsid w:val="007F2EDF"/>
    <w:rsid w:val="008002B3"/>
    <w:rsid w:val="00800FAC"/>
    <w:rsid w:val="00802ABE"/>
    <w:rsid w:val="00817CDA"/>
    <w:rsid w:val="00820300"/>
    <w:rsid w:val="0082150A"/>
    <w:rsid w:val="00823E64"/>
    <w:rsid w:val="00830426"/>
    <w:rsid w:val="008335B0"/>
    <w:rsid w:val="0083653B"/>
    <w:rsid w:val="00845EBB"/>
    <w:rsid w:val="0084670E"/>
    <w:rsid w:val="00847367"/>
    <w:rsid w:val="008702EB"/>
    <w:rsid w:val="00880029"/>
    <w:rsid w:val="00886865"/>
    <w:rsid w:val="00890960"/>
    <w:rsid w:val="00892BDE"/>
    <w:rsid w:val="00894AE3"/>
    <w:rsid w:val="008A3067"/>
    <w:rsid w:val="008B2E68"/>
    <w:rsid w:val="008B318D"/>
    <w:rsid w:val="008B32D6"/>
    <w:rsid w:val="008C318E"/>
    <w:rsid w:val="008C6D3D"/>
    <w:rsid w:val="008D4624"/>
    <w:rsid w:val="008D5A78"/>
    <w:rsid w:val="008D740F"/>
    <w:rsid w:val="008E2EC1"/>
    <w:rsid w:val="008E7C76"/>
    <w:rsid w:val="008F175B"/>
    <w:rsid w:val="008F5F8D"/>
    <w:rsid w:val="008F7AB9"/>
    <w:rsid w:val="00901980"/>
    <w:rsid w:val="00906494"/>
    <w:rsid w:val="0090798F"/>
    <w:rsid w:val="009117F0"/>
    <w:rsid w:val="0091447E"/>
    <w:rsid w:val="009156C2"/>
    <w:rsid w:val="0092662B"/>
    <w:rsid w:val="0092667C"/>
    <w:rsid w:val="00931E4C"/>
    <w:rsid w:val="009340FE"/>
    <w:rsid w:val="00944F5C"/>
    <w:rsid w:val="00955FBE"/>
    <w:rsid w:val="00957BBC"/>
    <w:rsid w:val="00960F76"/>
    <w:rsid w:val="00967552"/>
    <w:rsid w:val="00971411"/>
    <w:rsid w:val="00971ABA"/>
    <w:rsid w:val="00983781"/>
    <w:rsid w:val="00983E09"/>
    <w:rsid w:val="009849C1"/>
    <w:rsid w:val="00991363"/>
    <w:rsid w:val="00991B41"/>
    <w:rsid w:val="00993CC8"/>
    <w:rsid w:val="00996E42"/>
    <w:rsid w:val="009A150A"/>
    <w:rsid w:val="009B1C61"/>
    <w:rsid w:val="009B342C"/>
    <w:rsid w:val="009C7DDE"/>
    <w:rsid w:val="009D11D8"/>
    <w:rsid w:val="009E65D3"/>
    <w:rsid w:val="009F1215"/>
    <w:rsid w:val="009F3261"/>
    <w:rsid w:val="009F7D03"/>
    <w:rsid w:val="00A03AE5"/>
    <w:rsid w:val="00A05302"/>
    <w:rsid w:val="00A138B3"/>
    <w:rsid w:val="00A21F93"/>
    <w:rsid w:val="00A228BB"/>
    <w:rsid w:val="00A245F7"/>
    <w:rsid w:val="00A37473"/>
    <w:rsid w:val="00A4569D"/>
    <w:rsid w:val="00A5229D"/>
    <w:rsid w:val="00A54108"/>
    <w:rsid w:val="00A55F03"/>
    <w:rsid w:val="00A561E7"/>
    <w:rsid w:val="00A67DED"/>
    <w:rsid w:val="00A83511"/>
    <w:rsid w:val="00A8741B"/>
    <w:rsid w:val="00A90244"/>
    <w:rsid w:val="00AA5770"/>
    <w:rsid w:val="00AA6CBE"/>
    <w:rsid w:val="00AA75A7"/>
    <w:rsid w:val="00AB071D"/>
    <w:rsid w:val="00AB5028"/>
    <w:rsid w:val="00AC0786"/>
    <w:rsid w:val="00AC1E69"/>
    <w:rsid w:val="00AC6E6C"/>
    <w:rsid w:val="00AC7226"/>
    <w:rsid w:val="00AE0616"/>
    <w:rsid w:val="00AE0712"/>
    <w:rsid w:val="00AE2729"/>
    <w:rsid w:val="00AE746D"/>
    <w:rsid w:val="00AF7C22"/>
    <w:rsid w:val="00B001A2"/>
    <w:rsid w:val="00B06AE3"/>
    <w:rsid w:val="00B12A05"/>
    <w:rsid w:val="00B12DC8"/>
    <w:rsid w:val="00B2443F"/>
    <w:rsid w:val="00B3170A"/>
    <w:rsid w:val="00B33358"/>
    <w:rsid w:val="00B4184C"/>
    <w:rsid w:val="00B46BC3"/>
    <w:rsid w:val="00B5384D"/>
    <w:rsid w:val="00B633B9"/>
    <w:rsid w:val="00B674C8"/>
    <w:rsid w:val="00B739F0"/>
    <w:rsid w:val="00B76868"/>
    <w:rsid w:val="00B87043"/>
    <w:rsid w:val="00B878AB"/>
    <w:rsid w:val="00BA0F60"/>
    <w:rsid w:val="00BB1787"/>
    <w:rsid w:val="00BB2662"/>
    <w:rsid w:val="00BB6F41"/>
    <w:rsid w:val="00BC2303"/>
    <w:rsid w:val="00BC305B"/>
    <w:rsid w:val="00BD207D"/>
    <w:rsid w:val="00BE09CA"/>
    <w:rsid w:val="00BE0A0E"/>
    <w:rsid w:val="00BE1AC9"/>
    <w:rsid w:val="00BE6247"/>
    <w:rsid w:val="00BF0445"/>
    <w:rsid w:val="00C146B6"/>
    <w:rsid w:val="00C215EC"/>
    <w:rsid w:val="00C401FA"/>
    <w:rsid w:val="00C4243C"/>
    <w:rsid w:val="00C448CD"/>
    <w:rsid w:val="00C44E13"/>
    <w:rsid w:val="00C565F5"/>
    <w:rsid w:val="00C6063A"/>
    <w:rsid w:val="00C61B48"/>
    <w:rsid w:val="00C626EF"/>
    <w:rsid w:val="00C65A2C"/>
    <w:rsid w:val="00C66DA8"/>
    <w:rsid w:val="00C7656E"/>
    <w:rsid w:val="00C76AB0"/>
    <w:rsid w:val="00C81990"/>
    <w:rsid w:val="00C81C70"/>
    <w:rsid w:val="00C81F39"/>
    <w:rsid w:val="00C8371A"/>
    <w:rsid w:val="00C86E01"/>
    <w:rsid w:val="00C90458"/>
    <w:rsid w:val="00C950A7"/>
    <w:rsid w:val="00C967D6"/>
    <w:rsid w:val="00CA27E6"/>
    <w:rsid w:val="00CB6D64"/>
    <w:rsid w:val="00CC1A9A"/>
    <w:rsid w:val="00CC74D6"/>
    <w:rsid w:val="00CD0B94"/>
    <w:rsid w:val="00CD440F"/>
    <w:rsid w:val="00CD51DD"/>
    <w:rsid w:val="00CD5BE1"/>
    <w:rsid w:val="00CE0A60"/>
    <w:rsid w:val="00CF0455"/>
    <w:rsid w:val="00CF06E0"/>
    <w:rsid w:val="00CF67CA"/>
    <w:rsid w:val="00CF77A0"/>
    <w:rsid w:val="00D069D2"/>
    <w:rsid w:val="00D117FD"/>
    <w:rsid w:val="00D173D2"/>
    <w:rsid w:val="00D2734E"/>
    <w:rsid w:val="00D33B4C"/>
    <w:rsid w:val="00D3612D"/>
    <w:rsid w:val="00D3644C"/>
    <w:rsid w:val="00D36DB3"/>
    <w:rsid w:val="00D403EB"/>
    <w:rsid w:val="00D46F54"/>
    <w:rsid w:val="00D53497"/>
    <w:rsid w:val="00D55E6C"/>
    <w:rsid w:val="00D622BA"/>
    <w:rsid w:val="00D65BAE"/>
    <w:rsid w:val="00D72F41"/>
    <w:rsid w:val="00D81E98"/>
    <w:rsid w:val="00D82A21"/>
    <w:rsid w:val="00D82BE8"/>
    <w:rsid w:val="00D90577"/>
    <w:rsid w:val="00D93CDA"/>
    <w:rsid w:val="00D9751A"/>
    <w:rsid w:val="00DA2FDE"/>
    <w:rsid w:val="00DA75C8"/>
    <w:rsid w:val="00DB711F"/>
    <w:rsid w:val="00DE7089"/>
    <w:rsid w:val="00DF301A"/>
    <w:rsid w:val="00DF410F"/>
    <w:rsid w:val="00DF7443"/>
    <w:rsid w:val="00E01B24"/>
    <w:rsid w:val="00E27700"/>
    <w:rsid w:val="00E3210C"/>
    <w:rsid w:val="00E32424"/>
    <w:rsid w:val="00E379D0"/>
    <w:rsid w:val="00E4473E"/>
    <w:rsid w:val="00E51C59"/>
    <w:rsid w:val="00E53D7A"/>
    <w:rsid w:val="00E603D5"/>
    <w:rsid w:val="00E718B0"/>
    <w:rsid w:val="00E76217"/>
    <w:rsid w:val="00E908CF"/>
    <w:rsid w:val="00E90DD1"/>
    <w:rsid w:val="00E92266"/>
    <w:rsid w:val="00E95D4B"/>
    <w:rsid w:val="00EB269F"/>
    <w:rsid w:val="00EB2A4C"/>
    <w:rsid w:val="00EB78EB"/>
    <w:rsid w:val="00EC045A"/>
    <w:rsid w:val="00EC0947"/>
    <w:rsid w:val="00ED1315"/>
    <w:rsid w:val="00ED1862"/>
    <w:rsid w:val="00EE2EF5"/>
    <w:rsid w:val="00EF4143"/>
    <w:rsid w:val="00EF6A16"/>
    <w:rsid w:val="00F01D9E"/>
    <w:rsid w:val="00F0614B"/>
    <w:rsid w:val="00F11F19"/>
    <w:rsid w:val="00F177B6"/>
    <w:rsid w:val="00F227F2"/>
    <w:rsid w:val="00F30CA0"/>
    <w:rsid w:val="00F40428"/>
    <w:rsid w:val="00F414A3"/>
    <w:rsid w:val="00F41806"/>
    <w:rsid w:val="00F66EB9"/>
    <w:rsid w:val="00F74928"/>
    <w:rsid w:val="00F7564A"/>
    <w:rsid w:val="00F8401B"/>
    <w:rsid w:val="00F86663"/>
    <w:rsid w:val="00F87595"/>
    <w:rsid w:val="00F91EE5"/>
    <w:rsid w:val="00F92D36"/>
    <w:rsid w:val="00F94D2E"/>
    <w:rsid w:val="00F95949"/>
    <w:rsid w:val="00FA4533"/>
    <w:rsid w:val="00FA4DA7"/>
    <w:rsid w:val="00FA6A57"/>
    <w:rsid w:val="00FB0CFF"/>
    <w:rsid w:val="00FB76B5"/>
    <w:rsid w:val="00FC16D6"/>
    <w:rsid w:val="00FD2531"/>
    <w:rsid w:val="00FD7463"/>
    <w:rsid w:val="00FE69F6"/>
    <w:rsid w:val="00FF122F"/>
    <w:rsid w:val="00FF2C4D"/>
    <w:rsid w:val="00FF588C"/>
    <w:rsid w:val="00FF6D5F"/>
    <w:rsid w:val="010121B4"/>
    <w:rsid w:val="0101237C"/>
    <w:rsid w:val="01081B3E"/>
    <w:rsid w:val="010A1426"/>
    <w:rsid w:val="010F14C9"/>
    <w:rsid w:val="01110250"/>
    <w:rsid w:val="011533D3"/>
    <w:rsid w:val="01182C38"/>
    <w:rsid w:val="0118624A"/>
    <w:rsid w:val="011A52DC"/>
    <w:rsid w:val="011B2D5D"/>
    <w:rsid w:val="011B58EE"/>
    <w:rsid w:val="011C65E1"/>
    <w:rsid w:val="0124146F"/>
    <w:rsid w:val="01287E75"/>
    <w:rsid w:val="012B0DF9"/>
    <w:rsid w:val="012D0A79"/>
    <w:rsid w:val="012E64FB"/>
    <w:rsid w:val="01343C87"/>
    <w:rsid w:val="0136718A"/>
    <w:rsid w:val="01395B91"/>
    <w:rsid w:val="013A4168"/>
    <w:rsid w:val="01412F9D"/>
    <w:rsid w:val="014360A6"/>
    <w:rsid w:val="014364A0"/>
    <w:rsid w:val="0145402C"/>
    <w:rsid w:val="01467425"/>
    <w:rsid w:val="01482928"/>
    <w:rsid w:val="01520CB9"/>
    <w:rsid w:val="01560C54"/>
    <w:rsid w:val="015676BF"/>
    <w:rsid w:val="015809C4"/>
    <w:rsid w:val="015A390A"/>
    <w:rsid w:val="015D28CD"/>
    <w:rsid w:val="015E034F"/>
    <w:rsid w:val="016110B2"/>
    <w:rsid w:val="01661ED8"/>
    <w:rsid w:val="01680C5E"/>
    <w:rsid w:val="016B1BE3"/>
    <w:rsid w:val="016B3DE1"/>
    <w:rsid w:val="01746C6F"/>
    <w:rsid w:val="017930F7"/>
    <w:rsid w:val="017E075D"/>
    <w:rsid w:val="017E2E02"/>
    <w:rsid w:val="017F0884"/>
    <w:rsid w:val="01815F85"/>
    <w:rsid w:val="01821808"/>
    <w:rsid w:val="01903EE3"/>
    <w:rsid w:val="01937524"/>
    <w:rsid w:val="01941722"/>
    <w:rsid w:val="019460D1"/>
    <w:rsid w:val="019604A9"/>
    <w:rsid w:val="019726A7"/>
    <w:rsid w:val="01994C0C"/>
    <w:rsid w:val="01A142BB"/>
    <w:rsid w:val="01AA4B41"/>
    <w:rsid w:val="01AA4CF6"/>
    <w:rsid w:val="01AD00CE"/>
    <w:rsid w:val="01AE5B4F"/>
    <w:rsid w:val="01B70A7F"/>
    <w:rsid w:val="01B974D3"/>
    <w:rsid w:val="01BC06E8"/>
    <w:rsid w:val="01BD0368"/>
    <w:rsid w:val="01BE5521"/>
    <w:rsid w:val="01C35AF5"/>
    <w:rsid w:val="01C50FF8"/>
    <w:rsid w:val="01C55775"/>
    <w:rsid w:val="01CB767E"/>
    <w:rsid w:val="01CC0983"/>
    <w:rsid w:val="01D11587"/>
    <w:rsid w:val="01D14E0A"/>
    <w:rsid w:val="01D45D8F"/>
    <w:rsid w:val="01DA7C98"/>
    <w:rsid w:val="01E0649E"/>
    <w:rsid w:val="01ED0EB7"/>
    <w:rsid w:val="01F2533F"/>
    <w:rsid w:val="01F30842"/>
    <w:rsid w:val="01FB5C4F"/>
    <w:rsid w:val="02021D56"/>
    <w:rsid w:val="0205655E"/>
    <w:rsid w:val="02083740"/>
    <w:rsid w:val="020E6E6E"/>
    <w:rsid w:val="020F5EE1"/>
    <w:rsid w:val="021344B2"/>
    <w:rsid w:val="021C21DE"/>
    <w:rsid w:val="021E1686"/>
    <w:rsid w:val="02246E13"/>
    <w:rsid w:val="02264514"/>
    <w:rsid w:val="02290E4C"/>
    <w:rsid w:val="022A2F1B"/>
    <w:rsid w:val="022F73A2"/>
    <w:rsid w:val="023747AF"/>
    <w:rsid w:val="02385AB4"/>
    <w:rsid w:val="02474A49"/>
    <w:rsid w:val="02497F4C"/>
    <w:rsid w:val="024F1E56"/>
    <w:rsid w:val="02515359"/>
    <w:rsid w:val="0252665D"/>
    <w:rsid w:val="025340DF"/>
    <w:rsid w:val="02572AE5"/>
    <w:rsid w:val="025A3A6A"/>
    <w:rsid w:val="025B28A8"/>
    <w:rsid w:val="025F20F0"/>
    <w:rsid w:val="02646578"/>
    <w:rsid w:val="02736B92"/>
    <w:rsid w:val="02764B21"/>
    <w:rsid w:val="02780A9B"/>
    <w:rsid w:val="02852330"/>
    <w:rsid w:val="02863634"/>
    <w:rsid w:val="02890D36"/>
    <w:rsid w:val="028C773C"/>
    <w:rsid w:val="02914086"/>
    <w:rsid w:val="02994853"/>
    <w:rsid w:val="029A6A52"/>
    <w:rsid w:val="029B7D56"/>
    <w:rsid w:val="029D325A"/>
    <w:rsid w:val="029E0CDB"/>
    <w:rsid w:val="02A163DC"/>
    <w:rsid w:val="02A9706C"/>
    <w:rsid w:val="02AC5D12"/>
    <w:rsid w:val="02AD7C71"/>
    <w:rsid w:val="02AF690D"/>
    <w:rsid w:val="02B06E10"/>
    <w:rsid w:val="02BC2489"/>
    <w:rsid w:val="02BF1210"/>
    <w:rsid w:val="02C00E90"/>
    <w:rsid w:val="02C06C91"/>
    <w:rsid w:val="02C24393"/>
    <w:rsid w:val="02C55317"/>
    <w:rsid w:val="02C6661C"/>
    <w:rsid w:val="02CA179F"/>
    <w:rsid w:val="02CD3C15"/>
    <w:rsid w:val="02CE3A29"/>
    <w:rsid w:val="02D149AD"/>
    <w:rsid w:val="02DD00D7"/>
    <w:rsid w:val="02EC3D8A"/>
    <w:rsid w:val="02F1741B"/>
    <w:rsid w:val="02F17460"/>
    <w:rsid w:val="02F516EA"/>
    <w:rsid w:val="02F8486D"/>
    <w:rsid w:val="02FA5B72"/>
    <w:rsid w:val="02FF7A7B"/>
    <w:rsid w:val="03067406"/>
    <w:rsid w:val="030D6D91"/>
    <w:rsid w:val="03101F14"/>
    <w:rsid w:val="03115797"/>
    <w:rsid w:val="03116833"/>
    <w:rsid w:val="03125417"/>
    <w:rsid w:val="03167099"/>
    <w:rsid w:val="03175122"/>
    <w:rsid w:val="03182BA3"/>
    <w:rsid w:val="03215A31"/>
    <w:rsid w:val="03256637"/>
    <w:rsid w:val="032A08BF"/>
    <w:rsid w:val="032F27C8"/>
    <w:rsid w:val="03320507"/>
    <w:rsid w:val="03324C4A"/>
    <w:rsid w:val="03342FD3"/>
    <w:rsid w:val="033E332C"/>
    <w:rsid w:val="033F01C2"/>
    <w:rsid w:val="0341630F"/>
    <w:rsid w:val="034B6875"/>
    <w:rsid w:val="034E77FA"/>
    <w:rsid w:val="034F0AFF"/>
    <w:rsid w:val="03537341"/>
    <w:rsid w:val="03537505"/>
    <w:rsid w:val="0356048A"/>
    <w:rsid w:val="03572688"/>
    <w:rsid w:val="0358398D"/>
    <w:rsid w:val="035D2013"/>
    <w:rsid w:val="0362649B"/>
    <w:rsid w:val="03695E25"/>
    <w:rsid w:val="036B4BAC"/>
    <w:rsid w:val="036D482C"/>
    <w:rsid w:val="036E22AD"/>
    <w:rsid w:val="036E5B30"/>
    <w:rsid w:val="03701033"/>
    <w:rsid w:val="037057B0"/>
    <w:rsid w:val="03751C38"/>
    <w:rsid w:val="03762F3D"/>
    <w:rsid w:val="0378063E"/>
    <w:rsid w:val="037936EC"/>
    <w:rsid w:val="037B15C3"/>
    <w:rsid w:val="037C4E46"/>
    <w:rsid w:val="037D4AC6"/>
    <w:rsid w:val="037E123A"/>
    <w:rsid w:val="03805A4B"/>
    <w:rsid w:val="03821A33"/>
    <w:rsid w:val="03875A9D"/>
    <w:rsid w:val="038D1B08"/>
    <w:rsid w:val="038E4D60"/>
    <w:rsid w:val="038F6065"/>
    <w:rsid w:val="03911568"/>
    <w:rsid w:val="039659F0"/>
    <w:rsid w:val="03967BEE"/>
    <w:rsid w:val="039830F1"/>
    <w:rsid w:val="039943F6"/>
    <w:rsid w:val="039B4330"/>
    <w:rsid w:val="039B78F9"/>
    <w:rsid w:val="03A50209"/>
    <w:rsid w:val="03AE3097"/>
    <w:rsid w:val="03B504A3"/>
    <w:rsid w:val="03B50F2A"/>
    <w:rsid w:val="03BE3331"/>
    <w:rsid w:val="03C10461"/>
    <w:rsid w:val="03CE6E4F"/>
    <w:rsid w:val="03D17DD3"/>
    <w:rsid w:val="03D21FD2"/>
    <w:rsid w:val="03D567D9"/>
    <w:rsid w:val="03D8775E"/>
    <w:rsid w:val="03D9195C"/>
    <w:rsid w:val="03DA2C61"/>
    <w:rsid w:val="03DA73DE"/>
    <w:rsid w:val="03DC28E1"/>
    <w:rsid w:val="03DD0363"/>
    <w:rsid w:val="03E125EC"/>
    <w:rsid w:val="03E86F60"/>
    <w:rsid w:val="03F01582"/>
    <w:rsid w:val="03F12886"/>
    <w:rsid w:val="03F25569"/>
    <w:rsid w:val="03F70F0C"/>
    <w:rsid w:val="03F81852"/>
    <w:rsid w:val="03FA5714"/>
    <w:rsid w:val="0400509F"/>
    <w:rsid w:val="04043AA5"/>
    <w:rsid w:val="04051527"/>
    <w:rsid w:val="04097F2D"/>
    <w:rsid w:val="040F1BAA"/>
    <w:rsid w:val="041B2BA7"/>
    <w:rsid w:val="041C114C"/>
    <w:rsid w:val="041C6F4E"/>
    <w:rsid w:val="04207B52"/>
    <w:rsid w:val="0423435A"/>
    <w:rsid w:val="04261A5C"/>
    <w:rsid w:val="042807E2"/>
    <w:rsid w:val="04284F5F"/>
    <w:rsid w:val="042A0462"/>
    <w:rsid w:val="042A2BE3"/>
    <w:rsid w:val="042C7234"/>
    <w:rsid w:val="043232F0"/>
    <w:rsid w:val="04375FEB"/>
    <w:rsid w:val="04377778"/>
    <w:rsid w:val="043F4B84"/>
    <w:rsid w:val="04452310"/>
    <w:rsid w:val="04483295"/>
    <w:rsid w:val="04483B63"/>
    <w:rsid w:val="04485493"/>
    <w:rsid w:val="04487A2C"/>
    <w:rsid w:val="04490D17"/>
    <w:rsid w:val="044D191B"/>
    <w:rsid w:val="044F06A2"/>
    <w:rsid w:val="045028A0"/>
    <w:rsid w:val="04576AAB"/>
    <w:rsid w:val="045C1F36"/>
    <w:rsid w:val="045D4134"/>
    <w:rsid w:val="045E1BB5"/>
    <w:rsid w:val="045F2EBA"/>
    <w:rsid w:val="045F7637"/>
    <w:rsid w:val="046A6CCD"/>
    <w:rsid w:val="046D6604"/>
    <w:rsid w:val="04703638"/>
    <w:rsid w:val="047240D9"/>
    <w:rsid w:val="04731B5B"/>
    <w:rsid w:val="0481195C"/>
    <w:rsid w:val="04945913"/>
    <w:rsid w:val="04954AC7"/>
    <w:rsid w:val="04965593"/>
    <w:rsid w:val="04A45BAD"/>
    <w:rsid w:val="04A610B0"/>
    <w:rsid w:val="04A6582D"/>
    <w:rsid w:val="04A7196A"/>
    <w:rsid w:val="04A76B32"/>
    <w:rsid w:val="04AA39B7"/>
    <w:rsid w:val="04AC0D88"/>
    <w:rsid w:val="04AE7599"/>
    <w:rsid w:val="04AF3F3E"/>
    <w:rsid w:val="04B03BBE"/>
    <w:rsid w:val="04B0613C"/>
    <w:rsid w:val="04B1068B"/>
    <w:rsid w:val="04B465B1"/>
    <w:rsid w:val="04B638C9"/>
    <w:rsid w:val="04B8484E"/>
    <w:rsid w:val="04C063D7"/>
    <w:rsid w:val="04CD1DAD"/>
    <w:rsid w:val="04D07C68"/>
    <w:rsid w:val="04D463D3"/>
    <w:rsid w:val="04E66617"/>
    <w:rsid w:val="04E80EFE"/>
    <w:rsid w:val="04E92E1E"/>
    <w:rsid w:val="04E951E7"/>
    <w:rsid w:val="04EC3DA3"/>
    <w:rsid w:val="04EE14A4"/>
    <w:rsid w:val="04F31198"/>
    <w:rsid w:val="04F3592C"/>
    <w:rsid w:val="04FD4DF8"/>
    <w:rsid w:val="04FD5053"/>
    <w:rsid w:val="04FF4FC2"/>
    <w:rsid w:val="0501370E"/>
    <w:rsid w:val="050339C8"/>
    <w:rsid w:val="0504144A"/>
    <w:rsid w:val="05043648"/>
    <w:rsid w:val="0506494D"/>
    <w:rsid w:val="050958D2"/>
    <w:rsid w:val="050C42D8"/>
    <w:rsid w:val="050D1D59"/>
    <w:rsid w:val="05127D9B"/>
    <w:rsid w:val="05130263"/>
    <w:rsid w:val="05157166"/>
    <w:rsid w:val="05173E06"/>
    <w:rsid w:val="051800EA"/>
    <w:rsid w:val="05197D6A"/>
    <w:rsid w:val="051C0CEF"/>
    <w:rsid w:val="051E0BD4"/>
    <w:rsid w:val="05222BF8"/>
    <w:rsid w:val="05264E82"/>
    <w:rsid w:val="052D480C"/>
    <w:rsid w:val="05301F0E"/>
    <w:rsid w:val="05313213"/>
    <w:rsid w:val="0542617A"/>
    <w:rsid w:val="05444DBA"/>
    <w:rsid w:val="054C16D9"/>
    <w:rsid w:val="054F27C3"/>
    <w:rsid w:val="05503AC8"/>
    <w:rsid w:val="05575651"/>
    <w:rsid w:val="055C757F"/>
    <w:rsid w:val="055D2DDD"/>
    <w:rsid w:val="055F2A5D"/>
    <w:rsid w:val="05631463"/>
    <w:rsid w:val="05642C81"/>
    <w:rsid w:val="05677E69"/>
    <w:rsid w:val="0568116E"/>
    <w:rsid w:val="05690402"/>
    <w:rsid w:val="0569336D"/>
    <w:rsid w:val="056A0DEE"/>
    <w:rsid w:val="05742A02"/>
    <w:rsid w:val="05754C01"/>
    <w:rsid w:val="057C458C"/>
    <w:rsid w:val="05810A13"/>
    <w:rsid w:val="05821D18"/>
    <w:rsid w:val="05826495"/>
    <w:rsid w:val="05831998"/>
    <w:rsid w:val="058761A0"/>
    <w:rsid w:val="05883C21"/>
    <w:rsid w:val="058A03B9"/>
    <w:rsid w:val="059454B6"/>
    <w:rsid w:val="05956253"/>
    <w:rsid w:val="05964DD0"/>
    <w:rsid w:val="0599193D"/>
    <w:rsid w:val="059A73BF"/>
    <w:rsid w:val="059F3847"/>
    <w:rsid w:val="05A2224D"/>
    <w:rsid w:val="05A91BD8"/>
    <w:rsid w:val="05B01562"/>
    <w:rsid w:val="05B103D8"/>
    <w:rsid w:val="05B24A66"/>
    <w:rsid w:val="05B324E7"/>
    <w:rsid w:val="05BA1E72"/>
    <w:rsid w:val="05BD0878"/>
    <w:rsid w:val="05BE62FA"/>
    <w:rsid w:val="05BF3D7B"/>
    <w:rsid w:val="05C15155"/>
    <w:rsid w:val="05C22B02"/>
    <w:rsid w:val="05C23DE8"/>
    <w:rsid w:val="05C32781"/>
    <w:rsid w:val="05C63706"/>
    <w:rsid w:val="05C74A0B"/>
    <w:rsid w:val="05CF6594"/>
    <w:rsid w:val="05D32A1C"/>
    <w:rsid w:val="05D92727"/>
    <w:rsid w:val="05EB419B"/>
    <w:rsid w:val="05EC0669"/>
    <w:rsid w:val="05ED0A99"/>
    <w:rsid w:val="05ED13C7"/>
    <w:rsid w:val="05F0454A"/>
    <w:rsid w:val="05F2584F"/>
    <w:rsid w:val="05F354CF"/>
    <w:rsid w:val="05F61CD7"/>
    <w:rsid w:val="05F63831"/>
    <w:rsid w:val="05F92C5C"/>
    <w:rsid w:val="05FB28DB"/>
    <w:rsid w:val="05FD1662"/>
    <w:rsid w:val="05FF4B65"/>
    <w:rsid w:val="06040FED"/>
    <w:rsid w:val="060D18FC"/>
    <w:rsid w:val="06107714"/>
    <w:rsid w:val="061A6A13"/>
    <w:rsid w:val="06233AA0"/>
    <w:rsid w:val="0623601E"/>
    <w:rsid w:val="06252E2F"/>
    <w:rsid w:val="06254DA5"/>
    <w:rsid w:val="062724A6"/>
    <w:rsid w:val="06283A43"/>
    <w:rsid w:val="062959A9"/>
    <w:rsid w:val="062A342B"/>
    <w:rsid w:val="062B2D2F"/>
    <w:rsid w:val="06362AC0"/>
    <w:rsid w:val="06374CBF"/>
    <w:rsid w:val="06385FC4"/>
    <w:rsid w:val="063A5C43"/>
    <w:rsid w:val="063D464A"/>
    <w:rsid w:val="06431DD6"/>
    <w:rsid w:val="06434355"/>
    <w:rsid w:val="06462D5B"/>
    <w:rsid w:val="064A1761"/>
    <w:rsid w:val="064D7BB5"/>
    <w:rsid w:val="064F2365"/>
    <w:rsid w:val="06545198"/>
    <w:rsid w:val="06567772"/>
    <w:rsid w:val="065E4A58"/>
    <w:rsid w:val="06611386"/>
    <w:rsid w:val="06640E4B"/>
    <w:rsid w:val="0664230B"/>
    <w:rsid w:val="06657D8C"/>
    <w:rsid w:val="0666580E"/>
    <w:rsid w:val="066A4214"/>
    <w:rsid w:val="06744B24"/>
    <w:rsid w:val="06750027"/>
    <w:rsid w:val="0677352A"/>
    <w:rsid w:val="067C79B2"/>
    <w:rsid w:val="067F41B9"/>
    <w:rsid w:val="0682513E"/>
    <w:rsid w:val="068602C1"/>
    <w:rsid w:val="06863B44"/>
    <w:rsid w:val="06875D43"/>
    <w:rsid w:val="06886587"/>
    <w:rsid w:val="06887047"/>
    <w:rsid w:val="068E3E81"/>
    <w:rsid w:val="06927957"/>
    <w:rsid w:val="069375D7"/>
    <w:rsid w:val="069408DC"/>
    <w:rsid w:val="069B49E3"/>
    <w:rsid w:val="069C2465"/>
    <w:rsid w:val="069F33E9"/>
    <w:rsid w:val="06A046EE"/>
    <w:rsid w:val="06A168EC"/>
    <w:rsid w:val="06A6772A"/>
    <w:rsid w:val="06A92994"/>
    <w:rsid w:val="06AA4FFE"/>
    <w:rsid w:val="06AB4C7D"/>
    <w:rsid w:val="06AF6F07"/>
    <w:rsid w:val="06B1240A"/>
    <w:rsid w:val="06BA5298"/>
    <w:rsid w:val="06BD621D"/>
    <w:rsid w:val="06BF1720"/>
    <w:rsid w:val="06C57799"/>
    <w:rsid w:val="06C97AB1"/>
    <w:rsid w:val="06CB7731"/>
    <w:rsid w:val="06CC51B2"/>
    <w:rsid w:val="06CF19BA"/>
    <w:rsid w:val="06D85DD9"/>
    <w:rsid w:val="06DD6751"/>
    <w:rsid w:val="06E53B5E"/>
    <w:rsid w:val="06E92564"/>
    <w:rsid w:val="06ED0F6A"/>
    <w:rsid w:val="06EE226F"/>
    <w:rsid w:val="06F6187A"/>
    <w:rsid w:val="06F82B7E"/>
    <w:rsid w:val="06F927FE"/>
    <w:rsid w:val="06FA6082"/>
    <w:rsid w:val="06FB3B03"/>
    <w:rsid w:val="0701257B"/>
    <w:rsid w:val="07060306"/>
    <w:rsid w:val="070D72A1"/>
    <w:rsid w:val="070F49A2"/>
    <w:rsid w:val="07100225"/>
    <w:rsid w:val="07117EA5"/>
    <w:rsid w:val="071B4038"/>
    <w:rsid w:val="071F2A3E"/>
    <w:rsid w:val="072510C4"/>
    <w:rsid w:val="072645C7"/>
    <w:rsid w:val="07277E4A"/>
    <w:rsid w:val="072A2F74"/>
    <w:rsid w:val="072B0A4F"/>
    <w:rsid w:val="0730075A"/>
    <w:rsid w:val="07304ED7"/>
    <w:rsid w:val="07312958"/>
    <w:rsid w:val="073B1452"/>
    <w:rsid w:val="073B6AEB"/>
    <w:rsid w:val="07405B06"/>
    <w:rsid w:val="07426476"/>
    <w:rsid w:val="074E358D"/>
    <w:rsid w:val="075233F0"/>
    <w:rsid w:val="075374A3"/>
    <w:rsid w:val="0756099A"/>
    <w:rsid w:val="07565116"/>
    <w:rsid w:val="07572B98"/>
    <w:rsid w:val="075A3B1D"/>
    <w:rsid w:val="075C7020"/>
    <w:rsid w:val="075F3828"/>
    <w:rsid w:val="07602C49"/>
    <w:rsid w:val="0764573B"/>
    <w:rsid w:val="07747F4A"/>
    <w:rsid w:val="0776186C"/>
    <w:rsid w:val="0776564B"/>
    <w:rsid w:val="07780B4E"/>
    <w:rsid w:val="077B1AD3"/>
    <w:rsid w:val="077C69D1"/>
    <w:rsid w:val="077F76C7"/>
    <w:rsid w:val="078139DC"/>
    <w:rsid w:val="0781725F"/>
    <w:rsid w:val="07836EDF"/>
    <w:rsid w:val="078A686A"/>
    <w:rsid w:val="07944BFB"/>
    <w:rsid w:val="0795267D"/>
    <w:rsid w:val="07965F00"/>
    <w:rsid w:val="07971403"/>
    <w:rsid w:val="079B7E09"/>
    <w:rsid w:val="07A15FB4"/>
    <w:rsid w:val="07A73C1C"/>
    <w:rsid w:val="07AC00A3"/>
    <w:rsid w:val="07AC40CA"/>
    <w:rsid w:val="07AE110F"/>
    <w:rsid w:val="07AE50AB"/>
    <w:rsid w:val="07B25830"/>
    <w:rsid w:val="07B37C1F"/>
    <w:rsid w:val="07B42F31"/>
    <w:rsid w:val="07B509B3"/>
    <w:rsid w:val="07B567B5"/>
    <w:rsid w:val="07B61CB8"/>
    <w:rsid w:val="07B851BB"/>
    <w:rsid w:val="07BA06BE"/>
    <w:rsid w:val="07BA4E3B"/>
    <w:rsid w:val="07C22247"/>
    <w:rsid w:val="07C40FCD"/>
    <w:rsid w:val="07C4574A"/>
    <w:rsid w:val="07C806C6"/>
    <w:rsid w:val="07C95455"/>
    <w:rsid w:val="07CC0E71"/>
    <w:rsid w:val="07CE3ADB"/>
    <w:rsid w:val="07CE3B6C"/>
    <w:rsid w:val="07CF4DE0"/>
    <w:rsid w:val="07D6476B"/>
    <w:rsid w:val="07DD0873"/>
    <w:rsid w:val="07DE7496"/>
    <w:rsid w:val="07DF17F7"/>
    <w:rsid w:val="07E12AFC"/>
    <w:rsid w:val="07E14CFA"/>
    <w:rsid w:val="07E2057E"/>
    <w:rsid w:val="07E43A81"/>
    <w:rsid w:val="07E87F08"/>
    <w:rsid w:val="07EB3A46"/>
    <w:rsid w:val="07EE1AC0"/>
    <w:rsid w:val="07F12D96"/>
    <w:rsid w:val="07F36299"/>
    <w:rsid w:val="07F45439"/>
    <w:rsid w:val="07F7141C"/>
    <w:rsid w:val="07F74CA0"/>
    <w:rsid w:val="07F82721"/>
    <w:rsid w:val="07FD79C9"/>
    <w:rsid w:val="08115849"/>
    <w:rsid w:val="081C745E"/>
    <w:rsid w:val="081F03E2"/>
    <w:rsid w:val="08261F6C"/>
    <w:rsid w:val="082F287B"/>
    <w:rsid w:val="08346D03"/>
    <w:rsid w:val="08380F8C"/>
    <w:rsid w:val="083B1F11"/>
    <w:rsid w:val="083C3D2C"/>
    <w:rsid w:val="08431698"/>
    <w:rsid w:val="084724A0"/>
    <w:rsid w:val="084837A5"/>
    <w:rsid w:val="084C43AA"/>
    <w:rsid w:val="084E56AE"/>
    <w:rsid w:val="08545039"/>
    <w:rsid w:val="0857273B"/>
    <w:rsid w:val="085801BC"/>
    <w:rsid w:val="08595C3E"/>
    <w:rsid w:val="086055C9"/>
    <w:rsid w:val="08647852"/>
    <w:rsid w:val="08716B68"/>
    <w:rsid w:val="08755256"/>
    <w:rsid w:val="08770A71"/>
    <w:rsid w:val="087D297A"/>
    <w:rsid w:val="08802820"/>
    <w:rsid w:val="088038FF"/>
    <w:rsid w:val="0885360A"/>
    <w:rsid w:val="08882010"/>
    <w:rsid w:val="0888678D"/>
    <w:rsid w:val="088D6498"/>
    <w:rsid w:val="08902604"/>
    <w:rsid w:val="0894259F"/>
    <w:rsid w:val="08965AA3"/>
    <w:rsid w:val="089979DE"/>
    <w:rsid w:val="089A1325"/>
    <w:rsid w:val="089C322F"/>
    <w:rsid w:val="089E6732"/>
    <w:rsid w:val="08A03E34"/>
    <w:rsid w:val="08A40A20"/>
    <w:rsid w:val="08A502BB"/>
    <w:rsid w:val="08A53B3F"/>
    <w:rsid w:val="08AC34C9"/>
    <w:rsid w:val="08AD7EF1"/>
    <w:rsid w:val="08B0664C"/>
    <w:rsid w:val="08B55272"/>
    <w:rsid w:val="08BB245F"/>
    <w:rsid w:val="08BC2855"/>
    <w:rsid w:val="08C068E7"/>
    <w:rsid w:val="08C14368"/>
    <w:rsid w:val="08C17BEC"/>
    <w:rsid w:val="08C305F9"/>
    <w:rsid w:val="08C91775"/>
    <w:rsid w:val="08CA2A7A"/>
    <w:rsid w:val="08CD39FE"/>
    <w:rsid w:val="08D03F6B"/>
    <w:rsid w:val="08D04983"/>
    <w:rsid w:val="08D33389"/>
    <w:rsid w:val="08D51C68"/>
    <w:rsid w:val="08DD3C99"/>
    <w:rsid w:val="08E745A8"/>
    <w:rsid w:val="08EB6831"/>
    <w:rsid w:val="08F02CB9"/>
    <w:rsid w:val="08F161BC"/>
    <w:rsid w:val="08F438BE"/>
    <w:rsid w:val="08F85B47"/>
    <w:rsid w:val="08FB0871"/>
    <w:rsid w:val="08FB3249"/>
    <w:rsid w:val="08FD1DEA"/>
    <w:rsid w:val="08FF7FD2"/>
    <w:rsid w:val="09002F54"/>
    <w:rsid w:val="09015152"/>
    <w:rsid w:val="09043B58"/>
    <w:rsid w:val="09080360"/>
    <w:rsid w:val="09095DE2"/>
    <w:rsid w:val="090E4468"/>
    <w:rsid w:val="091153EC"/>
    <w:rsid w:val="091308EF"/>
    <w:rsid w:val="09165ACC"/>
    <w:rsid w:val="0919027A"/>
    <w:rsid w:val="091927F9"/>
    <w:rsid w:val="091E2504"/>
    <w:rsid w:val="09277590"/>
    <w:rsid w:val="0928110D"/>
    <w:rsid w:val="092C729B"/>
    <w:rsid w:val="09304DFC"/>
    <w:rsid w:val="09313723"/>
    <w:rsid w:val="093C7535"/>
    <w:rsid w:val="093D4FB7"/>
    <w:rsid w:val="094A20CE"/>
    <w:rsid w:val="094A2B91"/>
    <w:rsid w:val="094B42CC"/>
    <w:rsid w:val="094C1D4E"/>
    <w:rsid w:val="094D3053"/>
    <w:rsid w:val="094F2CD3"/>
    <w:rsid w:val="09511A59"/>
    <w:rsid w:val="095429DE"/>
    <w:rsid w:val="09566154"/>
    <w:rsid w:val="095A6AE5"/>
    <w:rsid w:val="095D3FD0"/>
    <w:rsid w:val="095D7A6A"/>
    <w:rsid w:val="0962344F"/>
    <w:rsid w:val="09681DAF"/>
    <w:rsid w:val="096D7D04"/>
    <w:rsid w:val="09750994"/>
    <w:rsid w:val="09773E97"/>
    <w:rsid w:val="097A1598"/>
    <w:rsid w:val="097D5DA0"/>
    <w:rsid w:val="09822228"/>
    <w:rsid w:val="09893DB1"/>
    <w:rsid w:val="098B2B38"/>
    <w:rsid w:val="098E102A"/>
    <w:rsid w:val="099079F2"/>
    <w:rsid w:val="09907D5D"/>
    <w:rsid w:val="099224C2"/>
    <w:rsid w:val="09960EC9"/>
    <w:rsid w:val="099D0853"/>
    <w:rsid w:val="09A33F5B"/>
    <w:rsid w:val="09AB2186"/>
    <w:rsid w:val="09AC35E2"/>
    <w:rsid w:val="09AC6AC4"/>
    <w:rsid w:val="09AF3FF1"/>
    <w:rsid w:val="09B01A72"/>
    <w:rsid w:val="09B43CFC"/>
    <w:rsid w:val="09B5177D"/>
    <w:rsid w:val="09B51B61"/>
    <w:rsid w:val="09B6397C"/>
    <w:rsid w:val="09B82702"/>
    <w:rsid w:val="09B86E7F"/>
    <w:rsid w:val="09BA5C05"/>
    <w:rsid w:val="09BB5885"/>
    <w:rsid w:val="09BB6966"/>
    <w:rsid w:val="09BE680A"/>
    <w:rsid w:val="09BF1421"/>
    <w:rsid w:val="09C55AEA"/>
    <w:rsid w:val="09C74F1B"/>
    <w:rsid w:val="09CA15FB"/>
    <w:rsid w:val="09CA40D2"/>
    <w:rsid w:val="09CB032D"/>
    <w:rsid w:val="09CB3921"/>
    <w:rsid w:val="09D354AA"/>
    <w:rsid w:val="09D409AD"/>
    <w:rsid w:val="09D467AF"/>
    <w:rsid w:val="09D54231"/>
    <w:rsid w:val="09DA06B8"/>
    <w:rsid w:val="09E00043"/>
    <w:rsid w:val="09E12241"/>
    <w:rsid w:val="09E15AC5"/>
    <w:rsid w:val="09E779CE"/>
    <w:rsid w:val="09E92ED1"/>
    <w:rsid w:val="09EA50CF"/>
    <w:rsid w:val="09EB6079"/>
    <w:rsid w:val="09EC580A"/>
    <w:rsid w:val="09F27F5D"/>
    <w:rsid w:val="09F31262"/>
    <w:rsid w:val="09F81E67"/>
    <w:rsid w:val="09FA536A"/>
    <w:rsid w:val="09FC4670"/>
    <w:rsid w:val="09FD1B72"/>
    <w:rsid w:val="09FD62EE"/>
    <w:rsid w:val="0A0414FD"/>
    <w:rsid w:val="0A0427C2"/>
    <w:rsid w:val="0A072481"/>
    <w:rsid w:val="0A09394F"/>
    <w:rsid w:val="0A0F0A6A"/>
    <w:rsid w:val="0A126294"/>
    <w:rsid w:val="0A133D15"/>
    <w:rsid w:val="0A152E60"/>
    <w:rsid w:val="0A171A87"/>
    <w:rsid w:val="0A193000"/>
    <w:rsid w:val="0A195C1F"/>
    <w:rsid w:val="0A1C6BA3"/>
    <w:rsid w:val="0A1F33AB"/>
    <w:rsid w:val="0A200E2D"/>
    <w:rsid w:val="0A207AE8"/>
    <w:rsid w:val="0A220AAD"/>
    <w:rsid w:val="0A241A31"/>
    <w:rsid w:val="0A24345E"/>
    <w:rsid w:val="0A247833"/>
    <w:rsid w:val="0A2A173C"/>
    <w:rsid w:val="0A2E27E5"/>
    <w:rsid w:val="0A2E2EE2"/>
    <w:rsid w:val="0A2F22C5"/>
    <w:rsid w:val="0A2F38BD"/>
    <w:rsid w:val="0A30445B"/>
    <w:rsid w:val="0A33204C"/>
    <w:rsid w:val="0A382C50"/>
    <w:rsid w:val="0A395152"/>
    <w:rsid w:val="0A471937"/>
    <w:rsid w:val="0A475469"/>
    <w:rsid w:val="0A4C3F30"/>
    <w:rsid w:val="0A515D78"/>
    <w:rsid w:val="0A546CFD"/>
    <w:rsid w:val="0A5D2E90"/>
    <w:rsid w:val="0A634D99"/>
    <w:rsid w:val="0A67379F"/>
    <w:rsid w:val="0A6C0360"/>
    <w:rsid w:val="0A745034"/>
    <w:rsid w:val="0A776860"/>
    <w:rsid w:val="0A7C7EC1"/>
    <w:rsid w:val="0A7E5203"/>
    <w:rsid w:val="0A831432"/>
    <w:rsid w:val="0A864054"/>
    <w:rsid w:val="0A871AD6"/>
    <w:rsid w:val="0A895F5A"/>
    <w:rsid w:val="0A8E365F"/>
    <w:rsid w:val="0A8F10E0"/>
    <w:rsid w:val="0A927E67"/>
    <w:rsid w:val="0A961280"/>
    <w:rsid w:val="0A9C61F8"/>
    <w:rsid w:val="0A9F0B6A"/>
    <w:rsid w:val="0AA04BFE"/>
    <w:rsid w:val="0AA16DFC"/>
    <w:rsid w:val="0AA322FF"/>
    <w:rsid w:val="0AA60D06"/>
    <w:rsid w:val="0AAD0691"/>
    <w:rsid w:val="0AAE1995"/>
    <w:rsid w:val="0AB944A3"/>
    <w:rsid w:val="0ABD48D4"/>
    <w:rsid w:val="0ABF3E2E"/>
    <w:rsid w:val="0AC515BB"/>
    <w:rsid w:val="0AC53B39"/>
    <w:rsid w:val="0AC97A10"/>
    <w:rsid w:val="0ACA5794"/>
    <w:rsid w:val="0ACA5A42"/>
    <w:rsid w:val="0AD23ADB"/>
    <w:rsid w:val="0AD53DD3"/>
    <w:rsid w:val="0ADD11E0"/>
    <w:rsid w:val="0ADE46E3"/>
    <w:rsid w:val="0AE16A2B"/>
    <w:rsid w:val="0AE27405"/>
    <w:rsid w:val="0AE65372"/>
    <w:rsid w:val="0AE962F7"/>
    <w:rsid w:val="0AEA04F5"/>
    <w:rsid w:val="0AEF497D"/>
    <w:rsid w:val="0AF40E05"/>
    <w:rsid w:val="0AF61D8A"/>
    <w:rsid w:val="0AF7560D"/>
    <w:rsid w:val="0AF97CC1"/>
    <w:rsid w:val="0AFD1714"/>
    <w:rsid w:val="0AFF4C18"/>
    <w:rsid w:val="0B005F1C"/>
    <w:rsid w:val="0B102933"/>
    <w:rsid w:val="0B123C38"/>
    <w:rsid w:val="0B1545E8"/>
    <w:rsid w:val="0B156DBB"/>
    <w:rsid w:val="0B16483D"/>
    <w:rsid w:val="0B1B0CC4"/>
    <w:rsid w:val="0B22064F"/>
    <w:rsid w:val="0B2473D6"/>
    <w:rsid w:val="0B2628D9"/>
    <w:rsid w:val="0B285DDC"/>
    <w:rsid w:val="0B295A5C"/>
    <w:rsid w:val="0B2C587F"/>
    <w:rsid w:val="0B2D4462"/>
    <w:rsid w:val="0B2E1EE3"/>
    <w:rsid w:val="0B3B6FFB"/>
    <w:rsid w:val="0B3D1B83"/>
    <w:rsid w:val="0B45790A"/>
    <w:rsid w:val="0B492B80"/>
    <w:rsid w:val="0B4F5C9B"/>
    <w:rsid w:val="0B521443"/>
    <w:rsid w:val="0B553428"/>
    <w:rsid w:val="0B5E04B4"/>
    <w:rsid w:val="0B5F3D37"/>
    <w:rsid w:val="0B5F5F36"/>
    <w:rsid w:val="0B692B37"/>
    <w:rsid w:val="0B6C1441"/>
    <w:rsid w:val="0B6E2CCD"/>
    <w:rsid w:val="0B6E61C8"/>
    <w:rsid w:val="0B701A53"/>
    <w:rsid w:val="0B713C52"/>
    <w:rsid w:val="0B78105E"/>
    <w:rsid w:val="0B7D55A3"/>
    <w:rsid w:val="0B7E0D69"/>
    <w:rsid w:val="0B7F426C"/>
    <w:rsid w:val="0B80646A"/>
    <w:rsid w:val="0B8157E6"/>
    <w:rsid w:val="0B82550B"/>
    <w:rsid w:val="0B883877"/>
    <w:rsid w:val="0B8B44B9"/>
    <w:rsid w:val="0B914186"/>
    <w:rsid w:val="0B942F0D"/>
    <w:rsid w:val="0B966410"/>
    <w:rsid w:val="0B987394"/>
    <w:rsid w:val="0B9A7A1D"/>
    <w:rsid w:val="0BA24760"/>
    <w:rsid w:val="0BA27CA4"/>
    <w:rsid w:val="0BA50C29"/>
    <w:rsid w:val="0BA67416"/>
    <w:rsid w:val="0BA81BAD"/>
    <w:rsid w:val="0BAB4DCA"/>
    <w:rsid w:val="0BAD6035"/>
    <w:rsid w:val="0BAE3AB7"/>
    <w:rsid w:val="0BB102BE"/>
    <w:rsid w:val="0BB73AA3"/>
    <w:rsid w:val="0BB9314C"/>
    <w:rsid w:val="0BBD6A75"/>
    <w:rsid w:val="0BC97B63"/>
    <w:rsid w:val="0BCA55E5"/>
    <w:rsid w:val="0BCE1DED"/>
    <w:rsid w:val="0BCF1A6D"/>
    <w:rsid w:val="0BD33CF6"/>
    <w:rsid w:val="0BD4605A"/>
    <w:rsid w:val="0BD64C7B"/>
    <w:rsid w:val="0BD740CF"/>
    <w:rsid w:val="0BD76E79"/>
    <w:rsid w:val="0BD95C00"/>
    <w:rsid w:val="0BDC6B84"/>
    <w:rsid w:val="0BDD0D82"/>
    <w:rsid w:val="0BE34A57"/>
    <w:rsid w:val="0BE92617"/>
    <w:rsid w:val="0BE95E9A"/>
    <w:rsid w:val="0BEA391B"/>
    <w:rsid w:val="0BEB139D"/>
    <w:rsid w:val="0BEC359B"/>
    <w:rsid w:val="0BEE6A9E"/>
    <w:rsid w:val="0BF17A23"/>
    <w:rsid w:val="0BF254A5"/>
    <w:rsid w:val="0BF63EAB"/>
    <w:rsid w:val="0BF7192C"/>
    <w:rsid w:val="0BF751B0"/>
    <w:rsid w:val="0BFA6134"/>
    <w:rsid w:val="0BFF137E"/>
    <w:rsid w:val="0BFF569C"/>
    <w:rsid w:val="0C005ABF"/>
    <w:rsid w:val="0C087501"/>
    <w:rsid w:val="0C105208"/>
    <w:rsid w:val="0C11515F"/>
    <w:rsid w:val="0C13125D"/>
    <w:rsid w:val="0C157FE3"/>
    <w:rsid w:val="0C180F68"/>
    <w:rsid w:val="0C183166"/>
    <w:rsid w:val="0C1B40EA"/>
    <w:rsid w:val="0C1D1389"/>
    <w:rsid w:val="0C1E7DBD"/>
    <w:rsid w:val="0C200572"/>
    <w:rsid w:val="0C206374"/>
    <w:rsid w:val="0C2314F7"/>
    <w:rsid w:val="0C281202"/>
    <w:rsid w:val="0C2B2187"/>
    <w:rsid w:val="0C2D568A"/>
    <w:rsid w:val="0C30660E"/>
    <w:rsid w:val="0C38149C"/>
    <w:rsid w:val="0C3E33A6"/>
    <w:rsid w:val="0C3F0E27"/>
    <w:rsid w:val="0C410AA7"/>
    <w:rsid w:val="0C421DAC"/>
    <w:rsid w:val="0C426528"/>
    <w:rsid w:val="0C441A2C"/>
    <w:rsid w:val="0C464F2F"/>
    <w:rsid w:val="0C4760BB"/>
    <w:rsid w:val="0C4B22F8"/>
    <w:rsid w:val="0C514DDC"/>
    <w:rsid w:val="0C541CC6"/>
    <w:rsid w:val="0C572C4B"/>
    <w:rsid w:val="0C583F4F"/>
    <w:rsid w:val="0C5A7452"/>
    <w:rsid w:val="0C5F5E31"/>
    <w:rsid w:val="0C610FDC"/>
    <w:rsid w:val="0C663265"/>
    <w:rsid w:val="0C664B78"/>
    <w:rsid w:val="0C673A60"/>
    <w:rsid w:val="0C695551"/>
    <w:rsid w:val="0C747BE1"/>
    <w:rsid w:val="0C794484"/>
    <w:rsid w:val="0C7C0C8C"/>
    <w:rsid w:val="0C7F1C11"/>
    <w:rsid w:val="0C8748EC"/>
    <w:rsid w:val="0C8D3125"/>
    <w:rsid w:val="0C8D69A8"/>
    <w:rsid w:val="0C9153AE"/>
    <w:rsid w:val="0C942AAF"/>
    <w:rsid w:val="0C9462C4"/>
    <w:rsid w:val="0C9927BA"/>
    <w:rsid w:val="0C9A023C"/>
    <w:rsid w:val="0C9B5CBE"/>
    <w:rsid w:val="0C9C373F"/>
    <w:rsid w:val="0C9E0E40"/>
    <w:rsid w:val="0CA04344"/>
    <w:rsid w:val="0CA27847"/>
    <w:rsid w:val="0CAC0156"/>
    <w:rsid w:val="0CAE3659"/>
    <w:rsid w:val="0CBC03F1"/>
    <w:rsid w:val="0CC06DF7"/>
    <w:rsid w:val="0CC335FF"/>
    <w:rsid w:val="0CC5327E"/>
    <w:rsid w:val="0CC76782"/>
    <w:rsid w:val="0CCC48E0"/>
    <w:rsid w:val="0CD957A2"/>
    <w:rsid w:val="0CE20630"/>
    <w:rsid w:val="0CE360B2"/>
    <w:rsid w:val="0CE67036"/>
    <w:rsid w:val="0CE801A6"/>
    <w:rsid w:val="0CE8253A"/>
    <w:rsid w:val="0CEA0E58"/>
    <w:rsid w:val="0CED022C"/>
    <w:rsid w:val="0CEE7CC6"/>
    <w:rsid w:val="0CF208CB"/>
    <w:rsid w:val="0CF31BCF"/>
    <w:rsid w:val="0CF5184F"/>
    <w:rsid w:val="0CF827D4"/>
    <w:rsid w:val="0CF93AD9"/>
    <w:rsid w:val="0CFB6FDC"/>
    <w:rsid w:val="0CFF59E2"/>
    <w:rsid w:val="0D0230E3"/>
    <w:rsid w:val="0D027F3E"/>
    <w:rsid w:val="0D0365E6"/>
    <w:rsid w:val="0D040760"/>
    <w:rsid w:val="0D044068"/>
    <w:rsid w:val="0D0578EB"/>
    <w:rsid w:val="0D06536D"/>
    <w:rsid w:val="0D0D2779"/>
    <w:rsid w:val="0D0D7645"/>
    <w:rsid w:val="0D12337E"/>
    <w:rsid w:val="0D130DFF"/>
    <w:rsid w:val="0D19658C"/>
    <w:rsid w:val="0D1A620C"/>
    <w:rsid w:val="0D1D7935"/>
    <w:rsid w:val="0D223D2F"/>
    <w:rsid w:val="0D25459D"/>
    <w:rsid w:val="0D292FA3"/>
    <w:rsid w:val="0D2C5A4F"/>
    <w:rsid w:val="0D2D19A9"/>
    <w:rsid w:val="0D3061B1"/>
    <w:rsid w:val="0D307FF1"/>
    <w:rsid w:val="0D3D54C7"/>
    <w:rsid w:val="0D3F09CA"/>
    <w:rsid w:val="0D3F4664"/>
    <w:rsid w:val="0D447EB9"/>
    <w:rsid w:val="0D460355"/>
    <w:rsid w:val="0D564D5C"/>
    <w:rsid w:val="0D576071"/>
    <w:rsid w:val="0D5A4DF7"/>
    <w:rsid w:val="0D662E08"/>
    <w:rsid w:val="0D66668B"/>
    <w:rsid w:val="0D67410D"/>
    <w:rsid w:val="0D693D8C"/>
    <w:rsid w:val="0D6A3EDB"/>
    <w:rsid w:val="0D70010A"/>
    <w:rsid w:val="0D73211D"/>
    <w:rsid w:val="0D7743A7"/>
    <w:rsid w:val="0D7A1104"/>
    <w:rsid w:val="0D7C082F"/>
    <w:rsid w:val="0D7D2A2D"/>
    <w:rsid w:val="0D807235"/>
    <w:rsid w:val="0D814CB6"/>
    <w:rsid w:val="0D834936"/>
    <w:rsid w:val="0D881F3F"/>
    <w:rsid w:val="0D8920C3"/>
    <w:rsid w:val="0D8C50BC"/>
    <w:rsid w:val="0D910C60"/>
    <w:rsid w:val="0D914F51"/>
    <w:rsid w:val="0D9A7DDF"/>
    <w:rsid w:val="0DA46170"/>
    <w:rsid w:val="0DAC6DFF"/>
    <w:rsid w:val="0DB17A04"/>
    <w:rsid w:val="0DB60772"/>
    <w:rsid w:val="0DB7190D"/>
    <w:rsid w:val="0DB85821"/>
    <w:rsid w:val="0DBD709A"/>
    <w:rsid w:val="0DBF259D"/>
    <w:rsid w:val="0DBF25EE"/>
    <w:rsid w:val="0DC331A1"/>
    <w:rsid w:val="0DC82EAC"/>
    <w:rsid w:val="0DCB05AE"/>
    <w:rsid w:val="0DCB3E31"/>
    <w:rsid w:val="0DD359BA"/>
    <w:rsid w:val="0DD643C0"/>
    <w:rsid w:val="0DD71E42"/>
    <w:rsid w:val="0DD856C5"/>
    <w:rsid w:val="0DDF2AD2"/>
    <w:rsid w:val="0DE12751"/>
    <w:rsid w:val="0DE4788A"/>
    <w:rsid w:val="0DE66BD9"/>
    <w:rsid w:val="0DEC0AE2"/>
    <w:rsid w:val="0DEC6564"/>
    <w:rsid w:val="0DED1DE7"/>
    <w:rsid w:val="0DEF37FE"/>
    <w:rsid w:val="0DFD2082"/>
    <w:rsid w:val="0E010A88"/>
    <w:rsid w:val="0E080413"/>
    <w:rsid w:val="0E0C489A"/>
    <w:rsid w:val="0E0D231C"/>
    <w:rsid w:val="0E0F581F"/>
    <w:rsid w:val="0E14552A"/>
    <w:rsid w:val="0E1806AD"/>
    <w:rsid w:val="0E193301"/>
    <w:rsid w:val="0E2230B3"/>
    <w:rsid w:val="0E2444C0"/>
    <w:rsid w:val="0E2B18CC"/>
    <w:rsid w:val="0E3015D7"/>
    <w:rsid w:val="0E336CD8"/>
    <w:rsid w:val="0E355A5F"/>
    <w:rsid w:val="0E394465"/>
    <w:rsid w:val="0E3C04AA"/>
    <w:rsid w:val="0E3C75E8"/>
    <w:rsid w:val="0E413A70"/>
    <w:rsid w:val="0E4214F1"/>
    <w:rsid w:val="0E452476"/>
    <w:rsid w:val="0E455347"/>
    <w:rsid w:val="0E455CF9"/>
    <w:rsid w:val="0E460F3E"/>
    <w:rsid w:val="0E4833FA"/>
    <w:rsid w:val="0E490E7C"/>
    <w:rsid w:val="0E4E5304"/>
    <w:rsid w:val="0E552710"/>
    <w:rsid w:val="0E575C13"/>
    <w:rsid w:val="0E5B241B"/>
    <w:rsid w:val="0E5B5064"/>
    <w:rsid w:val="0E5E5CCD"/>
    <w:rsid w:val="0E627828"/>
    <w:rsid w:val="0E66622E"/>
    <w:rsid w:val="0E6E363A"/>
    <w:rsid w:val="0E722040"/>
    <w:rsid w:val="0E7516AA"/>
    <w:rsid w:val="0E7B501C"/>
    <w:rsid w:val="0E7F1356"/>
    <w:rsid w:val="0E876762"/>
    <w:rsid w:val="0E8A2F6A"/>
    <w:rsid w:val="0E8B5169"/>
    <w:rsid w:val="0E8C2BEA"/>
    <w:rsid w:val="0E8D066C"/>
    <w:rsid w:val="0E8F4FB9"/>
    <w:rsid w:val="0E907072"/>
    <w:rsid w:val="0E92739E"/>
    <w:rsid w:val="0E934903"/>
    <w:rsid w:val="0E94387A"/>
    <w:rsid w:val="0E972280"/>
    <w:rsid w:val="0E995783"/>
    <w:rsid w:val="0E9B5403"/>
    <w:rsid w:val="0E9D4189"/>
    <w:rsid w:val="0E9F3E09"/>
    <w:rsid w:val="0EA20611"/>
    <w:rsid w:val="0EAC08FD"/>
    <w:rsid w:val="0EAE6622"/>
    <w:rsid w:val="0EB43DAF"/>
    <w:rsid w:val="0EB46C44"/>
    <w:rsid w:val="0EBE68BC"/>
    <w:rsid w:val="0EC03861"/>
    <w:rsid w:val="0EC31D58"/>
    <w:rsid w:val="0EC904D1"/>
    <w:rsid w:val="0ED158DD"/>
    <w:rsid w:val="0ED777E6"/>
    <w:rsid w:val="0EDC43A3"/>
    <w:rsid w:val="0EDD1CCB"/>
    <w:rsid w:val="0EE000F6"/>
    <w:rsid w:val="0EE05EF8"/>
    <w:rsid w:val="0EE61FFF"/>
    <w:rsid w:val="0EEA0A05"/>
    <w:rsid w:val="0EF0290F"/>
    <w:rsid w:val="0EF02B48"/>
    <w:rsid w:val="0EF33893"/>
    <w:rsid w:val="0EF91020"/>
    <w:rsid w:val="0EFF5127"/>
    <w:rsid w:val="0F0373B1"/>
    <w:rsid w:val="0F083839"/>
    <w:rsid w:val="0F0B0F3A"/>
    <w:rsid w:val="0F0D7CC0"/>
    <w:rsid w:val="0F100C45"/>
    <w:rsid w:val="0F133DC8"/>
    <w:rsid w:val="0F14764B"/>
    <w:rsid w:val="0F1572CB"/>
    <w:rsid w:val="0F1605D0"/>
    <w:rsid w:val="0F1727CE"/>
    <w:rsid w:val="0F1802A8"/>
    <w:rsid w:val="0F191555"/>
    <w:rsid w:val="0F1C24D9"/>
    <w:rsid w:val="0F1D46D8"/>
    <w:rsid w:val="0F1F7BDB"/>
    <w:rsid w:val="0F2130DE"/>
    <w:rsid w:val="0F2358B9"/>
    <w:rsid w:val="0F255367"/>
    <w:rsid w:val="0F2862EC"/>
    <w:rsid w:val="0F2D2774"/>
    <w:rsid w:val="0F2E01F5"/>
    <w:rsid w:val="0F2F36F8"/>
    <w:rsid w:val="0F370B05"/>
    <w:rsid w:val="0F3E4653"/>
    <w:rsid w:val="0F427144"/>
    <w:rsid w:val="0F430FD4"/>
    <w:rsid w:val="0F440DF3"/>
    <w:rsid w:val="0F4B77A5"/>
    <w:rsid w:val="0F4F1A2F"/>
    <w:rsid w:val="0F542633"/>
    <w:rsid w:val="0F576E3B"/>
    <w:rsid w:val="0F59233E"/>
    <w:rsid w:val="0F5A5835"/>
    <w:rsid w:val="0F5A7DC0"/>
    <w:rsid w:val="0F5B5841"/>
    <w:rsid w:val="0F5E2F43"/>
    <w:rsid w:val="0F5E3297"/>
    <w:rsid w:val="0F5F4247"/>
    <w:rsid w:val="0F5F6446"/>
    <w:rsid w:val="0F601CC9"/>
    <w:rsid w:val="0F606090"/>
    <w:rsid w:val="0F6273CA"/>
    <w:rsid w:val="0F656151"/>
    <w:rsid w:val="0F665DD1"/>
    <w:rsid w:val="0F696D55"/>
    <w:rsid w:val="0F6A6B8F"/>
    <w:rsid w:val="0F6C7CDA"/>
    <w:rsid w:val="0F6F0AD3"/>
    <w:rsid w:val="0F732EE8"/>
    <w:rsid w:val="0F74096A"/>
    <w:rsid w:val="0F763231"/>
    <w:rsid w:val="0F7718EE"/>
    <w:rsid w:val="0F77627B"/>
    <w:rsid w:val="0F78156E"/>
    <w:rsid w:val="0F7A2873"/>
    <w:rsid w:val="0F7A6032"/>
    <w:rsid w:val="0F8021FE"/>
    <w:rsid w:val="0F815B3A"/>
    <w:rsid w:val="0F817C7F"/>
    <w:rsid w:val="0F825701"/>
    <w:rsid w:val="0F833182"/>
    <w:rsid w:val="0F864107"/>
    <w:rsid w:val="0F891808"/>
    <w:rsid w:val="0F89508C"/>
    <w:rsid w:val="0F8A662F"/>
    <w:rsid w:val="0F8E1513"/>
    <w:rsid w:val="0F8F00B0"/>
    <w:rsid w:val="0F8F1193"/>
    <w:rsid w:val="0F9330E8"/>
    <w:rsid w:val="0F966920"/>
    <w:rsid w:val="0F9743A1"/>
    <w:rsid w:val="0F995326"/>
    <w:rsid w:val="0F9F231C"/>
    <w:rsid w:val="0FA4706B"/>
    <w:rsid w:val="0FA97B3F"/>
    <w:rsid w:val="0FAA55C0"/>
    <w:rsid w:val="0FAC0AC3"/>
    <w:rsid w:val="0FB02D4D"/>
    <w:rsid w:val="0FB07EA3"/>
    <w:rsid w:val="0FB64C56"/>
    <w:rsid w:val="0FB97DD9"/>
    <w:rsid w:val="0FBF6A20"/>
    <w:rsid w:val="0FC046F5"/>
    <w:rsid w:val="0FC22C67"/>
    <w:rsid w:val="0FC57D85"/>
    <w:rsid w:val="0FC84B70"/>
    <w:rsid w:val="0FCB3DF0"/>
    <w:rsid w:val="0FCE0606"/>
    <w:rsid w:val="0FCE0971"/>
    <w:rsid w:val="0FCE0B27"/>
    <w:rsid w:val="0FCE16D6"/>
    <w:rsid w:val="0FD53E86"/>
    <w:rsid w:val="0FD77389"/>
    <w:rsid w:val="0FD84E0B"/>
    <w:rsid w:val="0FD9288C"/>
    <w:rsid w:val="0FDD4B16"/>
    <w:rsid w:val="0FDE6D14"/>
    <w:rsid w:val="0FE1351C"/>
    <w:rsid w:val="0FE1571A"/>
    <w:rsid w:val="0FE36A1F"/>
    <w:rsid w:val="0FE36B89"/>
    <w:rsid w:val="0FE708DB"/>
    <w:rsid w:val="0FE75425"/>
    <w:rsid w:val="0FEB3DA7"/>
    <w:rsid w:val="0FEB602A"/>
    <w:rsid w:val="0FF07438"/>
    <w:rsid w:val="0FF259B5"/>
    <w:rsid w:val="0FF36CB9"/>
    <w:rsid w:val="0FF67C3E"/>
    <w:rsid w:val="0FF71E3C"/>
    <w:rsid w:val="0FFC1B47"/>
    <w:rsid w:val="0FFF2ACC"/>
    <w:rsid w:val="100C1DE2"/>
    <w:rsid w:val="101F0E02"/>
    <w:rsid w:val="10231A07"/>
    <w:rsid w:val="102443D0"/>
    <w:rsid w:val="1026620F"/>
    <w:rsid w:val="1027040D"/>
    <w:rsid w:val="102C0118"/>
    <w:rsid w:val="102E2BB5"/>
    <w:rsid w:val="103764A9"/>
    <w:rsid w:val="103A4EAF"/>
    <w:rsid w:val="103E0F42"/>
    <w:rsid w:val="103F1337"/>
    <w:rsid w:val="1041305A"/>
    <w:rsid w:val="10445171"/>
    <w:rsid w:val="104457BF"/>
    <w:rsid w:val="104579BD"/>
    <w:rsid w:val="1049304F"/>
    <w:rsid w:val="104C4DC9"/>
    <w:rsid w:val="105135C7"/>
    <w:rsid w:val="105300C1"/>
    <w:rsid w:val="105534DB"/>
    <w:rsid w:val="105A40DF"/>
    <w:rsid w:val="105B1B61"/>
    <w:rsid w:val="10607CBB"/>
    <w:rsid w:val="106172ED"/>
    <w:rsid w:val="10663775"/>
    <w:rsid w:val="1074050C"/>
    <w:rsid w:val="107A2416"/>
    <w:rsid w:val="107D3EC8"/>
    <w:rsid w:val="107F2A45"/>
    <w:rsid w:val="107F689D"/>
    <w:rsid w:val="107F7C4C"/>
    <w:rsid w:val="10817822"/>
    <w:rsid w:val="10863CAA"/>
    <w:rsid w:val="108C5AAE"/>
    <w:rsid w:val="108F23BB"/>
    <w:rsid w:val="10930DC1"/>
    <w:rsid w:val="10950A41"/>
    <w:rsid w:val="10A100D7"/>
    <w:rsid w:val="10AC0EB3"/>
    <w:rsid w:val="10AD283F"/>
    <w:rsid w:val="10B35A73"/>
    <w:rsid w:val="10B74479"/>
    <w:rsid w:val="10B9797C"/>
    <w:rsid w:val="10BA31FF"/>
    <w:rsid w:val="10BA53FD"/>
    <w:rsid w:val="10C07307"/>
    <w:rsid w:val="10C2280A"/>
    <w:rsid w:val="10C57012"/>
    <w:rsid w:val="10C72515"/>
    <w:rsid w:val="10CA658F"/>
    <w:rsid w:val="10CC699D"/>
    <w:rsid w:val="10CD259F"/>
    <w:rsid w:val="10D12E24"/>
    <w:rsid w:val="10D727AF"/>
    <w:rsid w:val="10D774B1"/>
    <w:rsid w:val="10DB11B5"/>
    <w:rsid w:val="10E20B40"/>
    <w:rsid w:val="10E24B92"/>
    <w:rsid w:val="10E365C2"/>
    <w:rsid w:val="10E44043"/>
    <w:rsid w:val="10E51AC5"/>
    <w:rsid w:val="10E55348"/>
    <w:rsid w:val="10E7084B"/>
    <w:rsid w:val="10E9492B"/>
    <w:rsid w:val="10EA17D0"/>
    <w:rsid w:val="10EA5F4D"/>
    <w:rsid w:val="10ED4953"/>
    <w:rsid w:val="10EE4388"/>
    <w:rsid w:val="10F13359"/>
    <w:rsid w:val="10F3685C"/>
    <w:rsid w:val="10F86567"/>
    <w:rsid w:val="10FA61E7"/>
    <w:rsid w:val="11000F55"/>
    <w:rsid w:val="110113F5"/>
    <w:rsid w:val="11021075"/>
    <w:rsid w:val="1102538C"/>
    <w:rsid w:val="1105322F"/>
    <w:rsid w:val="11057DFB"/>
    <w:rsid w:val="110A1D05"/>
    <w:rsid w:val="110C1984"/>
    <w:rsid w:val="110D7406"/>
    <w:rsid w:val="11173599"/>
    <w:rsid w:val="11196A9C"/>
    <w:rsid w:val="111C730B"/>
    <w:rsid w:val="111C7A20"/>
    <w:rsid w:val="111E5122"/>
    <w:rsid w:val="1124702B"/>
    <w:rsid w:val="112934B3"/>
    <w:rsid w:val="112C7CBB"/>
    <w:rsid w:val="113E3458"/>
    <w:rsid w:val="113E48EF"/>
    <w:rsid w:val="1140695B"/>
    <w:rsid w:val="114762E6"/>
    <w:rsid w:val="114854F1"/>
    <w:rsid w:val="11494223"/>
    <w:rsid w:val="114A2AEE"/>
    <w:rsid w:val="114A5C90"/>
    <w:rsid w:val="11527EFA"/>
    <w:rsid w:val="1153597C"/>
    <w:rsid w:val="11566901"/>
    <w:rsid w:val="11576580"/>
    <w:rsid w:val="115958E8"/>
    <w:rsid w:val="115D048A"/>
    <w:rsid w:val="115E178F"/>
    <w:rsid w:val="1160654C"/>
    <w:rsid w:val="116B3023"/>
    <w:rsid w:val="116C67E6"/>
    <w:rsid w:val="116D6526"/>
    <w:rsid w:val="116D7D5F"/>
    <w:rsid w:val="1173262D"/>
    <w:rsid w:val="11735EB1"/>
    <w:rsid w:val="117901BD"/>
    <w:rsid w:val="117B22D4"/>
    <w:rsid w:val="117B32BD"/>
    <w:rsid w:val="117F1CC3"/>
    <w:rsid w:val="118B5AD6"/>
    <w:rsid w:val="119F3673"/>
    <w:rsid w:val="119F5E84"/>
    <w:rsid w:val="11A021F8"/>
    <w:rsid w:val="11A50FAD"/>
    <w:rsid w:val="11A54101"/>
    <w:rsid w:val="11A92B07"/>
    <w:rsid w:val="11AB188E"/>
    <w:rsid w:val="11AD4D91"/>
    <w:rsid w:val="11AF4817"/>
    <w:rsid w:val="11B05D16"/>
    <w:rsid w:val="11B21219"/>
    <w:rsid w:val="11B5219D"/>
    <w:rsid w:val="11B8789F"/>
    <w:rsid w:val="11C314B3"/>
    <w:rsid w:val="11C46F35"/>
    <w:rsid w:val="11C90E3E"/>
    <w:rsid w:val="11C955BB"/>
    <w:rsid w:val="11CA3DDF"/>
    <w:rsid w:val="11CA68BF"/>
    <w:rsid w:val="11CC0BDA"/>
    <w:rsid w:val="11CE52C6"/>
    <w:rsid w:val="11CF2D47"/>
    <w:rsid w:val="11D129C7"/>
    <w:rsid w:val="11D20449"/>
    <w:rsid w:val="11D23CCC"/>
    <w:rsid w:val="11D85BD5"/>
    <w:rsid w:val="11D87DD3"/>
    <w:rsid w:val="11DB0D58"/>
    <w:rsid w:val="11DC67DA"/>
    <w:rsid w:val="11E319E8"/>
    <w:rsid w:val="11E51668"/>
    <w:rsid w:val="11EC4876"/>
    <w:rsid w:val="11EF57FA"/>
    <w:rsid w:val="11F013EE"/>
    <w:rsid w:val="11F43E80"/>
    <w:rsid w:val="11F55185"/>
    <w:rsid w:val="11F8610A"/>
    <w:rsid w:val="11FB1D36"/>
    <w:rsid w:val="12080923"/>
    <w:rsid w:val="120D282C"/>
    <w:rsid w:val="121421B7"/>
    <w:rsid w:val="12191EC2"/>
    <w:rsid w:val="121F0548"/>
    <w:rsid w:val="121F3DCB"/>
    <w:rsid w:val="1220184D"/>
    <w:rsid w:val="122172CE"/>
    <w:rsid w:val="12236F4E"/>
    <w:rsid w:val="12280E57"/>
    <w:rsid w:val="122D0B62"/>
    <w:rsid w:val="123371E8"/>
    <w:rsid w:val="12371472"/>
    <w:rsid w:val="12375BEF"/>
    <w:rsid w:val="123A6C55"/>
    <w:rsid w:val="124064FE"/>
    <w:rsid w:val="12411D81"/>
    <w:rsid w:val="12441687"/>
    <w:rsid w:val="12444F04"/>
    <w:rsid w:val="124F3295"/>
    <w:rsid w:val="12500D17"/>
    <w:rsid w:val="12550A22"/>
    <w:rsid w:val="12573F56"/>
    <w:rsid w:val="125B292B"/>
    <w:rsid w:val="125D05FA"/>
    <w:rsid w:val="12627D38"/>
    <w:rsid w:val="126343B4"/>
    <w:rsid w:val="126A5144"/>
    <w:rsid w:val="126B2BC5"/>
    <w:rsid w:val="12714ACF"/>
    <w:rsid w:val="12750F57"/>
    <w:rsid w:val="127647DA"/>
    <w:rsid w:val="12802B6B"/>
    <w:rsid w:val="128072E8"/>
    <w:rsid w:val="128227EB"/>
    <w:rsid w:val="1282606E"/>
    <w:rsid w:val="1285376F"/>
    <w:rsid w:val="128724F6"/>
    <w:rsid w:val="128A347A"/>
    <w:rsid w:val="128C30FA"/>
    <w:rsid w:val="12920887"/>
    <w:rsid w:val="1295728D"/>
    <w:rsid w:val="12971E98"/>
    <w:rsid w:val="1298498E"/>
    <w:rsid w:val="1299033E"/>
    <w:rsid w:val="129B5913"/>
    <w:rsid w:val="12A32D1F"/>
    <w:rsid w:val="12A44024"/>
    <w:rsid w:val="12AC1431"/>
    <w:rsid w:val="12AE4934"/>
    <w:rsid w:val="12AF7E37"/>
    <w:rsid w:val="12B20DBB"/>
    <w:rsid w:val="12B25538"/>
    <w:rsid w:val="12B26A5D"/>
    <w:rsid w:val="12BB03C6"/>
    <w:rsid w:val="12BC5E48"/>
    <w:rsid w:val="12C022CF"/>
    <w:rsid w:val="12C17D51"/>
    <w:rsid w:val="12CA6462"/>
    <w:rsid w:val="12CB3EE4"/>
    <w:rsid w:val="12D312F0"/>
    <w:rsid w:val="12D547F3"/>
    <w:rsid w:val="12DE6E73"/>
    <w:rsid w:val="12DF0227"/>
    <w:rsid w:val="12E00606"/>
    <w:rsid w:val="12E51F30"/>
    <w:rsid w:val="12E5288F"/>
    <w:rsid w:val="12E65D92"/>
    <w:rsid w:val="12EA4799"/>
    <w:rsid w:val="12EE12AA"/>
    <w:rsid w:val="12F14123"/>
    <w:rsid w:val="12F21BA5"/>
    <w:rsid w:val="12F627A9"/>
    <w:rsid w:val="12F83AAE"/>
    <w:rsid w:val="12FA6FB1"/>
    <w:rsid w:val="12FB4A33"/>
    <w:rsid w:val="12FB4D13"/>
    <w:rsid w:val="1302191C"/>
    <w:rsid w:val="13052DC4"/>
    <w:rsid w:val="130970C4"/>
    <w:rsid w:val="130A724C"/>
    <w:rsid w:val="130D01D0"/>
    <w:rsid w:val="13170AE0"/>
    <w:rsid w:val="131A358D"/>
    <w:rsid w:val="131C7166"/>
    <w:rsid w:val="131E2669"/>
    <w:rsid w:val="131F396E"/>
    <w:rsid w:val="132248F2"/>
    <w:rsid w:val="13251FF4"/>
    <w:rsid w:val="132C5202"/>
    <w:rsid w:val="132F4724"/>
    <w:rsid w:val="13314543"/>
    <w:rsid w:val="13394518"/>
    <w:rsid w:val="133C42A7"/>
    <w:rsid w:val="133F6421"/>
    <w:rsid w:val="13433097"/>
    <w:rsid w:val="1344612C"/>
    <w:rsid w:val="1345619B"/>
    <w:rsid w:val="134B7D96"/>
    <w:rsid w:val="134E6A3B"/>
    <w:rsid w:val="134F44BD"/>
    <w:rsid w:val="13525EE0"/>
    <w:rsid w:val="13527640"/>
    <w:rsid w:val="13545F18"/>
    <w:rsid w:val="13581549"/>
    <w:rsid w:val="135D59D1"/>
    <w:rsid w:val="136043D7"/>
    <w:rsid w:val="13692AE8"/>
    <w:rsid w:val="136C01EA"/>
    <w:rsid w:val="136C3A6D"/>
    <w:rsid w:val="13714672"/>
    <w:rsid w:val="137338B8"/>
    <w:rsid w:val="137455F6"/>
    <w:rsid w:val="137633A8"/>
    <w:rsid w:val="13781A7E"/>
    <w:rsid w:val="137C6286"/>
    <w:rsid w:val="137D3D07"/>
    <w:rsid w:val="137D5F06"/>
    <w:rsid w:val="1381018F"/>
    <w:rsid w:val="13876815"/>
    <w:rsid w:val="138D071E"/>
    <w:rsid w:val="13920429"/>
    <w:rsid w:val="139231D1"/>
    <w:rsid w:val="1398366B"/>
    <w:rsid w:val="13987F9F"/>
    <w:rsid w:val="139B20B6"/>
    <w:rsid w:val="139C2B54"/>
    <w:rsid w:val="13A12C42"/>
    <w:rsid w:val="13A66423"/>
    <w:rsid w:val="13A670CA"/>
    <w:rsid w:val="13A730B3"/>
    <w:rsid w:val="13A825CD"/>
    <w:rsid w:val="13B363E0"/>
    <w:rsid w:val="13B43E61"/>
    <w:rsid w:val="13B576E5"/>
    <w:rsid w:val="13B67364"/>
    <w:rsid w:val="13BC6EF1"/>
    <w:rsid w:val="13BF5A76"/>
    <w:rsid w:val="13D11213"/>
    <w:rsid w:val="13D26C95"/>
    <w:rsid w:val="13D80B9E"/>
    <w:rsid w:val="13D84582"/>
    <w:rsid w:val="13DA081E"/>
    <w:rsid w:val="13DF0529"/>
    <w:rsid w:val="13E05FAA"/>
    <w:rsid w:val="13E36DF3"/>
    <w:rsid w:val="13E36F2F"/>
    <w:rsid w:val="13E620B2"/>
    <w:rsid w:val="13E833B7"/>
    <w:rsid w:val="13EA0AB8"/>
    <w:rsid w:val="13EE74BE"/>
    <w:rsid w:val="13EF7DF0"/>
    <w:rsid w:val="13F516F2"/>
    <w:rsid w:val="13FE555A"/>
    <w:rsid w:val="13FF5366"/>
    <w:rsid w:val="140838EB"/>
    <w:rsid w:val="140E1078"/>
    <w:rsid w:val="14100781"/>
    <w:rsid w:val="141072A3"/>
    <w:rsid w:val="14116779"/>
    <w:rsid w:val="14131C7C"/>
    <w:rsid w:val="14150A03"/>
    <w:rsid w:val="14197409"/>
    <w:rsid w:val="141A7089"/>
    <w:rsid w:val="141C038E"/>
    <w:rsid w:val="141F1312"/>
    <w:rsid w:val="141F3896"/>
    <w:rsid w:val="14206D94"/>
    <w:rsid w:val="142A18A2"/>
    <w:rsid w:val="142C4DA5"/>
    <w:rsid w:val="142D3EF2"/>
    <w:rsid w:val="142E02A8"/>
    <w:rsid w:val="142E1B4C"/>
    <w:rsid w:val="142F15AD"/>
    <w:rsid w:val="1431122C"/>
    <w:rsid w:val="14364968"/>
    <w:rsid w:val="143833F2"/>
    <w:rsid w:val="1438443B"/>
    <w:rsid w:val="143B01BD"/>
    <w:rsid w:val="143E0542"/>
    <w:rsid w:val="143F1847"/>
    <w:rsid w:val="1444244B"/>
    <w:rsid w:val="144515F7"/>
    <w:rsid w:val="14480E52"/>
    <w:rsid w:val="14494355"/>
    <w:rsid w:val="144C52D9"/>
    <w:rsid w:val="144D0B5D"/>
    <w:rsid w:val="144E07DC"/>
    <w:rsid w:val="145B0F39"/>
    <w:rsid w:val="145D0DF7"/>
    <w:rsid w:val="145F42FA"/>
    <w:rsid w:val="14601D7C"/>
    <w:rsid w:val="14640782"/>
    <w:rsid w:val="14687188"/>
    <w:rsid w:val="14691B4B"/>
    <w:rsid w:val="146A2CD4"/>
    <w:rsid w:val="146D1135"/>
    <w:rsid w:val="147719A1"/>
    <w:rsid w:val="14794EA4"/>
    <w:rsid w:val="14795FC7"/>
    <w:rsid w:val="147A2925"/>
    <w:rsid w:val="147A63A4"/>
    <w:rsid w:val="147B03A7"/>
    <w:rsid w:val="147C5E29"/>
    <w:rsid w:val="147E4BAF"/>
    <w:rsid w:val="147F6DAD"/>
    <w:rsid w:val="14815B34"/>
    <w:rsid w:val="14827D32"/>
    <w:rsid w:val="14877FF9"/>
    <w:rsid w:val="148854BE"/>
    <w:rsid w:val="148901CC"/>
    <w:rsid w:val="148B0641"/>
    <w:rsid w:val="149434CF"/>
    <w:rsid w:val="14974454"/>
    <w:rsid w:val="149B08DC"/>
    <w:rsid w:val="149C635D"/>
    <w:rsid w:val="149D3DDF"/>
    <w:rsid w:val="149E0ABD"/>
    <w:rsid w:val="149F50E4"/>
    <w:rsid w:val="14A127E5"/>
    <w:rsid w:val="14A21CD2"/>
    <w:rsid w:val="14A245E5"/>
    <w:rsid w:val="14A26068"/>
    <w:rsid w:val="14A35CE8"/>
    <w:rsid w:val="14A859F3"/>
    <w:rsid w:val="14AE4079"/>
    <w:rsid w:val="14AE45AC"/>
    <w:rsid w:val="14B14FFE"/>
    <w:rsid w:val="14BF5618"/>
    <w:rsid w:val="14C64FA3"/>
    <w:rsid w:val="14C804A6"/>
    <w:rsid w:val="14C95F28"/>
    <w:rsid w:val="14CB0968"/>
    <w:rsid w:val="14CE3B89"/>
    <w:rsid w:val="14D26837"/>
    <w:rsid w:val="14D72A6E"/>
    <w:rsid w:val="14DD044C"/>
    <w:rsid w:val="14E21050"/>
    <w:rsid w:val="14E36AD2"/>
    <w:rsid w:val="14E44445"/>
    <w:rsid w:val="14E70D5B"/>
    <w:rsid w:val="14E82F59"/>
    <w:rsid w:val="14EA645D"/>
    <w:rsid w:val="14EB7761"/>
    <w:rsid w:val="14EC73E1"/>
    <w:rsid w:val="14ED4E63"/>
    <w:rsid w:val="14F05B14"/>
    <w:rsid w:val="14F1166B"/>
    <w:rsid w:val="14F24B6E"/>
    <w:rsid w:val="14F63574"/>
    <w:rsid w:val="14FE762F"/>
    <w:rsid w:val="15023B03"/>
    <w:rsid w:val="15027387"/>
    <w:rsid w:val="150F669C"/>
    <w:rsid w:val="15115235"/>
    <w:rsid w:val="151267AE"/>
    <w:rsid w:val="15154D22"/>
    <w:rsid w:val="151643AE"/>
    <w:rsid w:val="151C7F30"/>
    <w:rsid w:val="15206937"/>
    <w:rsid w:val="152165B6"/>
    <w:rsid w:val="15254FBD"/>
    <w:rsid w:val="152662C1"/>
    <w:rsid w:val="152E6EC5"/>
    <w:rsid w:val="153010D2"/>
    <w:rsid w:val="15306BD1"/>
    <w:rsid w:val="15353059"/>
    <w:rsid w:val="153B29E4"/>
    <w:rsid w:val="15460D75"/>
    <w:rsid w:val="154E6181"/>
    <w:rsid w:val="15542F92"/>
    <w:rsid w:val="15574892"/>
    <w:rsid w:val="15587515"/>
    <w:rsid w:val="155B0D1A"/>
    <w:rsid w:val="15636126"/>
    <w:rsid w:val="15651629"/>
    <w:rsid w:val="156947AC"/>
    <w:rsid w:val="156C31B3"/>
    <w:rsid w:val="156D6A36"/>
    <w:rsid w:val="15771544"/>
    <w:rsid w:val="15782848"/>
    <w:rsid w:val="157C124F"/>
    <w:rsid w:val="157D7E57"/>
    <w:rsid w:val="157F6950"/>
    <w:rsid w:val="158A0564"/>
    <w:rsid w:val="158A534C"/>
    <w:rsid w:val="158B5FE6"/>
    <w:rsid w:val="158D6F6A"/>
    <w:rsid w:val="158E49EC"/>
    <w:rsid w:val="15930E74"/>
    <w:rsid w:val="159C3D02"/>
    <w:rsid w:val="159D1783"/>
    <w:rsid w:val="159D4B97"/>
    <w:rsid w:val="15A41965"/>
    <w:rsid w:val="15A75916"/>
    <w:rsid w:val="15AC1D9E"/>
    <w:rsid w:val="15AE1224"/>
    <w:rsid w:val="15B10424"/>
    <w:rsid w:val="15B13CA7"/>
    <w:rsid w:val="15B526AD"/>
    <w:rsid w:val="15B648AC"/>
    <w:rsid w:val="15B87DAF"/>
    <w:rsid w:val="15B910B3"/>
    <w:rsid w:val="15BC2038"/>
    <w:rsid w:val="15C80049"/>
    <w:rsid w:val="15C9134E"/>
    <w:rsid w:val="15CD7226"/>
    <w:rsid w:val="15D05455"/>
    <w:rsid w:val="15D232F3"/>
    <w:rsid w:val="15D418DD"/>
    <w:rsid w:val="15D55160"/>
    <w:rsid w:val="15D62BE2"/>
    <w:rsid w:val="15D72862"/>
    <w:rsid w:val="15DC4AEB"/>
    <w:rsid w:val="15DF7BB5"/>
    <w:rsid w:val="15E24476"/>
    <w:rsid w:val="15EB3A81"/>
    <w:rsid w:val="15F34710"/>
    <w:rsid w:val="15F65D9C"/>
    <w:rsid w:val="1600524F"/>
    <w:rsid w:val="160B1DB7"/>
    <w:rsid w:val="160D1A67"/>
    <w:rsid w:val="160E65BF"/>
    <w:rsid w:val="160F4041"/>
    <w:rsid w:val="161063F4"/>
    <w:rsid w:val="161271C4"/>
    <w:rsid w:val="16155F4A"/>
    <w:rsid w:val="161651B5"/>
    <w:rsid w:val="16165BCA"/>
    <w:rsid w:val="16196B4E"/>
    <w:rsid w:val="161A45D0"/>
    <w:rsid w:val="161B2052"/>
    <w:rsid w:val="161C7AD3"/>
    <w:rsid w:val="16363F00"/>
    <w:rsid w:val="16394E85"/>
    <w:rsid w:val="163B0388"/>
    <w:rsid w:val="163D388B"/>
    <w:rsid w:val="16437993"/>
    <w:rsid w:val="16443216"/>
    <w:rsid w:val="16452E96"/>
    <w:rsid w:val="16456719"/>
    <w:rsid w:val="1646419B"/>
    <w:rsid w:val="1649189C"/>
    <w:rsid w:val="164A3AD6"/>
    <w:rsid w:val="164A731D"/>
    <w:rsid w:val="164B0622"/>
    <w:rsid w:val="16550F32"/>
    <w:rsid w:val="165B2E3B"/>
    <w:rsid w:val="16697BD2"/>
    <w:rsid w:val="16740541"/>
    <w:rsid w:val="16764CEA"/>
    <w:rsid w:val="167823EB"/>
    <w:rsid w:val="167C0DF1"/>
    <w:rsid w:val="1680307B"/>
    <w:rsid w:val="1683077C"/>
    <w:rsid w:val="16833FFF"/>
    <w:rsid w:val="168505CD"/>
    <w:rsid w:val="16872A06"/>
    <w:rsid w:val="16884C04"/>
    <w:rsid w:val="16892685"/>
    <w:rsid w:val="168B140C"/>
    <w:rsid w:val="168E2390"/>
    <w:rsid w:val="168F2010"/>
    <w:rsid w:val="16915513"/>
    <w:rsid w:val="16946498"/>
    <w:rsid w:val="169A03A1"/>
    <w:rsid w:val="169E1486"/>
    <w:rsid w:val="169E5370"/>
    <w:rsid w:val="169E6DA8"/>
    <w:rsid w:val="16A05B2E"/>
    <w:rsid w:val="16A25067"/>
    <w:rsid w:val="16AB60BD"/>
    <w:rsid w:val="16AC1941"/>
    <w:rsid w:val="16AE18BE"/>
    <w:rsid w:val="16AE7042"/>
    <w:rsid w:val="16AF0347"/>
    <w:rsid w:val="16B05DC8"/>
    <w:rsid w:val="16B71ED0"/>
    <w:rsid w:val="16BA66D8"/>
    <w:rsid w:val="16BD3139"/>
    <w:rsid w:val="16C46FE7"/>
    <w:rsid w:val="16CA189C"/>
    <w:rsid w:val="16CF2DFA"/>
    <w:rsid w:val="16D31800"/>
    <w:rsid w:val="16D63A08"/>
    <w:rsid w:val="16D9120B"/>
    <w:rsid w:val="16D939C6"/>
    <w:rsid w:val="16DA4A0E"/>
    <w:rsid w:val="16DB6C0C"/>
    <w:rsid w:val="16DC7F11"/>
    <w:rsid w:val="16DD5993"/>
    <w:rsid w:val="16DF5613"/>
    <w:rsid w:val="16E54F9E"/>
    <w:rsid w:val="16E762A2"/>
    <w:rsid w:val="16E828D0"/>
    <w:rsid w:val="16EC4928"/>
    <w:rsid w:val="16F947A3"/>
    <w:rsid w:val="16FD7459"/>
    <w:rsid w:val="16FF13CB"/>
    <w:rsid w:val="17045852"/>
    <w:rsid w:val="17067369"/>
    <w:rsid w:val="17075EE6"/>
    <w:rsid w:val="170A775C"/>
    <w:rsid w:val="170C73DC"/>
    <w:rsid w:val="170D4E5D"/>
    <w:rsid w:val="170E6162"/>
    <w:rsid w:val="17103770"/>
    <w:rsid w:val="1713106D"/>
    <w:rsid w:val="171347E8"/>
    <w:rsid w:val="171412BA"/>
    <w:rsid w:val="17150879"/>
    <w:rsid w:val="1716356E"/>
    <w:rsid w:val="1716576D"/>
    <w:rsid w:val="171B1BF4"/>
    <w:rsid w:val="172151EF"/>
    <w:rsid w:val="17251F3E"/>
    <w:rsid w:val="172E0C15"/>
    <w:rsid w:val="1731761B"/>
    <w:rsid w:val="17332B1E"/>
    <w:rsid w:val="1733712E"/>
    <w:rsid w:val="17386FA6"/>
    <w:rsid w:val="17394A28"/>
    <w:rsid w:val="173C59AC"/>
    <w:rsid w:val="17423139"/>
    <w:rsid w:val="174F6BCB"/>
    <w:rsid w:val="175120CE"/>
    <w:rsid w:val="17515952"/>
    <w:rsid w:val="17522997"/>
    <w:rsid w:val="17557BE2"/>
    <w:rsid w:val="17566556"/>
    <w:rsid w:val="17573FD8"/>
    <w:rsid w:val="175C045F"/>
    <w:rsid w:val="176048E7"/>
    <w:rsid w:val="176667F0"/>
    <w:rsid w:val="17681CF4"/>
    <w:rsid w:val="17687AF5"/>
    <w:rsid w:val="176F12EF"/>
    <w:rsid w:val="176F4F02"/>
    <w:rsid w:val="17707100"/>
    <w:rsid w:val="177B2F13"/>
    <w:rsid w:val="17814E1C"/>
    <w:rsid w:val="1783031F"/>
    <w:rsid w:val="17864B27"/>
    <w:rsid w:val="17876D25"/>
    <w:rsid w:val="178847A7"/>
    <w:rsid w:val="178C31AD"/>
    <w:rsid w:val="17965D1F"/>
    <w:rsid w:val="17970792"/>
    <w:rsid w:val="17984235"/>
    <w:rsid w:val="17996AB4"/>
    <w:rsid w:val="179C6CCA"/>
    <w:rsid w:val="17A07677"/>
    <w:rsid w:val="17A553DC"/>
    <w:rsid w:val="17A675DA"/>
    <w:rsid w:val="17A708DF"/>
    <w:rsid w:val="17AF2468"/>
    <w:rsid w:val="17B0596B"/>
    <w:rsid w:val="17B67874"/>
    <w:rsid w:val="17BB757F"/>
    <w:rsid w:val="17BE0504"/>
    <w:rsid w:val="17C4240D"/>
    <w:rsid w:val="17C65910"/>
    <w:rsid w:val="17CC7A8D"/>
    <w:rsid w:val="17CD749A"/>
    <w:rsid w:val="17D06220"/>
    <w:rsid w:val="17D35ED6"/>
    <w:rsid w:val="17DA1C7A"/>
    <w:rsid w:val="17DA45B1"/>
    <w:rsid w:val="17DD4930"/>
    <w:rsid w:val="17E056EC"/>
    <w:rsid w:val="17E1613A"/>
    <w:rsid w:val="17E52942"/>
    <w:rsid w:val="17E90867"/>
    <w:rsid w:val="17EF06F4"/>
    <w:rsid w:val="17F21C58"/>
    <w:rsid w:val="17F52BDC"/>
    <w:rsid w:val="17F54C5E"/>
    <w:rsid w:val="17F77304"/>
    <w:rsid w:val="17F915E3"/>
    <w:rsid w:val="17FA7064"/>
    <w:rsid w:val="17FD7FE9"/>
    <w:rsid w:val="17FE5A6A"/>
    <w:rsid w:val="18014470"/>
    <w:rsid w:val="180B4D80"/>
    <w:rsid w:val="180C0000"/>
    <w:rsid w:val="180E1588"/>
    <w:rsid w:val="18101208"/>
    <w:rsid w:val="18116C89"/>
    <w:rsid w:val="18143491"/>
    <w:rsid w:val="18147C0E"/>
    <w:rsid w:val="18150F13"/>
    <w:rsid w:val="181B1D9C"/>
    <w:rsid w:val="181C089E"/>
    <w:rsid w:val="181E5F9F"/>
    <w:rsid w:val="181F1822"/>
    <w:rsid w:val="182127A7"/>
    <w:rsid w:val="18220228"/>
    <w:rsid w:val="182868AE"/>
    <w:rsid w:val="182A4058"/>
    <w:rsid w:val="182D65B9"/>
    <w:rsid w:val="18314FC0"/>
    <w:rsid w:val="183304C3"/>
    <w:rsid w:val="18345F44"/>
    <w:rsid w:val="18361447"/>
    <w:rsid w:val="183F64D4"/>
    <w:rsid w:val="1844295B"/>
    <w:rsid w:val="18465E5E"/>
    <w:rsid w:val="18484BE5"/>
    <w:rsid w:val="18496DE3"/>
    <w:rsid w:val="184A00E8"/>
    <w:rsid w:val="184B5B6A"/>
    <w:rsid w:val="184B7D68"/>
    <w:rsid w:val="184D326B"/>
    <w:rsid w:val="184E0CEC"/>
    <w:rsid w:val="185C3885"/>
    <w:rsid w:val="185E6D88"/>
    <w:rsid w:val="1862578F"/>
    <w:rsid w:val="1862744F"/>
    <w:rsid w:val="1864558B"/>
    <w:rsid w:val="186500E4"/>
    <w:rsid w:val="1869511A"/>
    <w:rsid w:val="18733177"/>
    <w:rsid w:val="1874711C"/>
    <w:rsid w:val="187F35D5"/>
    <w:rsid w:val="18804D3F"/>
    <w:rsid w:val="18825CC3"/>
    <w:rsid w:val="188E1AD6"/>
    <w:rsid w:val="188F2DDB"/>
    <w:rsid w:val="18903316"/>
    <w:rsid w:val="18951461"/>
    <w:rsid w:val="189823E5"/>
    <w:rsid w:val="189B6BED"/>
    <w:rsid w:val="189D7F41"/>
    <w:rsid w:val="189E7B72"/>
    <w:rsid w:val="189F55F4"/>
    <w:rsid w:val="18A516FB"/>
    <w:rsid w:val="18B11406"/>
    <w:rsid w:val="18B9619D"/>
    <w:rsid w:val="18BB16A1"/>
    <w:rsid w:val="18BB7122"/>
    <w:rsid w:val="18BC1320"/>
    <w:rsid w:val="18BC613D"/>
    <w:rsid w:val="18BD6DA2"/>
    <w:rsid w:val="18CD4F1B"/>
    <w:rsid w:val="18D1274D"/>
    <w:rsid w:val="18D3114A"/>
    <w:rsid w:val="18D4224A"/>
    <w:rsid w:val="18D57CCC"/>
    <w:rsid w:val="18D6258B"/>
    <w:rsid w:val="18D86A52"/>
    <w:rsid w:val="18DA4154"/>
    <w:rsid w:val="18DB5458"/>
    <w:rsid w:val="18DB79D7"/>
    <w:rsid w:val="18DC2396"/>
    <w:rsid w:val="18DC7657"/>
    <w:rsid w:val="18DC7E6B"/>
    <w:rsid w:val="18DF3E5F"/>
    <w:rsid w:val="18E134FB"/>
    <w:rsid w:val="18E32865"/>
    <w:rsid w:val="18E36FE2"/>
    <w:rsid w:val="18E402E6"/>
    <w:rsid w:val="18E83469"/>
    <w:rsid w:val="18E9476E"/>
    <w:rsid w:val="18EA252B"/>
    <w:rsid w:val="18EB73D8"/>
    <w:rsid w:val="18EC56F3"/>
    <w:rsid w:val="18EF0616"/>
    <w:rsid w:val="18F043B8"/>
    <w:rsid w:val="18F13D79"/>
    <w:rsid w:val="18F54DF5"/>
    <w:rsid w:val="18F60201"/>
    <w:rsid w:val="18F71505"/>
    <w:rsid w:val="18F86F87"/>
    <w:rsid w:val="18F91185"/>
    <w:rsid w:val="18FC598D"/>
    <w:rsid w:val="18FD09C1"/>
    <w:rsid w:val="18FD7B8B"/>
    <w:rsid w:val="19002914"/>
    <w:rsid w:val="19052A19"/>
    <w:rsid w:val="19075F1D"/>
    <w:rsid w:val="190A3EE8"/>
    <w:rsid w:val="191133E8"/>
    <w:rsid w:val="191355B2"/>
    <w:rsid w:val="191861B7"/>
    <w:rsid w:val="191A4F3D"/>
    <w:rsid w:val="191C263F"/>
    <w:rsid w:val="191E3943"/>
    <w:rsid w:val="191E5B42"/>
    <w:rsid w:val="19204AAD"/>
    <w:rsid w:val="19224548"/>
    <w:rsid w:val="19237DCB"/>
    <w:rsid w:val="19326F59"/>
    <w:rsid w:val="19360FEA"/>
    <w:rsid w:val="193D71F3"/>
    <w:rsid w:val="19414DFD"/>
    <w:rsid w:val="19443B83"/>
    <w:rsid w:val="19453803"/>
    <w:rsid w:val="19457086"/>
    <w:rsid w:val="19461284"/>
    <w:rsid w:val="194B570C"/>
    <w:rsid w:val="194D4493"/>
    <w:rsid w:val="19505417"/>
    <w:rsid w:val="19516536"/>
    <w:rsid w:val="1954108D"/>
    <w:rsid w:val="1954601C"/>
    <w:rsid w:val="195A7F25"/>
    <w:rsid w:val="195B59A7"/>
    <w:rsid w:val="195F7C30"/>
    <w:rsid w:val="196178B0"/>
    <w:rsid w:val="19625331"/>
    <w:rsid w:val="196440B8"/>
    <w:rsid w:val="19663D38"/>
    <w:rsid w:val="196A273E"/>
    <w:rsid w:val="197468D1"/>
    <w:rsid w:val="19773305"/>
    <w:rsid w:val="197A625B"/>
    <w:rsid w:val="197E13DE"/>
    <w:rsid w:val="197E4C62"/>
    <w:rsid w:val="197F6E60"/>
    <w:rsid w:val="19800A63"/>
    <w:rsid w:val="198432E8"/>
    <w:rsid w:val="19846B6B"/>
    <w:rsid w:val="19871CEE"/>
    <w:rsid w:val="19886047"/>
    <w:rsid w:val="1988776F"/>
    <w:rsid w:val="198F37EF"/>
    <w:rsid w:val="19933CA1"/>
    <w:rsid w:val="1995691B"/>
    <w:rsid w:val="1998580B"/>
    <w:rsid w:val="19A02C18"/>
    <w:rsid w:val="19A4350C"/>
    <w:rsid w:val="19A625A3"/>
    <w:rsid w:val="19AB482C"/>
    <w:rsid w:val="19AC22AE"/>
    <w:rsid w:val="19AE3232"/>
    <w:rsid w:val="19AF5431"/>
    <w:rsid w:val="19B21C39"/>
    <w:rsid w:val="19B33E37"/>
    <w:rsid w:val="19BD4746"/>
    <w:rsid w:val="19C26650"/>
    <w:rsid w:val="19C65056"/>
    <w:rsid w:val="19C9185E"/>
    <w:rsid w:val="19D04517"/>
    <w:rsid w:val="19D05965"/>
    <w:rsid w:val="19D630F2"/>
    <w:rsid w:val="19D96275"/>
    <w:rsid w:val="19DA2643"/>
    <w:rsid w:val="19DC5B70"/>
    <w:rsid w:val="19DD2A7D"/>
    <w:rsid w:val="19DE26FD"/>
    <w:rsid w:val="19E13681"/>
    <w:rsid w:val="19EA1D92"/>
    <w:rsid w:val="19EF0419"/>
    <w:rsid w:val="19F13A9E"/>
    <w:rsid w:val="19FA202D"/>
    <w:rsid w:val="19FA7B06"/>
    <w:rsid w:val="1A034EBB"/>
    <w:rsid w:val="1A0A00C9"/>
    <w:rsid w:val="1A0E6ACF"/>
    <w:rsid w:val="1A113891"/>
    <w:rsid w:val="1A142BD7"/>
    <w:rsid w:val="1A1773DF"/>
    <w:rsid w:val="1A184E60"/>
    <w:rsid w:val="1A217CEE"/>
    <w:rsid w:val="1A240C73"/>
    <w:rsid w:val="1A245C8D"/>
    <w:rsid w:val="1A2E2304"/>
    <w:rsid w:val="1A2F4A85"/>
    <w:rsid w:val="1A325A0A"/>
    <w:rsid w:val="1A3907DB"/>
    <w:rsid w:val="1A405DBE"/>
    <w:rsid w:val="1A4533A6"/>
    <w:rsid w:val="1A460E27"/>
    <w:rsid w:val="1A4B0B32"/>
    <w:rsid w:val="1A4B52AF"/>
    <w:rsid w:val="1A4C2D31"/>
    <w:rsid w:val="1A4D68BD"/>
    <w:rsid w:val="1A4E6234"/>
    <w:rsid w:val="1A4F0D0E"/>
    <w:rsid w:val="1A522E26"/>
    <w:rsid w:val="1A533F79"/>
    <w:rsid w:val="1A5C0DCD"/>
    <w:rsid w:val="1A613B56"/>
    <w:rsid w:val="1A643C5B"/>
    <w:rsid w:val="1A6709DF"/>
    <w:rsid w:val="1A674BDF"/>
    <w:rsid w:val="1A7267F4"/>
    <w:rsid w:val="1A7309F2"/>
    <w:rsid w:val="1A753EF5"/>
    <w:rsid w:val="1A757778"/>
    <w:rsid w:val="1A7A0749"/>
    <w:rsid w:val="1A7C5AF5"/>
    <w:rsid w:val="1A7E4804"/>
    <w:rsid w:val="1A7F2286"/>
    <w:rsid w:val="1A872F16"/>
    <w:rsid w:val="1A8B2CCB"/>
    <w:rsid w:val="1A8F0467"/>
    <w:rsid w:val="1A913825"/>
    <w:rsid w:val="1A96572E"/>
    <w:rsid w:val="1A980C31"/>
    <w:rsid w:val="1A9B6333"/>
    <w:rsid w:val="1A9C7638"/>
    <w:rsid w:val="1AA027BB"/>
    <w:rsid w:val="1AA0603E"/>
    <w:rsid w:val="1AA25CBE"/>
    <w:rsid w:val="1AA411C1"/>
    <w:rsid w:val="1AA85649"/>
    <w:rsid w:val="1AAA694D"/>
    <w:rsid w:val="1AAB43CF"/>
    <w:rsid w:val="1AAC1E50"/>
    <w:rsid w:val="1AAC634A"/>
    <w:rsid w:val="1AAD1AD0"/>
    <w:rsid w:val="1AAE7552"/>
    <w:rsid w:val="1AB104D7"/>
    <w:rsid w:val="1AB15DA7"/>
    <w:rsid w:val="1AB601E2"/>
    <w:rsid w:val="1AB836E5"/>
    <w:rsid w:val="1AB948D7"/>
    <w:rsid w:val="1AB9713F"/>
    <w:rsid w:val="1ABE55EE"/>
    <w:rsid w:val="1ABF31AA"/>
    <w:rsid w:val="1AC23FF4"/>
    <w:rsid w:val="1ACF330A"/>
    <w:rsid w:val="1AD31D10"/>
    <w:rsid w:val="1AD86198"/>
    <w:rsid w:val="1ADB2523"/>
    <w:rsid w:val="1ADC4B9E"/>
    <w:rsid w:val="1ADD5EA3"/>
    <w:rsid w:val="1AE24529"/>
    <w:rsid w:val="1AE43EB9"/>
    <w:rsid w:val="1AE534E4"/>
    <w:rsid w:val="1AE86432"/>
    <w:rsid w:val="1AEA51B8"/>
    <w:rsid w:val="1AF0383F"/>
    <w:rsid w:val="1AFA1BD0"/>
    <w:rsid w:val="1AFF3E59"/>
    <w:rsid w:val="1B01155A"/>
    <w:rsid w:val="1B0302E1"/>
    <w:rsid w:val="1B076CE7"/>
    <w:rsid w:val="1B0D536D"/>
    <w:rsid w:val="1B105834"/>
    <w:rsid w:val="1B1117F5"/>
    <w:rsid w:val="1B127276"/>
    <w:rsid w:val="1B14057B"/>
    <w:rsid w:val="1B1418BE"/>
    <w:rsid w:val="1B156F73"/>
    <w:rsid w:val="1B184A03"/>
    <w:rsid w:val="1B1A4683"/>
    <w:rsid w:val="1B1C7B86"/>
    <w:rsid w:val="1B232D94"/>
    <w:rsid w:val="1B294C9D"/>
    <w:rsid w:val="1B2C029F"/>
    <w:rsid w:val="1B3255AD"/>
    <w:rsid w:val="1B356531"/>
    <w:rsid w:val="1B3B043B"/>
    <w:rsid w:val="1B3F4BEE"/>
    <w:rsid w:val="1B3F6E41"/>
    <w:rsid w:val="1B427DC5"/>
    <w:rsid w:val="1B450D4A"/>
    <w:rsid w:val="1B4668DD"/>
    <w:rsid w:val="1B4D3BD8"/>
    <w:rsid w:val="1B520060"/>
    <w:rsid w:val="1B535AE1"/>
    <w:rsid w:val="1B586E3F"/>
    <w:rsid w:val="1B5D63F1"/>
    <w:rsid w:val="1B604DF7"/>
    <w:rsid w:val="1B6437FD"/>
    <w:rsid w:val="1B6C2C88"/>
    <w:rsid w:val="1B6E4200"/>
    <w:rsid w:val="1B6F5412"/>
    <w:rsid w:val="1B702E93"/>
    <w:rsid w:val="1B733E18"/>
    <w:rsid w:val="1B776F9B"/>
    <w:rsid w:val="1B7A5039"/>
    <w:rsid w:val="1B7C0EA4"/>
    <w:rsid w:val="1B7C6CA6"/>
    <w:rsid w:val="1B7D6926"/>
    <w:rsid w:val="1B8438EC"/>
    <w:rsid w:val="1B844DE8"/>
    <w:rsid w:val="1B8462B0"/>
    <w:rsid w:val="1B8575B5"/>
    <w:rsid w:val="1B8617B4"/>
    <w:rsid w:val="1B905946"/>
    <w:rsid w:val="1B920E49"/>
    <w:rsid w:val="1B94434C"/>
    <w:rsid w:val="1B967850"/>
    <w:rsid w:val="1B996256"/>
    <w:rsid w:val="1B9F1FAF"/>
    <w:rsid w:val="1BA0121F"/>
    <w:rsid w:val="1BA13662"/>
    <w:rsid w:val="1BA33337"/>
    <w:rsid w:val="1BA578A0"/>
    <w:rsid w:val="1BA7556B"/>
    <w:rsid w:val="1BB138FD"/>
    <w:rsid w:val="1BB34C01"/>
    <w:rsid w:val="1BB65B86"/>
    <w:rsid w:val="1BBC1C8E"/>
    <w:rsid w:val="1BBD2F92"/>
    <w:rsid w:val="1BC007FC"/>
    <w:rsid w:val="1BC54051"/>
    <w:rsid w:val="1BC6259D"/>
    <w:rsid w:val="1BC76B44"/>
    <w:rsid w:val="1BCB22A8"/>
    <w:rsid w:val="1BCC1635"/>
    <w:rsid w:val="1BCC18A5"/>
    <w:rsid w:val="1BCD0E63"/>
    <w:rsid w:val="1BD23E31"/>
    <w:rsid w:val="1BD73B3C"/>
    <w:rsid w:val="1BD85D3B"/>
    <w:rsid w:val="1BDB4B61"/>
    <w:rsid w:val="1BDE7C44"/>
    <w:rsid w:val="1BE1444C"/>
    <w:rsid w:val="1BEA53DC"/>
    <w:rsid w:val="1BEA58FD"/>
    <w:rsid w:val="1BEF11E3"/>
    <w:rsid w:val="1BF259E0"/>
    <w:rsid w:val="1BF765EF"/>
    <w:rsid w:val="1BF84071"/>
    <w:rsid w:val="1C00147D"/>
    <w:rsid w:val="1C01523F"/>
    <w:rsid w:val="1C022402"/>
    <w:rsid w:val="1C0628B7"/>
    <w:rsid w:val="1C08430B"/>
    <w:rsid w:val="1C135F20"/>
    <w:rsid w:val="1C174926"/>
    <w:rsid w:val="1C1B552A"/>
    <w:rsid w:val="1C1D0A2D"/>
    <w:rsid w:val="1C1E64AF"/>
    <w:rsid w:val="1C243C3B"/>
    <w:rsid w:val="1C27133D"/>
    <w:rsid w:val="1C286DBE"/>
    <w:rsid w:val="1C2D0D45"/>
    <w:rsid w:val="1C2F1FCD"/>
    <w:rsid w:val="1C3276CE"/>
    <w:rsid w:val="1C3928DC"/>
    <w:rsid w:val="1C3B7FDD"/>
    <w:rsid w:val="1C3D6D64"/>
    <w:rsid w:val="1C3E4A09"/>
    <w:rsid w:val="1C430C6D"/>
    <w:rsid w:val="1C441FDC"/>
    <w:rsid w:val="1C4714D0"/>
    <w:rsid w:val="1C481872"/>
    <w:rsid w:val="1C4C3AFB"/>
    <w:rsid w:val="1C4E0B38"/>
    <w:rsid w:val="1C4F6C7E"/>
    <w:rsid w:val="1C510989"/>
    <w:rsid w:val="1C545906"/>
    <w:rsid w:val="1C5B2ADC"/>
    <w:rsid w:val="1C687BA8"/>
    <w:rsid w:val="1C695629"/>
    <w:rsid w:val="1C6A0B2D"/>
    <w:rsid w:val="1C702A36"/>
    <w:rsid w:val="1C7162B9"/>
    <w:rsid w:val="1C7217BC"/>
    <w:rsid w:val="1C724D19"/>
    <w:rsid w:val="1C745357"/>
    <w:rsid w:val="1C7D7B4D"/>
    <w:rsid w:val="1C805D1C"/>
    <w:rsid w:val="1C816553"/>
    <w:rsid w:val="1C857158"/>
    <w:rsid w:val="1C8629DB"/>
    <w:rsid w:val="1C87265B"/>
    <w:rsid w:val="1C895B5E"/>
    <w:rsid w:val="1C8E1FE6"/>
    <w:rsid w:val="1C8E2EC1"/>
    <w:rsid w:val="1C943EEF"/>
    <w:rsid w:val="1C9A5DF9"/>
    <w:rsid w:val="1C9B12FC"/>
    <w:rsid w:val="1C9C6D7D"/>
    <w:rsid w:val="1C9F4596"/>
    <w:rsid w:val="1CA05783"/>
    <w:rsid w:val="1CA31F8B"/>
    <w:rsid w:val="1CAA6093"/>
    <w:rsid w:val="1CAB3B14"/>
    <w:rsid w:val="1CAC4E19"/>
    <w:rsid w:val="1CB2349F"/>
    <w:rsid w:val="1CB26D23"/>
    <w:rsid w:val="1CB54E52"/>
    <w:rsid w:val="1CB731AA"/>
    <w:rsid w:val="1CB966AD"/>
    <w:rsid w:val="1CCC570F"/>
    <w:rsid w:val="1CD63A5F"/>
    <w:rsid w:val="1CD86382"/>
    <w:rsid w:val="1CD86F62"/>
    <w:rsid w:val="1CDA232F"/>
    <w:rsid w:val="1CDF6D93"/>
    <w:rsid w:val="1CE01DF0"/>
    <w:rsid w:val="1CE60476"/>
    <w:rsid w:val="1CE63CF9"/>
    <w:rsid w:val="1CE7177B"/>
    <w:rsid w:val="1CED3684"/>
    <w:rsid w:val="1CEF7A17"/>
    <w:rsid w:val="1CF04609"/>
    <w:rsid w:val="1CF27B0C"/>
    <w:rsid w:val="1CF3558E"/>
    <w:rsid w:val="1CF74DC1"/>
    <w:rsid w:val="1CF94F18"/>
    <w:rsid w:val="1CFD009B"/>
    <w:rsid w:val="1CFD391F"/>
    <w:rsid w:val="1D075DCF"/>
    <w:rsid w:val="1D0A73B1"/>
    <w:rsid w:val="1D0C06B6"/>
    <w:rsid w:val="1D0D3703"/>
    <w:rsid w:val="1D116D3C"/>
    <w:rsid w:val="1D170C45"/>
    <w:rsid w:val="1D1D05D0"/>
    <w:rsid w:val="1D1D0FA8"/>
    <w:rsid w:val="1D2437DE"/>
    <w:rsid w:val="1D245D5D"/>
    <w:rsid w:val="1D274763"/>
    <w:rsid w:val="1D2821E4"/>
    <w:rsid w:val="1D29198B"/>
    <w:rsid w:val="1D297C66"/>
    <w:rsid w:val="1D2A579C"/>
    <w:rsid w:val="1D3075F1"/>
    <w:rsid w:val="1D39247F"/>
    <w:rsid w:val="1D3A7F00"/>
    <w:rsid w:val="1D3C3403"/>
    <w:rsid w:val="1D40568D"/>
    <w:rsid w:val="1D41530D"/>
    <w:rsid w:val="1D422D8E"/>
    <w:rsid w:val="1D441B15"/>
    <w:rsid w:val="1D472A99"/>
    <w:rsid w:val="1D477216"/>
    <w:rsid w:val="1D4B5C1C"/>
    <w:rsid w:val="1D4C6F21"/>
    <w:rsid w:val="1D4F4622"/>
    <w:rsid w:val="1D5133A9"/>
    <w:rsid w:val="1D5368AC"/>
    <w:rsid w:val="1D54181B"/>
    <w:rsid w:val="1D5774B0"/>
    <w:rsid w:val="1D584F32"/>
    <w:rsid w:val="1D5A6425"/>
    <w:rsid w:val="1D5D6870"/>
    <w:rsid w:val="1D5F48BD"/>
    <w:rsid w:val="1D625841"/>
    <w:rsid w:val="1D6567C6"/>
    <w:rsid w:val="1D667ACB"/>
    <w:rsid w:val="1D671CC9"/>
    <w:rsid w:val="1D68774B"/>
    <w:rsid w:val="1D6D1654"/>
    <w:rsid w:val="1D6D3BD2"/>
    <w:rsid w:val="1D715850"/>
    <w:rsid w:val="1D726519"/>
    <w:rsid w:val="1D7522E4"/>
    <w:rsid w:val="1D756A60"/>
    <w:rsid w:val="1D8160F6"/>
    <w:rsid w:val="1D8315F9"/>
    <w:rsid w:val="1D854AFC"/>
    <w:rsid w:val="1D86477C"/>
    <w:rsid w:val="1D885A81"/>
    <w:rsid w:val="1D887DB3"/>
    <w:rsid w:val="1D893503"/>
    <w:rsid w:val="1D954D97"/>
    <w:rsid w:val="1D9F56A6"/>
    <w:rsid w:val="1DA00715"/>
    <w:rsid w:val="1DAB4D3C"/>
    <w:rsid w:val="1DAC5E21"/>
    <w:rsid w:val="1DAD243E"/>
    <w:rsid w:val="1DAE7EBF"/>
    <w:rsid w:val="1DAF5941"/>
    <w:rsid w:val="1DB5784A"/>
    <w:rsid w:val="1DB72D4D"/>
    <w:rsid w:val="1DB765D0"/>
    <w:rsid w:val="1DBB05FE"/>
    <w:rsid w:val="1DBB1753"/>
    <w:rsid w:val="1DBC2A58"/>
    <w:rsid w:val="1DC16E37"/>
    <w:rsid w:val="1DC16EE0"/>
    <w:rsid w:val="1DC558E6"/>
    <w:rsid w:val="1DC65566"/>
    <w:rsid w:val="1DCC746F"/>
    <w:rsid w:val="1DCF03F4"/>
    <w:rsid w:val="1DD63602"/>
    <w:rsid w:val="1DD77272"/>
    <w:rsid w:val="1DD94587"/>
    <w:rsid w:val="1DDA4206"/>
    <w:rsid w:val="1DDC7709"/>
    <w:rsid w:val="1DDD64C7"/>
    <w:rsid w:val="1DE00903"/>
    <w:rsid w:val="1DE0117D"/>
    <w:rsid w:val="1DE06110"/>
    <w:rsid w:val="1DE24E96"/>
    <w:rsid w:val="1DE75A9B"/>
    <w:rsid w:val="1DEA25C7"/>
    <w:rsid w:val="1DEA6A1F"/>
    <w:rsid w:val="1DEC15DB"/>
    <w:rsid w:val="1DEE0CA9"/>
    <w:rsid w:val="1DF8703A"/>
    <w:rsid w:val="1DFC5A40"/>
    <w:rsid w:val="1E064989"/>
    <w:rsid w:val="1E0A7E55"/>
    <w:rsid w:val="1E0B27D7"/>
    <w:rsid w:val="1E0E218C"/>
    <w:rsid w:val="1E0F4A61"/>
    <w:rsid w:val="1E1024E2"/>
    <w:rsid w:val="1E127BE4"/>
    <w:rsid w:val="1E140EE8"/>
    <w:rsid w:val="1E161E6D"/>
    <w:rsid w:val="1E1643EB"/>
    <w:rsid w:val="1E170C8E"/>
    <w:rsid w:val="1E1A4FF0"/>
    <w:rsid w:val="1E241183"/>
    <w:rsid w:val="1E2B625D"/>
    <w:rsid w:val="1E2E3C90"/>
    <w:rsid w:val="1E301F4B"/>
    <w:rsid w:val="1E314C15"/>
    <w:rsid w:val="1E334343"/>
    <w:rsid w:val="1E345B9A"/>
    <w:rsid w:val="1E364920"/>
    <w:rsid w:val="1E3958A5"/>
    <w:rsid w:val="1E3F77AE"/>
    <w:rsid w:val="1E495E71"/>
    <w:rsid w:val="1E4E6744"/>
    <w:rsid w:val="1E5209CD"/>
    <w:rsid w:val="1E551952"/>
    <w:rsid w:val="1E5E5B8F"/>
    <w:rsid w:val="1E5F6569"/>
    <w:rsid w:val="1E5F7CE3"/>
    <w:rsid w:val="1E605764"/>
    <w:rsid w:val="1E6D6FF8"/>
    <w:rsid w:val="1E6F24FC"/>
    <w:rsid w:val="1E7273B2"/>
    <w:rsid w:val="1E757C88"/>
    <w:rsid w:val="1E76570A"/>
    <w:rsid w:val="1E780F3D"/>
    <w:rsid w:val="1E79088D"/>
    <w:rsid w:val="1E7C3A2F"/>
    <w:rsid w:val="1E7C7613"/>
    <w:rsid w:val="1E81151C"/>
    <w:rsid w:val="1E815C99"/>
    <w:rsid w:val="1E8424A1"/>
    <w:rsid w:val="1E885624"/>
    <w:rsid w:val="1E891AFF"/>
    <w:rsid w:val="1E8F1635"/>
    <w:rsid w:val="1E9062B3"/>
    <w:rsid w:val="1E912BAE"/>
    <w:rsid w:val="1E9217B7"/>
    <w:rsid w:val="1E946EB8"/>
    <w:rsid w:val="1E9601BD"/>
    <w:rsid w:val="1E981141"/>
    <w:rsid w:val="1E993340"/>
    <w:rsid w:val="1E9B42AC"/>
    <w:rsid w:val="1EA164D8"/>
    <w:rsid w:val="1EA35FEA"/>
    <w:rsid w:val="1EA57152"/>
    <w:rsid w:val="1EA85B59"/>
    <w:rsid w:val="1EB4196B"/>
    <w:rsid w:val="1EB64E6E"/>
    <w:rsid w:val="1EB91676"/>
    <w:rsid w:val="1EC271F2"/>
    <w:rsid w:val="1EC51348"/>
    <w:rsid w:val="1ED01768"/>
    <w:rsid w:val="1ED70C26"/>
    <w:rsid w:val="1EDF7028"/>
    <w:rsid w:val="1EE03AB4"/>
    <w:rsid w:val="1EE15B4A"/>
    <w:rsid w:val="1EE537BF"/>
    <w:rsid w:val="1EE943C4"/>
    <w:rsid w:val="1EE97C47"/>
    <w:rsid w:val="1EEC631C"/>
    <w:rsid w:val="1EF117D0"/>
    <w:rsid w:val="1EF30556"/>
    <w:rsid w:val="1EF32AD4"/>
    <w:rsid w:val="1EF32C98"/>
    <w:rsid w:val="1EF42755"/>
    <w:rsid w:val="1EF501D6"/>
    <w:rsid w:val="1EF736D9"/>
    <w:rsid w:val="1EF75934"/>
    <w:rsid w:val="1EFA1346"/>
    <w:rsid w:val="1EFA20E0"/>
    <w:rsid w:val="1EFE0AE6"/>
    <w:rsid w:val="1EFF6567"/>
    <w:rsid w:val="1F0035B5"/>
    <w:rsid w:val="1F0152EE"/>
    <w:rsid w:val="1F061279"/>
    <w:rsid w:val="1F0A3F2F"/>
    <w:rsid w:val="1F0A48F8"/>
    <w:rsid w:val="1F0D5E82"/>
    <w:rsid w:val="1F0E71E7"/>
    <w:rsid w:val="1F102085"/>
    <w:rsid w:val="1F104283"/>
    <w:rsid w:val="1F111D05"/>
    <w:rsid w:val="1F140A8B"/>
    <w:rsid w:val="1F184F13"/>
    <w:rsid w:val="1F307F51"/>
    <w:rsid w:val="1F340FC0"/>
    <w:rsid w:val="1F345333"/>
    <w:rsid w:val="1F345D75"/>
    <w:rsid w:val="1F383249"/>
    <w:rsid w:val="1F3A674C"/>
    <w:rsid w:val="1F3B094B"/>
    <w:rsid w:val="1F3D3E4E"/>
    <w:rsid w:val="1F3E5153"/>
    <w:rsid w:val="1F403C04"/>
    <w:rsid w:val="1F435D57"/>
    <w:rsid w:val="1F4934E4"/>
    <w:rsid w:val="1F4E1D65"/>
    <w:rsid w:val="1F5122ED"/>
    <w:rsid w:val="1F523DF3"/>
    <w:rsid w:val="1F543A73"/>
    <w:rsid w:val="1F564138"/>
    <w:rsid w:val="1F582479"/>
    <w:rsid w:val="1F592B4C"/>
    <w:rsid w:val="1F5E7C06"/>
    <w:rsid w:val="1F667210"/>
    <w:rsid w:val="1F693A18"/>
    <w:rsid w:val="1F6B6F1B"/>
    <w:rsid w:val="1F6F5922"/>
    <w:rsid w:val="1F6F6345"/>
    <w:rsid w:val="1F730AA4"/>
    <w:rsid w:val="1F741DA9"/>
    <w:rsid w:val="1F746526"/>
    <w:rsid w:val="1F796231"/>
    <w:rsid w:val="1F803199"/>
    <w:rsid w:val="1F807DBA"/>
    <w:rsid w:val="1F880A4A"/>
    <w:rsid w:val="1F8964CB"/>
    <w:rsid w:val="1F9B1C69"/>
    <w:rsid w:val="1F9F1BD7"/>
    <w:rsid w:val="1FA060F1"/>
    <w:rsid w:val="1FA11974"/>
    <w:rsid w:val="1FA44AF7"/>
    <w:rsid w:val="1FA55C42"/>
    <w:rsid w:val="1FA834FD"/>
    <w:rsid w:val="1FA90F7F"/>
    <w:rsid w:val="1FAC1F03"/>
    <w:rsid w:val="1FAD7985"/>
    <w:rsid w:val="1FAF2E88"/>
    <w:rsid w:val="1FB2188E"/>
    <w:rsid w:val="1FB60294"/>
    <w:rsid w:val="1FB73B17"/>
    <w:rsid w:val="1FB81599"/>
    <w:rsid w:val="1FB83797"/>
    <w:rsid w:val="1FBC219E"/>
    <w:rsid w:val="1FC16625"/>
    <w:rsid w:val="1FC6467C"/>
    <w:rsid w:val="1FC7052F"/>
    <w:rsid w:val="1FC81833"/>
    <w:rsid w:val="1FC87ED5"/>
    <w:rsid w:val="1FD22143"/>
    <w:rsid w:val="1FD24341"/>
    <w:rsid w:val="1FD31DC3"/>
    <w:rsid w:val="1FD46939"/>
    <w:rsid w:val="1FD4700F"/>
    <w:rsid w:val="1FD565CD"/>
    <w:rsid w:val="1FE03657"/>
    <w:rsid w:val="1FE06EDA"/>
    <w:rsid w:val="1FE21D0D"/>
    <w:rsid w:val="1FE91D68"/>
    <w:rsid w:val="1FEA19E8"/>
    <w:rsid w:val="1FF3774C"/>
    <w:rsid w:val="1FF76AFF"/>
    <w:rsid w:val="1FFC2F87"/>
    <w:rsid w:val="2008261D"/>
    <w:rsid w:val="2008481B"/>
    <w:rsid w:val="200E0542"/>
    <w:rsid w:val="200E1FA8"/>
    <w:rsid w:val="200F7A29"/>
    <w:rsid w:val="201209AE"/>
    <w:rsid w:val="2014062E"/>
    <w:rsid w:val="20174E36"/>
    <w:rsid w:val="20194AB6"/>
    <w:rsid w:val="201A5DBA"/>
    <w:rsid w:val="201A7FB9"/>
    <w:rsid w:val="201D0F3D"/>
    <w:rsid w:val="201D1F72"/>
    <w:rsid w:val="201E7CF1"/>
    <w:rsid w:val="20201EC2"/>
    <w:rsid w:val="20217943"/>
    <w:rsid w:val="202B56B1"/>
    <w:rsid w:val="202D3756"/>
    <w:rsid w:val="202E2AB2"/>
    <w:rsid w:val="203159E0"/>
    <w:rsid w:val="20317498"/>
    <w:rsid w:val="20323461"/>
    <w:rsid w:val="20327BDE"/>
    <w:rsid w:val="203330E1"/>
    <w:rsid w:val="203A086E"/>
    <w:rsid w:val="203B6856"/>
    <w:rsid w:val="203F53F2"/>
    <w:rsid w:val="20404975"/>
    <w:rsid w:val="204123F7"/>
    <w:rsid w:val="20427E78"/>
    <w:rsid w:val="20474300"/>
    <w:rsid w:val="204B6589"/>
    <w:rsid w:val="204C6209"/>
    <w:rsid w:val="204D1A8C"/>
    <w:rsid w:val="204E750E"/>
    <w:rsid w:val="20541C5B"/>
    <w:rsid w:val="2056239C"/>
    <w:rsid w:val="206A35BB"/>
    <w:rsid w:val="206D14A8"/>
    <w:rsid w:val="20702F46"/>
    <w:rsid w:val="20726449"/>
    <w:rsid w:val="20733ECA"/>
    <w:rsid w:val="2073774E"/>
    <w:rsid w:val="207407CA"/>
    <w:rsid w:val="207451CF"/>
    <w:rsid w:val="20752C51"/>
    <w:rsid w:val="207601C9"/>
    <w:rsid w:val="207B4B5A"/>
    <w:rsid w:val="208244E5"/>
    <w:rsid w:val="20872B6B"/>
    <w:rsid w:val="2088299B"/>
    <w:rsid w:val="2089606E"/>
    <w:rsid w:val="208B1571"/>
    <w:rsid w:val="208E24F6"/>
    <w:rsid w:val="2091095B"/>
    <w:rsid w:val="209443FF"/>
    <w:rsid w:val="209B3D8A"/>
    <w:rsid w:val="209E0592"/>
    <w:rsid w:val="20A05C93"/>
    <w:rsid w:val="20A11517"/>
    <w:rsid w:val="20A13715"/>
    <w:rsid w:val="20A4469A"/>
    <w:rsid w:val="20A5211B"/>
    <w:rsid w:val="20A63420"/>
    <w:rsid w:val="20A7561E"/>
    <w:rsid w:val="20AB4024"/>
    <w:rsid w:val="20B03D2F"/>
    <w:rsid w:val="20B44934"/>
    <w:rsid w:val="20B46EB2"/>
    <w:rsid w:val="20B84567"/>
    <w:rsid w:val="20B96BBD"/>
    <w:rsid w:val="20C03FCA"/>
    <w:rsid w:val="20C11A4B"/>
    <w:rsid w:val="20C279F7"/>
    <w:rsid w:val="20C84600"/>
    <w:rsid w:val="20C96E58"/>
    <w:rsid w:val="20CE32DF"/>
    <w:rsid w:val="20D25569"/>
    <w:rsid w:val="20D40A6C"/>
    <w:rsid w:val="20D44A5E"/>
    <w:rsid w:val="20D564EE"/>
    <w:rsid w:val="20D800EF"/>
    <w:rsid w:val="20D87472"/>
    <w:rsid w:val="20DE357A"/>
    <w:rsid w:val="20E05780"/>
    <w:rsid w:val="20E21F80"/>
    <w:rsid w:val="20E33285"/>
    <w:rsid w:val="20E56788"/>
    <w:rsid w:val="20E83BDD"/>
    <w:rsid w:val="20E922CD"/>
    <w:rsid w:val="20EC288F"/>
    <w:rsid w:val="20EF7097"/>
    <w:rsid w:val="20F1259A"/>
    <w:rsid w:val="20F4571D"/>
    <w:rsid w:val="20FA7627"/>
    <w:rsid w:val="20FB50A8"/>
    <w:rsid w:val="20FE18B0"/>
    <w:rsid w:val="21016BAF"/>
    <w:rsid w:val="21060EBB"/>
    <w:rsid w:val="210769FB"/>
    <w:rsid w:val="210843BE"/>
    <w:rsid w:val="21093BD0"/>
    <w:rsid w:val="21097C41"/>
    <w:rsid w:val="210D0846"/>
    <w:rsid w:val="211017CA"/>
    <w:rsid w:val="21135FD2"/>
    <w:rsid w:val="211401D1"/>
    <w:rsid w:val="21143A54"/>
    <w:rsid w:val="21150CB8"/>
    <w:rsid w:val="211749D8"/>
    <w:rsid w:val="211A0BFC"/>
    <w:rsid w:val="211C305E"/>
    <w:rsid w:val="211D68E2"/>
    <w:rsid w:val="21222D6A"/>
    <w:rsid w:val="212D6B7C"/>
    <w:rsid w:val="21346507"/>
    <w:rsid w:val="213C1917"/>
    <w:rsid w:val="213D1395"/>
    <w:rsid w:val="213E4898"/>
    <w:rsid w:val="2141581D"/>
    <w:rsid w:val="214210A0"/>
    <w:rsid w:val="21447A99"/>
    <w:rsid w:val="214851A7"/>
    <w:rsid w:val="214E70B1"/>
    <w:rsid w:val="214F4B32"/>
    <w:rsid w:val="215779C0"/>
    <w:rsid w:val="215D76CB"/>
    <w:rsid w:val="215E2BCE"/>
    <w:rsid w:val="215F39E6"/>
    <w:rsid w:val="216060D1"/>
    <w:rsid w:val="21637056"/>
    <w:rsid w:val="21664758"/>
    <w:rsid w:val="21675A5C"/>
    <w:rsid w:val="21681B68"/>
    <w:rsid w:val="216A69E1"/>
    <w:rsid w:val="216B481E"/>
    <w:rsid w:val="216C1EE4"/>
    <w:rsid w:val="216D7966"/>
    <w:rsid w:val="21702AE9"/>
    <w:rsid w:val="2171636C"/>
    <w:rsid w:val="217527F4"/>
    <w:rsid w:val="21754CA0"/>
    <w:rsid w:val="21772473"/>
    <w:rsid w:val="21795977"/>
    <w:rsid w:val="217A6C7B"/>
    <w:rsid w:val="21831B09"/>
    <w:rsid w:val="21835AB5"/>
    <w:rsid w:val="21843D08"/>
    <w:rsid w:val="218926BE"/>
    <w:rsid w:val="21964095"/>
    <w:rsid w:val="2196789E"/>
    <w:rsid w:val="219B78EA"/>
    <w:rsid w:val="21A26B3B"/>
    <w:rsid w:val="21A4203E"/>
    <w:rsid w:val="21A51EC6"/>
    <w:rsid w:val="21A62FC3"/>
    <w:rsid w:val="21A91D49"/>
    <w:rsid w:val="21B07155"/>
    <w:rsid w:val="21B14BD7"/>
    <w:rsid w:val="21B26DD5"/>
    <w:rsid w:val="21B76AE0"/>
    <w:rsid w:val="21B96760"/>
    <w:rsid w:val="21BA41E2"/>
    <w:rsid w:val="21BF3EED"/>
    <w:rsid w:val="21C173F0"/>
    <w:rsid w:val="21C26E80"/>
    <w:rsid w:val="21C27070"/>
    <w:rsid w:val="21C30C68"/>
    <w:rsid w:val="21C35F1E"/>
    <w:rsid w:val="21C40374"/>
    <w:rsid w:val="21C55DF6"/>
    <w:rsid w:val="21C63877"/>
    <w:rsid w:val="21CC3202"/>
    <w:rsid w:val="21CD0C84"/>
    <w:rsid w:val="21CD4054"/>
    <w:rsid w:val="21CD4745"/>
    <w:rsid w:val="21D4060F"/>
    <w:rsid w:val="21D71A7C"/>
    <w:rsid w:val="21DA4716"/>
    <w:rsid w:val="21E06620"/>
    <w:rsid w:val="21E17924"/>
    <w:rsid w:val="21E375A4"/>
    <w:rsid w:val="21E63DAC"/>
    <w:rsid w:val="21E7182E"/>
    <w:rsid w:val="21E83A2C"/>
    <w:rsid w:val="21F71AC8"/>
    <w:rsid w:val="21F737A6"/>
    <w:rsid w:val="21F80679"/>
    <w:rsid w:val="21FB04CE"/>
    <w:rsid w:val="2204335C"/>
    <w:rsid w:val="22046BDF"/>
    <w:rsid w:val="220E74EF"/>
    <w:rsid w:val="22104BF0"/>
    <w:rsid w:val="221413F8"/>
    <w:rsid w:val="221B6805"/>
    <w:rsid w:val="221F520B"/>
    <w:rsid w:val="22280099"/>
    <w:rsid w:val="22282297"/>
    <w:rsid w:val="2228687C"/>
    <w:rsid w:val="223076A3"/>
    <w:rsid w:val="22330628"/>
    <w:rsid w:val="2234192D"/>
    <w:rsid w:val="223460AA"/>
    <w:rsid w:val="22384AB0"/>
    <w:rsid w:val="22395DB5"/>
    <w:rsid w:val="223A7FB3"/>
    <w:rsid w:val="223B5A35"/>
    <w:rsid w:val="223F1EBC"/>
    <w:rsid w:val="224366C4"/>
    <w:rsid w:val="224750CA"/>
    <w:rsid w:val="224772C9"/>
    <w:rsid w:val="224A3AD1"/>
    <w:rsid w:val="224D11D2"/>
    <w:rsid w:val="224E6C54"/>
    <w:rsid w:val="224F7C90"/>
    <w:rsid w:val="2254749D"/>
    <w:rsid w:val="22570824"/>
    <w:rsid w:val="22575365"/>
    <w:rsid w:val="225B4E09"/>
    <w:rsid w:val="225F01F3"/>
    <w:rsid w:val="226C1A87"/>
    <w:rsid w:val="226F628F"/>
    <w:rsid w:val="22742716"/>
    <w:rsid w:val="22746E93"/>
    <w:rsid w:val="22754915"/>
    <w:rsid w:val="2277369B"/>
    <w:rsid w:val="22777E18"/>
    <w:rsid w:val="2278210B"/>
    <w:rsid w:val="22792AE5"/>
    <w:rsid w:val="227B20A1"/>
    <w:rsid w:val="227D77A3"/>
    <w:rsid w:val="227E5224"/>
    <w:rsid w:val="22800727"/>
    <w:rsid w:val="228472F6"/>
    <w:rsid w:val="22850432"/>
    <w:rsid w:val="22893EED"/>
    <w:rsid w:val="228C453A"/>
    <w:rsid w:val="228E32C0"/>
    <w:rsid w:val="22905161"/>
    <w:rsid w:val="22916443"/>
    <w:rsid w:val="229B25D6"/>
    <w:rsid w:val="22A144DF"/>
    <w:rsid w:val="22A57662"/>
    <w:rsid w:val="22A72B65"/>
    <w:rsid w:val="22AC2870"/>
    <w:rsid w:val="22B10EF6"/>
    <w:rsid w:val="22B37C7D"/>
    <w:rsid w:val="22B53180"/>
    <w:rsid w:val="22B60C01"/>
    <w:rsid w:val="22B6537E"/>
    <w:rsid w:val="22B814DB"/>
    <w:rsid w:val="22C8439F"/>
    <w:rsid w:val="22CA78A2"/>
    <w:rsid w:val="22CF3D2A"/>
    <w:rsid w:val="22D017AB"/>
    <w:rsid w:val="22D71A68"/>
    <w:rsid w:val="22D94639"/>
    <w:rsid w:val="22DB2BCF"/>
    <w:rsid w:val="22DB7B3C"/>
    <w:rsid w:val="22E307CC"/>
    <w:rsid w:val="22E325BA"/>
    <w:rsid w:val="22E4044C"/>
    <w:rsid w:val="22E4624E"/>
    <w:rsid w:val="22E86E52"/>
    <w:rsid w:val="22EC10DB"/>
    <w:rsid w:val="22EE226C"/>
    <w:rsid w:val="22EF67DD"/>
    <w:rsid w:val="22F07AE2"/>
    <w:rsid w:val="22F34840"/>
    <w:rsid w:val="22F464E8"/>
    <w:rsid w:val="22F53F69"/>
    <w:rsid w:val="22FC1543"/>
    <w:rsid w:val="230279FC"/>
    <w:rsid w:val="23066402"/>
    <w:rsid w:val="230F4B13"/>
    <w:rsid w:val="231117DA"/>
    <w:rsid w:val="23112215"/>
    <w:rsid w:val="23125A98"/>
    <w:rsid w:val="23135718"/>
    <w:rsid w:val="23143199"/>
    <w:rsid w:val="23204EEC"/>
    <w:rsid w:val="232102B1"/>
    <w:rsid w:val="23256CB7"/>
    <w:rsid w:val="232B5C53"/>
    <w:rsid w:val="2331054B"/>
    <w:rsid w:val="23333A4E"/>
    <w:rsid w:val="23387ED6"/>
    <w:rsid w:val="233911DB"/>
    <w:rsid w:val="233D435E"/>
    <w:rsid w:val="234207E5"/>
    <w:rsid w:val="23454FED"/>
    <w:rsid w:val="234826EF"/>
    <w:rsid w:val="234A1475"/>
    <w:rsid w:val="234B5230"/>
    <w:rsid w:val="234B527A"/>
    <w:rsid w:val="234E7E7B"/>
    <w:rsid w:val="2350557D"/>
    <w:rsid w:val="23520A80"/>
    <w:rsid w:val="235276E8"/>
    <w:rsid w:val="23531D85"/>
    <w:rsid w:val="23543F83"/>
    <w:rsid w:val="2359040B"/>
    <w:rsid w:val="235A693F"/>
    <w:rsid w:val="23667720"/>
    <w:rsid w:val="23680A25"/>
    <w:rsid w:val="23682C23"/>
    <w:rsid w:val="236E383F"/>
    <w:rsid w:val="237327CB"/>
    <w:rsid w:val="237422B9"/>
    <w:rsid w:val="237544B8"/>
    <w:rsid w:val="23761F39"/>
    <w:rsid w:val="23773C65"/>
    <w:rsid w:val="23780CBF"/>
    <w:rsid w:val="237C18C4"/>
    <w:rsid w:val="237D487A"/>
    <w:rsid w:val="23813B4D"/>
    <w:rsid w:val="23827050"/>
    <w:rsid w:val="23855F21"/>
    <w:rsid w:val="23865A57"/>
    <w:rsid w:val="238B1EDE"/>
    <w:rsid w:val="238C7960"/>
    <w:rsid w:val="238D5D3D"/>
    <w:rsid w:val="239372EB"/>
    <w:rsid w:val="239911F4"/>
    <w:rsid w:val="239A46F7"/>
    <w:rsid w:val="239E0EFF"/>
    <w:rsid w:val="239F0B7F"/>
    <w:rsid w:val="23A21B04"/>
    <w:rsid w:val="23A233FC"/>
    <w:rsid w:val="23A23767"/>
    <w:rsid w:val="23A27905"/>
    <w:rsid w:val="23A32E08"/>
    <w:rsid w:val="23A4088A"/>
    <w:rsid w:val="23A6050A"/>
    <w:rsid w:val="23A63D8D"/>
    <w:rsid w:val="23A81AC6"/>
    <w:rsid w:val="23AA2793"/>
    <w:rsid w:val="23AF4B20"/>
    <w:rsid w:val="23B0469D"/>
    <w:rsid w:val="23B23B5F"/>
    <w:rsid w:val="23B452A1"/>
    <w:rsid w:val="23BA76CC"/>
    <w:rsid w:val="23BB3188"/>
    <w:rsid w:val="23BB4C2C"/>
    <w:rsid w:val="23BF3632"/>
    <w:rsid w:val="23C27E3A"/>
    <w:rsid w:val="23C67966"/>
    <w:rsid w:val="23C81A7D"/>
    <w:rsid w:val="23C81D43"/>
    <w:rsid w:val="23CD52D2"/>
    <w:rsid w:val="23CF0C8E"/>
    <w:rsid w:val="23D16DD0"/>
    <w:rsid w:val="23D4334C"/>
    <w:rsid w:val="23D51059"/>
    <w:rsid w:val="23D66ADB"/>
    <w:rsid w:val="23D70CD9"/>
    <w:rsid w:val="23E20CB7"/>
    <w:rsid w:val="23E24AEB"/>
    <w:rsid w:val="23E2706A"/>
    <w:rsid w:val="23E76D75"/>
    <w:rsid w:val="23EA577B"/>
    <w:rsid w:val="23EE5446"/>
    <w:rsid w:val="23EF3D6B"/>
    <w:rsid w:val="23F15106"/>
    <w:rsid w:val="23FB7198"/>
    <w:rsid w:val="23FE699A"/>
    <w:rsid w:val="23FF441C"/>
    <w:rsid w:val="24020EA4"/>
    <w:rsid w:val="24032E22"/>
    <w:rsid w:val="2406762A"/>
    <w:rsid w:val="241059BB"/>
    <w:rsid w:val="241115F5"/>
    <w:rsid w:val="241214F8"/>
    <w:rsid w:val="241844BD"/>
    <w:rsid w:val="24276EB2"/>
    <w:rsid w:val="242A2CE1"/>
    <w:rsid w:val="24335B6F"/>
    <w:rsid w:val="24377DF9"/>
    <w:rsid w:val="2438587A"/>
    <w:rsid w:val="243D7784"/>
    <w:rsid w:val="244337D9"/>
    <w:rsid w:val="24454B90"/>
    <w:rsid w:val="24466D8E"/>
    <w:rsid w:val="24474810"/>
    <w:rsid w:val="244B066C"/>
    <w:rsid w:val="244B6A99"/>
    <w:rsid w:val="24526424"/>
    <w:rsid w:val="245628AC"/>
    <w:rsid w:val="24585DAF"/>
    <w:rsid w:val="246031BB"/>
    <w:rsid w:val="246266BF"/>
    <w:rsid w:val="246918CD"/>
    <w:rsid w:val="246A734E"/>
    <w:rsid w:val="246C2851"/>
    <w:rsid w:val="24710ED7"/>
    <w:rsid w:val="2473455A"/>
    <w:rsid w:val="24776664"/>
    <w:rsid w:val="2478290F"/>
    <w:rsid w:val="247E40AC"/>
    <w:rsid w:val="247E5FEF"/>
    <w:rsid w:val="247F3A70"/>
    <w:rsid w:val="24800E1A"/>
    <w:rsid w:val="24857B78"/>
    <w:rsid w:val="248721CE"/>
    <w:rsid w:val="248B1A81"/>
    <w:rsid w:val="24983315"/>
    <w:rsid w:val="249E2CA0"/>
    <w:rsid w:val="249F6523"/>
    <w:rsid w:val="24A11A27"/>
    <w:rsid w:val="24A26653"/>
    <w:rsid w:val="24A274A8"/>
    <w:rsid w:val="24A3214B"/>
    <w:rsid w:val="24A34F2A"/>
    <w:rsid w:val="24A86E33"/>
    <w:rsid w:val="24AA6AB3"/>
    <w:rsid w:val="24AB04CD"/>
    <w:rsid w:val="24AC4908"/>
    <w:rsid w:val="24AD7A37"/>
    <w:rsid w:val="24AE54B9"/>
    <w:rsid w:val="24B31941"/>
    <w:rsid w:val="24B356D5"/>
    <w:rsid w:val="24B73BCA"/>
    <w:rsid w:val="24C2550A"/>
    <w:rsid w:val="24C50961"/>
    <w:rsid w:val="24CD15F1"/>
    <w:rsid w:val="24CE37EF"/>
    <w:rsid w:val="24D40F7C"/>
    <w:rsid w:val="24D57DB0"/>
    <w:rsid w:val="24D655A9"/>
    <w:rsid w:val="24D740FF"/>
    <w:rsid w:val="24DB2B05"/>
    <w:rsid w:val="24DE730D"/>
    <w:rsid w:val="24DF150B"/>
    <w:rsid w:val="24E25E51"/>
    <w:rsid w:val="24E43F8D"/>
    <w:rsid w:val="24E45993"/>
    <w:rsid w:val="24EA7087"/>
    <w:rsid w:val="24ED62A3"/>
    <w:rsid w:val="24EE1B26"/>
    <w:rsid w:val="24EE36BA"/>
    <w:rsid w:val="24F12AAA"/>
    <w:rsid w:val="24F301AC"/>
    <w:rsid w:val="24F536AF"/>
    <w:rsid w:val="250C10D6"/>
    <w:rsid w:val="250F7ADC"/>
    <w:rsid w:val="2510555E"/>
    <w:rsid w:val="2511775C"/>
    <w:rsid w:val="251364E2"/>
    <w:rsid w:val="2513665B"/>
    <w:rsid w:val="25163BE4"/>
    <w:rsid w:val="25171665"/>
    <w:rsid w:val="251870E7"/>
    <w:rsid w:val="251A5E6D"/>
    <w:rsid w:val="251B1629"/>
    <w:rsid w:val="251D6422"/>
    <w:rsid w:val="25207D76"/>
    <w:rsid w:val="25217736"/>
    <w:rsid w:val="2524184E"/>
    <w:rsid w:val="2524677D"/>
    <w:rsid w:val="25251C80"/>
    <w:rsid w:val="252E4B0E"/>
    <w:rsid w:val="25303C25"/>
    <w:rsid w:val="2534229A"/>
    <w:rsid w:val="25361F1A"/>
    <w:rsid w:val="25380CA0"/>
    <w:rsid w:val="253F2829"/>
    <w:rsid w:val="2543028D"/>
    <w:rsid w:val="25457FB6"/>
    <w:rsid w:val="254621B4"/>
    <w:rsid w:val="254969BC"/>
    <w:rsid w:val="254B1EBF"/>
    <w:rsid w:val="254B663C"/>
    <w:rsid w:val="254E211A"/>
    <w:rsid w:val="254F1289"/>
    <w:rsid w:val="25513DC9"/>
    <w:rsid w:val="2552184A"/>
    <w:rsid w:val="25583753"/>
    <w:rsid w:val="255C4358"/>
    <w:rsid w:val="256B10EF"/>
    <w:rsid w:val="256E2074"/>
    <w:rsid w:val="256E58F7"/>
    <w:rsid w:val="25702FF9"/>
    <w:rsid w:val="257242FD"/>
    <w:rsid w:val="25735506"/>
    <w:rsid w:val="257419FF"/>
    <w:rsid w:val="25762D04"/>
    <w:rsid w:val="257D488D"/>
    <w:rsid w:val="25832019"/>
    <w:rsid w:val="258724D7"/>
    <w:rsid w:val="2590132F"/>
    <w:rsid w:val="25911BD2"/>
    <w:rsid w:val="25920290"/>
    <w:rsid w:val="25943CEA"/>
    <w:rsid w:val="259E0645"/>
    <w:rsid w:val="25A57FCF"/>
    <w:rsid w:val="25A92259"/>
    <w:rsid w:val="25B00611"/>
    <w:rsid w:val="25B07665"/>
    <w:rsid w:val="25B811EE"/>
    <w:rsid w:val="25BC7BF5"/>
    <w:rsid w:val="25BF43FD"/>
    <w:rsid w:val="25C27580"/>
    <w:rsid w:val="25C63D87"/>
    <w:rsid w:val="25C81489"/>
    <w:rsid w:val="25CD5911"/>
    <w:rsid w:val="25D64022"/>
    <w:rsid w:val="25DB26A8"/>
    <w:rsid w:val="25DC0BEB"/>
    <w:rsid w:val="25DE362C"/>
    <w:rsid w:val="25DF1FAF"/>
    <w:rsid w:val="25E258B6"/>
    <w:rsid w:val="25E40DB9"/>
    <w:rsid w:val="25E52FB7"/>
    <w:rsid w:val="25E70CC0"/>
    <w:rsid w:val="25F1264D"/>
    <w:rsid w:val="25F71FD8"/>
    <w:rsid w:val="2603166E"/>
    <w:rsid w:val="260A2F54"/>
    <w:rsid w:val="260E79FF"/>
    <w:rsid w:val="260F767F"/>
    <w:rsid w:val="26110984"/>
    <w:rsid w:val="26136085"/>
    <w:rsid w:val="26146435"/>
    <w:rsid w:val="26185D90"/>
    <w:rsid w:val="261D2218"/>
    <w:rsid w:val="26210C1E"/>
    <w:rsid w:val="262214DD"/>
    <w:rsid w:val="2629602A"/>
    <w:rsid w:val="262B152D"/>
    <w:rsid w:val="262E46B0"/>
    <w:rsid w:val="263230B7"/>
    <w:rsid w:val="263527CB"/>
    <w:rsid w:val="2635403B"/>
    <w:rsid w:val="26392A41"/>
    <w:rsid w:val="263A5E5B"/>
    <w:rsid w:val="263D4CCB"/>
    <w:rsid w:val="264136D1"/>
    <w:rsid w:val="26423351"/>
    <w:rsid w:val="264520D7"/>
    <w:rsid w:val="26461D57"/>
    <w:rsid w:val="26467B59"/>
    <w:rsid w:val="265832F6"/>
    <w:rsid w:val="265E5200"/>
    <w:rsid w:val="26600703"/>
    <w:rsid w:val="2663431E"/>
    <w:rsid w:val="26655897"/>
    <w:rsid w:val="26665E8F"/>
    <w:rsid w:val="266B4515"/>
    <w:rsid w:val="266C1F97"/>
    <w:rsid w:val="266D2DC9"/>
    <w:rsid w:val="26731922"/>
    <w:rsid w:val="267B47B0"/>
    <w:rsid w:val="267C0033"/>
    <w:rsid w:val="267D7CB3"/>
    <w:rsid w:val="268166B9"/>
    <w:rsid w:val="26831BBC"/>
    <w:rsid w:val="26844111"/>
    <w:rsid w:val="268818C7"/>
    <w:rsid w:val="26893AC5"/>
    <w:rsid w:val="268F59CF"/>
    <w:rsid w:val="269243D5"/>
    <w:rsid w:val="269456DA"/>
    <w:rsid w:val="269840E0"/>
    <w:rsid w:val="26993FF3"/>
    <w:rsid w:val="269D6920"/>
    <w:rsid w:val="26A06F6E"/>
    <w:rsid w:val="26A149EF"/>
    <w:rsid w:val="26A8437A"/>
    <w:rsid w:val="26AA1A7C"/>
    <w:rsid w:val="26AB74FD"/>
    <w:rsid w:val="26B01787"/>
    <w:rsid w:val="26B3018D"/>
    <w:rsid w:val="26BE763B"/>
    <w:rsid w:val="26C174A2"/>
    <w:rsid w:val="26C32CCB"/>
    <w:rsid w:val="26D71646"/>
    <w:rsid w:val="26DC5ACE"/>
    <w:rsid w:val="26DE6C18"/>
    <w:rsid w:val="26DF6A52"/>
    <w:rsid w:val="26E157D9"/>
    <w:rsid w:val="26E32EDA"/>
    <w:rsid w:val="26EB02E7"/>
    <w:rsid w:val="26EC5D68"/>
    <w:rsid w:val="26EE126B"/>
    <w:rsid w:val="26F251F8"/>
    <w:rsid w:val="26F356F3"/>
    <w:rsid w:val="26F606C4"/>
    <w:rsid w:val="26F97D9C"/>
    <w:rsid w:val="26FD374B"/>
    <w:rsid w:val="2701028C"/>
    <w:rsid w:val="27133A29"/>
    <w:rsid w:val="27135C28"/>
    <w:rsid w:val="27172430"/>
    <w:rsid w:val="271808FC"/>
    <w:rsid w:val="271933B4"/>
    <w:rsid w:val="271B75ED"/>
    <w:rsid w:val="27220ADA"/>
    <w:rsid w:val="27263790"/>
    <w:rsid w:val="27284D09"/>
    <w:rsid w:val="272E2055"/>
    <w:rsid w:val="273861E8"/>
    <w:rsid w:val="273D486E"/>
    <w:rsid w:val="273F35F4"/>
    <w:rsid w:val="27417518"/>
    <w:rsid w:val="27470A00"/>
    <w:rsid w:val="27490680"/>
    <w:rsid w:val="2749340A"/>
    <w:rsid w:val="27493F03"/>
    <w:rsid w:val="274A1985"/>
    <w:rsid w:val="274E2589"/>
    <w:rsid w:val="2750388E"/>
    <w:rsid w:val="27523BA6"/>
    <w:rsid w:val="27567996"/>
    <w:rsid w:val="275B2A8B"/>
    <w:rsid w:val="275C5122"/>
    <w:rsid w:val="275D2BA4"/>
    <w:rsid w:val="275F60A7"/>
    <w:rsid w:val="27634AAD"/>
    <w:rsid w:val="276756B2"/>
    <w:rsid w:val="27683133"/>
    <w:rsid w:val="276A1EBA"/>
    <w:rsid w:val="276A4438"/>
    <w:rsid w:val="276B63B5"/>
    <w:rsid w:val="276D75BB"/>
    <w:rsid w:val="276E106B"/>
    <w:rsid w:val="276F1C0A"/>
    <w:rsid w:val="27703DC3"/>
    <w:rsid w:val="27715FC1"/>
    <w:rsid w:val="27723D21"/>
    <w:rsid w:val="277771ED"/>
    <w:rsid w:val="27787D8C"/>
    <w:rsid w:val="277A0E4F"/>
    <w:rsid w:val="277A46D2"/>
    <w:rsid w:val="277A68D1"/>
    <w:rsid w:val="277E52D7"/>
    <w:rsid w:val="277F0B5A"/>
    <w:rsid w:val="2780046C"/>
    <w:rsid w:val="27817354"/>
    <w:rsid w:val="27894255"/>
    <w:rsid w:val="278B23EE"/>
    <w:rsid w:val="278F0DF5"/>
    <w:rsid w:val="27987D44"/>
    <w:rsid w:val="279B2689"/>
    <w:rsid w:val="27A325EB"/>
    <w:rsid w:val="27A9199E"/>
    <w:rsid w:val="27AA7420"/>
    <w:rsid w:val="27AF38A8"/>
    <w:rsid w:val="27B01329"/>
    <w:rsid w:val="27B35B31"/>
    <w:rsid w:val="27BA0A6C"/>
    <w:rsid w:val="27BA76BA"/>
    <w:rsid w:val="27BB09BF"/>
    <w:rsid w:val="27C015C4"/>
    <w:rsid w:val="27CD08D9"/>
    <w:rsid w:val="27CF05B7"/>
    <w:rsid w:val="27D24D61"/>
    <w:rsid w:val="27D305E4"/>
    <w:rsid w:val="27D43A83"/>
    <w:rsid w:val="27D76283"/>
    <w:rsid w:val="27D824EE"/>
    <w:rsid w:val="27D972D8"/>
    <w:rsid w:val="27D97F6F"/>
    <w:rsid w:val="27DD6975"/>
    <w:rsid w:val="27DF1E78"/>
    <w:rsid w:val="27E168F2"/>
    <w:rsid w:val="27E46300"/>
    <w:rsid w:val="27EC5A7D"/>
    <w:rsid w:val="27FA04A4"/>
    <w:rsid w:val="27FD1429"/>
    <w:rsid w:val="27FD657D"/>
    <w:rsid w:val="28005C30"/>
    <w:rsid w:val="280258B0"/>
    <w:rsid w:val="28046835"/>
    <w:rsid w:val="28071641"/>
    <w:rsid w:val="280777BA"/>
    <w:rsid w:val="28090ABE"/>
    <w:rsid w:val="280A073E"/>
    <w:rsid w:val="280B3FC1"/>
    <w:rsid w:val="281448D1"/>
    <w:rsid w:val="28175856"/>
    <w:rsid w:val="281954D5"/>
    <w:rsid w:val="281966A8"/>
    <w:rsid w:val="281B09D9"/>
    <w:rsid w:val="281D195D"/>
    <w:rsid w:val="281F4E60"/>
    <w:rsid w:val="2826006E"/>
    <w:rsid w:val="282C66F4"/>
    <w:rsid w:val="282F2EFC"/>
    <w:rsid w:val="283C7F62"/>
    <w:rsid w:val="283E1E92"/>
    <w:rsid w:val="283E5715"/>
    <w:rsid w:val="28443D9B"/>
    <w:rsid w:val="28462B22"/>
    <w:rsid w:val="284D24AC"/>
    <w:rsid w:val="284E59A3"/>
    <w:rsid w:val="28526934"/>
    <w:rsid w:val="28535016"/>
    <w:rsid w:val="28541E37"/>
    <w:rsid w:val="28634650"/>
    <w:rsid w:val="286608DB"/>
    <w:rsid w:val="286760CB"/>
    <w:rsid w:val="286768D9"/>
    <w:rsid w:val="286918F0"/>
    <w:rsid w:val="286949D5"/>
    <w:rsid w:val="28694B8B"/>
    <w:rsid w:val="286A466A"/>
    <w:rsid w:val="286B52E0"/>
    <w:rsid w:val="287171E9"/>
    <w:rsid w:val="2877751D"/>
    <w:rsid w:val="287A7AF8"/>
    <w:rsid w:val="287C2FFC"/>
    <w:rsid w:val="287C7778"/>
    <w:rsid w:val="28813C00"/>
    <w:rsid w:val="28821682"/>
    <w:rsid w:val="28856217"/>
    <w:rsid w:val="28866DB6"/>
    <w:rsid w:val="2887358B"/>
    <w:rsid w:val="288D5494"/>
    <w:rsid w:val="28944322"/>
    <w:rsid w:val="28975DA4"/>
    <w:rsid w:val="289A25AC"/>
    <w:rsid w:val="289B002D"/>
    <w:rsid w:val="289F0BBD"/>
    <w:rsid w:val="28A044B5"/>
    <w:rsid w:val="28A20C44"/>
    <w:rsid w:val="28A3543A"/>
    <w:rsid w:val="28A63E40"/>
    <w:rsid w:val="28A94DC4"/>
    <w:rsid w:val="28AC24C6"/>
    <w:rsid w:val="28AD7F47"/>
    <w:rsid w:val="28AE124C"/>
    <w:rsid w:val="28B10C06"/>
    <w:rsid w:val="28B169A5"/>
    <w:rsid w:val="28BD5FE3"/>
    <w:rsid w:val="28C3596E"/>
    <w:rsid w:val="28C50E71"/>
    <w:rsid w:val="28C668F3"/>
    <w:rsid w:val="28C81DF6"/>
    <w:rsid w:val="28D66B8D"/>
    <w:rsid w:val="28D72411"/>
    <w:rsid w:val="28D97B12"/>
    <w:rsid w:val="28DD431A"/>
    <w:rsid w:val="28DF529E"/>
    <w:rsid w:val="28E02D20"/>
    <w:rsid w:val="28E43AEF"/>
    <w:rsid w:val="28E64C29"/>
    <w:rsid w:val="28E65763"/>
    <w:rsid w:val="28E86B18"/>
    <w:rsid w:val="28EC1DCD"/>
    <w:rsid w:val="28EF3AAA"/>
    <w:rsid w:val="28F4613D"/>
    <w:rsid w:val="28F95E48"/>
    <w:rsid w:val="28FA38CA"/>
    <w:rsid w:val="28FB471E"/>
    <w:rsid w:val="28FB5AC8"/>
    <w:rsid w:val="28FD0FCB"/>
    <w:rsid w:val="29013255"/>
    <w:rsid w:val="29081446"/>
    <w:rsid w:val="29105A6E"/>
    <w:rsid w:val="29117C6C"/>
    <w:rsid w:val="2916066A"/>
    <w:rsid w:val="291713AF"/>
    <w:rsid w:val="291753F8"/>
    <w:rsid w:val="291A13D0"/>
    <w:rsid w:val="291C51E5"/>
    <w:rsid w:val="291D5004"/>
    <w:rsid w:val="29253B8C"/>
    <w:rsid w:val="292D759C"/>
    <w:rsid w:val="29315FA2"/>
    <w:rsid w:val="293366CF"/>
    <w:rsid w:val="29346F27"/>
    <w:rsid w:val="2937372F"/>
    <w:rsid w:val="29452A44"/>
    <w:rsid w:val="29470146"/>
    <w:rsid w:val="2948144B"/>
    <w:rsid w:val="294A7173"/>
    <w:rsid w:val="294B23CF"/>
    <w:rsid w:val="294C45CE"/>
    <w:rsid w:val="294C7E51"/>
    <w:rsid w:val="294E18B8"/>
    <w:rsid w:val="29506857"/>
    <w:rsid w:val="295217CA"/>
    <w:rsid w:val="2954525D"/>
    <w:rsid w:val="29591D17"/>
    <w:rsid w:val="295C30F4"/>
    <w:rsid w:val="295D22E9"/>
    <w:rsid w:val="295F57ED"/>
    <w:rsid w:val="29626771"/>
    <w:rsid w:val="296315D6"/>
    <w:rsid w:val="296576F6"/>
    <w:rsid w:val="2969197F"/>
    <w:rsid w:val="296A16E7"/>
    <w:rsid w:val="29703508"/>
    <w:rsid w:val="2973228F"/>
    <w:rsid w:val="29763213"/>
    <w:rsid w:val="297A3E18"/>
    <w:rsid w:val="297C731B"/>
    <w:rsid w:val="298869B1"/>
    <w:rsid w:val="298C7710"/>
    <w:rsid w:val="298F3DBD"/>
    <w:rsid w:val="299172C0"/>
    <w:rsid w:val="29966FCB"/>
    <w:rsid w:val="2999695D"/>
    <w:rsid w:val="299C0ED5"/>
    <w:rsid w:val="299D4F0C"/>
    <w:rsid w:val="29A11AD9"/>
    <w:rsid w:val="29A84CE7"/>
    <w:rsid w:val="29A92769"/>
    <w:rsid w:val="29AA03E1"/>
    <w:rsid w:val="29AE0266"/>
    <w:rsid w:val="29B042F2"/>
    <w:rsid w:val="29B07B75"/>
    <w:rsid w:val="29B4657B"/>
    <w:rsid w:val="29B661FB"/>
    <w:rsid w:val="29BA0485"/>
    <w:rsid w:val="29BF490D"/>
    <w:rsid w:val="29C1200E"/>
    <w:rsid w:val="29C554FD"/>
    <w:rsid w:val="29C72B08"/>
    <w:rsid w:val="29CA4E9C"/>
    <w:rsid w:val="29D100AA"/>
    <w:rsid w:val="29D457AB"/>
    <w:rsid w:val="29D60CAE"/>
    <w:rsid w:val="29D71FB3"/>
    <w:rsid w:val="29D741B2"/>
    <w:rsid w:val="29D87A35"/>
    <w:rsid w:val="29D90840"/>
    <w:rsid w:val="29DC2793"/>
    <w:rsid w:val="29DE3B3C"/>
    <w:rsid w:val="29E22543"/>
    <w:rsid w:val="29E56D4B"/>
    <w:rsid w:val="29E7224E"/>
    <w:rsid w:val="29ED4157"/>
    <w:rsid w:val="29F050DC"/>
    <w:rsid w:val="29F870BA"/>
    <w:rsid w:val="29FD21F3"/>
    <w:rsid w:val="2A0004EC"/>
    <w:rsid w:val="2A000BF9"/>
    <w:rsid w:val="2A004A26"/>
    <w:rsid w:val="2A005376"/>
    <w:rsid w:val="2A012DF7"/>
    <w:rsid w:val="2A020879"/>
    <w:rsid w:val="2A0240FC"/>
    <w:rsid w:val="2A0362FB"/>
    <w:rsid w:val="2A0C4A0C"/>
    <w:rsid w:val="2A0E468C"/>
    <w:rsid w:val="2A1664F4"/>
    <w:rsid w:val="2A1B7225"/>
    <w:rsid w:val="2A1E4926"/>
    <w:rsid w:val="2A2036AC"/>
    <w:rsid w:val="2A261D32"/>
    <w:rsid w:val="2A280AB9"/>
    <w:rsid w:val="2A2A61BA"/>
    <w:rsid w:val="2A2A689D"/>
    <w:rsid w:val="2A2D4F40"/>
    <w:rsid w:val="2A2F0444"/>
    <w:rsid w:val="2A2F2642"/>
    <w:rsid w:val="2A3000C3"/>
    <w:rsid w:val="2A357DCE"/>
    <w:rsid w:val="2A3732D1"/>
    <w:rsid w:val="2A380D53"/>
    <w:rsid w:val="2A393C3A"/>
    <w:rsid w:val="2A3D1EA3"/>
    <w:rsid w:val="2A4028DC"/>
    <w:rsid w:val="2A415DDF"/>
    <w:rsid w:val="2A446D64"/>
    <w:rsid w:val="2A4931EC"/>
    <w:rsid w:val="2A4B2CE0"/>
    <w:rsid w:val="2A4C4C2F"/>
    <w:rsid w:val="2A4F0978"/>
    <w:rsid w:val="2A513E7B"/>
    <w:rsid w:val="2A5218FD"/>
    <w:rsid w:val="2A52255C"/>
    <w:rsid w:val="2A53737E"/>
    <w:rsid w:val="2A54313A"/>
    <w:rsid w:val="2A64509A"/>
    <w:rsid w:val="2A65091E"/>
    <w:rsid w:val="2A670B7C"/>
    <w:rsid w:val="2A694DA5"/>
    <w:rsid w:val="2A6B02A8"/>
    <w:rsid w:val="2A6B4A25"/>
    <w:rsid w:val="2A7121B2"/>
    <w:rsid w:val="2A7975BE"/>
    <w:rsid w:val="2A7C33B2"/>
    <w:rsid w:val="2A7E5C44"/>
    <w:rsid w:val="2A8049CB"/>
    <w:rsid w:val="2A813D65"/>
    <w:rsid w:val="2A871192"/>
    <w:rsid w:val="2A893FD5"/>
    <w:rsid w:val="2A92608B"/>
    <w:rsid w:val="2A930168"/>
    <w:rsid w:val="2A982071"/>
    <w:rsid w:val="2AA0747E"/>
    <w:rsid w:val="2AA270FE"/>
    <w:rsid w:val="2AA34B7F"/>
    <w:rsid w:val="2AA45E84"/>
    <w:rsid w:val="2AAE6793"/>
    <w:rsid w:val="2AB61621"/>
    <w:rsid w:val="2ABA4076"/>
    <w:rsid w:val="2ABE6A2E"/>
    <w:rsid w:val="2AC25434"/>
    <w:rsid w:val="2AC90642"/>
    <w:rsid w:val="2ACC15C7"/>
    <w:rsid w:val="2ACC686A"/>
    <w:rsid w:val="2AD1438B"/>
    <w:rsid w:val="2AD15A4E"/>
    <w:rsid w:val="2AD82E5B"/>
    <w:rsid w:val="2AD908DC"/>
    <w:rsid w:val="2ADC1861"/>
    <w:rsid w:val="2ADD3A5F"/>
    <w:rsid w:val="2AE449EF"/>
    <w:rsid w:val="2AE90B77"/>
    <w:rsid w:val="2AF00502"/>
    <w:rsid w:val="2AF23A05"/>
    <w:rsid w:val="2AF3120F"/>
    <w:rsid w:val="2AF77E8C"/>
    <w:rsid w:val="2AFB6893"/>
    <w:rsid w:val="2AFE7817"/>
    <w:rsid w:val="2B01079C"/>
    <w:rsid w:val="2B02041C"/>
    <w:rsid w:val="2B0C0D2B"/>
    <w:rsid w:val="2B0D67AD"/>
    <w:rsid w:val="2B122C35"/>
    <w:rsid w:val="2B15163B"/>
    <w:rsid w:val="2B15743C"/>
    <w:rsid w:val="2B170C8C"/>
    <w:rsid w:val="2B20324F"/>
    <w:rsid w:val="2B2341D4"/>
    <w:rsid w:val="2B28065B"/>
    <w:rsid w:val="2B310C67"/>
    <w:rsid w:val="2B3265D2"/>
    <w:rsid w:val="2B33446E"/>
    <w:rsid w:val="2B355773"/>
    <w:rsid w:val="2B357971"/>
    <w:rsid w:val="2B3631F4"/>
    <w:rsid w:val="2B38144E"/>
    <w:rsid w:val="2B3866F7"/>
    <w:rsid w:val="2B394179"/>
    <w:rsid w:val="2B3C72FC"/>
    <w:rsid w:val="2B3F3B04"/>
    <w:rsid w:val="2B400BF9"/>
    <w:rsid w:val="2B47568D"/>
    <w:rsid w:val="2B4D4A0F"/>
    <w:rsid w:val="2B4F631D"/>
    <w:rsid w:val="2B5272A1"/>
    <w:rsid w:val="2B536F21"/>
    <w:rsid w:val="2B567EA6"/>
    <w:rsid w:val="2B5A212F"/>
    <w:rsid w:val="2B5D628A"/>
    <w:rsid w:val="2B5E0B35"/>
    <w:rsid w:val="2B62123C"/>
    <w:rsid w:val="2B623CB8"/>
    <w:rsid w:val="2B6910C5"/>
    <w:rsid w:val="2B6C2049"/>
    <w:rsid w:val="2B6E0DD0"/>
    <w:rsid w:val="2B7277D6"/>
    <w:rsid w:val="2B754ED7"/>
    <w:rsid w:val="2B762959"/>
    <w:rsid w:val="2B7A135F"/>
    <w:rsid w:val="2B7A29B8"/>
    <w:rsid w:val="2B7F106A"/>
    <w:rsid w:val="2B88197A"/>
    <w:rsid w:val="2B8A4E7D"/>
    <w:rsid w:val="2B8B753A"/>
    <w:rsid w:val="2B8E3883"/>
    <w:rsid w:val="2B906CF5"/>
    <w:rsid w:val="2B94578C"/>
    <w:rsid w:val="2B971F94"/>
    <w:rsid w:val="2B9A264F"/>
    <w:rsid w:val="2B9A2F19"/>
    <w:rsid w:val="2B9B099A"/>
    <w:rsid w:val="2BA14AA2"/>
    <w:rsid w:val="2BA456FE"/>
    <w:rsid w:val="2BA647AD"/>
    <w:rsid w:val="2BA7222F"/>
    <w:rsid w:val="2BAB53B1"/>
    <w:rsid w:val="2BAF763B"/>
    <w:rsid w:val="2BB13721"/>
    <w:rsid w:val="2BB445C1"/>
    <w:rsid w:val="2BB74A47"/>
    <w:rsid w:val="2BC12DD8"/>
    <w:rsid w:val="2BC6067C"/>
    <w:rsid w:val="2BC643E1"/>
    <w:rsid w:val="2BCA60F5"/>
    <w:rsid w:val="2BCE505C"/>
    <w:rsid w:val="2BD01D6E"/>
    <w:rsid w:val="2BD14E26"/>
    <w:rsid w:val="2BD51A79"/>
    <w:rsid w:val="2BD63C77"/>
    <w:rsid w:val="2BD7621D"/>
    <w:rsid w:val="2BD76777"/>
    <w:rsid w:val="2BD829FE"/>
    <w:rsid w:val="2BDA267D"/>
    <w:rsid w:val="2BDF2C92"/>
    <w:rsid w:val="2BE1588C"/>
    <w:rsid w:val="2BE27A8A"/>
    <w:rsid w:val="2BE30D8F"/>
    <w:rsid w:val="2BEE4BA1"/>
    <w:rsid w:val="2BFE3044"/>
    <w:rsid w:val="2C0412C3"/>
    <w:rsid w:val="2C0547C6"/>
    <w:rsid w:val="2C0D1BD3"/>
    <w:rsid w:val="2C1063DB"/>
    <w:rsid w:val="2C14155E"/>
    <w:rsid w:val="2C237961"/>
    <w:rsid w:val="2C244051"/>
    <w:rsid w:val="2C2627CF"/>
    <w:rsid w:val="2C2A5683"/>
    <w:rsid w:val="2C2F340C"/>
    <w:rsid w:val="2C3116AB"/>
    <w:rsid w:val="2C324391"/>
    <w:rsid w:val="2C33658F"/>
    <w:rsid w:val="2C3B0F6B"/>
    <w:rsid w:val="2C3E23A2"/>
    <w:rsid w:val="2C43682A"/>
    <w:rsid w:val="2C482CB1"/>
    <w:rsid w:val="2C4D29BC"/>
    <w:rsid w:val="2C4E6D35"/>
    <w:rsid w:val="2C5348C6"/>
    <w:rsid w:val="2C550599"/>
    <w:rsid w:val="2C603BDB"/>
    <w:rsid w:val="2C614EE0"/>
    <w:rsid w:val="2C624F10"/>
    <w:rsid w:val="2C634B60"/>
    <w:rsid w:val="2C647269"/>
    <w:rsid w:val="2C661368"/>
    <w:rsid w:val="2C680FE8"/>
    <w:rsid w:val="2C68486B"/>
    <w:rsid w:val="2C6A62F6"/>
    <w:rsid w:val="2C6C79EE"/>
    <w:rsid w:val="2C703E76"/>
    <w:rsid w:val="2C7D570A"/>
    <w:rsid w:val="2C801F12"/>
    <w:rsid w:val="2C803EDB"/>
    <w:rsid w:val="2C894DA0"/>
    <w:rsid w:val="2C8C5D24"/>
    <w:rsid w:val="2C952D0F"/>
    <w:rsid w:val="2C983C82"/>
    <w:rsid w:val="2C9C273B"/>
    <w:rsid w:val="2CA37B48"/>
    <w:rsid w:val="2CAE175C"/>
    <w:rsid w:val="2CAE5ED9"/>
    <w:rsid w:val="2CAF20CB"/>
    <w:rsid w:val="2CB52E8B"/>
    <w:rsid w:val="2CB800AB"/>
    <w:rsid w:val="2CB8206C"/>
    <w:rsid w:val="2CBC0A72"/>
    <w:rsid w:val="2CC1297B"/>
    <w:rsid w:val="2CC51381"/>
    <w:rsid w:val="2CC82306"/>
    <w:rsid w:val="2CCF5514"/>
    <w:rsid w:val="2CD30EEF"/>
    <w:rsid w:val="2CD33F1A"/>
    <w:rsid w:val="2CD5741D"/>
    <w:rsid w:val="2CD74B1F"/>
    <w:rsid w:val="2CD825A0"/>
    <w:rsid w:val="2CDA5AA3"/>
    <w:rsid w:val="2CDB7071"/>
    <w:rsid w:val="2CDC0FA6"/>
    <w:rsid w:val="2CDD482A"/>
    <w:rsid w:val="2CE03230"/>
    <w:rsid w:val="2CE132A0"/>
    <w:rsid w:val="2CE463B3"/>
    <w:rsid w:val="2CE53E34"/>
    <w:rsid w:val="2CE77338"/>
    <w:rsid w:val="2CE960BE"/>
    <w:rsid w:val="2CEA02BC"/>
    <w:rsid w:val="2CEC37BF"/>
    <w:rsid w:val="2CF134CA"/>
    <w:rsid w:val="2CF37F79"/>
    <w:rsid w:val="2CF72E55"/>
    <w:rsid w:val="2CF775D2"/>
    <w:rsid w:val="2CFA3DDA"/>
    <w:rsid w:val="2CFF0262"/>
    <w:rsid w:val="2D06703A"/>
    <w:rsid w:val="2D0B1F79"/>
    <w:rsid w:val="2D105F7D"/>
    <w:rsid w:val="2D140E5E"/>
    <w:rsid w:val="2D1842F5"/>
    <w:rsid w:val="2D23171B"/>
    <w:rsid w:val="2D2626A0"/>
    <w:rsid w:val="2D2910A6"/>
    <w:rsid w:val="2D2B45A9"/>
    <w:rsid w:val="2D3164B2"/>
    <w:rsid w:val="2D3277B7"/>
    <w:rsid w:val="2D347437"/>
    <w:rsid w:val="2D3B4E80"/>
    <w:rsid w:val="2D3B6DC2"/>
    <w:rsid w:val="2D3C3C89"/>
    <w:rsid w:val="2D3C4843"/>
    <w:rsid w:val="2D3F3249"/>
    <w:rsid w:val="2D406ACD"/>
    <w:rsid w:val="2D4241CE"/>
    <w:rsid w:val="2D4A15DA"/>
    <w:rsid w:val="2D593DF3"/>
    <w:rsid w:val="2D5B5FD2"/>
    <w:rsid w:val="2D5E607D"/>
    <w:rsid w:val="2D5F1580"/>
    <w:rsid w:val="2D611200"/>
    <w:rsid w:val="2D637F86"/>
    <w:rsid w:val="2D642184"/>
    <w:rsid w:val="2D665687"/>
    <w:rsid w:val="2D680B8A"/>
    <w:rsid w:val="2D6A0964"/>
    <w:rsid w:val="2D724D1D"/>
    <w:rsid w:val="2D754ED8"/>
    <w:rsid w:val="2D755CA2"/>
    <w:rsid w:val="2D7B562D"/>
    <w:rsid w:val="2D83073A"/>
    <w:rsid w:val="2D8C58C7"/>
    <w:rsid w:val="2D8D1641"/>
    <w:rsid w:val="2D8D3349"/>
    <w:rsid w:val="2D9152E7"/>
    <w:rsid w:val="2D9716DA"/>
    <w:rsid w:val="2D9767CA"/>
    <w:rsid w:val="2D9B4590"/>
    <w:rsid w:val="2DA44AC8"/>
    <w:rsid w:val="2DA467F1"/>
    <w:rsid w:val="2DA749EF"/>
    <w:rsid w:val="2DA77776"/>
    <w:rsid w:val="2DAA06FA"/>
    <w:rsid w:val="2DAB037A"/>
    <w:rsid w:val="2DAC3BFD"/>
    <w:rsid w:val="2DAD167F"/>
    <w:rsid w:val="2DAF6D80"/>
    <w:rsid w:val="2DB04802"/>
    <w:rsid w:val="2DB15B07"/>
    <w:rsid w:val="2DB77A10"/>
    <w:rsid w:val="2DB97690"/>
    <w:rsid w:val="2DBD7456"/>
    <w:rsid w:val="2DBE3B18"/>
    <w:rsid w:val="2DC35A21"/>
    <w:rsid w:val="2DCB7498"/>
    <w:rsid w:val="2DCD34F3"/>
    <w:rsid w:val="2DCF6C74"/>
    <w:rsid w:val="2DD2603B"/>
    <w:rsid w:val="2DDA5646"/>
    <w:rsid w:val="2DE10854"/>
    <w:rsid w:val="2DE17B90"/>
    <w:rsid w:val="2DE33D57"/>
    <w:rsid w:val="2DE5725A"/>
    <w:rsid w:val="2DE64CDC"/>
    <w:rsid w:val="2DE7275E"/>
    <w:rsid w:val="2DEA5ED6"/>
    <w:rsid w:val="2DED4667"/>
    <w:rsid w:val="2DF34DBC"/>
    <w:rsid w:val="2DF674F5"/>
    <w:rsid w:val="2DFB13FE"/>
    <w:rsid w:val="2DFB7200"/>
    <w:rsid w:val="2E013307"/>
    <w:rsid w:val="2E03208E"/>
    <w:rsid w:val="2E051E23"/>
    <w:rsid w:val="2E075211"/>
    <w:rsid w:val="2E082C92"/>
    <w:rsid w:val="2E0A6195"/>
    <w:rsid w:val="2E0C4F1C"/>
    <w:rsid w:val="2E0F5EA0"/>
    <w:rsid w:val="2E144BAF"/>
    <w:rsid w:val="2E1523FE"/>
    <w:rsid w:val="2E190FA2"/>
    <w:rsid w:val="2E1C77C8"/>
    <w:rsid w:val="2E21163E"/>
    <w:rsid w:val="2E246D3F"/>
    <w:rsid w:val="2E251034"/>
    <w:rsid w:val="2E277CC4"/>
    <w:rsid w:val="2E3014D6"/>
    <w:rsid w:val="2E346FDA"/>
    <w:rsid w:val="2E393461"/>
    <w:rsid w:val="2E3970BE"/>
    <w:rsid w:val="2E421B72"/>
    <w:rsid w:val="2E493EAA"/>
    <w:rsid w:val="2E4B5DFB"/>
    <w:rsid w:val="2E4E3407"/>
    <w:rsid w:val="2E51761E"/>
    <w:rsid w:val="2E526506"/>
    <w:rsid w:val="2E552D91"/>
    <w:rsid w:val="2E5A7219"/>
    <w:rsid w:val="2E5E337D"/>
    <w:rsid w:val="2E5E3BC7"/>
    <w:rsid w:val="2E681DB2"/>
    <w:rsid w:val="2E6952B5"/>
    <w:rsid w:val="2E6A74B4"/>
    <w:rsid w:val="2E6E34C0"/>
    <w:rsid w:val="2E6E7A59"/>
    <w:rsid w:val="2E6F393B"/>
    <w:rsid w:val="2E7540FB"/>
    <w:rsid w:val="2E7A5550"/>
    <w:rsid w:val="2E7C2C51"/>
    <w:rsid w:val="2E7D06D3"/>
    <w:rsid w:val="2E7D64D4"/>
    <w:rsid w:val="2E824B5A"/>
    <w:rsid w:val="2E866DE4"/>
    <w:rsid w:val="2E874865"/>
    <w:rsid w:val="2E886C77"/>
    <w:rsid w:val="2E8B326C"/>
    <w:rsid w:val="2E8E41F0"/>
    <w:rsid w:val="2E984B00"/>
    <w:rsid w:val="2E986CFE"/>
    <w:rsid w:val="2E9B3506"/>
    <w:rsid w:val="2E9D030D"/>
    <w:rsid w:val="2E9F6689"/>
    <w:rsid w:val="2EA30912"/>
    <w:rsid w:val="2EA3508F"/>
    <w:rsid w:val="2EA42B11"/>
    <w:rsid w:val="2EA61897"/>
    <w:rsid w:val="2EA94A1A"/>
    <w:rsid w:val="2EAE6CA3"/>
    <w:rsid w:val="2EB322DB"/>
    <w:rsid w:val="2EBE6F3E"/>
    <w:rsid w:val="2EC67BCD"/>
    <w:rsid w:val="2EC9115D"/>
    <w:rsid w:val="2ED075DC"/>
    <w:rsid w:val="2ED15F5E"/>
    <w:rsid w:val="2ED20B55"/>
    <w:rsid w:val="2ED56B63"/>
    <w:rsid w:val="2ED67E68"/>
    <w:rsid w:val="2ED90DEC"/>
    <w:rsid w:val="2EDE5274"/>
    <w:rsid w:val="2EE00777"/>
    <w:rsid w:val="2EE12975"/>
    <w:rsid w:val="2EE161F9"/>
    <w:rsid w:val="2EE203F7"/>
    <w:rsid w:val="2EE54BFF"/>
    <w:rsid w:val="2EEA1087"/>
    <w:rsid w:val="2EEF770D"/>
    <w:rsid w:val="2EF17758"/>
    <w:rsid w:val="2EF31996"/>
    <w:rsid w:val="2EF9001C"/>
    <w:rsid w:val="2EFE1F25"/>
    <w:rsid w:val="2F02672D"/>
    <w:rsid w:val="2F0860B8"/>
    <w:rsid w:val="2F0B703D"/>
    <w:rsid w:val="2F0E5507"/>
    <w:rsid w:val="2F1156C3"/>
    <w:rsid w:val="2F134449"/>
    <w:rsid w:val="2F1D6F37"/>
    <w:rsid w:val="2F2112C8"/>
    <w:rsid w:val="2F2345B2"/>
    <w:rsid w:val="2F2E2A75"/>
    <w:rsid w:val="2F3A7B8C"/>
    <w:rsid w:val="2F3B560E"/>
    <w:rsid w:val="2F3C6DC2"/>
    <w:rsid w:val="2F3C780C"/>
    <w:rsid w:val="2F3E2D0F"/>
    <w:rsid w:val="2F401A78"/>
    <w:rsid w:val="2F432A1A"/>
    <w:rsid w:val="2F437197"/>
    <w:rsid w:val="2F455F1D"/>
    <w:rsid w:val="2F46399F"/>
    <w:rsid w:val="2F4910A0"/>
    <w:rsid w:val="2F494923"/>
    <w:rsid w:val="2F4E0DAB"/>
    <w:rsid w:val="2F511D30"/>
    <w:rsid w:val="2F5603B6"/>
    <w:rsid w:val="2F59133A"/>
    <w:rsid w:val="2F671CE5"/>
    <w:rsid w:val="2F724463"/>
    <w:rsid w:val="2F736386"/>
    <w:rsid w:val="2F7708EA"/>
    <w:rsid w:val="2F781BEF"/>
    <w:rsid w:val="2F797671"/>
    <w:rsid w:val="2F8224FF"/>
    <w:rsid w:val="2F837F80"/>
    <w:rsid w:val="2F8A538D"/>
    <w:rsid w:val="2F914D18"/>
    <w:rsid w:val="2F9154D6"/>
    <w:rsid w:val="2F95371E"/>
    <w:rsid w:val="2F96119F"/>
    <w:rsid w:val="2F964A23"/>
    <w:rsid w:val="2F9B2802"/>
    <w:rsid w:val="2F9B6AC0"/>
    <w:rsid w:val="2F9C0B2A"/>
    <w:rsid w:val="2F9C12CD"/>
    <w:rsid w:val="2F9C692C"/>
    <w:rsid w:val="2F9F1AAF"/>
    <w:rsid w:val="2FA6143A"/>
    <w:rsid w:val="2FA64CBD"/>
    <w:rsid w:val="2FAE20C9"/>
    <w:rsid w:val="2FAE299B"/>
    <w:rsid w:val="2FB5242A"/>
    <w:rsid w:val="2FBC1655"/>
    <w:rsid w:val="2FBF4562"/>
    <w:rsid w:val="2FC20F7C"/>
    <w:rsid w:val="2FC67770"/>
    <w:rsid w:val="2FCB3BF8"/>
    <w:rsid w:val="2FD35D69"/>
    <w:rsid w:val="2FD67A0A"/>
    <w:rsid w:val="2FDC6090"/>
    <w:rsid w:val="2FE2381D"/>
    <w:rsid w:val="2FE3129F"/>
    <w:rsid w:val="2FE62223"/>
    <w:rsid w:val="2FE85726"/>
    <w:rsid w:val="2FEB727A"/>
    <w:rsid w:val="2FEF2ACF"/>
    <w:rsid w:val="2FF16036"/>
    <w:rsid w:val="2FF46FBA"/>
    <w:rsid w:val="2FF93442"/>
    <w:rsid w:val="2FFB21C9"/>
    <w:rsid w:val="2FFD56CC"/>
    <w:rsid w:val="3001084F"/>
    <w:rsid w:val="30062758"/>
    <w:rsid w:val="300B49E1"/>
    <w:rsid w:val="30152D72"/>
    <w:rsid w:val="301B4C7C"/>
    <w:rsid w:val="30226805"/>
    <w:rsid w:val="30227315"/>
    <w:rsid w:val="30241D08"/>
    <w:rsid w:val="30291B42"/>
    <w:rsid w:val="30296190"/>
    <w:rsid w:val="302B4F16"/>
    <w:rsid w:val="302C7114"/>
    <w:rsid w:val="302F0099"/>
    <w:rsid w:val="30305B1B"/>
    <w:rsid w:val="30316E1F"/>
    <w:rsid w:val="3032101E"/>
    <w:rsid w:val="30357A24"/>
    <w:rsid w:val="303654A5"/>
    <w:rsid w:val="30370D29"/>
    <w:rsid w:val="303B192D"/>
    <w:rsid w:val="30405DB5"/>
    <w:rsid w:val="304325BD"/>
    <w:rsid w:val="30436D3A"/>
    <w:rsid w:val="3044003E"/>
    <w:rsid w:val="304447BB"/>
    <w:rsid w:val="304A7F05"/>
    <w:rsid w:val="304B5DEC"/>
    <w:rsid w:val="305118D2"/>
    <w:rsid w:val="30542857"/>
    <w:rsid w:val="305502D9"/>
    <w:rsid w:val="305C2FAF"/>
    <w:rsid w:val="305C7270"/>
    <w:rsid w:val="305D3167"/>
    <w:rsid w:val="305D382D"/>
    <w:rsid w:val="305F1EED"/>
    <w:rsid w:val="306040EB"/>
    <w:rsid w:val="306308F3"/>
    <w:rsid w:val="30673A76"/>
    <w:rsid w:val="30684D7B"/>
    <w:rsid w:val="30711E07"/>
    <w:rsid w:val="3072523E"/>
    <w:rsid w:val="307A4C95"/>
    <w:rsid w:val="307C0198"/>
    <w:rsid w:val="307F360F"/>
    <w:rsid w:val="30806B9E"/>
    <w:rsid w:val="3082649B"/>
    <w:rsid w:val="308568A9"/>
    <w:rsid w:val="30890A4E"/>
    <w:rsid w:val="308952B0"/>
    <w:rsid w:val="308E71B9"/>
    <w:rsid w:val="30982B54"/>
    <w:rsid w:val="309C2C4B"/>
    <w:rsid w:val="309F44FF"/>
    <w:rsid w:val="30A203D8"/>
    <w:rsid w:val="30A633BA"/>
    <w:rsid w:val="30A844DF"/>
    <w:rsid w:val="30A957E4"/>
    <w:rsid w:val="30AA79E3"/>
    <w:rsid w:val="30B24370"/>
    <w:rsid w:val="30B32AE0"/>
    <w:rsid w:val="30B97FFD"/>
    <w:rsid w:val="30BD6A03"/>
    <w:rsid w:val="30C12E8B"/>
    <w:rsid w:val="30C2090D"/>
    <w:rsid w:val="30C41C11"/>
    <w:rsid w:val="30C57B47"/>
    <w:rsid w:val="30C67313"/>
    <w:rsid w:val="30C82B81"/>
    <w:rsid w:val="30CF7407"/>
    <w:rsid w:val="30D30BA7"/>
    <w:rsid w:val="30D3442A"/>
    <w:rsid w:val="30D653AF"/>
    <w:rsid w:val="30DE49BA"/>
    <w:rsid w:val="30DF5DFB"/>
    <w:rsid w:val="30E30E41"/>
    <w:rsid w:val="30E42146"/>
    <w:rsid w:val="30E57BC8"/>
    <w:rsid w:val="30EE71D2"/>
    <w:rsid w:val="30F139DA"/>
    <w:rsid w:val="30F15BD9"/>
    <w:rsid w:val="30F2145C"/>
    <w:rsid w:val="30F42C13"/>
    <w:rsid w:val="30F4495F"/>
    <w:rsid w:val="30F46B5D"/>
    <w:rsid w:val="30FB64E8"/>
    <w:rsid w:val="30FE3148"/>
    <w:rsid w:val="30FF0771"/>
    <w:rsid w:val="30FF28A1"/>
    <w:rsid w:val="30FF2EAD"/>
    <w:rsid w:val="310600FC"/>
    <w:rsid w:val="310622FB"/>
    <w:rsid w:val="31064879"/>
    <w:rsid w:val="310A276C"/>
    <w:rsid w:val="310A77EA"/>
    <w:rsid w:val="310B330B"/>
    <w:rsid w:val="310F0A0C"/>
    <w:rsid w:val="3110648D"/>
    <w:rsid w:val="3114202C"/>
    <w:rsid w:val="31152915"/>
    <w:rsid w:val="31175E18"/>
    <w:rsid w:val="311B7A2C"/>
    <w:rsid w:val="311C22A0"/>
    <w:rsid w:val="311E18EB"/>
    <w:rsid w:val="31241F00"/>
    <w:rsid w:val="3125512E"/>
    <w:rsid w:val="31260631"/>
    <w:rsid w:val="31262BAF"/>
    <w:rsid w:val="31284777"/>
    <w:rsid w:val="312A4E39"/>
    <w:rsid w:val="31312245"/>
    <w:rsid w:val="313169C2"/>
    <w:rsid w:val="313553C8"/>
    <w:rsid w:val="313666CD"/>
    <w:rsid w:val="313708CB"/>
    <w:rsid w:val="31393DCE"/>
    <w:rsid w:val="313B72D2"/>
    <w:rsid w:val="313C778B"/>
    <w:rsid w:val="313D6058"/>
    <w:rsid w:val="314011DB"/>
    <w:rsid w:val="31414A5E"/>
    <w:rsid w:val="31432160"/>
    <w:rsid w:val="31440ED2"/>
    <w:rsid w:val="3146309A"/>
    <w:rsid w:val="31477BE9"/>
    <w:rsid w:val="314E04F1"/>
    <w:rsid w:val="314E185E"/>
    <w:rsid w:val="31526EF7"/>
    <w:rsid w:val="315647AA"/>
    <w:rsid w:val="316023F9"/>
    <w:rsid w:val="31614F93"/>
    <w:rsid w:val="3166141B"/>
    <w:rsid w:val="316C33F5"/>
    <w:rsid w:val="316D1A74"/>
    <w:rsid w:val="316D5522"/>
    <w:rsid w:val="317177AC"/>
    <w:rsid w:val="3172522D"/>
    <w:rsid w:val="3172742B"/>
    <w:rsid w:val="31734D6B"/>
    <w:rsid w:val="3179263A"/>
    <w:rsid w:val="317A39CD"/>
    <w:rsid w:val="318254C8"/>
    <w:rsid w:val="318409CB"/>
    <w:rsid w:val="3187194F"/>
    <w:rsid w:val="318D3859"/>
    <w:rsid w:val="31930FE5"/>
    <w:rsid w:val="319566E7"/>
    <w:rsid w:val="3197546D"/>
    <w:rsid w:val="319779EB"/>
    <w:rsid w:val="31983647"/>
    <w:rsid w:val="319950ED"/>
    <w:rsid w:val="319C18F5"/>
    <w:rsid w:val="319D7376"/>
    <w:rsid w:val="319E4DF8"/>
    <w:rsid w:val="31A237FE"/>
    <w:rsid w:val="31A725A7"/>
    <w:rsid w:val="31A85707"/>
    <w:rsid w:val="31A95387"/>
    <w:rsid w:val="31AF5092"/>
    <w:rsid w:val="31B04D12"/>
    <w:rsid w:val="31B54A1D"/>
    <w:rsid w:val="31B71BD5"/>
    <w:rsid w:val="31B72085"/>
    <w:rsid w:val="31B77F20"/>
    <w:rsid w:val="31BF532C"/>
    <w:rsid w:val="31C97E3A"/>
    <w:rsid w:val="31CB333D"/>
    <w:rsid w:val="31CD6840"/>
    <w:rsid w:val="31CF1D43"/>
    <w:rsid w:val="31D03FA0"/>
    <w:rsid w:val="31D8363B"/>
    <w:rsid w:val="31D95ED6"/>
    <w:rsid w:val="31DC6E5B"/>
    <w:rsid w:val="31DE235E"/>
    <w:rsid w:val="31E10D64"/>
    <w:rsid w:val="31E267E6"/>
    <w:rsid w:val="31E651EC"/>
    <w:rsid w:val="31E806EF"/>
    <w:rsid w:val="31E970A4"/>
    <w:rsid w:val="31F51F83"/>
    <w:rsid w:val="31F82F08"/>
    <w:rsid w:val="31F92D57"/>
    <w:rsid w:val="31F9640B"/>
    <w:rsid w:val="31FB190E"/>
    <w:rsid w:val="31FB42D0"/>
    <w:rsid w:val="31FC5191"/>
    <w:rsid w:val="31FD2C13"/>
    <w:rsid w:val="32013817"/>
    <w:rsid w:val="32036D1A"/>
    <w:rsid w:val="32063522"/>
    <w:rsid w:val="32070FA4"/>
    <w:rsid w:val="320B4127"/>
    <w:rsid w:val="320D762A"/>
    <w:rsid w:val="320E092F"/>
    <w:rsid w:val="320F63B0"/>
    <w:rsid w:val="32121533"/>
    <w:rsid w:val="32144A36"/>
    <w:rsid w:val="32186CC0"/>
    <w:rsid w:val="321D78C4"/>
    <w:rsid w:val="321F664B"/>
    <w:rsid w:val="322040CC"/>
    <w:rsid w:val="32221055"/>
    <w:rsid w:val="32223D4C"/>
    <w:rsid w:val="3224724F"/>
    <w:rsid w:val="322701D4"/>
    <w:rsid w:val="322814D9"/>
    <w:rsid w:val="322C20DD"/>
    <w:rsid w:val="322D7B5F"/>
    <w:rsid w:val="322F3062"/>
    <w:rsid w:val="32316565"/>
    <w:rsid w:val="3232786A"/>
    <w:rsid w:val="32342D6D"/>
    <w:rsid w:val="323532A9"/>
    <w:rsid w:val="3237046E"/>
    <w:rsid w:val="32385EF0"/>
    <w:rsid w:val="32391589"/>
    <w:rsid w:val="323A4C76"/>
    <w:rsid w:val="323B6E74"/>
    <w:rsid w:val="323F039F"/>
    <w:rsid w:val="32406B7F"/>
    <w:rsid w:val="32437B04"/>
    <w:rsid w:val="32460A89"/>
    <w:rsid w:val="324A4F10"/>
    <w:rsid w:val="324E146B"/>
    <w:rsid w:val="3252231D"/>
    <w:rsid w:val="325532A1"/>
    <w:rsid w:val="325767A5"/>
    <w:rsid w:val="325B51AB"/>
    <w:rsid w:val="325C1C1C"/>
    <w:rsid w:val="325C64B0"/>
    <w:rsid w:val="325D41F6"/>
    <w:rsid w:val="32635E3A"/>
    <w:rsid w:val="326438BC"/>
    <w:rsid w:val="3265133D"/>
    <w:rsid w:val="32691F42"/>
    <w:rsid w:val="326E63CA"/>
    <w:rsid w:val="32720653"/>
    <w:rsid w:val="32732851"/>
    <w:rsid w:val="327E4466"/>
    <w:rsid w:val="327E6664"/>
    <w:rsid w:val="327F5727"/>
    <w:rsid w:val="32807969"/>
    <w:rsid w:val="328175E9"/>
    <w:rsid w:val="32863A70"/>
    <w:rsid w:val="328F2182"/>
    <w:rsid w:val="32915685"/>
    <w:rsid w:val="32930B88"/>
    <w:rsid w:val="32940808"/>
    <w:rsid w:val="32944A6A"/>
    <w:rsid w:val="3297758E"/>
    <w:rsid w:val="329B0193"/>
    <w:rsid w:val="329C5C14"/>
    <w:rsid w:val="329F6B99"/>
    <w:rsid w:val="32A10577"/>
    <w:rsid w:val="32A233A1"/>
    <w:rsid w:val="32A44A6A"/>
    <w:rsid w:val="32A54325"/>
    <w:rsid w:val="32A8304A"/>
    <w:rsid w:val="32AA07AD"/>
    <w:rsid w:val="32AC3CB0"/>
    <w:rsid w:val="32AE48FD"/>
    <w:rsid w:val="32B2363B"/>
    <w:rsid w:val="32B46B3E"/>
    <w:rsid w:val="32B62041"/>
    <w:rsid w:val="32BA0A47"/>
    <w:rsid w:val="32C0366C"/>
    <w:rsid w:val="32C5265C"/>
    <w:rsid w:val="32C835E0"/>
    <w:rsid w:val="32CA0CE2"/>
    <w:rsid w:val="32CA3260"/>
    <w:rsid w:val="32CC41E5"/>
    <w:rsid w:val="32D33B70"/>
    <w:rsid w:val="32D528F6"/>
    <w:rsid w:val="32D72576"/>
    <w:rsid w:val="32DB0F7C"/>
    <w:rsid w:val="32E72810"/>
    <w:rsid w:val="32E860BE"/>
    <w:rsid w:val="32EC251B"/>
    <w:rsid w:val="32F0569E"/>
    <w:rsid w:val="32F47928"/>
    <w:rsid w:val="32F675A7"/>
    <w:rsid w:val="32F8632E"/>
    <w:rsid w:val="32F96C6C"/>
    <w:rsid w:val="32FE2CD7"/>
    <w:rsid w:val="330111BC"/>
    <w:rsid w:val="330246BF"/>
    <w:rsid w:val="33067842"/>
    <w:rsid w:val="330D2A50"/>
    <w:rsid w:val="330F72D7"/>
    <w:rsid w:val="33111456"/>
    <w:rsid w:val="33196C24"/>
    <w:rsid w:val="331A2663"/>
    <w:rsid w:val="331F61ED"/>
    <w:rsid w:val="33203C6F"/>
    <w:rsid w:val="332B5883"/>
    <w:rsid w:val="332F0A06"/>
    <w:rsid w:val="3332520E"/>
    <w:rsid w:val="3334290F"/>
    <w:rsid w:val="33363C14"/>
    <w:rsid w:val="33365E13"/>
    <w:rsid w:val="333A261A"/>
    <w:rsid w:val="333B009C"/>
    <w:rsid w:val="333C7D1C"/>
    <w:rsid w:val="333D1021"/>
    <w:rsid w:val="333D579D"/>
    <w:rsid w:val="333F1AE0"/>
    <w:rsid w:val="333F4524"/>
    <w:rsid w:val="33417A27"/>
    <w:rsid w:val="334254A8"/>
    <w:rsid w:val="3344794C"/>
    <w:rsid w:val="3346062B"/>
    <w:rsid w:val="334B7591"/>
    <w:rsid w:val="334C5DB8"/>
    <w:rsid w:val="3351443E"/>
    <w:rsid w:val="33552E44"/>
    <w:rsid w:val="335608C6"/>
    <w:rsid w:val="33574880"/>
    <w:rsid w:val="3358764C"/>
    <w:rsid w:val="3359184A"/>
    <w:rsid w:val="335B4D4D"/>
    <w:rsid w:val="336011D5"/>
    <w:rsid w:val="336124DA"/>
    <w:rsid w:val="33616C57"/>
    <w:rsid w:val="33645A78"/>
    <w:rsid w:val="33666E2C"/>
    <w:rsid w:val="33681E65"/>
    <w:rsid w:val="336D4EC5"/>
    <w:rsid w:val="336E0046"/>
    <w:rsid w:val="336E17F0"/>
    <w:rsid w:val="33701470"/>
    <w:rsid w:val="3377467E"/>
    <w:rsid w:val="337A5FAB"/>
    <w:rsid w:val="337D6587"/>
    <w:rsid w:val="33897E1B"/>
    <w:rsid w:val="338A6E63"/>
    <w:rsid w:val="338E7B26"/>
    <w:rsid w:val="33941A2F"/>
    <w:rsid w:val="339461AC"/>
    <w:rsid w:val="339D6ABC"/>
    <w:rsid w:val="33A20D45"/>
    <w:rsid w:val="33A40DC1"/>
    <w:rsid w:val="33A90EA2"/>
    <w:rsid w:val="33AE48CC"/>
    <w:rsid w:val="33B51F64"/>
    <w:rsid w:val="33B75467"/>
    <w:rsid w:val="33B77665"/>
    <w:rsid w:val="33BA63EC"/>
    <w:rsid w:val="33BC18EF"/>
    <w:rsid w:val="33C348FE"/>
    <w:rsid w:val="33C5637D"/>
    <w:rsid w:val="33CB4108"/>
    <w:rsid w:val="33CD760B"/>
    <w:rsid w:val="33D0278E"/>
    <w:rsid w:val="33D23A93"/>
    <w:rsid w:val="33D25C91"/>
    <w:rsid w:val="33D31514"/>
    <w:rsid w:val="33D44A17"/>
    <w:rsid w:val="33D56C16"/>
    <w:rsid w:val="33E40F52"/>
    <w:rsid w:val="33E47230"/>
    <w:rsid w:val="33E54CB2"/>
    <w:rsid w:val="33E936B8"/>
    <w:rsid w:val="33EF3043"/>
    <w:rsid w:val="33F00AC4"/>
    <w:rsid w:val="33F2678E"/>
    <w:rsid w:val="33F3732D"/>
    <w:rsid w:val="33F42D4E"/>
    <w:rsid w:val="33F629CD"/>
    <w:rsid w:val="33F81754"/>
    <w:rsid w:val="33F83D58"/>
    <w:rsid w:val="33F93952"/>
    <w:rsid w:val="33F971D5"/>
    <w:rsid w:val="33FE365D"/>
    <w:rsid w:val="33FF10DF"/>
    <w:rsid w:val="33FF585B"/>
    <w:rsid w:val="34006B60"/>
    <w:rsid w:val="340145E2"/>
    <w:rsid w:val="34034262"/>
    <w:rsid w:val="34083F6D"/>
    <w:rsid w:val="340A166E"/>
    <w:rsid w:val="34137D7F"/>
    <w:rsid w:val="341A3E87"/>
    <w:rsid w:val="341B1908"/>
    <w:rsid w:val="341D288D"/>
    <w:rsid w:val="341F5D90"/>
    <w:rsid w:val="34224B16"/>
    <w:rsid w:val="34234796"/>
    <w:rsid w:val="34253971"/>
    <w:rsid w:val="34291F23"/>
    <w:rsid w:val="342B073F"/>
    <w:rsid w:val="342B5426"/>
    <w:rsid w:val="342B60E5"/>
    <w:rsid w:val="34336FAF"/>
    <w:rsid w:val="34344A31"/>
    <w:rsid w:val="343524B2"/>
    <w:rsid w:val="343637B7"/>
    <w:rsid w:val="343A43BC"/>
    <w:rsid w:val="343D3142"/>
    <w:rsid w:val="343E6181"/>
    <w:rsid w:val="343F40C7"/>
    <w:rsid w:val="344835C0"/>
    <w:rsid w:val="34497789"/>
    <w:rsid w:val="344A16FB"/>
    <w:rsid w:val="344F68DF"/>
    <w:rsid w:val="345507E9"/>
    <w:rsid w:val="345871EF"/>
    <w:rsid w:val="345D3677"/>
    <w:rsid w:val="34635580"/>
    <w:rsid w:val="34661D88"/>
    <w:rsid w:val="346C7CD4"/>
    <w:rsid w:val="346D1713"/>
    <w:rsid w:val="346E7194"/>
    <w:rsid w:val="346F4C16"/>
    <w:rsid w:val="34710119"/>
    <w:rsid w:val="347152C3"/>
    <w:rsid w:val="3473361C"/>
    <w:rsid w:val="347545A1"/>
    <w:rsid w:val="347A0A28"/>
    <w:rsid w:val="347C06A8"/>
    <w:rsid w:val="347D612A"/>
    <w:rsid w:val="347F4EB0"/>
    <w:rsid w:val="34830033"/>
    <w:rsid w:val="348A2CD0"/>
    <w:rsid w:val="348F18C7"/>
    <w:rsid w:val="34907349"/>
    <w:rsid w:val="34914DCA"/>
    <w:rsid w:val="34925C97"/>
    <w:rsid w:val="34945D4F"/>
    <w:rsid w:val="349921D7"/>
    <w:rsid w:val="349B280A"/>
    <w:rsid w:val="349E40E0"/>
    <w:rsid w:val="349F1B61"/>
    <w:rsid w:val="34A15065"/>
    <w:rsid w:val="34A277E4"/>
    <w:rsid w:val="34A43DEB"/>
    <w:rsid w:val="34A672EE"/>
    <w:rsid w:val="34A727F1"/>
    <w:rsid w:val="34AB11F7"/>
    <w:rsid w:val="34AE2529"/>
    <w:rsid w:val="34B079A7"/>
    <w:rsid w:val="34B45226"/>
    <w:rsid w:val="34BD50C3"/>
    <w:rsid w:val="34BD6F13"/>
    <w:rsid w:val="34BE4995"/>
    <w:rsid w:val="34C42121"/>
    <w:rsid w:val="34C44320"/>
    <w:rsid w:val="34C82D26"/>
    <w:rsid w:val="34CE04B2"/>
    <w:rsid w:val="34CF5F34"/>
    <w:rsid w:val="34D21F6C"/>
    <w:rsid w:val="34D44803"/>
    <w:rsid w:val="34D505CF"/>
    <w:rsid w:val="34D57E3D"/>
    <w:rsid w:val="34D73340"/>
    <w:rsid w:val="34D76ADF"/>
    <w:rsid w:val="34D92754"/>
    <w:rsid w:val="34DA64C3"/>
    <w:rsid w:val="34E31351"/>
    <w:rsid w:val="34E42656"/>
    <w:rsid w:val="34E77D57"/>
    <w:rsid w:val="34EC2D20"/>
    <w:rsid w:val="34F06469"/>
    <w:rsid w:val="34F4706D"/>
    <w:rsid w:val="34F528F0"/>
    <w:rsid w:val="34F62AA4"/>
    <w:rsid w:val="34F76A97"/>
    <w:rsid w:val="34FF53FE"/>
    <w:rsid w:val="35006703"/>
    <w:rsid w:val="35014185"/>
    <w:rsid w:val="35026383"/>
    <w:rsid w:val="35052B8B"/>
    <w:rsid w:val="3507280B"/>
    <w:rsid w:val="3509378F"/>
    <w:rsid w:val="350C2516"/>
    <w:rsid w:val="350D7F97"/>
    <w:rsid w:val="351112A6"/>
    <w:rsid w:val="3511638F"/>
    <w:rsid w:val="35143F5C"/>
    <w:rsid w:val="35151F77"/>
    <w:rsid w:val="3515264E"/>
    <w:rsid w:val="35193A9D"/>
    <w:rsid w:val="351E5CB3"/>
    <w:rsid w:val="351F381C"/>
    <w:rsid w:val="35204032"/>
    <w:rsid w:val="352246B9"/>
    <w:rsid w:val="352E5F4D"/>
    <w:rsid w:val="353431B1"/>
    <w:rsid w:val="35370DDB"/>
    <w:rsid w:val="353D2CE5"/>
    <w:rsid w:val="35411038"/>
    <w:rsid w:val="35414F6E"/>
    <w:rsid w:val="3543266F"/>
    <w:rsid w:val="354362C5"/>
    <w:rsid w:val="35522C8A"/>
    <w:rsid w:val="35571310"/>
    <w:rsid w:val="355E0C9B"/>
    <w:rsid w:val="356154A3"/>
    <w:rsid w:val="35635123"/>
    <w:rsid w:val="3569702C"/>
    <w:rsid w:val="356A2E86"/>
    <w:rsid w:val="356A4AAD"/>
    <w:rsid w:val="356B157C"/>
    <w:rsid w:val="356C7FB1"/>
    <w:rsid w:val="356F0F35"/>
    <w:rsid w:val="357069B7"/>
    <w:rsid w:val="35711EBA"/>
    <w:rsid w:val="357131C3"/>
    <w:rsid w:val="3572573D"/>
    <w:rsid w:val="357353BD"/>
    <w:rsid w:val="357566C2"/>
    <w:rsid w:val="35771BC5"/>
    <w:rsid w:val="357D1550"/>
    <w:rsid w:val="357E6FD1"/>
    <w:rsid w:val="358643DE"/>
    <w:rsid w:val="358A2DE4"/>
    <w:rsid w:val="358E3D56"/>
    <w:rsid w:val="358E5CB8"/>
    <w:rsid w:val="35921F33"/>
    <w:rsid w:val="359833FE"/>
    <w:rsid w:val="359D7886"/>
    <w:rsid w:val="359E5308"/>
    <w:rsid w:val="35A0080B"/>
    <w:rsid w:val="35A04F88"/>
    <w:rsid w:val="35A12A09"/>
    <w:rsid w:val="35A40A9B"/>
    <w:rsid w:val="35A4398E"/>
    <w:rsid w:val="35A54C93"/>
    <w:rsid w:val="35A81066"/>
    <w:rsid w:val="35A8352C"/>
    <w:rsid w:val="35A93699"/>
    <w:rsid w:val="35AA3319"/>
    <w:rsid w:val="35AB6B9C"/>
    <w:rsid w:val="35AD4532"/>
    <w:rsid w:val="35AE2C2D"/>
    <w:rsid w:val="35AF77A0"/>
    <w:rsid w:val="35B03024"/>
    <w:rsid w:val="35B361A6"/>
    <w:rsid w:val="35B43C28"/>
    <w:rsid w:val="35B8262E"/>
    <w:rsid w:val="35C9034A"/>
    <w:rsid w:val="35CD4AB6"/>
    <w:rsid w:val="35CE0055"/>
    <w:rsid w:val="35CE47D2"/>
    <w:rsid w:val="35CF2253"/>
    <w:rsid w:val="35D023FC"/>
    <w:rsid w:val="35D223AE"/>
    <w:rsid w:val="35D466DB"/>
    <w:rsid w:val="35D92B63"/>
    <w:rsid w:val="35DB18E9"/>
    <w:rsid w:val="35DE4D8E"/>
    <w:rsid w:val="35DE50FA"/>
    <w:rsid w:val="35DF02EF"/>
    <w:rsid w:val="35DF434D"/>
    <w:rsid w:val="35E34777"/>
    <w:rsid w:val="35E656FC"/>
    <w:rsid w:val="35EC7605"/>
    <w:rsid w:val="35EE2B08"/>
    <w:rsid w:val="35EF058A"/>
    <w:rsid w:val="35F1076F"/>
    <w:rsid w:val="35FC0DE6"/>
    <w:rsid w:val="35FD5321"/>
    <w:rsid w:val="35FE7442"/>
    <w:rsid w:val="360175AB"/>
    <w:rsid w:val="360217A9"/>
    <w:rsid w:val="36121A43"/>
    <w:rsid w:val="361507CA"/>
    <w:rsid w:val="3616624B"/>
    <w:rsid w:val="36183502"/>
    <w:rsid w:val="36194C51"/>
    <w:rsid w:val="361B48D1"/>
    <w:rsid w:val="361C2353"/>
    <w:rsid w:val="361D111C"/>
    <w:rsid w:val="361F32D7"/>
    <w:rsid w:val="36273F67"/>
    <w:rsid w:val="36286E2C"/>
    <w:rsid w:val="3628761B"/>
    <w:rsid w:val="36291668"/>
    <w:rsid w:val="36296F1C"/>
    <w:rsid w:val="36297806"/>
    <w:rsid w:val="362A4EEC"/>
    <w:rsid w:val="362D006F"/>
    <w:rsid w:val="362F1373"/>
    <w:rsid w:val="363479F9"/>
    <w:rsid w:val="36362BA5"/>
    <w:rsid w:val="36381C83"/>
    <w:rsid w:val="363B2C08"/>
    <w:rsid w:val="36422592"/>
    <w:rsid w:val="364542F2"/>
    <w:rsid w:val="365B56BB"/>
    <w:rsid w:val="365D6127"/>
    <w:rsid w:val="365F7E83"/>
    <w:rsid w:val="36632356"/>
    <w:rsid w:val="36676F4F"/>
    <w:rsid w:val="366849D0"/>
    <w:rsid w:val="36703F22"/>
    <w:rsid w:val="36705660"/>
    <w:rsid w:val="36720B63"/>
    <w:rsid w:val="367252E0"/>
    <w:rsid w:val="367365E5"/>
    <w:rsid w:val="36744066"/>
    <w:rsid w:val="36751AE8"/>
    <w:rsid w:val="36767569"/>
    <w:rsid w:val="367904EE"/>
    <w:rsid w:val="36794C6B"/>
    <w:rsid w:val="3679549F"/>
    <w:rsid w:val="367A7C71"/>
    <w:rsid w:val="367E4976"/>
    <w:rsid w:val="36817AF9"/>
    <w:rsid w:val="36913CE5"/>
    <w:rsid w:val="369571B1"/>
    <w:rsid w:val="36957375"/>
    <w:rsid w:val="3699519F"/>
    <w:rsid w:val="369A0A23"/>
    <w:rsid w:val="369C6124"/>
    <w:rsid w:val="369E1627"/>
    <w:rsid w:val="36A125AC"/>
    <w:rsid w:val="36A15E2F"/>
    <w:rsid w:val="36A74218"/>
    <w:rsid w:val="36AB33AA"/>
    <w:rsid w:val="36B02BC6"/>
    <w:rsid w:val="36B934D6"/>
    <w:rsid w:val="36BA0F57"/>
    <w:rsid w:val="36BB54E1"/>
    <w:rsid w:val="36BC355C"/>
    <w:rsid w:val="36BF53DF"/>
    <w:rsid w:val="36C02E61"/>
    <w:rsid w:val="36CD7F78"/>
    <w:rsid w:val="36CE59FA"/>
    <w:rsid w:val="36D00EFD"/>
    <w:rsid w:val="36D1697E"/>
    <w:rsid w:val="36D41B01"/>
    <w:rsid w:val="36D77E83"/>
    <w:rsid w:val="36D8085D"/>
    <w:rsid w:val="36D95F89"/>
    <w:rsid w:val="36DA3A0A"/>
    <w:rsid w:val="36DE2411"/>
    <w:rsid w:val="36E16C19"/>
    <w:rsid w:val="36E2469A"/>
    <w:rsid w:val="36E6529F"/>
    <w:rsid w:val="36EC2A2B"/>
    <w:rsid w:val="36ED4C29"/>
    <w:rsid w:val="36F03EF1"/>
    <w:rsid w:val="36F13630"/>
    <w:rsid w:val="36F24934"/>
    <w:rsid w:val="36F347AA"/>
    <w:rsid w:val="36F445B4"/>
    <w:rsid w:val="36F8683E"/>
    <w:rsid w:val="36F90A3C"/>
    <w:rsid w:val="36FA64BE"/>
    <w:rsid w:val="36FB77C2"/>
    <w:rsid w:val="36FC7442"/>
    <w:rsid w:val="36FD2CC6"/>
    <w:rsid w:val="37003C4A"/>
    <w:rsid w:val="37005E48"/>
    <w:rsid w:val="37032650"/>
    <w:rsid w:val="37034BCF"/>
    <w:rsid w:val="37042ABA"/>
    <w:rsid w:val="3706512F"/>
    <w:rsid w:val="3709455A"/>
    <w:rsid w:val="370B5A40"/>
    <w:rsid w:val="370C1C5B"/>
    <w:rsid w:val="371D31FA"/>
    <w:rsid w:val="371D3646"/>
    <w:rsid w:val="3721576A"/>
    <w:rsid w:val="37271E6A"/>
    <w:rsid w:val="3727738D"/>
    <w:rsid w:val="372F0F16"/>
    <w:rsid w:val="3730221B"/>
    <w:rsid w:val="37381826"/>
    <w:rsid w:val="373A4D29"/>
    <w:rsid w:val="373E6FB2"/>
    <w:rsid w:val="374470BC"/>
    <w:rsid w:val="374643BF"/>
    <w:rsid w:val="37471E40"/>
    <w:rsid w:val="374A7542"/>
    <w:rsid w:val="374C1278"/>
    <w:rsid w:val="37541156"/>
    <w:rsid w:val="375A7F25"/>
    <w:rsid w:val="375B0AC3"/>
    <w:rsid w:val="375B0AE1"/>
    <w:rsid w:val="375D37CD"/>
    <w:rsid w:val="376400EB"/>
    <w:rsid w:val="3765585A"/>
    <w:rsid w:val="376D09FB"/>
    <w:rsid w:val="376F3EFE"/>
    <w:rsid w:val="377C1015"/>
    <w:rsid w:val="377D6A97"/>
    <w:rsid w:val="377E4518"/>
    <w:rsid w:val="37807A1C"/>
    <w:rsid w:val="379426EC"/>
    <w:rsid w:val="37944C14"/>
    <w:rsid w:val="379614C1"/>
    <w:rsid w:val="37977641"/>
    <w:rsid w:val="379D6FCC"/>
    <w:rsid w:val="37A137D4"/>
    <w:rsid w:val="37A32E10"/>
    <w:rsid w:val="37A36CD7"/>
    <w:rsid w:val="37A44758"/>
    <w:rsid w:val="37A543D8"/>
    <w:rsid w:val="37A7012D"/>
    <w:rsid w:val="37A874BA"/>
    <w:rsid w:val="37AA2DE4"/>
    <w:rsid w:val="37AC3D63"/>
    <w:rsid w:val="37AF4CE7"/>
    <w:rsid w:val="37B46BF1"/>
    <w:rsid w:val="37B620F4"/>
    <w:rsid w:val="37B85195"/>
    <w:rsid w:val="37B90E7A"/>
    <w:rsid w:val="37B95D33"/>
    <w:rsid w:val="37BE7500"/>
    <w:rsid w:val="37C02A03"/>
    <w:rsid w:val="37C07B1C"/>
    <w:rsid w:val="37C4140A"/>
    <w:rsid w:val="37C60190"/>
    <w:rsid w:val="37C6490D"/>
    <w:rsid w:val="37C702A9"/>
    <w:rsid w:val="37CB7163"/>
    <w:rsid w:val="37CD3E53"/>
    <w:rsid w:val="37D16521"/>
    <w:rsid w:val="37D261A1"/>
    <w:rsid w:val="37D31A24"/>
    <w:rsid w:val="37D33C22"/>
    <w:rsid w:val="37DC2334"/>
    <w:rsid w:val="37E31CBE"/>
    <w:rsid w:val="37E47740"/>
    <w:rsid w:val="37E56149"/>
    <w:rsid w:val="37EB70CB"/>
    <w:rsid w:val="37F31F59"/>
    <w:rsid w:val="37F741E2"/>
    <w:rsid w:val="37FB2842"/>
    <w:rsid w:val="38070BF9"/>
    <w:rsid w:val="38091EFE"/>
    <w:rsid w:val="380C5081"/>
    <w:rsid w:val="380D0904"/>
    <w:rsid w:val="38116401"/>
    <w:rsid w:val="38157F0F"/>
    <w:rsid w:val="38165991"/>
    <w:rsid w:val="38173412"/>
    <w:rsid w:val="381A7C1A"/>
    <w:rsid w:val="381B569C"/>
    <w:rsid w:val="381C69BD"/>
    <w:rsid w:val="381F40A2"/>
    <w:rsid w:val="382B1748"/>
    <w:rsid w:val="382E3037"/>
    <w:rsid w:val="382F433C"/>
    <w:rsid w:val="38337C53"/>
    <w:rsid w:val="383529C2"/>
    <w:rsid w:val="38394C4C"/>
    <w:rsid w:val="383D0570"/>
    <w:rsid w:val="383D3652"/>
    <w:rsid w:val="383D5850"/>
    <w:rsid w:val="38402058"/>
    <w:rsid w:val="38420BBA"/>
    <w:rsid w:val="384719E3"/>
    <w:rsid w:val="3847606F"/>
    <w:rsid w:val="384D38EC"/>
    <w:rsid w:val="385B6485"/>
    <w:rsid w:val="385F708A"/>
    <w:rsid w:val="38604B0B"/>
    <w:rsid w:val="38632E63"/>
    <w:rsid w:val="38634EE3"/>
    <w:rsid w:val="38646D95"/>
    <w:rsid w:val="3868579B"/>
    <w:rsid w:val="386C091E"/>
    <w:rsid w:val="386E18A2"/>
    <w:rsid w:val="38704DA6"/>
    <w:rsid w:val="387150D1"/>
    <w:rsid w:val="387260AA"/>
    <w:rsid w:val="38774730"/>
    <w:rsid w:val="38785A35"/>
    <w:rsid w:val="387A0F38"/>
    <w:rsid w:val="387A56B5"/>
    <w:rsid w:val="388436B1"/>
    <w:rsid w:val="388749CB"/>
    <w:rsid w:val="388A594F"/>
    <w:rsid w:val="388B33D1"/>
    <w:rsid w:val="388D46D6"/>
    <w:rsid w:val="388F565A"/>
    <w:rsid w:val="38907859"/>
    <w:rsid w:val="389E6B6E"/>
    <w:rsid w:val="389F7E73"/>
    <w:rsid w:val="38A07AF3"/>
    <w:rsid w:val="38A36879"/>
    <w:rsid w:val="38AB0B28"/>
    <w:rsid w:val="38AC7189"/>
    <w:rsid w:val="38B21092"/>
    <w:rsid w:val="38B41360"/>
    <w:rsid w:val="38B44595"/>
    <w:rsid w:val="38B52017"/>
    <w:rsid w:val="38B86F38"/>
    <w:rsid w:val="38BA649F"/>
    <w:rsid w:val="38BC19A2"/>
    <w:rsid w:val="38BD7423"/>
    <w:rsid w:val="38BF61AA"/>
    <w:rsid w:val="38BF644A"/>
    <w:rsid w:val="38C03C2B"/>
    <w:rsid w:val="38C420A7"/>
    <w:rsid w:val="38C735B6"/>
    <w:rsid w:val="38C90CB7"/>
    <w:rsid w:val="38CF6444"/>
    <w:rsid w:val="38D23B45"/>
    <w:rsid w:val="38D65DCF"/>
    <w:rsid w:val="38DF66DE"/>
    <w:rsid w:val="38E70267"/>
    <w:rsid w:val="38E9376A"/>
    <w:rsid w:val="38E956EF"/>
    <w:rsid w:val="38EB24F1"/>
    <w:rsid w:val="38EB6C6E"/>
    <w:rsid w:val="38ED2171"/>
    <w:rsid w:val="38ED59F4"/>
    <w:rsid w:val="38EE7BF2"/>
    <w:rsid w:val="38F378FD"/>
    <w:rsid w:val="38F4537F"/>
    <w:rsid w:val="38F73D85"/>
    <w:rsid w:val="38FB2756"/>
    <w:rsid w:val="38FB6F08"/>
    <w:rsid w:val="39006C13"/>
    <w:rsid w:val="39011ED9"/>
    <w:rsid w:val="39057817"/>
    <w:rsid w:val="3908621E"/>
    <w:rsid w:val="39111020"/>
    <w:rsid w:val="39153335"/>
    <w:rsid w:val="39160DB7"/>
    <w:rsid w:val="39176838"/>
    <w:rsid w:val="391D0741"/>
    <w:rsid w:val="39261FCD"/>
    <w:rsid w:val="392C6D9B"/>
    <w:rsid w:val="39324E64"/>
    <w:rsid w:val="39343BEA"/>
    <w:rsid w:val="393825F0"/>
    <w:rsid w:val="393B3575"/>
    <w:rsid w:val="393C0FF6"/>
    <w:rsid w:val="393D31F5"/>
    <w:rsid w:val="39404179"/>
    <w:rsid w:val="3941767C"/>
    <w:rsid w:val="39494A8F"/>
    <w:rsid w:val="394B7F8C"/>
    <w:rsid w:val="394C1291"/>
    <w:rsid w:val="39502C30"/>
    <w:rsid w:val="39504414"/>
    <w:rsid w:val="39542E1A"/>
    <w:rsid w:val="395A27A5"/>
    <w:rsid w:val="395C34D5"/>
    <w:rsid w:val="395E11AB"/>
    <w:rsid w:val="396B62C2"/>
    <w:rsid w:val="396D5F42"/>
    <w:rsid w:val="396E39C4"/>
    <w:rsid w:val="396E7247"/>
    <w:rsid w:val="396F4CC8"/>
    <w:rsid w:val="39704948"/>
    <w:rsid w:val="39725C4D"/>
    <w:rsid w:val="39736610"/>
    <w:rsid w:val="397855D8"/>
    <w:rsid w:val="39804910"/>
    <w:rsid w:val="39810466"/>
    <w:rsid w:val="398413EB"/>
    <w:rsid w:val="39856E6C"/>
    <w:rsid w:val="3986291A"/>
    <w:rsid w:val="398648EE"/>
    <w:rsid w:val="39895872"/>
    <w:rsid w:val="398B45F9"/>
    <w:rsid w:val="398C207A"/>
    <w:rsid w:val="398E1CFA"/>
    <w:rsid w:val="39921977"/>
    <w:rsid w:val="399703BB"/>
    <w:rsid w:val="3997040B"/>
    <w:rsid w:val="39985E8D"/>
    <w:rsid w:val="399C2315"/>
    <w:rsid w:val="399F7A16"/>
    <w:rsid w:val="39A04098"/>
    <w:rsid w:val="39A1680E"/>
    <w:rsid w:val="39A2421E"/>
    <w:rsid w:val="39A706A6"/>
    <w:rsid w:val="39A828A4"/>
    <w:rsid w:val="39A86127"/>
    <w:rsid w:val="39AF5AB2"/>
    <w:rsid w:val="39B366B6"/>
    <w:rsid w:val="39B53A46"/>
    <w:rsid w:val="39B70940"/>
    <w:rsid w:val="39BC4267"/>
    <w:rsid w:val="39BD11EE"/>
    <w:rsid w:val="39BE02CB"/>
    <w:rsid w:val="39BE4A47"/>
    <w:rsid w:val="39C9665C"/>
    <w:rsid w:val="39CF2763"/>
    <w:rsid w:val="39D70512"/>
    <w:rsid w:val="39E7368D"/>
    <w:rsid w:val="39E96B90"/>
    <w:rsid w:val="39F01C7C"/>
    <w:rsid w:val="39F01D9F"/>
    <w:rsid w:val="39F13F9D"/>
    <w:rsid w:val="39F21A1E"/>
    <w:rsid w:val="39F83928"/>
    <w:rsid w:val="39F95C91"/>
    <w:rsid w:val="39FA46C9"/>
    <w:rsid w:val="39FA48AC"/>
    <w:rsid w:val="39FC2F8B"/>
    <w:rsid w:val="39FC7DAF"/>
    <w:rsid w:val="39FD3633"/>
    <w:rsid w:val="3A0045B7"/>
    <w:rsid w:val="3A014237"/>
    <w:rsid w:val="3A017ABA"/>
    <w:rsid w:val="3A032FBE"/>
    <w:rsid w:val="3A0967BA"/>
    <w:rsid w:val="3A0C5E4C"/>
    <w:rsid w:val="3A0F6DD0"/>
    <w:rsid w:val="3A106389"/>
    <w:rsid w:val="3A1379D5"/>
    <w:rsid w:val="3A15281D"/>
    <w:rsid w:val="3A16675B"/>
    <w:rsid w:val="3A195161"/>
    <w:rsid w:val="3A1E15E9"/>
    <w:rsid w:val="3A1F2379"/>
    <w:rsid w:val="3A245508"/>
    <w:rsid w:val="3A263172"/>
    <w:rsid w:val="3A2A53FC"/>
    <w:rsid w:val="3A2D368A"/>
    <w:rsid w:val="3A2F1883"/>
    <w:rsid w:val="3A307305"/>
    <w:rsid w:val="3A314D86"/>
    <w:rsid w:val="3A35120E"/>
    <w:rsid w:val="3A386910"/>
    <w:rsid w:val="3A387BE3"/>
    <w:rsid w:val="3A3D661B"/>
    <w:rsid w:val="3A3E08B6"/>
    <w:rsid w:val="3A3F1B1E"/>
    <w:rsid w:val="3A405853"/>
    <w:rsid w:val="3A41517D"/>
    <w:rsid w:val="3A445FA5"/>
    <w:rsid w:val="3A453A27"/>
    <w:rsid w:val="3A5152BB"/>
    <w:rsid w:val="3A526E97"/>
    <w:rsid w:val="3A547980"/>
    <w:rsid w:val="3A5771C4"/>
    <w:rsid w:val="3A5926C8"/>
    <w:rsid w:val="3A5D0EBF"/>
    <w:rsid w:val="3A5D10CE"/>
    <w:rsid w:val="3A5F7E54"/>
    <w:rsid w:val="3A602052"/>
    <w:rsid w:val="3A6769F0"/>
    <w:rsid w:val="3A67745F"/>
    <w:rsid w:val="3A721073"/>
    <w:rsid w:val="3A7257F0"/>
    <w:rsid w:val="3A771C78"/>
    <w:rsid w:val="3A7C1983"/>
    <w:rsid w:val="3A7F09EA"/>
    <w:rsid w:val="3A8013C4"/>
    <w:rsid w:val="3A8B0EFD"/>
    <w:rsid w:val="3A8E189D"/>
    <w:rsid w:val="3A941228"/>
    <w:rsid w:val="3A96252C"/>
    <w:rsid w:val="3A96472B"/>
    <w:rsid w:val="3A987C2E"/>
    <w:rsid w:val="3A9934B1"/>
    <w:rsid w:val="3A9E1B37"/>
    <w:rsid w:val="3AA008BD"/>
    <w:rsid w:val="3AA2053D"/>
    <w:rsid w:val="3AA472C4"/>
    <w:rsid w:val="3AB31ADC"/>
    <w:rsid w:val="3AB54FE0"/>
    <w:rsid w:val="3ABF58EF"/>
    <w:rsid w:val="3AC4360F"/>
    <w:rsid w:val="3AC8077D"/>
    <w:rsid w:val="3AC80920"/>
    <w:rsid w:val="3AC961FF"/>
    <w:rsid w:val="3ACD2686"/>
    <w:rsid w:val="3AD16E8E"/>
    <w:rsid w:val="3AD45894"/>
    <w:rsid w:val="3AD65514"/>
    <w:rsid w:val="3ADB521F"/>
    <w:rsid w:val="3AE07C06"/>
    <w:rsid w:val="3AE21327"/>
    <w:rsid w:val="3AE422AB"/>
    <w:rsid w:val="3AE535C6"/>
    <w:rsid w:val="3AE55B2F"/>
    <w:rsid w:val="3AEA41B5"/>
    <w:rsid w:val="3AEB1C36"/>
    <w:rsid w:val="3AEC76B8"/>
    <w:rsid w:val="3AED3A1B"/>
    <w:rsid w:val="3AEE2BBB"/>
    <w:rsid w:val="3AF13B40"/>
    <w:rsid w:val="3AF3073A"/>
    <w:rsid w:val="3AF67FC7"/>
    <w:rsid w:val="3AFB444F"/>
    <w:rsid w:val="3AFF08D7"/>
    <w:rsid w:val="3AFF66D9"/>
    <w:rsid w:val="3B000D0D"/>
    <w:rsid w:val="3B026C10"/>
    <w:rsid w:val="3B0372DD"/>
    <w:rsid w:val="3B0911E6"/>
    <w:rsid w:val="3B0A24F2"/>
    <w:rsid w:val="3B1662FE"/>
    <w:rsid w:val="3B167A46"/>
    <w:rsid w:val="3B1C0207"/>
    <w:rsid w:val="3B1E118C"/>
    <w:rsid w:val="3B1F5D8D"/>
    <w:rsid w:val="3B261E1B"/>
    <w:rsid w:val="3B266598"/>
    <w:rsid w:val="3B2B2A20"/>
    <w:rsid w:val="3B2B6BC5"/>
    <w:rsid w:val="3B2C7764"/>
    <w:rsid w:val="3B3336B0"/>
    <w:rsid w:val="3B3977B7"/>
    <w:rsid w:val="3B3C3FBF"/>
    <w:rsid w:val="3B3E74C2"/>
    <w:rsid w:val="3B4029C5"/>
    <w:rsid w:val="3B43394A"/>
    <w:rsid w:val="3B44167C"/>
    <w:rsid w:val="3B4648CF"/>
    <w:rsid w:val="3B4736B1"/>
    <w:rsid w:val="3B48408B"/>
    <w:rsid w:val="3B491FD0"/>
    <w:rsid w:val="3B4A32D5"/>
    <w:rsid w:val="3B4C67D8"/>
    <w:rsid w:val="3B5073DC"/>
    <w:rsid w:val="3B512C60"/>
    <w:rsid w:val="3B536163"/>
    <w:rsid w:val="3B5424B5"/>
    <w:rsid w:val="3B5847E9"/>
    <w:rsid w:val="3B59226A"/>
    <w:rsid w:val="3B6363FD"/>
    <w:rsid w:val="3B64607D"/>
    <w:rsid w:val="3B653AFE"/>
    <w:rsid w:val="3B677002"/>
    <w:rsid w:val="3B6A5D88"/>
    <w:rsid w:val="3B6B5A08"/>
    <w:rsid w:val="3B6C128B"/>
    <w:rsid w:val="3B7003D2"/>
    <w:rsid w:val="3B782B1F"/>
    <w:rsid w:val="3B8052D9"/>
    <w:rsid w:val="3B8102A9"/>
    <w:rsid w:val="3B8678B6"/>
    <w:rsid w:val="3B8A62BD"/>
    <w:rsid w:val="3B8F2744"/>
    <w:rsid w:val="3B8F727B"/>
    <w:rsid w:val="3B9620CF"/>
    <w:rsid w:val="3B9E2D5F"/>
    <w:rsid w:val="3B9F29DF"/>
    <w:rsid w:val="3BA25BEE"/>
    <w:rsid w:val="3BA44C68"/>
    <w:rsid w:val="3BA526EA"/>
    <w:rsid w:val="3BA65BED"/>
    <w:rsid w:val="3BA7366E"/>
    <w:rsid w:val="3BB03093"/>
    <w:rsid w:val="3BB219FF"/>
    <w:rsid w:val="3BB64DEA"/>
    <w:rsid w:val="3BBB488D"/>
    <w:rsid w:val="3BBE3294"/>
    <w:rsid w:val="3BBE32F5"/>
    <w:rsid w:val="3BC046A9"/>
    <w:rsid w:val="3BC14218"/>
    <w:rsid w:val="3BC4519D"/>
    <w:rsid w:val="3BC52C1E"/>
    <w:rsid w:val="3BC80320"/>
    <w:rsid w:val="3BC96E07"/>
    <w:rsid w:val="3BCA70A6"/>
    <w:rsid w:val="3BD602EF"/>
    <w:rsid w:val="3BD6093A"/>
    <w:rsid w:val="3BD83E3D"/>
    <w:rsid w:val="3BE2474D"/>
    <w:rsid w:val="3BE321CE"/>
    <w:rsid w:val="3BE51B6A"/>
    <w:rsid w:val="3BF14D67"/>
    <w:rsid w:val="3BF227E9"/>
    <w:rsid w:val="3BF32469"/>
    <w:rsid w:val="3BF346B2"/>
    <w:rsid w:val="3BF47EEA"/>
    <w:rsid w:val="3BF85ABC"/>
    <w:rsid w:val="3BFB30F8"/>
    <w:rsid w:val="3BFC52F7"/>
    <w:rsid w:val="3BFE1B26"/>
    <w:rsid w:val="3BFF1AFF"/>
    <w:rsid w:val="3C003CFD"/>
    <w:rsid w:val="3C015002"/>
    <w:rsid w:val="3C09460C"/>
    <w:rsid w:val="3C0D3013"/>
    <w:rsid w:val="3C0E606D"/>
    <w:rsid w:val="3C1108C0"/>
    <w:rsid w:val="3C131A08"/>
    <w:rsid w:val="3C174336"/>
    <w:rsid w:val="3C1771A5"/>
    <w:rsid w:val="3C1C0565"/>
    <w:rsid w:val="3C1E0D2E"/>
    <w:rsid w:val="3C26613B"/>
    <w:rsid w:val="3C2F1BF8"/>
    <w:rsid w:val="3C3379CF"/>
    <w:rsid w:val="3C3818D8"/>
    <w:rsid w:val="3C395A2A"/>
    <w:rsid w:val="3C3B065F"/>
    <w:rsid w:val="3C3F3D04"/>
    <w:rsid w:val="3C4131D2"/>
    <w:rsid w:val="3C417FEA"/>
    <w:rsid w:val="3C440F6E"/>
    <w:rsid w:val="3C4569F0"/>
    <w:rsid w:val="3C4A2E77"/>
    <w:rsid w:val="3C4E187E"/>
    <w:rsid w:val="3C5E791A"/>
    <w:rsid w:val="3C645466"/>
    <w:rsid w:val="3C6749A6"/>
    <w:rsid w:val="3C685CAB"/>
    <w:rsid w:val="3C6D68AF"/>
    <w:rsid w:val="3C6F7834"/>
    <w:rsid w:val="3C75753F"/>
    <w:rsid w:val="3C7704C4"/>
    <w:rsid w:val="3C785F45"/>
    <w:rsid w:val="3C7C67F5"/>
    <w:rsid w:val="3C822FD1"/>
    <w:rsid w:val="3C8A164C"/>
    <w:rsid w:val="3C8E2667"/>
    <w:rsid w:val="3C8E4865"/>
    <w:rsid w:val="3C91106D"/>
    <w:rsid w:val="3C92326C"/>
    <w:rsid w:val="3C94676F"/>
    <w:rsid w:val="3C972F77"/>
    <w:rsid w:val="3C9776F3"/>
    <w:rsid w:val="3C996DB6"/>
    <w:rsid w:val="3C9E2902"/>
    <w:rsid w:val="3CA30225"/>
    <w:rsid w:val="3CA43C97"/>
    <w:rsid w:val="3CA4480B"/>
    <w:rsid w:val="3CA5228C"/>
    <w:rsid w:val="3CA553D5"/>
    <w:rsid w:val="3CA67D0E"/>
    <w:rsid w:val="3CA80C93"/>
    <w:rsid w:val="3CA96714"/>
    <w:rsid w:val="3CAA4196"/>
    <w:rsid w:val="3CB13B21"/>
    <w:rsid w:val="3CB215A2"/>
    <w:rsid w:val="3CB37024"/>
    <w:rsid w:val="3CB44AA5"/>
    <w:rsid w:val="3CB61A62"/>
    <w:rsid w:val="3CBF4F2E"/>
    <w:rsid w:val="3CC01321"/>
    <w:rsid w:val="3CC44D40"/>
    <w:rsid w:val="3CC71547"/>
    <w:rsid w:val="3CC74410"/>
    <w:rsid w:val="3CC75CC4"/>
    <w:rsid w:val="3CCD0302"/>
    <w:rsid w:val="3CCD202D"/>
    <w:rsid w:val="3CCD78C1"/>
    <w:rsid w:val="3CCF6954"/>
    <w:rsid w:val="3CD043D5"/>
    <w:rsid w:val="3CD261C5"/>
    <w:rsid w:val="3CDB4965"/>
    <w:rsid w:val="3CDC5A84"/>
    <w:rsid w:val="3CDF6BEE"/>
    <w:rsid w:val="3CE355F4"/>
    <w:rsid w:val="3CE50AF7"/>
    <w:rsid w:val="3CEB2A01"/>
    <w:rsid w:val="3CED2681"/>
    <w:rsid w:val="3CF2238C"/>
    <w:rsid w:val="3CF3657F"/>
    <w:rsid w:val="3CF47A8D"/>
    <w:rsid w:val="3CF53310"/>
    <w:rsid w:val="3CFD291B"/>
    <w:rsid w:val="3D0F2C67"/>
    <w:rsid w:val="3D12591E"/>
    <w:rsid w:val="3D153845"/>
    <w:rsid w:val="3D19224B"/>
    <w:rsid w:val="3D1C31D0"/>
    <w:rsid w:val="3D2363DE"/>
    <w:rsid w:val="3D263ADF"/>
    <w:rsid w:val="3D282866"/>
    <w:rsid w:val="3D2B59E9"/>
    <w:rsid w:val="3D2C346A"/>
    <w:rsid w:val="3D2F0AD6"/>
    <w:rsid w:val="3D313175"/>
    <w:rsid w:val="3D332DF5"/>
    <w:rsid w:val="3D340877"/>
    <w:rsid w:val="3D347108"/>
    <w:rsid w:val="3D352BF2"/>
    <w:rsid w:val="3D3675FD"/>
    <w:rsid w:val="3D3B0201"/>
    <w:rsid w:val="3D3D3705"/>
    <w:rsid w:val="3D423410"/>
    <w:rsid w:val="3D42560E"/>
    <w:rsid w:val="3D4F6EA2"/>
    <w:rsid w:val="3D504924"/>
    <w:rsid w:val="3D534EB2"/>
    <w:rsid w:val="3D5A0AB6"/>
    <w:rsid w:val="3D5F713C"/>
    <w:rsid w:val="3D6435C4"/>
    <w:rsid w:val="3D681FCA"/>
    <w:rsid w:val="3D6A54CD"/>
    <w:rsid w:val="3D6C09D0"/>
    <w:rsid w:val="3D790ED4"/>
    <w:rsid w:val="3D7949DB"/>
    <w:rsid w:val="3D860681"/>
    <w:rsid w:val="3D8B4B09"/>
    <w:rsid w:val="3D8C258A"/>
    <w:rsid w:val="3D8E220A"/>
    <w:rsid w:val="3D900F90"/>
    <w:rsid w:val="3D91318F"/>
    <w:rsid w:val="3D916A12"/>
    <w:rsid w:val="3D98639D"/>
    <w:rsid w:val="3DA16CAC"/>
    <w:rsid w:val="3DA556B2"/>
    <w:rsid w:val="3DA678B1"/>
    <w:rsid w:val="3DA90835"/>
    <w:rsid w:val="3DAD7631"/>
    <w:rsid w:val="3DAF01C0"/>
    <w:rsid w:val="3DB05C42"/>
    <w:rsid w:val="3DB16F47"/>
    <w:rsid w:val="3DB249C8"/>
    <w:rsid w:val="3DB94353"/>
    <w:rsid w:val="3DBB3FD3"/>
    <w:rsid w:val="3DBD2D59"/>
    <w:rsid w:val="3DBD74D6"/>
    <w:rsid w:val="3DBE4F57"/>
    <w:rsid w:val="3DC0045B"/>
    <w:rsid w:val="3DC729DF"/>
    <w:rsid w:val="3DCF0CF2"/>
    <w:rsid w:val="3DD54D90"/>
    <w:rsid w:val="3DDD580C"/>
    <w:rsid w:val="3DDF0D0F"/>
    <w:rsid w:val="3DE051EE"/>
    <w:rsid w:val="3DE06791"/>
    <w:rsid w:val="3DE14212"/>
    <w:rsid w:val="3DE15D8D"/>
    <w:rsid w:val="3DE324A9"/>
    <w:rsid w:val="3DEC0025"/>
    <w:rsid w:val="3DED5AA7"/>
    <w:rsid w:val="3DED6BC5"/>
    <w:rsid w:val="3DF05082"/>
    <w:rsid w:val="3DF21F2E"/>
    <w:rsid w:val="3DF257B2"/>
    <w:rsid w:val="3DF40CB5"/>
    <w:rsid w:val="3DF52EB3"/>
    <w:rsid w:val="3DFE37C3"/>
    <w:rsid w:val="3E071ED4"/>
    <w:rsid w:val="3E0B002F"/>
    <w:rsid w:val="3E0D3279"/>
    <w:rsid w:val="3E0E185F"/>
    <w:rsid w:val="3E0E5FDB"/>
    <w:rsid w:val="3E1127E3"/>
    <w:rsid w:val="3E1249E2"/>
    <w:rsid w:val="3E1511E9"/>
    <w:rsid w:val="3E1533E8"/>
    <w:rsid w:val="3E166C6B"/>
    <w:rsid w:val="3E1A5671"/>
    <w:rsid w:val="3E1C2D73"/>
    <w:rsid w:val="3E1D3B91"/>
    <w:rsid w:val="3E24017F"/>
    <w:rsid w:val="3E243A02"/>
    <w:rsid w:val="3E251484"/>
    <w:rsid w:val="3E2A3039"/>
    <w:rsid w:val="3E2A34A4"/>
    <w:rsid w:val="3E2D0A8E"/>
    <w:rsid w:val="3E307815"/>
    <w:rsid w:val="3E3826A3"/>
    <w:rsid w:val="3E391743"/>
    <w:rsid w:val="3E3E45AC"/>
    <w:rsid w:val="3E3F202E"/>
    <w:rsid w:val="3E3F408C"/>
    <w:rsid w:val="3E4252D9"/>
    <w:rsid w:val="3E474B17"/>
    <w:rsid w:val="3E4F22C8"/>
    <w:rsid w:val="3E530CCE"/>
    <w:rsid w:val="3E534551"/>
    <w:rsid w:val="3E546750"/>
    <w:rsid w:val="3E5654D6"/>
    <w:rsid w:val="3E5A0659"/>
    <w:rsid w:val="3E5D4E61"/>
    <w:rsid w:val="3E5E1A3B"/>
    <w:rsid w:val="3E675770"/>
    <w:rsid w:val="3E6A08F3"/>
    <w:rsid w:val="3E6B1BF8"/>
    <w:rsid w:val="3E6B6375"/>
    <w:rsid w:val="3E725D00"/>
    <w:rsid w:val="3E756C84"/>
    <w:rsid w:val="3E7C4091"/>
    <w:rsid w:val="3E7D047A"/>
    <w:rsid w:val="3E7D1B12"/>
    <w:rsid w:val="3E810519"/>
    <w:rsid w:val="3E81631A"/>
    <w:rsid w:val="3E823B0A"/>
    <w:rsid w:val="3E83181D"/>
    <w:rsid w:val="3E844D20"/>
    <w:rsid w:val="3E8527A2"/>
    <w:rsid w:val="3E8567C1"/>
    <w:rsid w:val="3E856F1F"/>
    <w:rsid w:val="3E857A9C"/>
    <w:rsid w:val="3E872422"/>
    <w:rsid w:val="3E8C212D"/>
    <w:rsid w:val="3E8C68AA"/>
    <w:rsid w:val="3E8D432B"/>
    <w:rsid w:val="3E8F782E"/>
    <w:rsid w:val="3E9052B0"/>
    <w:rsid w:val="3E931AB8"/>
    <w:rsid w:val="3E9820B8"/>
    <w:rsid w:val="3E9B10C2"/>
    <w:rsid w:val="3E9B6EC4"/>
    <w:rsid w:val="3E9F1EEC"/>
    <w:rsid w:val="3EA242D1"/>
    <w:rsid w:val="3EA467BD"/>
    <w:rsid w:val="3EAA16DD"/>
    <w:rsid w:val="3EAE00E3"/>
    <w:rsid w:val="3EAF2804"/>
    <w:rsid w:val="3EAF5A95"/>
    <w:rsid w:val="3EB035E6"/>
    <w:rsid w:val="3EB11068"/>
    <w:rsid w:val="3EB256D3"/>
    <w:rsid w:val="3EB554EF"/>
    <w:rsid w:val="3EBB7211"/>
    <w:rsid w:val="3EBC06FE"/>
    <w:rsid w:val="3EBD6E70"/>
    <w:rsid w:val="3EBF1682"/>
    <w:rsid w:val="3EC34805"/>
    <w:rsid w:val="3EC7320B"/>
    <w:rsid w:val="3ECA7A13"/>
    <w:rsid w:val="3ED0191D"/>
    <w:rsid w:val="3ED328A1"/>
    <w:rsid w:val="3ED53826"/>
    <w:rsid w:val="3ED734A6"/>
    <w:rsid w:val="3ED935D4"/>
    <w:rsid w:val="3EDD6AD3"/>
    <w:rsid w:val="3EE01BB7"/>
    <w:rsid w:val="3EE43BF5"/>
    <w:rsid w:val="3EE5603F"/>
    <w:rsid w:val="3EE6516E"/>
    <w:rsid w:val="3EEB7F48"/>
    <w:rsid w:val="3EEC344B"/>
    <w:rsid w:val="3EED5649"/>
    <w:rsid w:val="3EEF0B4C"/>
    <w:rsid w:val="3EF25354"/>
    <w:rsid w:val="3EF604D7"/>
    <w:rsid w:val="3EF839DA"/>
    <w:rsid w:val="3EF8725E"/>
    <w:rsid w:val="3EFE3365"/>
    <w:rsid w:val="3F0120EC"/>
    <w:rsid w:val="3F043D71"/>
    <w:rsid w:val="3F04526F"/>
    <w:rsid w:val="3F051E09"/>
    <w:rsid w:val="3F0A29FB"/>
    <w:rsid w:val="3F101136"/>
    <w:rsid w:val="3F135889"/>
    <w:rsid w:val="3F150D8C"/>
    <w:rsid w:val="3F197792"/>
    <w:rsid w:val="3F1D3C1A"/>
    <w:rsid w:val="3F2200A2"/>
    <w:rsid w:val="3F28582E"/>
    <w:rsid w:val="3F2C09B1"/>
    <w:rsid w:val="3F2C0D2F"/>
    <w:rsid w:val="3F2C4235"/>
    <w:rsid w:val="3F2D6433"/>
    <w:rsid w:val="3F3073B8"/>
    <w:rsid w:val="3F3228BB"/>
    <w:rsid w:val="3F333BBF"/>
    <w:rsid w:val="3F34383F"/>
    <w:rsid w:val="3F37192F"/>
    <w:rsid w:val="3F397CC7"/>
    <w:rsid w:val="3F3B0FCC"/>
    <w:rsid w:val="3F3C44CF"/>
    <w:rsid w:val="3F3D1F51"/>
    <w:rsid w:val="3F3E414F"/>
    <w:rsid w:val="3F3F2C65"/>
    <w:rsid w:val="3F422B55"/>
    <w:rsid w:val="3F4263D8"/>
    <w:rsid w:val="3F433E5A"/>
    <w:rsid w:val="3F4418DB"/>
    <w:rsid w:val="3F4C3465"/>
    <w:rsid w:val="3F4F1E6B"/>
    <w:rsid w:val="3F4F7C6C"/>
    <w:rsid w:val="3F510DCC"/>
    <w:rsid w:val="3F5405B7"/>
    <w:rsid w:val="3F5440F4"/>
    <w:rsid w:val="3F5A01FC"/>
    <w:rsid w:val="3F5B1501"/>
    <w:rsid w:val="3F5B56AA"/>
    <w:rsid w:val="3F5C1A63"/>
    <w:rsid w:val="3F605988"/>
    <w:rsid w:val="3F620E8B"/>
    <w:rsid w:val="3F63308A"/>
    <w:rsid w:val="3F64438F"/>
    <w:rsid w:val="3F660B17"/>
    <w:rsid w:val="3F661A90"/>
    <w:rsid w:val="3F677511"/>
    <w:rsid w:val="3F682D95"/>
    <w:rsid w:val="3F6A6298"/>
    <w:rsid w:val="3F6B1D26"/>
    <w:rsid w:val="3F6C08A3"/>
    <w:rsid w:val="3F6D721C"/>
    <w:rsid w:val="3F767B2C"/>
    <w:rsid w:val="3F85289A"/>
    <w:rsid w:val="3F8D7751"/>
    <w:rsid w:val="3F8F2C54"/>
    <w:rsid w:val="3F9006D6"/>
    <w:rsid w:val="3F93165A"/>
    <w:rsid w:val="3F9A0FE5"/>
    <w:rsid w:val="3F9C6F3D"/>
    <w:rsid w:val="3F9E546D"/>
    <w:rsid w:val="3F9F0CF0"/>
    <w:rsid w:val="3FA45178"/>
    <w:rsid w:val="3FA702FB"/>
    <w:rsid w:val="3FA81600"/>
    <w:rsid w:val="3FAA5E53"/>
    <w:rsid w:val="3FAB6D01"/>
    <w:rsid w:val="3FB21F0F"/>
    <w:rsid w:val="3FB3410E"/>
    <w:rsid w:val="3FB45412"/>
    <w:rsid w:val="3FB54769"/>
    <w:rsid w:val="3FBD5D22"/>
    <w:rsid w:val="3FBE7F20"/>
    <w:rsid w:val="3FC26926"/>
    <w:rsid w:val="3FC5312E"/>
    <w:rsid w:val="3FCD4CB7"/>
    <w:rsid w:val="3FCE01BB"/>
    <w:rsid w:val="3FCE2739"/>
    <w:rsid w:val="3FCF5C3C"/>
    <w:rsid w:val="3FD014BF"/>
    <w:rsid w:val="3FD11C44"/>
    <w:rsid w:val="3FD11DF9"/>
    <w:rsid w:val="3FD32444"/>
    <w:rsid w:val="3FD8434D"/>
    <w:rsid w:val="3FDC2D53"/>
    <w:rsid w:val="3FDF3CD8"/>
    <w:rsid w:val="3FE0175A"/>
    <w:rsid w:val="3FE02575"/>
    <w:rsid w:val="3FE63663"/>
    <w:rsid w:val="3FEC556C"/>
    <w:rsid w:val="3FF077F6"/>
    <w:rsid w:val="3FF32979"/>
    <w:rsid w:val="3FF82684"/>
    <w:rsid w:val="3FFC1AB1"/>
    <w:rsid w:val="3FFE0D0A"/>
    <w:rsid w:val="40022F93"/>
    <w:rsid w:val="40046496"/>
    <w:rsid w:val="40047AC2"/>
    <w:rsid w:val="40050695"/>
    <w:rsid w:val="4009291E"/>
    <w:rsid w:val="400D1324"/>
    <w:rsid w:val="400E4827"/>
    <w:rsid w:val="401279AA"/>
    <w:rsid w:val="40132A8C"/>
    <w:rsid w:val="4016588C"/>
    <w:rsid w:val="401B2838"/>
    <w:rsid w:val="401C3B3D"/>
    <w:rsid w:val="40225A46"/>
    <w:rsid w:val="402334C8"/>
    <w:rsid w:val="40281B4E"/>
    <w:rsid w:val="402975CF"/>
    <w:rsid w:val="402E72DA"/>
    <w:rsid w:val="40306F5A"/>
    <w:rsid w:val="4036290E"/>
    <w:rsid w:val="40371D16"/>
    <w:rsid w:val="403F4BC4"/>
    <w:rsid w:val="40447056"/>
    <w:rsid w:val="404E1D8E"/>
    <w:rsid w:val="40500053"/>
    <w:rsid w:val="40524017"/>
    <w:rsid w:val="4054751A"/>
    <w:rsid w:val="4056719A"/>
    <w:rsid w:val="40620A2E"/>
    <w:rsid w:val="40630F8D"/>
    <w:rsid w:val="40693C3C"/>
    <w:rsid w:val="406A5E3B"/>
    <w:rsid w:val="40720CC9"/>
    <w:rsid w:val="407709D4"/>
    <w:rsid w:val="40790653"/>
    <w:rsid w:val="407B3B56"/>
    <w:rsid w:val="407E5997"/>
    <w:rsid w:val="407F5DE0"/>
    <w:rsid w:val="408234E1"/>
    <w:rsid w:val="408A4171"/>
    <w:rsid w:val="408E54D0"/>
    <w:rsid w:val="408F05F9"/>
    <w:rsid w:val="4092377C"/>
    <w:rsid w:val="40980F08"/>
    <w:rsid w:val="409B660A"/>
    <w:rsid w:val="40A75C9F"/>
    <w:rsid w:val="40AC3D4A"/>
    <w:rsid w:val="40AD33A8"/>
    <w:rsid w:val="40B21AB2"/>
    <w:rsid w:val="40B52A37"/>
    <w:rsid w:val="40B604B8"/>
    <w:rsid w:val="40B717BD"/>
    <w:rsid w:val="40C0464B"/>
    <w:rsid w:val="40C142CB"/>
    <w:rsid w:val="40C50AD3"/>
    <w:rsid w:val="40C52CD1"/>
    <w:rsid w:val="40CB045E"/>
    <w:rsid w:val="40CC5EDF"/>
    <w:rsid w:val="40D3586A"/>
    <w:rsid w:val="40D432EC"/>
    <w:rsid w:val="40D83EF0"/>
    <w:rsid w:val="40DA56D9"/>
    <w:rsid w:val="40E04B80"/>
    <w:rsid w:val="40E43586"/>
    <w:rsid w:val="40E47D03"/>
    <w:rsid w:val="40E70C87"/>
    <w:rsid w:val="40EA1C0C"/>
    <w:rsid w:val="40EC510F"/>
    <w:rsid w:val="40F45D9F"/>
    <w:rsid w:val="40F47F9D"/>
    <w:rsid w:val="40F517A7"/>
    <w:rsid w:val="40F94425"/>
    <w:rsid w:val="40FA572A"/>
    <w:rsid w:val="40FD796C"/>
    <w:rsid w:val="40FF0EE5"/>
    <w:rsid w:val="40FF1BB1"/>
    <w:rsid w:val="41007633"/>
    <w:rsid w:val="4106153C"/>
    <w:rsid w:val="411C0386"/>
    <w:rsid w:val="411C7DE7"/>
    <w:rsid w:val="411D5655"/>
    <w:rsid w:val="411F7EE8"/>
    <w:rsid w:val="412067A0"/>
    <w:rsid w:val="41217B68"/>
    <w:rsid w:val="4125656E"/>
    <w:rsid w:val="41263FEF"/>
    <w:rsid w:val="41287F5F"/>
    <w:rsid w:val="412C397A"/>
    <w:rsid w:val="41371D0B"/>
    <w:rsid w:val="41382CD2"/>
    <w:rsid w:val="413A6513"/>
    <w:rsid w:val="4140041C"/>
    <w:rsid w:val="41411018"/>
    <w:rsid w:val="41422591"/>
    <w:rsid w:val="4142391F"/>
    <w:rsid w:val="41425B1E"/>
    <w:rsid w:val="41465248"/>
    <w:rsid w:val="41477DA7"/>
    <w:rsid w:val="41485829"/>
    <w:rsid w:val="414A67AD"/>
    <w:rsid w:val="414B422F"/>
    <w:rsid w:val="414C1CB1"/>
    <w:rsid w:val="414E1930"/>
    <w:rsid w:val="414F73B2"/>
    <w:rsid w:val="41523BBA"/>
    <w:rsid w:val="415470BD"/>
    <w:rsid w:val="41554B3E"/>
    <w:rsid w:val="416702DC"/>
    <w:rsid w:val="416C126A"/>
    <w:rsid w:val="41710BEB"/>
    <w:rsid w:val="41770CEE"/>
    <w:rsid w:val="41772AF5"/>
    <w:rsid w:val="41793A79"/>
    <w:rsid w:val="417B2601"/>
    <w:rsid w:val="417B6F7C"/>
    <w:rsid w:val="4185310F"/>
    <w:rsid w:val="41874618"/>
    <w:rsid w:val="4189672F"/>
    <w:rsid w:val="418D4C98"/>
    <w:rsid w:val="418E5F9D"/>
    <w:rsid w:val="41911120"/>
    <w:rsid w:val="4195772C"/>
    <w:rsid w:val="41957B26"/>
    <w:rsid w:val="41980AAB"/>
    <w:rsid w:val="419A7831"/>
    <w:rsid w:val="419C74B1"/>
    <w:rsid w:val="419D4F33"/>
    <w:rsid w:val="419F0436"/>
    <w:rsid w:val="41A10E28"/>
    <w:rsid w:val="41A31ADD"/>
    <w:rsid w:val="41A40141"/>
    <w:rsid w:val="41A90D45"/>
    <w:rsid w:val="41BD3269"/>
    <w:rsid w:val="41C001EC"/>
    <w:rsid w:val="41C23E6E"/>
    <w:rsid w:val="41C602F5"/>
    <w:rsid w:val="41CE317A"/>
    <w:rsid w:val="41D3540D"/>
    <w:rsid w:val="41D50910"/>
    <w:rsid w:val="41D80075"/>
    <w:rsid w:val="41DB2819"/>
    <w:rsid w:val="41E14722"/>
    <w:rsid w:val="41EA0EE1"/>
    <w:rsid w:val="41EA5032"/>
    <w:rsid w:val="41EB2AB3"/>
    <w:rsid w:val="41EC6E66"/>
    <w:rsid w:val="41F235E8"/>
    <w:rsid w:val="41F37EC0"/>
    <w:rsid w:val="41F5553B"/>
    <w:rsid w:val="41FB0F6D"/>
    <w:rsid w:val="41FF7556"/>
    <w:rsid w:val="42012A59"/>
    <w:rsid w:val="42016373"/>
    <w:rsid w:val="42087E65"/>
    <w:rsid w:val="42092064"/>
    <w:rsid w:val="420B0DEA"/>
    <w:rsid w:val="420D0A6A"/>
    <w:rsid w:val="42185F27"/>
    <w:rsid w:val="421E6786"/>
    <w:rsid w:val="421F5007"/>
    <w:rsid w:val="42256110"/>
    <w:rsid w:val="422C351D"/>
    <w:rsid w:val="422F44A2"/>
    <w:rsid w:val="423157A6"/>
    <w:rsid w:val="4231757E"/>
    <w:rsid w:val="423179A5"/>
    <w:rsid w:val="42332EA8"/>
    <w:rsid w:val="42351C2E"/>
    <w:rsid w:val="42370AFD"/>
    <w:rsid w:val="4237620D"/>
    <w:rsid w:val="423D2C52"/>
    <w:rsid w:val="425311DE"/>
    <w:rsid w:val="42562163"/>
    <w:rsid w:val="425659E6"/>
    <w:rsid w:val="42577BE4"/>
    <w:rsid w:val="42585666"/>
    <w:rsid w:val="425B65EB"/>
    <w:rsid w:val="426018CC"/>
    <w:rsid w:val="42614D21"/>
    <w:rsid w:val="426217F9"/>
    <w:rsid w:val="42631478"/>
    <w:rsid w:val="42675C80"/>
    <w:rsid w:val="4268268D"/>
    <w:rsid w:val="426C648E"/>
    <w:rsid w:val="426E780A"/>
    <w:rsid w:val="42700570"/>
    <w:rsid w:val="42733C91"/>
    <w:rsid w:val="42757194"/>
    <w:rsid w:val="42764C16"/>
    <w:rsid w:val="4278399C"/>
    <w:rsid w:val="427A40E8"/>
    <w:rsid w:val="428264AA"/>
    <w:rsid w:val="428B1338"/>
    <w:rsid w:val="428B3415"/>
    <w:rsid w:val="428B4BBB"/>
    <w:rsid w:val="428B5084"/>
    <w:rsid w:val="428D5136"/>
    <w:rsid w:val="428E22BD"/>
    <w:rsid w:val="42901043"/>
    <w:rsid w:val="4295774B"/>
    <w:rsid w:val="4296401C"/>
    <w:rsid w:val="429709CE"/>
    <w:rsid w:val="42993ED1"/>
    <w:rsid w:val="429C28D7"/>
    <w:rsid w:val="42A247E0"/>
    <w:rsid w:val="42A70C68"/>
    <w:rsid w:val="42A76F80"/>
    <w:rsid w:val="42AC50F0"/>
    <w:rsid w:val="42B03AF6"/>
    <w:rsid w:val="42B76D04"/>
    <w:rsid w:val="42BA7C89"/>
    <w:rsid w:val="42BD668F"/>
    <w:rsid w:val="42BE4111"/>
    <w:rsid w:val="42C4601A"/>
    <w:rsid w:val="42C924A2"/>
    <w:rsid w:val="42CC7BA3"/>
    <w:rsid w:val="42CF43AB"/>
    <w:rsid w:val="42CF65A9"/>
    <w:rsid w:val="42D617B7"/>
    <w:rsid w:val="42D633EC"/>
    <w:rsid w:val="42D75169"/>
    <w:rsid w:val="42DD7335"/>
    <w:rsid w:val="42DF7F75"/>
    <w:rsid w:val="42E1384A"/>
    <w:rsid w:val="42E3304C"/>
    <w:rsid w:val="42E80618"/>
    <w:rsid w:val="42ED51B2"/>
    <w:rsid w:val="42F37A63"/>
    <w:rsid w:val="42F454E4"/>
    <w:rsid w:val="42F76469"/>
    <w:rsid w:val="42F83EEA"/>
    <w:rsid w:val="42FB4E6F"/>
    <w:rsid w:val="42FD0335"/>
    <w:rsid w:val="42FF5B32"/>
    <w:rsid w:val="430B0C27"/>
    <w:rsid w:val="430B26E7"/>
    <w:rsid w:val="430C640E"/>
    <w:rsid w:val="43117BA3"/>
    <w:rsid w:val="43120317"/>
    <w:rsid w:val="43135D99"/>
    <w:rsid w:val="431A5637"/>
    <w:rsid w:val="431D1F2C"/>
    <w:rsid w:val="432263B4"/>
    <w:rsid w:val="43233E35"/>
    <w:rsid w:val="43274A3A"/>
    <w:rsid w:val="432C4745"/>
    <w:rsid w:val="432D6943"/>
    <w:rsid w:val="432E43C4"/>
    <w:rsid w:val="43310BCC"/>
    <w:rsid w:val="43341B51"/>
    <w:rsid w:val="433462CE"/>
    <w:rsid w:val="43365054"/>
    <w:rsid w:val="43430AE7"/>
    <w:rsid w:val="434652EE"/>
    <w:rsid w:val="43472D70"/>
    <w:rsid w:val="43496273"/>
    <w:rsid w:val="434B1776"/>
    <w:rsid w:val="434C1C7B"/>
    <w:rsid w:val="434C3974"/>
    <w:rsid w:val="434D6E78"/>
    <w:rsid w:val="434E26FB"/>
    <w:rsid w:val="435232FF"/>
    <w:rsid w:val="43536B83"/>
    <w:rsid w:val="43546802"/>
    <w:rsid w:val="4355099C"/>
    <w:rsid w:val="4355510B"/>
    <w:rsid w:val="435B618D"/>
    <w:rsid w:val="435E7112"/>
    <w:rsid w:val="4365451E"/>
    <w:rsid w:val="4366315A"/>
    <w:rsid w:val="43665029"/>
    <w:rsid w:val="436D51AE"/>
    <w:rsid w:val="436F1956"/>
    <w:rsid w:val="437B44C4"/>
    <w:rsid w:val="43835153"/>
    <w:rsid w:val="438660D8"/>
    <w:rsid w:val="438C21E0"/>
    <w:rsid w:val="438C7FE1"/>
    <w:rsid w:val="438F69E7"/>
    <w:rsid w:val="43900BE6"/>
    <w:rsid w:val="4391543F"/>
    <w:rsid w:val="43993A74"/>
    <w:rsid w:val="439C027C"/>
    <w:rsid w:val="439D247A"/>
    <w:rsid w:val="43A42E81"/>
    <w:rsid w:val="43A45688"/>
    <w:rsid w:val="43A47886"/>
    <w:rsid w:val="43A74F98"/>
    <w:rsid w:val="43A93D0E"/>
    <w:rsid w:val="43AF149B"/>
    <w:rsid w:val="43B84329"/>
    <w:rsid w:val="43BB74AB"/>
    <w:rsid w:val="43C3013B"/>
    <w:rsid w:val="43C42339"/>
    <w:rsid w:val="43C5095E"/>
    <w:rsid w:val="43C732BE"/>
    <w:rsid w:val="43C845C3"/>
    <w:rsid w:val="43CB1CC4"/>
    <w:rsid w:val="43D6135A"/>
    <w:rsid w:val="43D638D9"/>
    <w:rsid w:val="43DB3530"/>
    <w:rsid w:val="43DB57E2"/>
    <w:rsid w:val="43E2516D"/>
    <w:rsid w:val="43E42415"/>
    <w:rsid w:val="43E6398E"/>
    <w:rsid w:val="43ED34FE"/>
    <w:rsid w:val="43EE0F7F"/>
    <w:rsid w:val="43EE4803"/>
    <w:rsid w:val="43F07D06"/>
    <w:rsid w:val="43F272B5"/>
    <w:rsid w:val="43F6747D"/>
    <w:rsid w:val="43F73405"/>
    <w:rsid w:val="43F90615"/>
    <w:rsid w:val="43FC5D17"/>
    <w:rsid w:val="43FD424B"/>
    <w:rsid w:val="43FE7995"/>
    <w:rsid w:val="44007FA0"/>
    <w:rsid w:val="44066626"/>
    <w:rsid w:val="44073B0A"/>
    <w:rsid w:val="440740A8"/>
    <w:rsid w:val="440853AC"/>
    <w:rsid w:val="440A7B8C"/>
    <w:rsid w:val="440B6331"/>
    <w:rsid w:val="440D3A32"/>
    <w:rsid w:val="440D7B75"/>
    <w:rsid w:val="440F4D37"/>
    <w:rsid w:val="44112439"/>
    <w:rsid w:val="441930C8"/>
    <w:rsid w:val="441E3CCD"/>
    <w:rsid w:val="44204C51"/>
    <w:rsid w:val="442104D5"/>
    <w:rsid w:val="442272A7"/>
    <w:rsid w:val="4426495C"/>
    <w:rsid w:val="442A1A5C"/>
    <w:rsid w:val="442D1D69"/>
    <w:rsid w:val="442F10A5"/>
    <w:rsid w:val="44301E08"/>
    <w:rsid w:val="4430746A"/>
    <w:rsid w:val="44323EF7"/>
    <w:rsid w:val="443303EF"/>
    <w:rsid w:val="443B107F"/>
    <w:rsid w:val="443E2003"/>
    <w:rsid w:val="443E50E0"/>
    <w:rsid w:val="443F4D58"/>
    <w:rsid w:val="443F7A85"/>
    <w:rsid w:val="44406889"/>
    <w:rsid w:val="44433F0D"/>
    <w:rsid w:val="4446477B"/>
    <w:rsid w:val="445057A1"/>
    <w:rsid w:val="44593EB2"/>
    <w:rsid w:val="445C7035"/>
    <w:rsid w:val="445D28B8"/>
    <w:rsid w:val="445E4335"/>
    <w:rsid w:val="445F383D"/>
    <w:rsid w:val="445F7FB9"/>
    <w:rsid w:val="446012BE"/>
    <w:rsid w:val="446631C8"/>
    <w:rsid w:val="44670C49"/>
    <w:rsid w:val="44682E47"/>
    <w:rsid w:val="446866CB"/>
    <w:rsid w:val="44693BF5"/>
    <w:rsid w:val="446C184E"/>
    <w:rsid w:val="446E0E3D"/>
    <w:rsid w:val="44711559"/>
    <w:rsid w:val="4471481D"/>
    <w:rsid w:val="44773462"/>
    <w:rsid w:val="44775DE2"/>
    <w:rsid w:val="447B0A98"/>
    <w:rsid w:val="447F42ED"/>
    <w:rsid w:val="44815F70"/>
    <w:rsid w:val="44827275"/>
    <w:rsid w:val="4485286A"/>
    <w:rsid w:val="448623F7"/>
    <w:rsid w:val="448736FC"/>
    <w:rsid w:val="4488073D"/>
    <w:rsid w:val="448A4681"/>
    <w:rsid w:val="448B20E6"/>
    <w:rsid w:val="44934F90"/>
    <w:rsid w:val="44960B36"/>
    <w:rsid w:val="44962692"/>
    <w:rsid w:val="44993616"/>
    <w:rsid w:val="449C7E1E"/>
    <w:rsid w:val="44A504D3"/>
    <w:rsid w:val="44A816B2"/>
    <w:rsid w:val="44B71CCD"/>
    <w:rsid w:val="44BF3856"/>
    <w:rsid w:val="44BF70D9"/>
    <w:rsid w:val="44C012D8"/>
    <w:rsid w:val="44C674DC"/>
    <w:rsid w:val="44C84166"/>
    <w:rsid w:val="44C879E9"/>
    <w:rsid w:val="44CB50EA"/>
    <w:rsid w:val="44CD05ED"/>
    <w:rsid w:val="44CE18F2"/>
    <w:rsid w:val="44CF7374"/>
    <w:rsid w:val="44D04DF5"/>
    <w:rsid w:val="44D254FC"/>
    <w:rsid w:val="44D47F78"/>
    <w:rsid w:val="44DB5830"/>
    <w:rsid w:val="44E36014"/>
    <w:rsid w:val="44E55C94"/>
    <w:rsid w:val="44E80E1C"/>
    <w:rsid w:val="44EA2F34"/>
    <w:rsid w:val="44EB7B9D"/>
    <w:rsid w:val="44F17528"/>
    <w:rsid w:val="44F53D30"/>
    <w:rsid w:val="44F901B8"/>
    <w:rsid w:val="44FA23B6"/>
    <w:rsid w:val="44FA5C39"/>
    <w:rsid w:val="45045743"/>
    <w:rsid w:val="45056E81"/>
    <w:rsid w:val="450E6E58"/>
    <w:rsid w:val="451467E3"/>
    <w:rsid w:val="45177768"/>
    <w:rsid w:val="45192C6B"/>
    <w:rsid w:val="45195625"/>
    <w:rsid w:val="45256A7E"/>
    <w:rsid w:val="452A0987"/>
    <w:rsid w:val="452D190C"/>
    <w:rsid w:val="452E518F"/>
    <w:rsid w:val="452F4E0F"/>
    <w:rsid w:val="453066F8"/>
    <w:rsid w:val="45356D18"/>
    <w:rsid w:val="4536479A"/>
    <w:rsid w:val="45433AAF"/>
    <w:rsid w:val="45447333"/>
    <w:rsid w:val="45456FB2"/>
    <w:rsid w:val="45467B30"/>
    <w:rsid w:val="45487F37"/>
    <w:rsid w:val="454C364A"/>
    <w:rsid w:val="45505CD5"/>
    <w:rsid w:val="45585FD3"/>
    <w:rsid w:val="455B5F6E"/>
    <w:rsid w:val="455C6BD8"/>
    <w:rsid w:val="4561219E"/>
    <w:rsid w:val="456F454F"/>
    <w:rsid w:val="45742080"/>
    <w:rsid w:val="457B748C"/>
    <w:rsid w:val="458D0A2C"/>
    <w:rsid w:val="458D25B3"/>
    <w:rsid w:val="458F0464"/>
    <w:rsid w:val="45950036"/>
    <w:rsid w:val="45996A3C"/>
    <w:rsid w:val="459A7D41"/>
    <w:rsid w:val="459B4B29"/>
    <w:rsid w:val="459F0946"/>
    <w:rsid w:val="45A13E49"/>
    <w:rsid w:val="45A3734C"/>
    <w:rsid w:val="45A560D2"/>
    <w:rsid w:val="45A87057"/>
    <w:rsid w:val="45AC21C4"/>
    <w:rsid w:val="45AF0BE0"/>
    <w:rsid w:val="45B21B65"/>
    <w:rsid w:val="45B31A3F"/>
    <w:rsid w:val="45B32E6A"/>
    <w:rsid w:val="45B408EB"/>
    <w:rsid w:val="45B5636D"/>
    <w:rsid w:val="45B57ED7"/>
    <w:rsid w:val="45BA309E"/>
    <w:rsid w:val="45BB54E5"/>
    <w:rsid w:val="45BC2474"/>
    <w:rsid w:val="45BE5977"/>
    <w:rsid w:val="45C168FC"/>
    <w:rsid w:val="45C35682"/>
    <w:rsid w:val="45C53801"/>
    <w:rsid w:val="45C66607"/>
    <w:rsid w:val="45C7207A"/>
    <w:rsid w:val="45C75919"/>
    <w:rsid w:val="45C76287"/>
    <w:rsid w:val="45C76B48"/>
    <w:rsid w:val="45CA500D"/>
    <w:rsid w:val="45D1241A"/>
    <w:rsid w:val="45D50E20"/>
    <w:rsid w:val="45D60869"/>
    <w:rsid w:val="45DD622C"/>
    <w:rsid w:val="45DF172F"/>
    <w:rsid w:val="45E226B4"/>
    <w:rsid w:val="45EA5542"/>
    <w:rsid w:val="45EB2FC3"/>
    <w:rsid w:val="45EB6847"/>
    <w:rsid w:val="45F02CCE"/>
    <w:rsid w:val="45F416D5"/>
    <w:rsid w:val="45F67C81"/>
    <w:rsid w:val="45FC0CDF"/>
    <w:rsid w:val="45FD4563"/>
    <w:rsid w:val="460054E7"/>
    <w:rsid w:val="46036521"/>
    <w:rsid w:val="460573F1"/>
    <w:rsid w:val="46064DC8"/>
    <w:rsid w:val="46092573"/>
    <w:rsid w:val="46130905"/>
    <w:rsid w:val="4616768B"/>
    <w:rsid w:val="46190610"/>
    <w:rsid w:val="461D023F"/>
    <w:rsid w:val="46240B9F"/>
    <w:rsid w:val="46244422"/>
    <w:rsid w:val="46256620"/>
    <w:rsid w:val="462908AA"/>
    <w:rsid w:val="462B052A"/>
    <w:rsid w:val="46300235"/>
    <w:rsid w:val="46323738"/>
    <w:rsid w:val="463311B9"/>
    <w:rsid w:val="46336C3B"/>
    <w:rsid w:val="46367BC0"/>
    <w:rsid w:val="463E4FCC"/>
    <w:rsid w:val="464858DB"/>
    <w:rsid w:val="4649335D"/>
    <w:rsid w:val="464F2CE8"/>
    <w:rsid w:val="46534F71"/>
    <w:rsid w:val="465374F0"/>
    <w:rsid w:val="46565EF6"/>
    <w:rsid w:val="465935F7"/>
    <w:rsid w:val="465A1079"/>
    <w:rsid w:val="465B237E"/>
    <w:rsid w:val="465B6AFA"/>
    <w:rsid w:val="465C457C"/>
    <w:rsid w:val="465D1FFE"/>
    <w:rsid w:val="46606805"/>
    <w:rsid w:val="46633F07"/>
    <w:rsid w:val="46641988"/>
    <w:rsid w:val="46676190"/>
    <w:rsid w:val="4670321D"/>
    <w:rsid w:val="46726720"/>
    <w:rsid w:val="46765126"/>
    <w:rsid w:val="46771813"/>
    <w:rsid w:val="4683443C"/>
    <w:rsid w:val="4685793F"/>
    <w:rsid w:val="468635AE"/>
    <w:rsid w:val="468667E7"/>
    <w:rsid w:val="468766C5"/>
    <w:rsid w:val="468808C3"/>
    <w:rsid w:val="46891BC8"/>
    <w:rsid w:val="46896345"/>
    <w:rsid w:val="468A1878"/>
    <w:rsid w:val="468A3DC6"/>
    <w:rsid w:val="468B7148"/>
    <w:rsid w:val="46942157"/>
    <w:rsid w:val="469446D6"/>
    <w:rsid w:val="4699605E"/>
    <w:rsid w:val="469B78E4"/>
    <w:rsid w:val="469F3D6C"/>
    <w:rsid w:val="46A71178"/>
    <w:rsid w:val="46B04006"/>
    <w:rsid w:val="46B34F8B"/>
    <w:rsid w:val="46B46290"/>
    <w:rsid w:val="46B61793"/>
    <w:rsid w:val="46BC589A"/>
    <w:rsid w:val="46C155A5"/>
    <w:rsid w:val="46C30AA8"/>
    <w:rsid w:val="46C4652A"/>
    <w:rsid w:val="46C84F30"/>
    <w:rsid w:val="46CB2631"/>
    <w:rsid w:val="46CB5EB5"/>
    <w:rsid w:val="46CF48BB"/>
    <w:rsid w:val="46D11FBC"/>
    <w:rsid w:val="46D509C3"/>
    <w:rsid w:val="46D73EC6"/>
    <w:rsid w:val="46DA06CE"/>
    <w:rsid w:val="46DB343F"/>
    <w:rsid w:val="46E14AAA"/>
    <w:rsid w:val="46E50C5D"/>
    <w:rsid w:val="46E75A9D"/>
    <w:rsid w:val="46E879E3"/>
    <w:rsid w:val="46EA2EE6"/>
    <w:rsid w:val="46EA5546"/>
    <w:rsid w:val="46EB0968"/>
    <w:rsid w:val="46EC34CC"/>
    <w:rsid w:val="46EC503A"/>
    <w:rsid w:val="46F02871"/>
    <w:rsid w:val="46F459F4"/>
    <w:rsid w:val="46F752D4"/>
    <w:rsid w:val="46F956FF"/>
    <w:rsid w:val="46FC2E01"/>
    <w:rsid w:val="46FD0882"/>
    <w:rsid w:val="46FE1B87"/>
    <w:rsid w:val="47043A90"/>
    <w:rsid w:val="47182731"/>
    <w:rsid w:val="471D243C"/>
    <w:rsid w:val="471E20BC"/>
    <w:rsid w:val="471F593F"/>
    <w:rsid w:val="47213FAC"/>
    <w:rsid w:val="472268C3"/>
    <w:rsid w:val="47241DC7"/>
    <w:rsid w:val="47251A46"/>
    <w:rsid w:val="47255B16"/>
    <w:rsid w:val="47264D6A"/>
    <w:rsid w:val="472B71D3"/>
    <w:rsid w:val="472E48D4"/>
    <w:rsid w:val="472F5BD9"/>
    <w:rsid w:val="473110DC"/>
    <w:rsid w:val="47342061"/>
    <w:rsid w:val="47343F9D"/>
    <w:rsid w:val="473964E9"/>
    <w:rsid w:val="474057AA"/>
    <w:rsid w:val="47413589"/>
    <w:rsid w:val="47434B02"/>
    <w:rsid w:val="474422FB"/>
    <w:rsid w:val="47446A78"/>
    <w:rsid w:val="47461F7B"/>
    <w:rsid w:val="474A0981"/>
    <w:rsid w:val="474A4205"/>
    <w:rsid w:val="47513B8F"/>
    <w:rsid w:val="47531291"/>
    <w:rsid w:val="47556CB4"/>
    <w:rsid w:val="475B669D"/>
    <w:rsid w:val="475C79A2"/>
    <w:rsid w:val="4764152B"/>
    <w:rsid w:val="476B4739"/>
    <w:rsid w:val="47783A4F"/>
    <w:rsid w:val="477B488F"/>
    <w:rsid w:val="47802144"/>
    <w:rsid w:val="47827BE2"/>
    <w:rsid w:val="478430E5"/>
    <w:rsid w:val="47850B66"/>
    <w:rsid w:val="47862D65"/>
    <w:rsid w:val="478A0CA0"/>
    <w:rsid w:val="478A71EC"/>
    <w:rsid w:val="478B2A70"/>
    <w:rsid w:val="478B5A34"/>
    <w:rsid w:val="478E5BF3"/>
    <w:rsid w:val="47904979"/>
    <w:rsid w:val="479358FE"/>
    <w:rsid w:val="47950E01"/>
    <w:rsid w:val="479B2D31"/>
    <w:rsid w:val="47A45B98"/>
    <w:rsid w:val="47A6109B"/>
    <w:rsid w:val="47A82020"/>
    <w:rsid w:val="47A97AA1"/>
    <w:rsid w:val="47AB2FA4"/>
    <w:rsid w:val="47AD64A7"/>
    <w:rsid w:val="47B0742C"/>
    <w:rsid w:val="47B5127A"/>
    <w:rsid w:val="47B538B4"/>
    <w:rsid w:val="47B70FB5"/>
    <w:rsid w:val="47B86A37"/>
    <w:rsid w:val="47B922BA"/>
    <w:rsid w:val="47BE0940"/>
    <w:rsid w:val="47BE41C3"/>
    <w:rsid w:val="47C65D4C"/>
    <w:rsid w:val="47D253E2"/>
    <w:rsid w:val="47D32E64"/>
    <w:rsid w:val="47D5338E"/>
    <w:rsid w:val="47EC3C3B"/>
    <w:rsid w:val="47F40E1A"/>
    <w:rsid w:val="47F7015A"/>
    <w:rsid w:val="47FA3CDB"/>
    <w:rsid w:val="47FA65A7"/>
    <w:rsid w:val="47FF736B"/>
    <w:rsid w:val="480004B0"/>
    <w:rsid w:val="48077E3B"/>
    <w:rsid w:val="48086251"/>
    <w:rsid w:val="480D1AA5"/>
    <w:rsid w:val="481203CA"/>
    <w:rsid w:val="48135E4C"/>
    <w:rsid w:val="481438CD"/>
    <w:rsid w:val="48167665"/>
    <w:rsid w:val="481B6ADB"/>
    <w:rsid w:val="481C6EE1"/>
    <w:rsid w:val="481F54E2"/>
    <w:rsid w:val="48231FD9"/>
    <w:rsid w:val="482360E6"/>
    <w:rsid w:val="4828256E"/>
    <w:rsid w:val="482B34F2"/>
    <w:rsid w:val="482E25FC"/>
    <w:rsid w:val="482F1EF9"/>
    <w:rsid w:val="482F577C"/>
    <w:rsid w:val="483039B0"/>
    <w:rsid w:val="483153FC"/>
    <w:rsid w:val="48333EBE"/>
    <w:rsid w:val="48372B88"/>
    <w:rsid w:val="483C7010"/>
    <w:rsid w:val="484F022F"/>
    <w:rsid w:val="48547F3A"/>
    <w:rsid w:val="485708FA"/>
    <w:rsid w:val="48580B3F"/>
    <w:rsid w:val="48586940"/>
    <w:rsid w:val="485A4042"/>
    <w:rsid w:val="485C3F8A"/>
    <w:rsid w:val="485F04C9"/>
    <w:rsid w:val="485F58CB"/>
    <w:rsid w:val="48605F4B"/>
    <w:rsid w:val="48667E54"/>
    <w:rsid w:val="486C55E1"/>
    <w:rsid w:val="4870256A"/>
    <w:rsid w:val="48733CAB"/>
    <w:rsid w:val="48734F6C"/>
    <w:rsid w:val="48744BEB"/>
    <w:rsid w:val="4877040A"/>
    <w:rsid w:val="487813F3"/>
    <w:rsid w:val="487835F2"/>
    <w:rsid w:val="48786E75"/>
    <w:rsid w:val="487B4576"/>
    <w:rsid w:val="487D7A79"/>
    <w:rsid w:val="487F6800"/>
    <w:rsid w:val="4881663E"/>
    <w:rsid w:val="48823F01"/>
    <w:rsid w:val="48834B0F"/>
    <w:rsid w:val="48854E86"/>
    <w:rsid w:val="4888388C"/>
    <w:rsid w:val="488E5795"/>
    <w:rsid w:val="4890451C"/>
    <w:rsid w:val="48911033"/>
    <w:rsid w:val="48966C13"/>
    <w:rsid w:val="48970623"/>
    <w:rsid w:val="48A37CB9"/>
    <w:rsid w:val="48A4573B"/>
    <w:rsid w:val="48A464AC"/>
    <w:rsid w:val="48AE479D"/>
    <w:rsid w:val="48AF154D"/>
    <w:rsid w:val="48B102D4"/>
    <w:rsid w:val="48B872A7"/>
    <w:rsid w:val="48BD578B"/>
    <w:rsid w:val="48BF6DDE"/>
    <w:rsid w:val="48C0506B"/>
    <w:rsid w:val="48C2056E"/>
    <w:rsid w:val="48C514F3"/>
    <w:rsid w:val="48C82477"/>
    <w:rsid w:val="48D20808"/>
    <w:rsid w:val="48D766C0"/>
    <w:rsid w:val="48D82712"/>
    <w:rsid w:val="48DB3696"/>
    <w:rsid w:val="48DE461B"/>
    <w:rsid w:val="48DF209C"/>
    <w:rsid w:val="48E01D1C"/>
    <w:rsid w:val="48E1779E"/>
    <w:rsid w:val="48E20AA3"/>
    <w:rsid w:val="48E43FA6"/>
    <w:rsid w:val="48EB00AD"/>
    <w:rsid w:val="48EC5B2F"/>
    <w:rsid w:val="48F04535"/>
    <w:rsid w:val="48F11718"/>
    <w:rsid w:val="48F1583A"/>
    <w:rsid w:val="48F32F3B"/>
    <w:rsid w:val="48F5643E"/>
    <w:rsid w:val="48F873C3"/>
    <w:rsid w:val="49033A36"/>
    <w:rsid w:val="490566BD"/>
    <w:rsid w:val="490779DE"/>
    <w:rsid w:val="490A0962"/>
    <w:rsid w:val="49143594"/>
    <w:rsid w:val="49175A7A"/>
    <w:rsid w:val="491856F9"/>
    <w:rsid w:val="491C4100"/>
    <w:rsid w:val="491C7983"/>
    <w:rsid w:val="491D5404"/>
    <w:rsid w:val="491E2E86"/>
    <w:rsid w:val="4922188C"/>
    <w:rsid w:val="49226009"/>
    <w:rsid w:val="49244D8F"/>
    <w:rsid w:val="492A6C99"/>
    <w:rsid w:val="492B471A"/>
    <w:rsid w:val="49310822"/>
    <w:rsid w:val="49311153"/>
    <w:rsid w:val="493375A8"/>
    <w:rsid w:val="4936052D"/>
    <w:rsid w:val="49447842"/>
    <w:rsid w:val="49493CCA"/>
    <w:rsid w:val="494A2C73"/>
    <w:rsid w:val="494A394A"/>
    <w:rsid w:val="494A71CD"/>
    <w:rsid w:val="4954425A"/>
    <w:rsid w:val="49562FE0"/>
    <w:rsid w:val="495A19E6"/>
    <w:rsid w:val="495B7468"/>
    <w:rsid w:val="495C005F"/>
    <w:rsid w:val="495D4B69"/>
    <w:rsid w:val="495F5E6E"/>
    <w:rsid w:val="496334F4"/>
    <w:rsid w:val="49647D77"/>
    <w:rsid w:val="496A1C80"/>
    <w:rsid w:val="496B7702"/>
    <w:rsid w:val="497246BA"/>
    <w:rsid w:val="49750012"/>
    <w:rsid w:val="497C7E57"/>
    <w:rsid w:val="49811F81"/>
    <w:rsid w:val="49865D2D"/>
    <w:rsid w:val="49896CB2"/>
    <w:rsid w:val="498A7FB7"/>
    <w:rsid w:val="498C7C37"/>
    <w:rsid w:val="498F7C73"/>
    <w:rsid w:val="4990663D"/>
    <w:rsid w:val="499140BE"/>
    <w:rsid w:val="49921B40"/>
    <w:rsid w:val="499254E1"/>
    <w:rsid w:val="499A49CE"/>
    <w:rsid w:val="499D5953"/>
    <w:rsid w:val="49A0215B"/>
    <w:rsid w:val="49A14359"/>
    <w:rsid w:val="49A17BDC"/>
    <w:rsid w:val="49A55F90"/>
    <w:rsid w:val="49A76262"/>
    <w:rsid w:val="49A87567"/>
    <w:rsid w:val="49A91765"/>
    <w:rsid w:val="49A94FE8"/>
    <w:rsid w:val="49AB26EA"/>
    <w:rsid w:val="49AE366E"/>
    <w:rsid w:val="49B0304E"/>
    <w:rsid w:val="49B45578"/>
    <w:rsid w:val="49B45B0A"/>
    <w:rsid w:val="49B95283"/>
    <w:rsid w:val="49BF133E"/>
    <w:rsid w:val="49BF718C"/>
    <w:rsid w:val="49C0138A"/>
    <w:rsid w:val="49C8201A"/>
    <w:rsid w:val="49C84218"/>
    <w:rsid w:val="49CA5FE7"/>
    <w:rsid w:val="49CC64A2"/>
    <w:rsid w:val="49D822B4"/>
    <w:rsid w:val="49DE41BE"/>
    <w:rsid w:val="49DF1C3F"/>
    <w:rsid w:val="49E515CA"/>
    <w:rsid w:val="49E573CC"/>
    <w:rsid w:val="49E80350"/>
    <w:rsid w:val="49E8763C"/>
    <w:rsid w:val="49E97FD0"/>
    <w:rsid w:val="49EC0F55"/>
    <w:rsid w:val="49ED225A"/>
    <w:rsid w:val="49F15983"/>
    <w:rsid w:val="49F57666"/>
    <w:rsid w:val="49F650E8"/>
    <w:rsid w:val="49FA4868"/>
    <w:rsid w:val="49FC6FF1"/>
    <w:rsid w:val="49FF2174"/>
    <w:rsid w:val="49FF7F76"/>
    <w:rsid w:val="4A0465FC"/>
    <w:rsid w:val="4A0656A1"/>
    <w:rsid w:val="4A0A4518"/>
    <w:rsid w:val="4A0C3A08"/>
    <w:rsid w:val="4A0C728B"/>
    <w:rsid w:val="4A117E90"/>
    <w:rsid w:val="4A18309E"/>
    <w:rsid w:val="4A190B1F"/>
    <w:rsid w:val="4A1A65A1"/>
    <w:rsid w:val="4A1B465B"/>
    <w:rsid w:val="4A1D4FA7"/>
    <w:rsid w:val="4A1D7875"/>
    <w:rsid w:val="4A214B31"/>
    <w:rsid w:val="4A264297"/>
    <w:rsid w:val="4A297B2E"/>
    <w:rsid w:val="4A2A2FB8"/>
    <w:rsid w:val="4A2E7440"/>
    <w:rsid w:val="4A34714B"/>
    <w:rsid w:val="4A35264E"/>
    <w:rsid w:val="4A3A309A"/>
    <w:rsid w:val="4A3B4557"/>
    <w:rsid w:val="4A49386D"/>
    <w:rsid w:val="4A4A12EF"/>
    <w:rsid w:val="4A4A4B72"/>
    <w:rsid w:val="4A4F0FFA"/>
    <w:rsid w:val="4A5D5D91"/>
    <w:rsid w:val="4A622219"/>
    <w:rsid w:val="4A637C9A"/>
    <w:rsid w:val="4A67089F"/>
    <w:rsid w:val="4A6A1823"/>
    <w:rsid w:val="4A6D602B"/>
    <w:rsid w:val="4A6E0229"/>
    <w:rsid w:val="4A7111AE"/>
    <w:rsid w:val="4A767978"/>
    <w:rsid w:val="4A7F5F45"/>
    <w:rsid w:val="4A826ECA"/>
    <w:rsid w:val="4A845C50"/>
    <w:rsid w:val="4A8C77D9"/>
    <w:rsid w:val="4A8F3FE1"/>
    <w:rsid w:val="4A9138C5"/>
    <w:rsid w:val="4A91628C"/>
    <w:rsid w:val="4A9E67FA"/>
    <w:rsid w:val="4A9F427C"/>
    <w:rsid w:val="4AA25200"/>
    <w:rsid w:val="4AA71688"/>
    <w:rsid w:val="4AAC5B10"/>
    <w:rsid w:val="4AB42243"/>
    <w:rsid w:val="4AB44DF5"/>
    <w:rsid w:val="4AB61CA3"/>
    <w:rsid w:val="4AB71922"/>
    <w:rsid w:val="4ABF5254"/>
    <w:rsid w:val="4AC23537"/>
    <w:rsid w:val="4AC666BA"/>
    <w:rsid w:val="4ACB2B41"/>
    <w:rsid w:val="4ACD6045"/>
    <w:rsid w:val="4AD50ED2"/>
    <w:rsid w:val="4AD65AB8"/>
    <w:rsid w:val="4AD743D6"/>
    <w:rsid w:val="4ADA535A"/>
    <w:rsid w:val="4ADF5065"/>
    <w:rsid w:val="4AE07264"/>
    <w:rsid w:val="4AF5557E"/>
    <w:rsid w:val="4AF7270C"/>
    <w:rsid w:val="4AF76666"/>
    <w:rsid w:val="4AFD4615"/>
    <w:rsid w:val="4B01301B"/>
    <w:rsid w:val="4B024F9B"/>
    <w:rsid w:val="4B03651F"/>
    <w:rsid w:val="4B0503D6"/>
    <w:rsid w:val="4B051A22"/>
    <w:rsid w:val="4B080428"/>
    <w:rsid w:val="4B0C6E2E"/>
    <w:rsid w:val="4B0E78FD"/>
    <w:rsid w:val="4B0F7DB3"/>
    <w:rsid w:val="4B11339D"/>
    <w:rsid w:val="4B120D37"/>
    <w:rsid w:val="4B141AEF"/>
    <w:rsid w:val="4B1751BF"/>
    <w:rsid w:val="4B1E4B4A"/>
    <w:rsid w:val="4B211352"/>
    <w:rsid w:val="4B225EDD"/>
    <w:rsid w:val="4B226DD3"/>
    <w:rsid w:val="4B247FF5"/>
    <w:rsid w:val="4B2657DA"/>
    <w:rsid w:val="4B270CDD"/>
    <w:rsid w:val="4B2B76E3"/>
    <w:rsid w:val="4B2C5164"/>
    <w:rsid w:val="4B2F60E9"/>
    <w:rsid w:val="4B3002E7"/>
    <w:rsid w:val="4B3237EB"/>
    <w:rsid w:val="4B346CEE"/>
    <w:rsid w:val="4B380F77"/>
    <w:rsid w:val="4B3B1E75"/>
    <w:rsid w:val="4B3B5F7E"/>
    <w:rsid w:val="4B3E33A3"/>
    <w:rsid w:val="4B3E507F"/>
    <w:rsid w:val="4B3F2B00"/>
    <w:rsid w:val="4B411887"/>
    <w:rsid w:val="4B416003"/>
    <w:rsid w:val="4B427308"/>
    <w:rsid w:val="4B44280B"/>
    <w:rsid w:val="4B4932F9"/>
    <w:rsid w:val="4B4B6913"/>
    <w:rsid w:val="4B4C5715"/>
    <w:rsid w:val="4B4F786C"/>
    <w:rsid w:val="4B50661E"/>
    <w:rsid w:val="4B5375A2"/>
    <w:rsid w:val="4B560527"/>
    <w:rsid w:val="4B564475"/>
    <w:rsid w:val="4B575013"/>
    <w:rsid w:val="4B591FD6"/>
    <w:rsid w:val="4B5936AA"/>
    <w:rsid w:val="4B626538"/>
    <w:rsid w:val="4B63783D"/>
    <w:rsid w:val="4B6452BE"/>
    <w:rsid w:val="4B674B1E"/>
    <w:rsid w:val="4B6F10D1"/>
    <w:rsid w:val="4B7145D4"/>
    <w:rsid w:val="4B722056"/>
    <w:rsid w:val="4B753078"/>
    <w:rsid w:val="4B76442C"/>
    <w:rsid w:val="4B7D3C6A"/>
    <w:rsid w:val="4B813EB0"/>
    <w:rsid w:val="4B835B73"/>
    <w:rsid w:val="4B856BD7"/>
    <w:rsid w:val="4B874579"/>
    <w:rsid w:val="4B8C0A01"/>
    <w:rsid w:val="4B901606"/>
    <w:rsid w:val="4B93258A"/>
    <w:rsid w:val="4B935E0E"/>
    <w:rsid w:val="4B96350F"/>
    <w:rsid w:val="4B974814"/>
    <w:rsid w:val="4B97572B"/>
    <w:rsid w:val="4B9A1F15"/>
    <w:rsid w:val="4B9A5798"/>
    <w:rsid w:val="4B9B321A"/>
    <w:rsid w:val="4B9C5418"/>
    <w:rsid w:val="4BA06190"/>
    <w:rsid w:val="4BA252A4"/>
    <w:rsid w:val="4BA42F33"/>
    <w:rsid w:val="4BAC0F36"/>
    <w:rsid w:val="4BB040B9"/>
    <w:rsid w:val="4BB30D0B"/>
    <w:rsid w:val="4BB3503D"/>
    <w:rsid w:val="4BB53DC4"/>
    <w:rsid w:val="4BC04353"/>
    <w:rsid w:val="4BC15658"/>
    <w:rsid w:val="4BC27856"/>
    <w:rsid w:val="4BC84FE3"/>
    <w:rsid w:val="4BD17E71"/>
    <w:rsid w:val="4BD51861"/>
    <w:rsid w:val="4BD71D7A"/>
    <w:rsid w:val="4BD8527D"/>
    <w:rsid w:val="4BD92CFF"/>
    <w:rsid w:val="4BDD1705"/>
    <w:rsid w:val="4BDE7186"/>
    <w:rsid w:val="4BE25B8D"/>
    <w:rsid w:val="4BE3360E"/>
    <w:rsid w:val="4BE4534F"/>
    <w:rsid w:val="4BE52395"/>
    <w:rsid w:val="4BE91F17"/>
    <w:rsid w:val="4BEB429E"/>
    <w:rsid w:val="4BED3F1E"/>
    <w:rsid w:val="4BEE199F"/>
    <w:rsid w:val="4BEE5222"/>
    <w:rsid w:val="4BF23C29"/>
    <w:rsid w:val="4BF519DD"/>
    <w:rsid w:val="4BF6257B"/>
    <w:rsid w:val="4BF835B4"/>
    <w:rsid w:val="4BFE08C2"/>
    <w:rsid w:val="4C054E48"/>
    <w:rsid w:val="4C067046"/>
    <w:rsid w:val="4C075DB9"/>
    <w:rsid w:val="4C082549"/>
    <w:rsid w:val="4C084AEB"/>
    <w:rsid w:val="4C087FCB"/>
    <w:rsid w:val="4C0E1ED4"/>
    <w:rsid w:val="4C131BDF"/>
    <w:rsid w:val="4C13635C"/>
    <w:rsid w:val="4C2130F3"/>
    <w:rsid w:val="4C2518F0"/>
    <w:rsid w:val="4C293D83"/>
    <w:rsid w:val="4C2C4D07"/>
    <w:rsid w:val="4C2F5C8C"/>
    <w:rsid w:val="4C304D42"/>
    <w:rsid w:val="4C334692"/>
    <w:rsid w:val="4C460902"/>
    <w:rsid w:val="4C4A6E65"/>
    <w:rsid w:val="4C4C77BA"/>
    <w:rsid w:val="4C4D0ABF"/>
    <w:rsid w:val="4C4D523C"/>
    <w:rsid w:val="4C4F073F"/>
    <w:rsid w:val="4C501087"/>
    <w:rsid w:val="4C501A44"/>
    <w:rsid w:val="4C510490"/>
    <w:rsid w:val="4C5808D1"/>
    <w:rsid w:val="4C596AD0"/>
    <w:rsid w:val="4C5E0D5A"/>
    <w:rsid w:val="4C5F1957"/>
    <w:rsid w:val="4C632C63"/>
    <w:rsid w:val="4C6912E9"/>
    <w:rsid w:val="4C694B6C"/>
    <w:rsid w:val="4C6A25EE"/>
    <w:rsid w:val="4C6A76CD"/>
    <w:rsid w:val="4C6E0FF4"/>
    <w:rsid w:val="4C6E3986"/>
    <w:rsid w:val="4C7044F7"/>
    <w:rsid w:val="4C73622A"/>
    <w:rsid w:val="4C73767A"/>
    <w:rsid w:val="4C75097F"/>
    <w:rsid w:val="4C791583"/>
    <w:rsid w:val="4C7D380D"/>
    <w:rsid w:val="4C7E5A0B"/>
    <w:rsid w:val="4C7F7227"/>
    <w:rsid w:val="4C850C19"/>
    <w:rsid w:val="4C906FAA"/>
    <w:rsid w:val="4C9145F0"/>
    <w:rsid w:val="4C950EB3"/>
    <w:rsid w:val="4C9978BA"/>
    <w:rsid w:val="4C9F17C3"/>
    <w:rsid w:val="4C9F3BFF"/>
    <w:rsid w:val="4CA22748"/>
    <w:rsid w:val="4CA77C4A"/>
    <w:rsid w:val="4CAA55D5"/>
    <w:rsid w:val="4CAF212E"/>
    <w:rsid w:val="4CB14F60"/>
    <w:rsid w:val="4CB30463"/>
    <w:rsid w:val="4CB9236D"/>
    <w:rsid w:val="4CBA3672"/>
    <w:rsid w:val="4CC01CF8"/>
    <w:rsid w:val="4CC90409"/>
    <w:rsid w:val="4CCE2312"/>
    <w:rsid w:val="4CD51C9D"/>
    <w:rsid w:val="4CD5641A"/>
    <w:rsid w:val="4CD63E9B"/>
    <w:rsid w:val="4CDC1628"/>
    <w:rsid w:val="4CDF25AC"/>
    <w:rsid w:val="4CE17CAE"/>
    <w:rsid w:val="4CE73541"/>
    <w:rsid w:val="4CE950BA"/>
    <w:rsid w:val="4CEE1542"/>
    <w:rsid w:val="4CF002C8"/>
    <w:rsid w:val="4CF124C7"/>
    <w:rsid w:val="4CF12C3C"/>
    <w:rsid w:val="4CF40ECD"/>
    <w:rsid w:val="4CFA0BD8"/>
    <w:rsid w:val="4CFC1B5C"/>
    <w:rsid w:val="4CFF2AE1"/>
    <w:rsid w:val="4D0549EA"/>
    <w:rsid w:val="4D093677"/>
    <w:rsid w:val="4D0A0E72"/>
    <w:rsid w:val="4D0C4375"/>
    <w:rsid w:val="4D0D7647"/>
    <w:rsid w:val="4D175F8A"/>
    <w:rsid w:val="4D185C09"/>
    <w:rsid w:val="4D1A6F0E"/>
    <w:rsid w:val="4D1D5914"/>
    <w:rsid w:val="4D293E8A"/>
    <w:rsid w:val="4D2A71A9"/>
    <w:rsid w:val="4D2E5C14"/>
    <w:rsid w:val="4D2E751A"/>
    <w:rsid w:val="4D322BAA"/>
    <w:rsid w:val="4D3267B3"/>
    <w:rsid w:val="4D337AB8"/>
    <w:rsid w:val="4D365A25"/>
    <w:rsid w:val="4D3B1C54"/>
    <w:rsid w:val="4D3D4B44"/>
    <w:rsid w:val="4D3E25C6"/>
    <w:rsid w:val="4D3F60F3"/>
    <w:rsid w:val="4D4B18DC"/>
    <w:rsid w:val="4D4D6CBC"/>
    <w:rsid w:val="4D4E2860"/>
    <w:rsid w:val="4D4F3B65"/>
    <w:rsid w:val="4D521266"/>
    <w:rsid w:val="4D536CE8"/>
    <w:rsid w:val="4D55429F"/>
    <w:rsid w:val="4D5763B7"/>
    <w:rsid w:val="4D58676F"/>
    <w:rsid w:val="4D603DFF"/>
    <w:rsid w:val="4D605FFE"/>
    <w:rsid w:val="4D625E3B"/>
    <w:rsid w:val="4D640287"/>
    <w:rsid w:val="4D64620A"/>
    <w:rsid w:val="4D663ABA"/>
    <w:rsid w:val="4D664345"/>
    <w:rsid w:val="4D6D60D4"/>
    <w:rsid w:val="4D700C87"/>
    <w:rsid w:val="4D70409A"/>
    <w:rsid w:val="4D78636E"/>
    <w:rsid w:val="4D796F28"/>
    <w:rsid w:val="4D7A7353"/>
    <w:rsid w:val="4D7F43BD"/>
    <w:rsid w:val="4D7F58B6"/>
    <w:rsid w:val="4D811DB6"/>
    <w:rsid w:val="4D8308BE"/>
    <w:rsid w:val="4D861AC1"/>
    <w:rsid w:val="4D8A04C7"/>
    <w:rsid w:val="4D8A4C44"/>
    <w:rsid w:val="4D8D5BC8"/>
    <w:rsid w:val="4D9023D0"/>
    <w:rsid w:val="4D906B4D"/>
    <w:rsid w:val="4D945066"/>
    <w:rsid w:val="4D950A56"/>
    <w:rsid w:val="4D956858"/>
    <w:rsid w:val="4D971D5B"/>
    <w:rsid w:val="4D9B42F0"/>
    <w:rsid w:val="4D9F1366"/>
    <w:rsid w:val="4DA0266A"/>
    <w:rsid w:val="4DA46948"/>
    <w:rsid w:val="4DA7089B"/>
    <w:rsid w:val="4DA76772"/>
    <w:rsid w:val="4DAB2BFA"/>
    <w:rsid w:val="4DB52C4D"/>
    <w:rsid w:val="4DB85AC7"/>
    <w:rsid w:val="4DB95793"/>
    <w:rsid w:val="4DBC2E94"/>
    <w:rsid w:val="4DBE6397"/>
    <w:rsid w:val="4DBF250C"/>
    <w:rsid w:val="4DC1731C"/>
    <w:rsid w:val="4DC43B24"/>
    <w:rsid w:val="4DC61225"/>
    <w:rsid w:val="4DCC69B2"/>
    <w:rsid w:val="4DDA72CC"/>
    <w:rsid w:val="4DDB3749"/>
    <w:rsid w:val="4DDF1AE9"/>
    <w:rsid w:val="4DE904E0"/>
    <w:rsid w:val="4DEA6B31"/>
    <w:rsid w:val="4DEF5FB2"/>
    <w:rsid w:val="4DF07E6B"/>
    <w:rsid w:val="4DF30DF0"/>
    <w:rsid w:val="4DF551E8"/>
    <w:rsid w:val="4DF90996"/>
    <w:rsid w:val="4DFA4C6C"/>
    <w:rsid w:val="4DFC16FF"/>
    <w:rsid w:val="4DFD0528"/>
    <w:rsid w:val="4DFF2684"/>
    <w:rsid w:val="4E04238F"/>
    <w:rsid w:val="4E04490D"/>
    <w:rsid w:val="4E075A5A"/>
    <w:rsid w:val="4E097693"/>
    <w:rsid w:val="4E0E2C9E"/>
    <w:rsid w:val="4E122358"/>
    <w:rsid w:val="4E144BA8"/>
    <w:rsid w:val="4E1622A9"/>
    <w:rsid w:val="4E1C7A36"/>
    <w:rsid w:val="4E213EBD"/>
    <w:rsid w:val="4E2260BC"/>
    <w:rsid w:val="4E272543"/>
    <w:rsid w:val="4E324158"/>
    <w:rsid w:val="4E3C24E9"/>
    <w:rsid w:val="4E3E7ABD"/>
    <w:rsid w:val="4E4740FD"/>
    <w:rsid w:val="4E481B7F"/>
    <w:rsid w:val="4E4C2783"/>
    <w:rsid w:val="4E4E3A88"/>
    <w:rsid w:val="4E4F12F0"/>
    <w:rsid w:val="4E52248E"/>
    <w:rsid w:val="4E545991"/>
    <w:rsid w:val="4E574397"/>
    <w:rsid w:val="4E593A09"/>
    <w:rsid w:val="4E5C081F"/>
    <w:rsid w:val="4E5C4F9C"/>
    <w:rsid w:val="4E6039A2"/>
    <w:rsid w:val="4E6B77B5"/>
    <w:rsid w:val="4E6D2CB8"/>
    <w:rsid w:val="4E753947"/>
    <w:rsid w:val="4E765B46"/>
    <w:rsid w:val="4E7A454C"/>
    <w:rsid w:val="4E7D2F52"/>
    <w:rsid w:val="4E7E7FB3"/>
    <w:rsid w:val="4E85035F"/>
    <w:rsid w:val="4E886911"/>
    <w:rsid w:val="4E8A08DC"/>
    <w:rsid w:val="4E8B0864"/>
    <w:rsid w:val="4E8D0FEE"/>
    <w:rsid w:val="4E8D576B"/>
    <w:rsid w:val="4E8E297B"/>
    <w:rsid w:val="4E937674"/>
    <w:rsid w:val="4E940ED4"/>
    <w:rsid w:val="4E9C5D85"/>
    <w:rsid w:val="4E9D3807"/>
    <w:rsid w:val="4EA31857"/>
    <w:rsid w:val="4EA64116"/>
    <w:rsid w:val="4EA8761A"/>
    <w:rsid w:val="4EAA2B1D"/>
    <w:rsid w:val="4EAA72A2"/>
    <w:rsid w:val="4EAB059E"/>
    <w:rsid w:val="4EAC18A3"/>
    <w:rsid w:val="4EB237AC"/>
    <w:rsid w:val="4EB359AB"/>
    <w:rsid w:val="4EBB0839"/>
    <w:rsid w:val="4EBC62BA"/>
    <w:rsid w:val="4EBF2AC2"/>
    <w:rsid w:val="4EBF723F"/>
    <w:rsid w:val="4EC35C45"/>
    <w:rsid w:val="4ECC4356"/>
    <w:rsid w:val="4ECD1DD8"/>
    <w:rsid w:val="4ECE1A58"/>
    <w:rsid w:val="4ECE3FD6"/>
    <w:rsid w:val="4ECF008C"/>
    <w:rsid w:val="4ED513E2"/>
    <w:rsid w:val="4ED70169"/>
    <w:rsid w:val="4ED7041B"/>
    <w:rsid w:val="4ED748E6"/>
    <w:rsid w:val="4EE02FF7"/>
    <w:rsid w:val="4EE52608"/>
    <w:rsid w:val="4EE5747E"/>
    <w:rsid w:val="4EEE16B2"/>
    <w:rsid w:val="4EEE450B"/>
    <w:rsid w:val="4EEF5810"/>
    <w:rsid w:val="4EF702A2"/>
    <w:rsid w:val="4EFE25A7"/>
    <w:rsid w:val="4F023F0E"/>
    <w:rsid w:val="4F09192A"/>
    <w:rsid w:val="4F095E89"/>
    <w:rsid w:val="4F0A1774"/>
    <w:rsid w:val="4F166E11"/>
    <w:rsid w:val="4F1D45B9"/>
    <w:rsid w:val="4F2272E3"/>
    <w:rsid w:val="4F236F63"/>
    <w:rsid w:val="4F286C6E"/>
    <w:rsid w:val="4F2A68EE"/>
    <w:rsid w:val="4F2F2D76"/>
    <w:rsid w:val="4F3007F7"/>
    <w:rsid w:val="4F32757E"/>
    <w:rsid w:val="4F343976"/>
    <w:rsid w:val="4F3471FE"/>
    <w:rsid w:val="4F354C7F"/>
    <w:rsid w:val="4F373A05"/>
    <w:rsid w:val="4F3F3010"/>
    <w:rsid w:val="4F43529A"/>
    <w:rsid w:val="4F45079D"/>
    <w:rsid w:val="4F481721"/>
    <w:rsid w:val="4F4A13A1"/>
    <w:rsid w:val="4F4D2326"/>
    <w:rsid w:val="4F5015D8"/>
    <w:rsid w:val="4F5419B5"/>
    <w:rsid w:val="4F5551B4"/>
    <w:rsid w:val="4F565B5C"/>
    <w:rsid w:val="4F5B2940"/>
    <w:rsid w:val="4F5E0042"/>
    <w:rsid w:val="4F635A31"/>
    <w:rsid w:val="4F660CD1"/>
    <w:rsid w:val="4F665C23"/>
    <w:rsid w:val="4F67286E"/>
    <w:rsid w:val="4F6D065C"/>
    <w:rsid w:val="4F6D68D9"/>
    <w:rsid w:val="4F6F3B5F"/>
    <w:rsid w:val="4F707062"/>
    <w:rsid w:val="4F722B08"/>
    <w:rsid w:val="4F737FE7"/>
    <w:rsid w:val="4F787CF2"/>
    <w:rsid w:val="4F7C2E75"/>
    <w:rsid w:val="4F7C66F8"/>
    <w:rsid w:val="4F7E4024"/>
    <w:rsid w:val="4F7F767D"/>
    <w:rsid w:val="4F8050FF"/>
    <w:rsid w:val="4F832800"/>
    <w:rsid w:val="4F855D03"/>
    <w:rsid w:val="4F897F8C"/>
    <w:rsid w:val="4F8A7C0C"/>
    <w:rsid w:val="4F8F1E96"/>
    <w:rsid w:val="4F901B16"/>
    <w:rsid w:val="4F92089C"/>
    <w:rsid w:val="4F955F9D"/>
    <w:rsid w:val="4F9C5928"/>
    <w:rsid w:val="4F9D72CF"/>
    <w:rsid w:val="4FA63CB9"/>
    <w:rsid w:val="4FA71C3F"/>
    <w:rsid w:val="4FA7753C"/>
    <w:rsid w:val="4FB758F2"/>
    <w:rsid w:val="4FBB61DD"/>
    <w:rsid w:val="4FBE7162"/>
    <w:rsid w:val="4FC000E6"/>
    <w:rsid w:val="4FC370E2"/>
    <w:rsid w:val="4FC43269"/>
    <w:rsid w:val="4FC46AED"/>
    <w:rsid w:val="4FC5456E"/>
    <w:rsid w:val="4FC77A71"/>
    <w:rsid w:val="4FCA09F6"/>
    <w:rsid w:val="4FCF4E7E"/>
    <w:rsid w:val="4FD9320F"/>
    <w:rsid w:val="4FDD1AD8"/>
    <w:rsid w:val="4FE0099B"/>
    <w:rsid w:val="4FE03A2B"/>
    <w:rsid w:val="4FE373A1"/>
    <w:rsid w:val="4FE415A0"/>
    <w:rsid w:val="4FE81398"/>
    <w:rsid w:val="4FEA34A9"/>
    <w:rsid w:val="4FEC1A3B"/>
    <w:rsid w:val="4FED5402"/>
    <w:rsid w:val="4FF4763C"/>
    <w:rsid w:val="4FFC6C46"/>
    <w:rsid w:val="4FFE214A"/>
    <w:rsid w:val="4FFF246A"/>
    <w:rsid w:val="500365D1"/>
    <w:rsid w:val="50045AFA"/>
    <w:rsid w:val="50055358"/>
    <w:rsid w:val="50095F5C"/>
    <w:rsid w:val="50147B70"/>
    <w:rsid w:val="501A61F6"/>
    <w:rsid w:val="501B74FB"/>
    <w:rsid w:val="501F267E"/>
    <w:rsid w:val="50203C86"/>
    <w:rsid w:val="50203E3B"/>
    <w:rsid w:val="50251028"/>
    <w:rsid w:val="50257E0B"/>
    <w:rsid w:val="5027550C"/>
    <w:rsid w:val="502E071A"/>
    <w:rsid w:val="502F5BD7"/>
    <w:rsid w:val="502F619C"/>
    <w:rsid w:val="5031169F"/>
    <w:rsid w:val="503A5994"/>
    <w:rsid w:val="503A7A3F"/>
    <w:rsid w:val="503C7A30"/>
    <w:rsid w:val="503F09B5"/>
    <w:rsid w:val="5045033F"/>
    <w:rsid w:val="50496D46"/>
    <w:rsid w:val="504B5ACC"/>
    <w:rsid w:val="505066D1"/>
    <w:rsid w:val="50537655"/>
    <w:rsid w:val="5054095A"/>
    <w:rsid w:val="50552B58"/>
    <w:rsid w:val="505867F1"/>
    <w:rsid w:val="50596FE0"/>
    <w:rsid w:val="505A5787"/>
    <w:rsid w:val="505C7F65"/>
    <w:rsid w:val="505D59E6"/>
    <w:rsid w:val="50640BF4"/>
    <w:rsid w:val="506444A8"/>
    <w:rsid w:val="50645371"/>
    <w:rsid w:val="50652DF3"/>
    <w:rsid w:val="50660874"/>
    <w:rsid w:val="506708F8"/>
    <w:rsid w:val="506762F6"/>
    <w:rsid w:val="5069507C"/>
    <w:rsid w:val="506A727A"/>
    <w:rsid w:val="506D01FF"/>
    <w:rsid w:val="506D338D"/>
    <w:rsid w:val="506E1504"/>
    <w:rsid w:val="506F3702"/>
    <w:rsid w:val="50712488"/>
    <w:rsid w:val="50714687"/>
    <w:rsid w:val="507516D4"/>
    <w:rsid w:val="507E179E"/>
    <w:rsid w:val="507F399C"/>
    <w:rsid w:val="50845C1D"/>
    <w:rsid w:val="50847E24"/>
    <w:rsid w:val="508E3FB7"/>
    <w:rsid w:val="509468A1"/>
    <w:rsid w:val="50966E45"/>
    <w:rsid w:val="50980C0A"/>
    <w:rsid w:val="50A11C75"/>
    <w:rsid w:val="50A84B61"/>
    <w:rsid w:val="50A90064"/>
    <w:rsid w:val="50AB3567"/>
    <w:rsid w:val="50AD486C"/>
    <w:rsid w:val="50AE22ED"/>
    <w:rsid w:val="50B04452"/>
    <w:rsid w:val="50B147E9"/>
    <w:rsid w:val="50B22EF2"/>
    <w:rsid w:val="50BA02FE"/>
    <w:rsid w:val="50BC3801"/>
    <w:rsid w:val="50BD7591"/>
    <w:rsid w:val="50BF0009"/>
    <w:rsid w:val="50BF4786"/>
    <w:rsid w:val="50C05A8B"/>
    <w:rsid w:val="50C1350C"/>
    <w:rsid w:val="50CC3A9C"/>
    <w:rsid w:val="50D137A7"/>
    <w:rsid w:val="50D17F23"/>
    <w:rsid w:val="50D259A5"/>
    <w:rsid w:val="50D33427"/>
    <w:rsid w:val="50D40EA8"/>
    <w:rsid w:val="50DA6635"/>
    <w:rsid w:val="50DB62B4"/>
    <w:rsid w:val="50DC3D36"/>
    <w:rsid w:val="50DF4CBB"/>
    <w:rsid w:val="50E36F44"/>
    <w:rsid w:val="50E570AD"/>
    <w:rsid w:val="50E64646"/>
    <w:rsid w:val="50E7594A"/>
    <w:rsid w:val="50ED5CB3"/>
    <w:rsid w:val="50EF2D57"/>
    <w:rsid w:val="50F04F55"/>
    <w:rsid w:val="50F23CDB"/>
    <w:rsid w:val="50F25EDA"/>
    <w:rsid w:val="50FB45EB"/>
    <w:rsid w:val="510164F4"/>
    <w:rsid w:val="510319F7"/>
    <w:rsid w:val="51093901"/>
    <w:rsid w:val="510A1382"/>
    <w:rsid w:val="510D2307"/>
    <w:rsid w:val="51145515"/>
    <w:rsid w:val="51170698"/>
    <w:rsid w:val="51180D53"/>
    <w:rsid w:val="511A741E"/>
    <w:rsid w:val="511E38A6"/>
    <w:rsid w:val="51226A29"/>
    <w:rsid w:val="512457AF"/>
    <w:rsid w:val="51246997"/>
    <w:rsid w:val="51252566"/>
    <w:rsid w:val="51253231"/>
    <w:rsid w:val="51291C37"/>
    <w:rsid w:val="512A3E35"/>
    <w:rsid w:val="512B513A"/>
    <w:rsid w:val="512E02BD"/>
    <w:rsid w:val="512F3B40"/>
    <w:rsid w:val="5134005C"/>
    <w:rsid w:val="513403C7"/>
    <w:rsid w:val="51356BF3"/>
    <w:rsid w:val="513723D1"/>
    <w:rsid w:val="51380BCD"/>
    <w:rsid w:val="513B1B51"/>
    <w:rsid w:val="513C2E56"/>
    <w:rsid w:val="5140188A"/>
    <w:rsid w:val="5142327B"/>
    <w:rsid w:val="51463280"/>
    <w:rsid w:val="514733E5"/>
    <w:rsid w:val="514B566F"/>
    <w:rsid w:val="51517578"/>
    <w:rsid w:val="51583680"/>
    <w:rsid w:val="515A2406"/>
    <w:rsid w:val="515A6B83"/>
    <w:rsid w:val="515B223B"/>
    <w:rsid w:val="515D5589"/>
    <w:rsid w:val="51627812"/>
    <w:rsid w:val="516B0122"/>
    <w:rsid w:val="51712AF7"/>
    <w:rsid w:val="51750A31"/>
    <w:rsid w:val="5175576E"/>
    <w:rsid w:val="51763829"/>
    <w:rsid w:val="517777B8"/>
    <w:rsid w:val="51802646"/>
    <w:rsid w:val="51804844"/>
    <w:rsid w:val="5183104C"/>
    <w:rsid w:val="5184324A"/>
    <w:rsid w:val="51861FD1"/>
    <w:rsid w:val="51877A52"/>
    <w:rsid w:val="518854D4"/>
    <w:rsid w:val="518A09D7"/>
    <w:rsid w:val="518C3EDA"/>
    <w:rsid w:val="51905BB3"/>
    <w:rsid w:val="51922AAE"/>
    <w:rsid w:val="519434E5"/>
    <w:rsid w:val="51956D68"/>
    <w:rsid w:val="519647E9"/>
    <w:rsid w:val="519A012F"/>
    <w:rsid w:val="519A31F0"/>
    <w:rsid w:val="519D40CC"/>
    <w:rsid w:val="51A072F7"/>
    <w:rsid w:val="51A2607D"/>
    <w:rsid w:val="51A37B16"/>
    <w:rsid w:val="51A742B0"/>
    <w:rsid w:val="51A82756"/>
    <w:rsid w:val="51A95A08"/>
    <w:rsid w:val="51AD660D"/>
    <w:rsid w:val="51AF7912"/>
    <w:rsid w:val="51B12E15"/>
    <w:rsid w:val="51B20896"/>
    <w:rsid w:val="51BB5923"/>
    <w:rsid w:val="51BF7BAC"/>
    <w:rsid w:val="51C130AF"/>
    <w:rsid w:val="51C74FB8"/>
    <w:rsid w:val="51C82A3A"/>
    <w:rsid w:val="51CC130F"/>
    <w:rsid w:val="51CE23C5"/>
    <w:rsid w:val="51DA61D7"/>
    <w:rsid w:val="51DC16DA"/>
    <w:rsid w:val="51DE2E7B"/>
    <w:rsid w:val="51DE60C0"/>
    <w:rsid w:val="51DF265F"/>
    <w:rsid w:val="51E000E1"/>
    <w:rsid w:val="51E15B62"/>
    <w:rsid w:val="51E348E9"/>
    <w:rsid w:val="51E46AE7"/>
    <w:rsid w:val="51E57DEC"/>
    <w:rsid w:val="51E732EF"/>
    <w:rsid w:val="51EA4273"/>
    <w:rsid w:val="51EC1975"/>
    <w:rsid w:val="51EC7777"/>
    <w:rsid w:val="51F1598A"/>
    <w:rsid w:val="51F62E30"/>
    <w:rsid w:val="51F65B08"/>
    <w:rsid w:val="51F96A8C"/>
    <w:rsid w:val="51FC7A11"/>
    <w:rsid w:val="51FF0996"/>
    <w:rsid w:val="51FF2B94"/>
    <w:rsid w:val="5207117A"/>
    <w:rsid w:val="52085A22"/>
    <w:rsid w:val="520A0F25"/>
    <w:rsid w:val="520A740A"/>
    <w:rsid w:val="521450B8"/>
    <w:rsid w:val="521A11BF"/>
    <w:rsid w:val="521C46C2"/>
    <w:rsid w:val="52210B4A"/>
    <w:rsid w:val="52260855"/>
    <w:rsid w:val="52283D58"/>
    <w:rsid w:val="522917DA"/>
    <w:rsid w:val="522963C7"/>
    <w:rsid w:val="523E5EFC"/>
    <w:rsid w:val="524016A5"/>
    <w:rsid w:val="52424902"/>
    <w:rsid w:val="5251711B"/>
    <w:rsid w:val="52545EA1"/>
    <w:rsid w:val="525F19A5"/>
    <w:rsid w:val="525F3224"/>
    <w:rsid w:val="52634E37"/>
    <w:rsid w:val="526712BE"/>
    <w:rsid w:val="526C1868"/>
    <w:rsid w:val="52722ED3"/>
    <w:rsid w:val="52724B2C"/>
    <w:rsid w:val="52730B24"/>
    <w:rsid w:val="52737DAB"/>
    <w:rsid w:val="52745EF2"/>
    <w:rsid w:val="527463D6"/>
    <w:rsid w:val="52766056"/>
    <w:rsid w:val="52795345"/>
    <w:rsid w:val="527D1264"/>
    <w:rsid w:val="527F4767"/>
    <w:rsid w:val="528278EA"/>
    <w:rsid w:val="528350D9"/>
    <w:rsid w:val="528775F5"/>
    <w:rsid w:val="528A4CF6"/>
    <w:rsid w:val="528D23B9"/>
    <w:rsid w:val="528D316F"/>
    <w:rsid w:val="528E6F80"/>
    <w:rsid w:val="529A2CB9"/>
    <w:rsid w:val="52A1019F"/>
    <w:rsid w:val="52A33A2B"/>
    <w:rsid w:val="52A90E2E"/>
    <w:rsid w:val="52AA100F"/>
    <w:rsid w:val="52AC63CA"/>
    <w:rsid w:val="52B04F36"/>
    <w:rsid w:val="52B2697B"/>
    <w:rsid w:val="52B72342"/>
    <w:rsid w:val="52B93647"/>
    <w:rsid w:val="52BB0D49"/>
    <w:rsid w:val="52BC67CA"/>
    <w:rsid w:val="52BF2FD2"/>
    <w:rsid w:val="52BF774F"/>
    <w:rsid w:val="52C36155"/>
    <w:rsid w:val="52C936A9"/>
    <w:rsid w:val="52C938E1"/>
    <w:rsid w:val="52D0481B"/>
    <w:rsid w:val="52D2676F"/>
    <w:rsid w:val="52D363EF"/>
    <w:rsid w:val="52D5668E"/>
    <w:rsid w:val="52D84A49"/>
    <w:rsid w:val="52DA2D3A"/>
    <w:rsid w:val="52E10F88"/>
    <w:rsid w:val="52E30C08"/>
    <w:rsid w:val="52E5410B"/>
    <w:rsid w:val="52E61B8D"/>
    <w:rsid w:val="52E75090"/>
    <w:rsid w:val="52E956CD"/>
    <w:rsid w:val="52EA6014"/>
    <w:rsid w:val="52ED4D9B"/>
    <w:rsid w:val="52EE4A1B"/>
    <w:rsid w:val="52F1599F"/>
    <w:rsid w:val="52F26CA4"/>
    <w:rsid w:val="52F34726"/>
    <w:rsid w:val="52F543A6"/>
    <w:rsid w:val="52F57C29"/>
    <w:rsid w:val="52F8213F"/>
    <w:rsid w:val="52FF0538"/>
    <w:rsid w:val="53036F3E"/>
    <w:rsid w:val="530A434B"/>
    <w:rsid w:val="53113CD6"/>
    <w:rsid w:val="531404DE"/>
    <w:rsid w:val="53175BDF"/>
    <w:rsid w:val="53194965"/>
    <w:rsid w:val="531A23E7"/>
    <w:rsid w:val="531F2FEB"/>
    <w:rsid w:val="53242CF6"/>
    <w:rsid w:val="53250778"/>
    <w:rsid w:val="532716FD"/>
    <w:rsid w:val="53300D07"/>
    <w:rsid w:val="5330458B"/>
    <w:rsid w:val="5331200C"/>
    <w:rsid w:val="53316789"/>
    <w:rsid w:val="53362C11"/>
    <w:rsid w:val="53383B95"/>
    <w:rsid w:val="533D001D"/>
    <w:rsid w:val="534976B3"/>
    <w:rsid w:val="534E02B7"/>
    <w:rsid w:val="534E1DCB"/>
    <w:rsid w:val="534F37BA"/>
    <w:rsid w:val="535940CA"/>
    <w:rsid w:val="535B2E50"/>
    <w:rsid w:val="535B35DE"/>
    <w:rsid w:val="535C1095"/>
    <w:rsid w:val="53653760"/>
    <w:rsid w:val="536C4B1E"/>
    <w:rsid w:val="537A7E82"/>
    <w:rsid w:val="537B1187"/>
    <w:rsid w:val="537D0E07"/>
    <w:rsid w:val="53836593"/>
    <w:rsid w:val="53840791"/>
    <w:rsid w:val="5385247B"/>
    <w:rsid w:val="53874F99"/>
    <w:rsid w:val="53887198"/>
    <w:rsid w:val="5389269B"/>
    <w:rsid w:val="53917AA7"/>
    <w:rsid w:val="5393682D"/>
    <w:rsid w:val="53940A2C"/>
    <w:rsid w:val="53951D31"/>
    <w:rsid w:val="539F2640"/>
    <w:rsid w:val="53A61FCB"/>
    <w:rsid w:val="53AA6453"/>
    <w:rsid w:val="53AF7057"/>
    <w:rsid w:val="53B2385F"/>
    <w:rsid w:val="53B35A5D"/>
    <w:rsid w:val="53B434DF"/>
    <w:rsid w:val="53B50F60"/>
    <w:rsid w:val="53B62265"/>
    <w:rsid w:val="53BB66ED"/>
    <w:rsid w:val="53BD3DEE"/>
    <w:rsid w:val="53C23AF9"/>
    <w:rsid w:val="53C25C89"/>
    <w:rsid w:val="53CC43A3"/>
    <w:rsid w:val="53CF538E"/>
    <w:rsid w:val="53D26312"/>
    <w:rsid w:val="53DC46A3"/>
    <w:rsid w:val="53DE67F8"/>
    <w:rsid w:val="53DE7BA6"/>
    <w:rsid w:val="53E00EAB"/>
    <w:rsid w:val="53E21E30"/>
    <w:rsid w:val="53E60836"/>
    <w:rsid w:val="53EF36C4"/>
    <w:rsid w:val="53EF7B49"/>
    <w:rsid w:val="53F03344"/>
    <w:rsid w:val="53F058C2"/>
    <w:rsid w:val="53F32BFB"/>
    <w:rsid w:val="53F67CC4"/>
    <w:rsid w:val="53FC29DA"/>
    <w:rsid w:val="53FD1582"/>
    <w:rsid w:val="54044563"/>
    <w:rsid w:val="54047DE6"/>
    <w:rsid w:val="54051FE4"/>
    <w:rsid w:val="54070D6B"/>
    <w:rsid w:val="540D4E72"/>
    <w:rsid w:val="540F6177"/>
    <w:rsid w:val="541327B7"/>
    <w:rsid w:val="5418024C"/>
    <w:rsid w:val="54213B13"/>
    <w:rsid w:val="54216091"/>
    <w:rsid w:val="54265D9C"/>
    <w:rsid w:val="5427381E"/>
    <w:rsid w:val="54280B64"/>
    <w:rsid w:val="542B7CA6"/>
    <w:rsid w:val="542F66AC"/>
    <w:rsid w:val="543213BA"/>
    <w:rsid w:val="543350B2"/>
    <w:rsid w:val="543505B5"/>
    <w:rsid w:val="54373AB8"/>
    <w:rsid w:val="54375424"/>
    <w:rsid w:val="544256CC"/>
    <w:rsid w:val="5443314E"/>
    <w:rsid w:val="544D14DF"/>
    <w:rsid w:val="544D5C5C"/>
    <w:rsid w:val="544E4124"/>
    <w:rsid w:val="544E6F61"/>
    <w:rsid w:val="54517EE5"/>
    <w:rsid w:val="54531F10"/>
    <w:rsid w:val="54583FED"/>
    <w:rsid w:val="545952F2"/>
    <w:rsid w:val="545974F0"/>
    <w:rsid w:val="545B07F5"/>
    <w:rsid w:val="545D0A6C"/>
    <w:rsid w:val="54641104"/>
    <w:rsid w:val="54653303"/>
    <w:rsid w:val="54656B86"/>
    <w:rsid w:val="5469558C"/>
    <w:rsid w:val="546B520C"/>
    <w:rsid w:val="54712998"/>
    <w:rsid w:val="5475139F"/>
    <w:rsid w:val="5475359D"/>
    <w:rsid w:val="547748A2"/>
    <w:rsid w:val="54776AA0"/>
    <w:rsid w:val="547938A0"/>
    <w:rsid w:val="54795557"/>
    <w:rsid w:val="547C67AB"/>
    <w:rsid w:val="547F3EAC"/>
    <w:rsid w:val="548051B1"/>
    <w:rsid w:val="54824E31"/>
    <w:rsid w:val="548670BA"/>
    <w:rsid w:val="548A223D"/>
    <w:rsid w:val="548F08CC"/>
    <w:rsid w:val="54901242"/>
    <w:rsid w:val="549C125E"/>
    <w:rsid w:val="549C6556"/>
    <w:rsid w:val="54A156E6"/>
    <w:rsid w:val="54A4596D"/>
    <w:rsid w:val="54A72E72"/>
    <w:rsid w:val="54AA3DF7"/>
    <w:rsid w:val="54AD6F7A"/>
    <w:rsid w:val="54AF247D"/>
    <w:rsid w:val="54B05D00"/>
    <w:rsid w:val="54B17344"/>
    <w:rsid w:val="54B21203"/>
    <w:rsid w:val="54B57C0A"/>
    <w:rsid w:val="54BA080E"/>
    <w:rsid w:val="54BA7CF8"/>
    <w:rsid w:val="54BB51DA"/>
    <w:rsid w:val="54BB6290"/>
    <w:rsid w:val="54C05F9B"/>
    <w:rsid w:val="54C93027"/>
    <w:rsid w:val="54CA0AA9"/>
    <w:rsid w:val="54D13CB7"/>
    <w:rsid w:val="54D413B8"/>
    <w:rsid w:val="54D83641"/>
    <w:rsid w:val="54DD1CC8"/>
    <w:rsid w:val="54DF2FCC"/>
    <w:rsid w:val="54E00A4E"/>
    <w:rsid w:val="54E02C4C"/>
    <w:rsid w:val="54ED44E0"/>
    <w:rsid w:val="54EE57E5"/>
    <w:rsid w:val="54EF64A1"/>
    <w:rsid w:val="54F00CE8"/>
    <w:rsid w:val="54F607E3"/>
    <w:rsid w:val="54FC257C"/>
    <w:rsid w:val="54FF3501"/>
    <w:rsid w:val="550240DE"/>
    <w:rsid w:val="550917A5"/>
    <w:rsid w:val="550E3B1C"/>
    <w:rsid w:val="5510379B"/>
    <w:rsid w:val="551321A2"/>
    <w:rsid w:val="55170BA8"/>
    <w:rsid w:val="55186629"/>
    <w:rsid w:val="55191EAD"/>
    <w:rsid w:val="551B53B0"/>
    <w:rsid w:val="551E176E"/>
    <w:rsid w:val="551E3DB6"/>
    <w:rsid w:val="55203A36"/>
    <w:rsid w:val="552117E0"/>
    <w:rsid w:val="55276C44"/>
    <w:rsid w:val="55280E42"/>
    <w:rsid w:val="552B564A"/>
    <w:rsid w:val="552B7848"/>
    <w:rsid w:val="552C42B7"/>
    <w:rsid w:val="552E65CF"/>
    <w:rsid w:val="553152CF"/>
    <w:rsid w:val="55345F5A"/>
    <w:rsid w:val="5537488D"/>
    <w:rsid w:val="553C7AE3"/>
    <w:rsid w:val="553D4A19"/>
    <w:rsid w:val="553D5564"/>
    <w:rsid w:val="554219EC"/>
    <w:rsid w:val="55432CF1"/>
    <w:rsid w:val="5543746D"/>
    <w:rsid w:val="554716F7"/>
    <w:rsid w:val="55481377"/>
    <w:rsid w:val="554F4585"/>
    <w:rsid w:val="55583B90"/>
    <w:rsid w:val="55591611"/>
    <w:rsid w:val="555C61F1"/>
    <w:rsid w:val="55611FC1"/>
    <w:rsid w:val="556935BA"/>
    <w:rsid w:val="556F22BF"/>
    <w:rsid w:val="55773645"/>
    <w:rsid w:val="5577432A"/>
    <w:rsid w:val="55775D97"/>
    <w:rsid w:val="557C414F"/>
    <w:rsid w:val="5584155C"/>
    <w:rsid w:val="55893465"/>
    <w:rsid w:val="55897BE2"/>
    <w:rsid w:val="558C43EA"/>
    <w:rsid w:val="559417F6"/>
    <w:rsid w:val="559467A4"/>
    <w:rsid w:val="5595676E"/>
    <w:rsid w:val="559801FC"/>
    <w:rsid w:val="55A15289"/>
    <w:rsid w:val="55A25A4F"/>
    <w:rsid w:val="55A30CE4"/>
    <w:rsid w:val="55A77192"/>
    <w:rsid w:val="55AA399A"/>
    <w:rsid w:val="55B464A8"/>
    <w:rsid w:val="55BB16B6"/>
    <w:rsid w:val="55C022BA"/>
    <w:rsid w:val="55C51FC5"/>
    <w:rsid w:val="55CE28D5"/>
    <w:rsid w:val="55D52260"/>
    <w:rsid w:val="55D75763"/>
    <w:rsid w:val="55DA1393"/>
    <w:rsid w:val="55DB23F3"/>
    <w:rsid w:val="55E005F1"/>
    <w:rsid w:val="55E12602"/>
    <w:rsid w:val="55E22705"/>
    <w:rsid w:val="55E81280"/>
    <w:rsid w:val="55F0410E"/>
    <w:rsid w:val="55F35093"/>
    <w:rsid w:val="55F50596"/>
    <w:rsid w:val="55F93719"/>
    <w:rsid w:val="55FA119A"/>
    <w:rsid w:val="55FD211F"/>
    <w:rsid w:val="55FD3049"/>
    <w:rsid w:val="56024028"/>
    <w:rsid w:val="56026CB7"/>
    <w:rsid w:val="56031AAA"/>
    <w:rsid w:val="5604752C"/>
    <w:rsid w:val="560817B5"/>
    <w:rsid w:val="56094D75"/>
    <w:rsid w:val="560A0C47"/>
    <w:rsid w:val="560C6576"/>
    <w:rsid w:val="560D5C3D"/>
    <w:rsid w:val="5610333E"/>
    <w:rsid w:val="561315FA"/>
    <w:rsid w:val="56141D44"/>
    <w:rsid w:val="56162CC9"/>
    <w:rsid w:val="5617074A"/>
    <w:rsid w:val="561861CC"/>
    <w:rsid w:val="56193C4E"/>
    <w:rsid w:val="56260D65"/>
    <w:rsid w:val="56261760"/>
    <w:rsid w:val="562654E2"/>
    <w:rsid w:val="562C2C6E"/>
    <w:rsid w:val="562F7C6B"/>
    <w:rsid w:val="563325F9"/>
    <w:rsid w:val="563352B9"/>
    <w:rsid w:val="5635357E"/>
    <w:rsid w:val="56354874"/>
    <w:rsid w:val="56371DC9"/>
    <w:rsid w:val="56386C28"/>
    <w:rsid w:val="56400BAE"/>
    <w:rsid w:val="56443B98"/>
    <w:rsid w:val="56490020"/>
    <w:rsid w:val="564A6B55"/>
    <w:rsid w:val="564B2B88"/>
    <w:rsid w:val="564C5721"/>
    <w:rsid w:val="564D6A26"/>
    <w:rsid w:val="564E44A8"/>
    <w:rsid w:val="56501BA9"/>
    <w:rsid w:val="565020BD"/>
    <w:rsid w:val="565250AC"/>
    <w:rsid w:val="56541058"/>
    <w:rsid w:val="56555E2E"/>
    <w:rsid w:val="56586FB6"/>
    <w:rsid w:val="565D343D"/>
    <w:rsid w:val="565E4742"/>
    <w:rsid w:val="566156C7"/>
    <w:rsid w:val="56711619"/>
    <w:rsid w:val="56761DE9"/>
    <w:rsid w:val="567649A8"/>
    <w:rsid w:val="5677786A"/>
    <w:rsid w:val="567974EA"/>
    <w:rsid w:val="567C046F"/>
    <w:rsid w:val="567C0AA8"/>
    <w:rsid w:val="56866800"/>
    <w:rsid w:val="56870CAC"/>
    <w:rsid w:val="568A2F88"/>
    <w:rsid w:val="568B3962"/>
    <w:rsid w:val="56910414"/>
    <w:rsid w:val="56920730"/>
    <w:rsid w:val="56963DC0"/>
    <w:rsid w:val="569A68B2"/>
    <w:rsid w:val="569F51AC"/>
    <w:rsid w:val="56A456C1"/>
    <w:rsid w:val="56A46336"/>
    <w:rsid w:val="56A64B36"/>
    <w:rsid w:val="56AC6A40"/>
    <w:rsid w:val="56AE1F43"/>
    <w:rsid w:val="56B00CC9"/>
    <w:rsid w:val="56B31286"/>
    <w:rsid w:val="56B860D6"/>
    <w:rsid w:val="56BC3A5C"/>
    <w:rsid w:val="56BC4ADC"/>
    <w:rsid w:val="56BC6CDA"/>
    <w:rsid w:val="56C00F63"/>
    <w:rsid w:val="56C056E0"/>
    <w:rsid w:val="56C34D75"/>
    <w:rsid w:val="56C53F2C"/>
    <w:rsid w:val="56CD27F8"/>
    <w:rsid w:val="56CE0279"/>
    <w:rsid w:val="56D44381"/>
    <w:rsid w:val="56DE0514"/>
    <w:rsid w:val="56E11927"/>
    <w:rsid w:val="56E26F1A"/>
    <w:rsid w:val="56E31118"/>
    <w:rsid w:val="56E4241D"/>
    <w:rsid w:val="56E6209D"/>
    <w:rsid w:val="56E944F1"/>
    <w:rsid w:val="56EA6524"/>
    <w:rsid w:val="56EB3FA6"/>
    <w:rsid w:val="56EC1A28"/>
    <w:rsid w:val="56ED663B"/>
    <w:rsid w:val="56EF622F"/>
    <w:rsid w:val="56F0042E"/>
    <w:rsid w:val="56F15EAF"/>
    <w:rsid w:val="56F271B4"/>
    <w:rsid w:val="56F426B7"/>
    <w:rsid w:val="56F65BBA"/>
    <w:rsid w:val="56F95BBD"/>
    <w:rsid w:val="56FA45C0"/>
    <w:rsid w:val="570219CD"/>
    <w:rsid w:val="57044CE4"/>
    <w:rsid w:val="57075E55"/>
    <w:rsid w:val="570B22DC"/>
    <w:rsid w:val="570E3261"/>
    <w:rsid w:val="570F0CE3"/>
    <w:rsid w:val="571141E6"/>
    <w:rsid w:val="5714516A"/>
    <w:rsid w:val="57183B71"/>
    <w:rsid w:val="57193C9E"/>
    <w:rsid w:val="571B337B"/>
    <w:rsid w:val="571F6D7F"/>
    <w:rsid w:val="57221F02"/>
    <w:rsid w:val="5724766C"/>
    <w:rsid w:val="57254C9B"/>
    <w:rsid w:val="57260908"/>
    <w:rsid w:val="572D7C2E"/>
    <w:rsid w:val="573053BE"/>
    <w:rsid w:val="5735569F"/>
    <w:rsid w:val="57391B27"/>
    <w:rsid w:val="573B5393"/>
    <w:rsid w:val="574249B5"/>
    <w:rsid w:val="57435CBA"/>
    <w:rsid w:val="574627A7"/>
    <w:rsid w:val="574746C0"/>
    <w:rsid w:val="57486D6A"/>
    <w:rsid w:val="5750174C"/>
    <w:rsid w:val="57522A51"/>
    <w:rsid w:val="57554542"/>
    <w:rsid w:val="57572F0A"/>
    <w:rsid w:val="57576ED8"/>
    <w:rsid w:val="575C0DE2"/>
    <w:rsid w:val="575C536E"/>
    <w:rsid w:val="575F1D66"/>
    <w:rsid w:val="57622CEB"/>
    <w:rsid w:val="5763076D"/>
    <w:rsid w:val="57653C70"/>
    <w:rsid w:val="576C0E39"/>
    <w:rsid w:val="576D4B8B"/>
    <w:rsid w:val="57702001"/>
    <w:rsid w:val="57722F85"/>
    <w:rsid w:val="57730A07"/>
    <w:rsid w:val="5777740D"/>
    <w:rsid w:val="577A0392"/>
    <w:rsid w:val="577B5E13"/>
    <w:rsid w:val="577B762C"/>
    <w:rsid w:val="577C7118"/>
    <w:rsid w:val="577E261B"/>
    <w:rsid w:val="577F009D"/>
    <w:rsid w:val="577F481A"/>
    <w:rsid w:val="577F6F99"/>
    <w:rsid w:val="57840CA1"/>
    <w:rsid w:val="57856723"/>
    <w:rsid w:val="579212BC"/>
    <w:rsid w:val="579D3DCA"/>
    <w:rsid w:val="579E061E"/>
    <w:rsid w:val="579E184B"/>
    <w:rsid w:val="579F72CD"/>
    <w:rsid w:val="57A25CD3"/>
    <w:rsid w:val="57A33754"/>
    <w:rsid w:val="57A859DE"/>
    <w:rsid w:val="57A9647A"/>
    <w:rsid w:val="57A97BBB"/>
    <w:rsid w:val="57AD1ACD"/>
    <w:rsid w:val="57B74973"/>
    <w:rsid w:val="57B85C78"/>
    <w:rsid w:val="57BE1D80"/>
    <w:rsid w:val="57C23F50"/>
    <w:rsid w:val="57C31A8B"/>
    <w:rsid w:val="57CA6046"/>
    <w:rsid w:val="57D35153"/>
    <w:rsid w:val="57D6726A"/>
    <w:rsid w:val="57DC4BB3"/>
    <w:rsid w:val="57E26ABC"/>
    <w:rsid w:val="57E72C95"/>
    <w:rsid w:val="57E96447"/>
    <w:rsid w:val="57EA3EC9"/>
    <w:rsid w:val="57EA584B"/>
    <w:rsid w:val="57EC2C4F"/>
    <w:rsid w:val="57F05DD2"/>
    <w:rsid w:val="57F26D57"/>
    <w:rsid w:val="57F6355F"/>
    <w:rsid w:val="57F73FEF"/>
    <w:rsid w:val="57F86A62"/>
    <w:rsid w:val="57FE63ED"/>
    <w:rsid w:val="580018F0"/>
    <w:rsid w:val="58083479"/>
    <w:rsid w:val="58090EFA"/>
    <w:rsid w:val="58094C63"/>
    <w:rsid w:val="5809697C"/>
    <w:rsid w:val="580A21FF"/>
    <w:rsid w:val="580E0C05"/>
    <w:rsid w:val="58171515"/>
    <w:rsid w:val="581B7F1B"/>
    <w:rsid w:val="581F309E"/>
    <w:rsid w:val="58205495"/>
    <w:rsid w:val="58214023"/>
    <w:rsid w:val="582334D9"/>
    <w:rsid w:val="58235328"/>
    <w:rsid w:val="5825158A"/>
    <w:rsid w:val="582610E3"/>
    <w:rsid w:val="583D5ED1"/>
    <w:rsid w:val="584410E0"/>
    <w:rsid w:val="584432DE"/>
    <w:rsid w:val="584B64EC"/>
    <w:rsid w:val="584C3F6D"/>
    <w:rsid w:val="58525E77"/>
    <w:rsid w:val="5854137A"/>
    <w:rsid w:val="58553578"/>
    <w:rsid w:val="58560FFA"/>
    <w:rsid w:val="5860518C"/>
    <w:rsid w:val="5868001A"/>
    <w:rsid w:val="586A4374"/>
    <w:rsid w:val="586A7C9A"/>
    <w:rsid w:val="586C319D"/>
    <w:rsid w:val="586C66E9"/>
    <w:rsid w:val="586E66A0"/>
    <w:rsid w:val="587003DF"/>
    <w:rsid w:val="587250A7"/>
    <w:rsid w:val="58782A1F"/>
    <w:rsid w:val="587A0D10"/>
    <w:rsid w:val="587B1239"/>
    <w:rsid w:val="587C3438"/>
    <w:rsid w:val="58820BC4"/>
    <w:rsid w:val="58836B83"/>
    <w:rsid w:val="58840844"/>
    <w:rsid w:val="588576BD"/>
    <w:rsid w:val="58863D47"/>
    <w:rsid w:val="588931A0"/>
    <w:rsid w:val="588D6F55"/>
    <w:rsid w:val="588F2458"/>
    <w:rsid w:val="58907EDA"/>
    <w:rsid w:val="58975164"/>
    <w:rsid w:val="58982D68"/>
    <w:rsid w:val="58A06B7D"/>
    <w:rsid w:val="58A15BF6"/>
    <w:rsid w:val="58A6207E"/>
    <w:rsid w:val="58A85581"/>
    <w:rsid w:val="58A96885"/>
    <w:rsid w:val="58AA4307"/>
    <w:rsid w:val="58B23912"/>
    <w:rsid w:val="58B60A4F"/>
    <w:rsid w:val="58B62318"/>
    <w:rsid w:val="58B65B9B"/>
    <w:rsid w:val="58B7361D"/>
    <w:rsid w:val="58BD1CA3"/>
    <w:rsid w:val="58BD5526"/>
    <w:rsid w:val="58BF51A6"/>
    <w:rsid w:val="58C106A9"/>
    <w:rsid w:val="58C13F2C"/>
    <w:rsid w:val="58C15B08"/>
    <w:rsid w:val="58C257CD"/>
    <w:rsid w:val="58C2612B"/>
    <w:rsid w:val="58D5734A"/>
    <w:rsid w:val="58D760D0"/>
    <w:rsid w:val="58D915D3"/>
    <w:rsid w:val="58DE7C59"/>
    <w:rsid w:val="58DF56DB"/>
    <w:rsid w:val="58E00F99"/>
    <w:rsid w:val="58E169DF"/>
    <w:rsid w:val="58E340E1"/>
    <w:rsid w:val="58E65065"/>
    <w:rsid w:val="58E72AE7"/>
    <w:rsid w:val="58E80569"/>
    <w:rsid w:val="58E95FEA"/>
    <w:rsid w:val="58ED49F0"/>
    <w:rsid w:val="58EE5CF5"/>
    <w:rsid w:val="58F76E23"/>
    <w:rsid w:val="58FB500B"/>
    <w:rsid w:val="590D43CD"/>
    <w:rsid w:val="590F1AAD"/>
    <w:rsid w:val="59176EB9"/>
    <w:rsid w:val="591C731D"/>
    <w:rsid w:val="592503CD"/>
    <w:rsid w:val="592523F7"/>
    <w:rsid w:val="592738D0"/>
    <w:rsid w:val="59276BDD"/>
    <w:rsid w:val="59277154"/>
    <w:rsid w:val="592A00D8"/>
    <w:rsid w:val="592E0CDD"/>
    <w:rsid w:val="593058FE"/>
    <w:rsid w:val="59332F66"/>
    <w:rsid w:val="59335165"/>
    <w:rsid w:val="59350F8E"/>
    <w:rsid w:val="59373B6B"/>
    <w:rsid w:val="593E34F6"/>
    <w:rsid w:val="593F0F77"/>
    <w:rsid w:val="59433201"/>
    <w:rsid w:val="594340A3"/>
    <w:rsid w:val="59466384"/>
    <w:rsid w:val="5949510A"/>
    <w:rsid w:val="594D5D0E"/>
    <w:rsid w:val="59540F1D"/>
    <w:rsid w:val="5955699E"/>
    <w:rsid w:val="595B08A7"/>
    <w:rsid w:val="595E182C"/>
    <w:rsid w:val="5970084D"/>
    <w:rsid w:val="59710498"/>
    <w:rsid w:val="59745EF9"/>
    <w:rsid w:val="59751451"/>
    <w:rsid w:val="597701D8"/>
    <w:rsid w:val="597B6BDE"/>
    <w:rsid w:val="597E7244"/>
    <w:rsid w:val="597F77E2"/>
    <w:rsid w:val="59812CE5"/>
    <w:rsid w:val="598516EC"/>
    <w:rsid w:val="599E4814"/>
    <w:rsid w:val="59A41FA0"/>
    <w:rsid w:val="59A4671D"/>
    <w:rsid w:val="59A654A4"/>
    <w:rsid w:val="59A72F25"/>
    <w:rsid w:val="59A809A7"/>
    <w:rsid w:val="59A92BA5"/>
    <w:rsid w:val="59AA0627"/>
    <w:rsid w:val="59AA3EAA"/>
    <w:rsid w:val="59AE28B0"/>
    <w:rsid w:val="59B212B6"/>
    <w:rsid w:val="59B234B4"/>
    <w:rsid w:val="59B469B8"/>
    <w:rsid w:val="59B5223B"/>
    <w:rsid w:val="59B6573E"/>
    <w:rsid w:val="59B7793C"/>
    <w:rsid w:val="59BD1846"/>
    <w:rsid w:val="59C0604D"/>
    <w:rsid w:val="59CB7611"/>
    <w:rsid w:val="59CC1E60"/>
    <w:rsid w:val="59CF0866"/>
    <w:rsid w:val="59D37D32"/>
    <w:rsid w:val="59D714F6"/>
    <w:rsid w:val="59D81D4B"/>
    <w:rsid w:val="59DA247B"/>
    <w:rsid w:val="59DB4679"/>
    <w:rsid w:val="59DB5458"/>
    <w:rsid w:val="59DB7EFC"/>
    <w:rsid w:val="59E16582"/>
    <w:rsid w:val="59E35308"/>
    <w:rsid w:val="59E81790"/>
    <w:rsid w:val="59EB2715"/>
    <w:rsid w:val="59F50AA6"/>
    <w:rsid w:val="59F861A7"/>
    <w:rsid w:val="59F974AC"/>
    <w:rsid w:val="59FA16AA"/>
    <w:rsid w:val="59FA4F2E"/>
    <w:rsid w:val="59FD00B1"/>
    <w:rsid w:val="5A024538"/>
    <w:rsid w:val="5A093EC3"/>
    <w:rsid w:val="5A0C4E48"/>
    <w:rsid w:val="5A0E0CBD"/>
    <w:rsid w:val="5A1112D0"/>
    <w:rsid w:val="5A130056"/>
    <w:rsid w:val="5A132D6E"/>
    <w:rsid w:val="5A214DED"/>
    <w:rsid w:val="5A226FEB"/>
    <w:rsid w:val="5A282137"/>
    <w:rsid w:val="5A2921FA"/>
    <w:rsid w:val="5A2D7B6F"/>
    <w:rsid w:val="5A2F6381"/>
    <w:rsid w:val="5A376F91"/>
    <w:rsid w:val="5A390534"/>
    <w:rsid w:val="5A3D07F3"/>
    <w:rsid w:val="5A3D0E9A"/>
    <w:rsid w:val="5A3E471D"/>
    <w:rsid w:val="5A3F439D"/>
    <w:rsid w:val="5A3F7C21"/>
    <w:rsid w:val="5A413124"/>
    <w:rsid w:val="5A420BA5"/>
    <w:rsid w:val="5A473648"/>
    <w:rsid w:val="5A48722B"/>
    <w:rsid w:val="5A49556B"/>
    <w:rsid w:val="5A507EBB"/>
    <w:rsid w:val="5A512369"/>
    <w:rsid w:val="5A540ABF"/>
    <w:rsid w:val="5A554343"/>
    <w:rsid w:val="5A567846"/>
    <w:rsid w:val="5A586F9B"/>
    <w:rsid w:val="5A595240"/>
    <w:rsid w:val="5A60547D"/>
    <w:rsid w:val="5A6545DD"/>
    <w:rsid w:val="5A6951E1"/>
    <w:rsid w:val="5A6B06E5"/>
    <w:rsid w:val="5A6C6166"/>
    <w:rsid w:val="5A7003F0"/>
    <w:rsid w:val="5A72006F"/>
    <w:rsid w:val="5A750FF4"/>
    <w:rsid w:val="5A7744F7"/>
    <w:rsid w:val="5A781F20"/>
    <w:rsid w:val="5A79327D"/>
    <w:rsid w:val="5A7C4202"/>
    <w:rsid w:val="5A7D1C84"/>
    <w:rsid w:val="5A802C08"/>
    <w:rsid w:val="5A833B8D"/>
    <w:rsid w:val="5A835D8B"/>
    <w:rsid w:val="5A866D10"/>
    <w:rsid w:val="5A8C449C"/>
    <w:rsid w:val="5A8D4DE8"/>
    <w:rsid w:val="5A924D13"/>
    <w:rsid w:val="5A95732A"/>
    <w:rsid w:val="5A9D4737"/>
    <w:rsid w:val="5AA219DE"/>
    <w:rsid w:val="5AA25F8B"/>
    <w:rsid w:val="5AA340C2"/>
    <w:rsid w:val="5AA553C6"/>
    <w:rsid w:val="5AA65046"/>
    <w:rsid w:val="5AAB4D51"/>
    <w:rsid w:val="5AAE5CD6"/>
    <w:rsid w:val="5AAF3758"/>
    <w:rsid w:val="5AB21A7A"/>
    <w:rsid w:val="5AB70B64"/>
    <w:rsid w:val="5ABA1AE9"/>
    <w:rsid w:val="5ABC4FEC"/>
    <w:rsid w:val="5ABF016F"/>
    <w:rsid w:val="5AC24977"/>
    <w:rsid w:val="5AC60BF9"/>
    <w:rsid w:val="5AC67AF9"/>
    <w:rsid w:val="5AC82FFD"/>
    <w:rsid w:val="5ACB7804"/>
    <w:rsid w:val="5ACD2D08"/>
    <w:rsid w:val="5ACE0789"/>
    <w:rsid w:val="5ACF2987"/>
    <w:rsid w:val="5ACF620B"/>
    <w:rsid w:val="5AD03C8C"/>
    <w:rsid w:val="5AD50114"/>
    <w:rsid w:val="5AD85C60"/>
    <w:rsid w:val="5ADC0752"/>
    <w:rsid w:val="5AE006A3"/>
    <w:rsid w:val="5AE119A8"/>
    <w:rsid w:val="5AE25520"/>
    <w:rsid w:val="5AE470AA"/>
    <w:rsid w:val="5AE75AB0"/>
    <w:rsid w:val="5AEA649A"/>
    <w:rsid w:val="5AEA6A34"/>
    <w:rsid w:val="5AED57BB"/>
    <w:rsid w:val="5AEE323C"/>
    <w:rsid w:val="5AEF2EBC"/>
    <w:rsid w:val="5AF346DD"/>
    <w:rsid w:val="5AF50649"/>
    <w:rsid w:val="5AFD10E3"/>
    <w:rsid w:val="5AFE34D7"/>
    <w:rsid w:val="5AFF0F58"/>
    <w:rsid w:val="5B0069DA"/>
    <w:rsid w:val="5B052E61"/>
    <w:rsid w:val="5B06360A"/>
    <w:rsid w:val="5B073454"/>
    <w:rsid w:val="5B081706"/>
    <w:rsid w:val="5B0B05EE"/>
    <w:rsid w:val="5B0B27EC"/>
    <w:rsid w:val="5B1074F2"/>
    <w:rsid w:val="5B140EFE"/>
    <w:rsid w:val="5B1A2E07"/>
    <w:rsid w:val="5B1C630A"/>
    <w:rsid w:val="5B1C7F9F"/>
    <w:rsid w:val="5B223F16"/>
    <w:rsid w:val="5B2C2D21"/>
    <w:rsid w:val="5B3171A9"/>
    <w:rsid w:val="5B3439B1"/>
    <w:rsid w:val="5B3B6725"/>
    <w:rsid w:val="5B3F3F40"/>
    <w:rsid w:val="5B4077C3"/>
    <w:rsid w:val="5B482651"/>
    <w:rsid w:val="5B4A7359"/>
    <w:rsid w:val="5B4C378D"/>
    <w:rsid w:val="5B501C5C"/>
    <w:rsid w:val="5B5041DA"/>
    <w:rsid w:val="5B5309E2"/>
    <w:rsid w:val="5B5773E8"/>
    <w:rsid w:val="5B5A5DEF"/>
    <w:rsid w:val="5B5E47F5"/>
    <w:rsid w:val="5B607CF8"/>
    <w:rsid w:val="5B630C7D"/>
    <w:rsid w:val="5B6A0607"/>
    <w:rsid w:val="5B6C3A48"/>
    <w:rsid w:val="5B7163FA"/>
    <w:rsid w:val="5B75441A"/>
    <w:rsid w:val="5B792E20"/>
    <w:rsid w:val="5B7C3DA5"/>
    <w:rsid w:val="5B7D1826"/>
    <w:rsid w:val="5B7F4D2A"/>
    <w:rsid w:val="5B821531"/>
    <w:rsid w:val="5B8411B1"/>
    <w:rsid w:val="5B856C33"/>
    <w:rsid w:val="5B887BB7"/>
    <w:rsid w:val="5B8C403F"/>
    <w:rsid w:val="5B8E38C0"/>
    <w:rsid w:val="5B8E5344"/>
    <w:rsid w:val="5B913D4A"/>
    <w:rsid w:val="5B956ECD"/>
    <w:rsid w:val="5B9918E0"/>
    <w:rsid w:val="5B9C20DB"/>
    <w:rsid w:val="5BA261E3"/>
    <w:rsid w:val="5BA43FB8"/>
    <w:rsid w:val="5BAA35EF"/>
    <w:rsid w:val="5BAD4574"/>
    <w:rsid w:val="5BB51980"/>
    <w:rsid w:val="5BB62C85"/>
    <w:rsid w:val="5BB95E08"/>
    <w:rsid w:val="5BBD2610"/>
    <w:rsid w:val="5BC11016"/>
    <w:rsid w:val="5BC2287A"/>
    <w:rsid w:val="5BC24519"/>
    <w:rsid w:val="5BC31F9B"/>
    <w:rsid w:val="5BC86423"/>
    <w:rsid w:val="5BCF5DAD"/>
    <w:rsid w:val="5BD23965"/>
    <w:rsid w:val="5BD65738"/>
    <w:rsid w:val="5BDA79C2"/>
    <w:rsid w:val="5BDB5443"/>
    <w:rsid w:val="5BDC2EC5"/>
    <w:rsid w:val="5BE4066D"/>
    <w:rsid w:val="5BE57F51"/>
    <w:rsid w:val="5BE80ED6"/>
    <w:rsid w:val="5BE921DB"/>
    <w:rsid w:val="5BE95FC4"/>
    <w:rsid w:val="5BEB56DE"/>
    <w:rsid w:val="5BED0BE1"/>
    <w:rsid w:val="5BED535D"/>
    <w:rsid w:val="5BF062E2"/>
    <w:rsid w:val="5BF2130F"/>
    <w:rsid w:val="5BF501EB"/>
    <w:rsid w:val="5BF92475"/>
    <w:rsid w:val="5BF96BF2"/>
    <w:rsid w:val="5BFD0E7B"/>
    <w:rsid w:val="5BFE68FD"/>
    <w:rsid w:val="5C013FFE"/>
    <w:rsid w:val="5C017881"/>
    <w:rsid w:val="5C025303"/>
    <w:rsid w:val="5C044F83"/>
    <w:rsid w:val="5C050310"/>
    <w:rsid w:val="5C060486"/>
    <w:rsid w:val="5C0A270F"/>
    <w:rsid w:val="5C0B238F"/>
    <w:rsid w:val="5C13779B"/>
    <w:rsid w:val="5C14521D"/>
    <w:rsid w:val="5C156522"/>
    <w:rsid w:val="5C1A29AA"/>
    <w:rsid w:val="5C1B042B"/>
    <w:rsid w:val="5C1B305D"/>
    <w:rsid w:val="5C1C5EAD"/>
    <w:rsid w:val="5C1E5B2C"/>
    <w:rsid w:val="5C1F6E31"/>
    <w:rsid w:val="5C27423E"/>
    <w:rsid w:val="5C3B6762"/>
    <w:rsid w:val="5C3C2C50"/>
    <w:rsid w:val="5C3F18E4"/>
    <w:rsid w:val="5C3F5168"/>
    <w:rsid w:val="5C41066B"/>
    <w:rsid w:val="5C435D6C"/>
    <w:rsid w:val="5C4415EF"/>
    <w:rsid w:val="5C475B3F"/>
    <w:rsid w:val="5C4821F4"/>
    <w:rsid w:val="5C4A56F7"/>
    <w:rsid w:val="5C4B3179"/>
    <w:rsid w:val="5C4C0BFA"/>
    <w:rsid w:val="5C4E40FD"/>
    <w:rsid w:val="5C4F1B7F"/>
    <w:rsid w:val="5C510905"/>
    <w:rsid w:val="5C533E08"/>
    <w:rsid w:val="5C553A88"/>
    <w:rsid w:val="5C564D8D"/>
    <w:rsid w:val="5C5A3793"/>
    <w:rsid w:val="5C5D3A0F"/>
    <w:rsid w:val="5C5E2199"/>
    <w:rsid w:val="5C653D22"/>
    <w:rsid w:val="5C660FA0"/>
    <w:rsid w:val="5C677226"/>
    <w:rsid w:val="5C68052A"/>
    <w:rsid w:val="5C6B200B"/>
    <w:rsid w:val="5C6F7EB5"/>
    <w:rsid w:val="5C70214B"/>
    <w:rsid w:val="5C744E01"/>
    <w:rsid w:val="5C7774C0"/>
    <w:rsid w:val="5C782D43"/>
    <w:rsid w:val="5C7B1749"/>
    <w:rsid w:val="5C80234E"/>
    <w:rsid w:val="5C8833E1"/>
    <w:rsid w:val="5C890A5F"/>
    <w:rsid w:val="5C936DF0"/>
    <w:rsid w:val="5C967D75"/>
    <w:rsid w:val="5C9757F6"/>
    <w:rsid w:val="5C9D7700"/>
    <w:rsid w:val="5CA11989"/>
    <w:rsid w:val="5CA23B87"/>
    <w:rsid w:val="5CA96D95"/>
    <w:rsid w:val="5CAE321D"/>
    <w:rsid w:val="5CAE4AFA"/>
    <w:rsid w:val="5CB35126"/>
    <w:rsid w:val="5CBA4AB1"/>
    <w:rsid w:val="5CC10BB9"/>
    <w:rsid w:val="5CC55041"/>
    <w:rsid w:val="5CC62AC2"/>
    <w:rsid w:val="5CC70544"/>
    <w:rsid w:val="5CCB08A0"/>
    <w:rsid w:val="5CCB27CD"/>
    <w:rsid w:val="5CCD5CD0"/>
    <w:rsid w:val="5CCF29EE"/>
    <w:rsid w:val="5CD10E53"/>
    <w:rsid w:val="5CDA7564"/>
    <w:rsid w:val="5CDD5A18"/>
    <w:rsid w:val="5CE110EE"/>
    <w:rsid w:val="5CE65575"/>
    <w:rsid w:val="5CE72FF7"/>
    <w:rsid w:val="5CEB5280"/>
    <w:rsid w:val="5CFC551B"/>
    <w:rsid w:val="5CFD0A1E"/>
    <w:rsid w:val="5D091080"/>
    <w:rsid w:val="5D097F79"/>
    <w:rsid w:val="5D0F1FBD"/>
    <w:rsid w:val="5D0F673A"/>
    <w:rsid w:val="5D122F42"/>
    <w:rsid w:val="5D135140"/>
    <w:rsid w:val="5D21082D"/>
    <w:rsid w:val="5D26635F"/>
    <w:rsid w:val="5D267F6F"/>
    <w:rsid w:val="5D2B606A"/>
    <w:rsid w:val="5D2C3AEB"/>
    <w:rsid w:val="5D2E6FEF"/>
    <w:rsid w:val="5D3024F2"/>
    <w:rsid w:val="5D327BF3"/>
    <w:rsid w:val="5D3778FE"/>
    <w:rsid w:val="5D3F4D0A"/>
    <w:rsid w:val="5D433089"/>
    <w:rsid w:val="5D443390"/>
    <w:rsid w:val="5D5104A8"/>
    <w:rsid w:val="5D556EAE"/>
    <w:rsid w:val="5D5E1D3C"/>
    <w:rsid w:val="5D601473"/>
    <w:rsid w:val="5D6567A1"/>
    <w:rsid w:val="5D6579D6"/>
    <w:rsid w:val="5D664BCA"/>
    <w:rsid w:val="5D6D4555"/>
    <w:rsid w:val="5D73645E"/>
    <w:rsid w:val="5D7828E6"/>
    <w:rsid w:val="5D7D25F1"/>
    <w:rsid w:val="5D7D47EF"/>
    <w:rsid w:val="5D886403"/>
    <w:rsid w:val="5D8F250B"/>
    <w:rsid w:val="5D915A0E"/>
    <w:rsid w:val="5D930F11"/>
    <w:rsid w:val="5D935AFE"/>
    <w:rsid w:val="5D954414"/>
    <w:rsid w:val="5D975399"/>
    <w:rsid w:val="5D9D2B26"/>
    <w:rsid w:val="5D9D72A2"/>
    <w:rsid w:val="5D9E0752"/>
    <w:rsid w:val="5D9E4D24"/>
    <w:rsid w:val="5DA126A5"/>
    <w:rsid w:val="5DA15CA9"/>
    <w:rsid w:val="5DA73435"/>
    <w:rsid w:val="5DAA0B36"/>
    <w:rsid w:val="5DAE407C"/>
    <w:rsid w:val="5DAE4FBE"/>
    <w:rsid w:val="5DB31446"/>
    <w:rsid w:val="5DB46EC8"/>
    <w:rsid w:val="5DB501CC"/>
    <w:rsid w:val="5DBB20D6"/>
    <w:rsid w:val="5DBD55D9"/>
    <w:rsid w:val="5DBD6EF0"/>
    <w:rsid w:val="5DC65EB1"/>
    <w:rsid w:val="5DC913EB"/>
    <w:rsid w:val="5DCE32F5"/>
    <w:rsid w:val="5DCF0D76"/>
    <w:rsid w:val="5DD52C7F"/>
    <w:rsid w:val="5DD87487"/>
    <w:rsid w:val="5DDD7D4F"/>
    <w:rsid w:val="5DE652CA"/>
    <w:rsid w:val="5DE7641D"/>
    <w:rsid w:val="5DE81CA0"/>
    <w:rsid w:val="5DE83E9E"/>
    <w:rsid w:val="5DE91920"/>
    <w:rsid w:val="5DEB2C25"/>
    <w:rsid w:val="5DEC306F"/>
    <w:rsid w:val="5DEF70AD"/>
    <w:rsid w:val="5DF012AB"/>
    <w:rsid w:val="5DF125B0"/>
    <w:rsid w:val="5DF43534"/>
    <w:rsid w:val="5DFB763C"/>
    <w:rsid w:val="5DFC2C8F"/>
    <w:rsid w:val="5E0559CD"/>
    <w:rsid w:val="5E06344E"/>
    <w:rsid w:val="5E09755D"/>
    <w:rsid w:val="5E097C56"/>
    <w:rsid w:val="5E0D2B26"/>
    <w:rsid w:val="5E0D665D"/>
    <w:rsid w:val="5E0F0F0D"/>
    <w:rsid w:val="5E0F62DC"/>
    <w:rsid w:val="5E103D5E"/>
    <w:rsid w:val="5E145FE7"/>
    <w:rsid w:val="5E146E1D"/>
    <w:rsid w:val="5E1501E6"/>
    <w:rsid w:val="5E197DFF"/>
    <w:rsid w:val="5E1A20EF"/>
    <w:rsid w:val="5E1C4F9F"/>
    <w:rsid w:val="5E2107F4"/>
    <w:rsid w:val="5E2B5C0D"/>
    <w:rsid w:val="5E35651C"/>
    <w:rsid w:val="5E363F9E"/>
    <w:rsid w:val="5E375863"/>
    <w:rsid w:val="5E3774A1"/>
    <w:rsid w:val="5E3A6227"/>
    <w:rsid w:val="5E3B5EA7"/>
    <w:rsid w:val="5E417DB0"/>
    <w:rsid w:val="5E45329D"/>
    <w:rsid w:val="5E4567B6"/>
    <w:rsid w:val="5E471CBA"/>
    <w:rsid w:val="5E4A64C2"/>
    <w:rsid w:val="5E4B06C0"/>
    <w:rsid w:val="5E4C6141"/>
    <w:rsid w:val="5E51004B"/>
    <w:rsid w:val="5E5238CE"/>
    <w:rsid w:val="5E53456D"/>
    <w:rsid w:val="5E556A51"/>
    <w:rsid w:val="5E5622D4"/>
    <w:rsid w:val="5E59187D"/>
    <w:rsid w:val="5E5C1C5F"/>
    <w:rsid w:val="5E5E18DF"/>
    <w:rsid w:val="5E5E5162"/>
    <w:rsid w:val="5E600665"/>
    <w:rsid w:val="5E6315EA"/>
    <w:rsid w:val="5E67476D"/>
    <w:rsid w:val="5E677FF0"/>
    <w:rsid w:val="5E6A0F75"/>
    <w:rsid w:val="5E6D40F8"/>
    <w:rsid w:val="5E6F53FC"/>
    <w:rsid w:val="5E6F64A1"/>
    <w:rsid w:val="5E7A598C"/>
    <w:rsid w:val="5E7E05A8"/>
    <w:rsid w:val="5E7F1E13"/>
    <w:rsid w:val="5E7F5C28"/>
    <w:rsid w:val="5E870525"/>
    <w:rsid w:val="5E885FA6"/>
    <w:rsid w:val="5E8E09B4"/>
    <w:rsid w:val="5E8E1FD8"/>
    <w:rsid w:val="5E9B1744"/>
    <w:rsid w:val="5E9D4C47"/>
    <w:rsid w:val="5EA47E55"/>
    <w:rsid w:val="5EA558D6"/>
    <w:rsid w:val="5EA63358"/>
    <w:rsid w:val="5EA7685B"/>
    <w:rsid w:val="5EA83D62"/>
    <w:rsid w:val="5EA842DD"/>
    <w:rsid w:val="5EAF150A"/>
    <w:rsid w:val="5EAF3C67"/>
    <w:rsid w:val="5EB138E7"/>
    <w:rsid w:val="5EB3266E"/>
    <w:rsid w:val="5EB55B71"/>
    <w:rsid w:val="5EB67D6F"/>
    <w:rsid w:val="5EB86AF5"/>
    <w:rsid w:val="5EBF6480"/>
    <w:rsid w:val="5EC52588"/>
    <w:rsid w:val="5ECA48B8"/>
    <w:rsid w:val="5ED13E1C"/>
    <w:rsid w:val="5ED2769F"/>
    <w:rsid w:val="5ED715A9"/>
    <w:rsid w:val="5ED879CC"/>
    <w:rsid w:val="5EDF69B5"/>
    <w:rsid w:val="5EE16635"/>
    <w:rsid w:val="5EE31B38"/>
    <w:rsid w:val="5EE62ABD"/>
    <w:rsid w:val="5EE66340"/>
    <w:rsid w:val="5EEB2E89"/>
    <w:rsid w:val="5EF27BD4"/>
    <w:rsid w:val="5EFD5E9C"/>
    <w:rsid w:val="5F014055"/>
    <w:rsid w:val="5F014F67"/>
    <w:rsid w:val="5F01554E"/>
    <w:rsid w:val="5F0862C3"/>
    <w:rsid w:val="5F087B79"/>
    <w:rsid w:val="5F0F007C"/>
    <w:rsid w:val="5F1C1A53"/>
    <w:rsid w:val="5F1D0A18"/>
    <w:rsid w:val="5F1D2CC5"/>
    <w:rsid w:val="5F1F779F"/>
    <w:rsid w:val="5F20199D"/>
    <w:rsid w:val="5F2A3FC9"/>
    <w:rsid w:val="5F2F7A39"/>
    <w:rsid w:val="5F312F3C"/>
    <w:rsid w:val="5F32513A"/>
    <w:rsid w:val="5F332BBC"/>
    <w:rsid w:val="5F3D6D4F"/>
    <w:rsid w:val="5F3E25A9"/>
    <w:rsid w:val="5F3E47D0"/>
    <w:rsid w:val="5F3E528B"/>
    <w:rsid w:val="5F3F65B9"/>
    <w:rsid w:val="5F401ED1"/>
    <w:rsid w:val="5F417953"/>
    <w:rsid w:val="5F432E56"/>
    <w:rsid w:val="5F456359"/>
    <w:rsid w:val="5F4571B2"/>
    <w:rsid w:val="5F4A6064"/>
    <w:rsid w:val="5F4B0263"/>
    <w:rsid w:val="5F4B3AE6"/>
    <w:rsid w:val="5F546974"/>
    <w:rsid w:val="5F592D75"/>
    <w:rsid w:val="5F5A62FF"/>
    <w:rsid w:val="5F615C89"/>
    <w:rsid w:val="5F625052"/>
    <w:rsid w:val="5F6669D5"/>
    <w:rsid w:val="5F677B93"/>
    <w:rsid w:val="5F7239A5"/>
    <w:rsid w:val="5F7601AD"/>
    <w:rsid w:val="5F7836B0"/>
    <w:rsid w:val="5F7B20B7"/>
    <w:rsid w:val="5F7C42B5"/>
    <w:rsid w:val="5F7C7657"/>
    <w:rsid w:val="5F80653E"/>
    <w:rsid w:val="5F81073D"/>
    <w:rsid w:val="5F813FC0"/>
    <w:rsid w:val="5F8261BE"/>
    <w:rsid w:val="5F872646"/>
    <w:rsid w:val="5F8C2351"/>
    <w:rsid w:val="5F943190"/>
    <w:rsid w:val="5F952C60"/>
    <w:rsid w:val="5F9728E0"/>
    <w:rsid w:val="5F983BE5"/>
    <w:rsid w:val="5F9D057C"/>
    <w:rsid w:val="5FA0576E"/>
    <w:rsid w:val="5FA158DC"/>
    <w:rsid w:val="5FA266F3"/>
    <w:rsid w:val="5FA34174"/>
    <w:rsid w:val="5FAB1581"/>
    <w:rsid w:val="5FAD34DA"/>
    <w:rsid w:val="5FAF7F87"/>
    <w:rsid w:val="5FC11526"/>
    <w:rsid w:val="5FC23025"/>
    <w:rsid w:val="5FC324AB"/>
    <w:rsid w:val="5FD053D7"/>
    <w:rsid w:val="5FE01DDB"/>
    <w:rsid w:val="5FED10F1"/>
    <w:rsid w:val="5FED586D"/>
    <w:rsid w:val="5FEF49B4"/>
    <w:rsid w:val="5FF42C7A"/>
    <w:rsid w:val="5FF73BFE"/>
    <w:rsid w:val="5FF94F03"/>
    <w:rsid w:val="5FFC186C"/>
    <w:rsid w:val="5FFD5B08"/>
    <w:rsid w:val="60006A8C"/>
    <w:rsid w:val="60017D91"/>
    <w:rsid w:val="600A2C1F"/>
    <w:rsid w:val="600C0321"/>
    <w:rsid w:val="600C18E7"/>
    <w:rsid w:val="600E3824"/>
    <w:rsid w:val="6012002C"/>
    <w:rsid w:val="6014572D"/>
    <w:rsid w:val="60160C30"/>
    <w:rsid w:val="601722D8"/>
    <w:rsid w:val="601766B2"/>
    <w:rsid w:val="60182CB2"/>
    <w:rsid w:val="601879B6"/>
    <w:rsid w:val="601C2B39"/>
    <w:rsid w:val="601E18C0"/>
    <w:rsid w:val="60252F47"/>
    <w:rsid w:val="60275DC6"/>
    <w:rsid w:val="602821CF"/>
    <w:rsid w:val="60297C51"/>
    <w:rsid w:val="602A56D2"/>
    <w:rsid w:val="60326D30"/>
    <w:rsid w:val="6039376E"/>
    <w:rsid w:val="603A11F0"/>
    <w:rsid w:val="603B6C71"/>
    <w:rsid w:val="603F5678"/>
    <w:rsid w:val="6043407E"/>
    <w:rsid w:val="604715FA"/>
    <w:rsid w:val="604B148A"/>
    <w:rsid w:val="604C110A"/>
    <w:rsid w:val="604F32A9"/>
    <w:rsid w:val="60523013"/>
    <w:rsid w:val="60584F1D"/>
    <w:rsid w:val="605A3CA3"/>
    <w:rsid w:val="605C4EFD"/>
    <w:rsid w:val="60603856"/>
    <w:rsid w:val="60607BB3"/>
    <w:rsid w:val="606232AE"/>
    <w:rsid w:val="60654232"/>
    <w:rsid w:val="60677735"/>
    <w:rsid w:val="60692C39"/>
    <w:rsid w:val="607025C3"/>
    <w:rsid w:val="60712451"/>
    <w:rsid w:val="60740B95"/>
    <w:rsid w:val="60790CD5"/>
    <w:rsid w:val="60792ED3"/>
    <w:rsid w:val="607A0954"/>
    <w:rsid w:val="607B63D6"/>
    <w:rsid w:val="607E2BDE"/>
    <w:rsid w:val="6080285E"/>
    <w:rsid w:val="608060E1"/>
    <w:rsid w:val="60817B6A"/>
    <w:rsid w:val="60831C82"/>
    <w:rsid w:val="60844AE7"/>
    <w:rsid w:val="608A688B"/>
    <w:rsid w:val="60952803"/>
    <w:rsid w:val="60960285"/>
    <w:rsid w:val="609B2D54"/>
    <w:rsid w:val="609C218E"/>
    <w:rsid w:val="609F6996"/>
    <w:rsid w:val="60A24097"/>
    <w:rsid w:val="60A3539C"/>
    <w:rsid w:val="60A42E1E"/>
    <w:rsid w:val="60AB6F25"/>
    <w:rsid w:val="60B22133"/>
    <w:rsid w:val="60B35636"/>
    <w:rsid w:val="60B430B8"/>
    <w:rsid w:val="60B552B6"/>
    <w:rsid w:val="60B7403D"/>
    <w:rsid w:val="60B91957"/>
    <w:rsid w:val="60B93CBC"/>
    <w:rsid w:val="60BD4449"/>
    <w:rsid w:val="60BE39C7"/>
    <w:rsid w:val="60C03647"/>
    <w:rsid w:val="60C06560"/>
    <w:rsid w:val="60C51A2C"/>
    <w:rsid w:val="60CB525C"/>
    <w:rsid w:val="60CC075F"/>
    <w:rsid w:val="60D07165"/>
    <w:rsid w:val="60D22668"/>
    <w:rsid w:val="60D26DE5"/>
    <w:rsid w:val="60DC76F4"/>
    <w:rsid w:val="60DF60FA"/>
    <w:rsid w:val="60E02CC9"/>
    <w:rsid w:val="60E40384"/>
    <w:rsid w:val="60E45E05"/>
    <w:rsid w:val="60E61309"/>
    <w:rsid w:val="60E76D8A"/>
    <w:rsid w:val="60EA7D0F"/>
    <w:rsid w:val="60EB5790"/>
    <w:rsid w:val="60ED7350"/>
    <w:rsid w:val="60F01C18"/>
    <w:rsid w:val="60F4061E"/>
    <w:rsid w:val="60F743F5"/>
    <w:rsid w:val="60F90189"/>
    <w:rsid w:val="60FA3674"/>
    <w:rsid w:val="60FB7FA9"/>
    <w:rsid w:val="610408B9"/>
    <w:rsid w:val="6104413C"/>
    <w:rsid w:val="610466BA"/>
    <w:rsid w:val="610B5D8F"/>
    <w:rsid w:val="610E7B5A"/>
    <w:rsid w:val="610F6C4A"/>
    <w:rsid w:val="611430D1"/>
    <w:rsid w:val="61161E58"/>
    <w:rsid w:val="61187487"/>
    <w:rsid w:val="611F2767"/>
    <w:rsid w:val="61215C6A"/>
    <w:rsid w:val="6123116D"/>
    <w:rsid w:val="61236322"/>
    <w:rsid w:val="612620F2"/>
    <w:rsid w:val="612E16FD"/>
    <w:rsid w:val="61333F9B"/>
    <w:rsid w:val="61341408"/>
    <w:rsid w:val="61414E9A"/>
    <w:rsid w:val="614610F4"/>
    <w:rsid w:val="61462D9B"/>
    <w:rsid w:val="61466DA4"/>
    <w:rsid w:val="614B102D"/>
    <w:rsid w:val="614F1C31"/>
    <w:rsid w:val="61523FB7"/>
    <w:rsid w:val="61526439"/>
    <w:rsid w:val="615547CC"/>
    <w:rsid w:val="61563D8A"/>
    <w:rsid w:val="61565757"/>
    <w:rsid w:val="615728C1"/>
    <w:rsid w:val="615B12C7"/>
    <w:rsid w:val="61651BD7"/>
    <w:rsid w:val="61657658"/>
    <w:rsid w:val="616816D8"/>
    <w:rsid w:val="616D4A65"/>
    <w:rsid w:val="616F37EB"/>
    <w:rsid w:val="6170126D"/>
    <w:rsid w:val="61720EED"/>
    <w:rsid w:val="61724770"/>
    <w:rsid w:val="6173696E"/>
    <w:rsid w:val="61742A83"/>
    <w:rsid w:val="61763176"/>
    <w:rsid w:val="61775374"/>
    <w:rsid w:val="617B3D7A"/>
    <w:rsid w:val="61803A85"/>
    <w:rsid w:val="61821187"/>
    <w:rsid w:val="61826F89"/>
    <w:rsid w:val="618927A0"/>
    <w:rsid w:val="61894395"/>
    <w:rsid w:val="618E4F99"/>
    <w:rsid w:val="618F2A1B"/>
    <w:rsid w:val="6190049D"/>
    <w:rsid w:val="61915F1E"/>
    <w:rsid w:val="619501A8"/>
    <w:rsid w:val="61965C29"/>
    <w:rsid w:val="61990DAC"/>
    <w:rsid w:val="619D77B2"/>
    <w:rsid w:val="619E5234"/>
    <w:rsid w:val="61A23C3A"/>
    <w:rsid w:val="61A24FB0"/>
    <w:rsid w:val="61A570C7"/>
    <w:rsid w:val="61A700C2"/>
    <w:rsid w:val="61AB6AC8"/>
    <w:rsid w:val="61AD584E"/>
    <w:rsid w:val="61B451D9"/>
    <w:rsid w:val="61BC437E"/>
    <w:rsid w:val="61BD5AE9"/>
    <w:rsid w:val="61C379F2"/>
    <w:rsid w:val="61C60977"/>
    <w:rsid w:val="61CA737D"/>
    <w:rsid w:val="61CB4DFE"/>
    <w:rsid w:val="61D06D08"/>
    <w:rsid w:val="61D4025C"/>
    <w:rsid w:val="61D41430"/>
    <w:rsid w:val="61DA0220"/>
    <w:rsid w:val="61DE0CF0"/>
    <w:rsid w:val="61DF1422"/>
    <w:rsid w:val="61E16FA2"/>
    <w:rsid w:val="61E324A5"/>
    <w:rsid w:val="61E32908"/>
    <w:rsid w:val="61E559A8"/>
    <w:rsid w:val="61E73284"/>
    <w:rsid w:val="61E7472F"/>
    <w:rsid w:val="61E91E30"/>
    <w:rsid w:val="61EC0BB6"/>
    <w:rsid w:val="61EC2DB5"/>
    <w:rsid w:val="61EE1B3B"/>
    <w:rsid w:val="61EF537D"/>
    <w:rsid w:val="61F16ABA"/>
    <w:rsid w:val="61F40BD2"/>
    <w:rsid w:val="61F56EE9"/>
    <w:rsid w:val="61F65C1C"/>
    <w:rsid w:val="61F66F47"/>
    <w:rsid w:val="61F97ECC"/>
    <w:rsid w:val="61FA20CA"/>
    <w:rsid w:val="61FA594E"/>
    <w:rsid w:val="61FB7B4C"/>
    <w:rsid w:val="61FC5226"/>
    <w:rsid w:val="61FE187A"/>
    <w:rsid w:val="62001846"/>
    <w:rsid w:val="620057B1"/>
    <w:rsid w:val="620329DA"/>
    <w:rsid w:val="62066613"/>
    <w:rsid w:val="620C5868"/>
    <w:rsid w:val="620D32E9"/>
    <w:rsid w:val="620D6B6D"/>
    <w:rsid w:val="62111CEF"/>
    <w:rsid w:val="62123462"/>
    <w:rsid w:val="62132BD6"/>
    <w:rsid w:val="62153F79"/>
    <w:rsid w:val="62166177"/>
    <w:rsid w:val="6218367B"/>
    <w:rsid w:val="621870FC"/>
    <w:rsid w:val="622B611D"/>
    <w:rsid w:val="622C66AB"/>
    <w:rsid w:val="62310026"/>
    <w:rsid w:val="62315960"/>
    <w:rsid w:val="62325AA7"/>
    <w:rsid w:val="62340FAB"/>
    <w:rsid w:val="62367D31"/>
    <w:rsid w:val="62383234"/>
    <w:rsid w:val="62393632"/>
    <w:rsid w:val="623A0935"/>
    <w:rsid w:val="623D18BA"/>
    <w:rsid w:val="623F4DBD"/>
    <w:rsid w:val="62465009"/>
    <w:rsid w:val="624834CE"/>
    <w:rsid w:val="624F2E59"/>
    <w:rsid w:val="625472E1"/>
    <w:rsid w:val="62561697"/>
    <w:rsid w:val="626165F7"/>
    <w:rsid w:val="62636276"/>
    <w:rsid w:val="62670500"/>
    <w:rsid w:val="626E2089"/>
    <w:rsid w:val="62725DF9"/>
    <w:rsid w:val="62755297"/>
    <w:rsid w:val="62774F17"/>
    <w:rsid w:val="627831CA"/>
    <w:rsid w:val="627A5E9C"/>
    <w:rsid w:val="627E48A2"/>
    <w:rsid w:val="628110AA"/>
    <w:rsid w:val="62857AB0"/>
    <w:rsid w:val="62872FB3"/>
    <w:rsid w:val="62885B17"/>
    <w:rsid w:val="628A41A8"/>
    <w:rsid w:val="628F5E41"/>
    <w:rsid w:val="629038C3"/>
    <w:rsid w:val="629123E8"/>
    <w:rsid w:val="62935F75"/>
    <w:rsid w:val="629506A5"/>
    <w:rsid w:val="629578F8"/>
    <w:rsid w:val="6297324D"/>
    <w:rsid w:val="629D09DA"/>
    <w:rsid w:val="629D7C50"/>
    <w:rsid w:val="629E7F47"/>
    <w:rsid w:val="62A173E0"/>
    <w:rsid w:val="62A55DE6"/>
    <w:rsid w:val="62AC31F3"/>
    <w:rsid w:val="62B21879"/>
    <w:rsid w:val="62B34081"/>
    <w:rsid w:val="62B6027F"/>
    <w:rsid w:val="62B75D01"/>
    <w:rsid w:val="62B81204"/>
    <w:rsid w:val="62B94A87"/>
    <w:rsid w:val="62BD4C4D"/>
    <w:rsid w:val="62BE57EC"/>
    <w:rsid w:val="62C63B33"/>
    <w:rsid w:val="62C63D9D"/>
    <w:rsid w:val="62CB71C3"/>
    <w:rsid w:val="62CF6C2B"/>
    <w:rsid w:val="62D01F0C"/>
    <w:rsid w:val="62D50B34"/>
    <w:rsid w:val="62D76235"/>
    <w:rsid w:val="62E358CB"/>
    <w:rsid w:val="62E50DCE"/>
    <w:rsid w:val="62E62FCC"/>
    <w:rsid w:val="62E66850"/>
    <w:rsid w:val="62ED06F3"/>
    <w:rsid w:val="62EE3C5C"/>
    <w:rsid w:val="62F12662"/>
    <w:rsid w:val="62FA54F0"/>
    <w:rsid w:val="62FB32A8"/>
    <w:rsid w:val="62FC09F3"/>
    <w:rsid w:val="63014E7B"/>
    <w:rsid w:val="63017765"/>
    <w:rsid w:val="630228FD"/>
    <w:rsid w:val="63026180"/>
    <w:rsid w:val="63064B86"/>
    <w:rsid w:val="63076D84"/>
    <w:rsid w:val="630B100E"/>
    <w:rsid w:val="630F1C12"/>
    <w:rsid w:val="63102F17"/>
    <w:rsid w:val="63107694"/>
    <w:rsid w:val="63130619"/>
    <w:rsid w:val="63184AA0"/>
    <w:rsid w:val="632153B0"/>
    <w:rsid w:val="63222E31"/>
    <w:rsid w:val="632366B5"/>
    <w:rsid w:val="63251BB8"/>
    <w:rsid w:val="632626A5"/>
    <w:rsid w:val="63282B3C"/>
    <w:rsid w:val="633059CA"/>
    <w:rsid w:val="63351E52"/>
    <w:rsid w:val="633845B4"/>
    <w:rsid w:val="634001E3"/>
    <w:rsid w:val="63416268"/>
    <w:rsid w:val="634877EE"/>
    <w:rsid w:val="634E16F7"/>
    <w:rsid w:val="63544033"/>
    <w:rsid w:val="63544514"/>
    <w:rsid w:val="635B4290"/>
    <w:rsid w:val="635E5215"/>
    <w:rsid w:val="635F42CD"/>
    <w:rsid w:val="6360128C"/>
    <w:rsid w:val="6363169C"/>
    <w:rsid w:val="6366109A"/>
    <w:rsid w:val="636C7DAE"/>
    <w:rsid w:val="63714235"/>
    <w:rsid w:val="63731937"/>
    <w:rsid w:val="637451BA"/>
    <w:rsid w:val="637628BB"/>
    <w:rsid w:val="63791642"/>
    <w:rsid w:val="637970C3"/>
    <w:rsid w:val="6379767B"/>
    <w:rsid w:val="637B6D43"/>
    <w:rsid w:val="637D5ACA"/>
    <w:rsid w:val="637E46EC"/>
    <w:rsid w:val="637F5749"/>
    <w:rsid w:val="638031CB"/>
    <w:rsid w:val="63857653"/>
    <w:rsid w:val="638650D4"/>
    <w:rsid w:val="63980872"/>
    <w:rsid w:val="639962F3"/>
    <w:rsid w:val="63A24A04"/>
    <w:rsid w:val="63AD4F94"/>
    <w:rsid w:val="63AE6299"/>
    <w:rsid w:val="63B10901"/>
    <w:rsid w:val="63B1399A"/>
    <w:rsid w:val="63B2141C"/>
    <w:rsid w:val="63B401A2"/>
    <w:rsid w:val="63C55EBE"/>
    <w:rsid w:val="63C61514"/>
    <w:rsid w:val="63CC5849"/>
    <w:rsid w:val="63CE45CF"/>
    <w:rsid w:val="63D619DB"/>
    <w:rsid w:val="63D8165B"/>
    <w:rsid w:val="63DE6DE8"/>
    <w:rsid w:val="63DF2257"/>
    <w:rsid w:val="63DF6A68"/>
    <w:rsid w:val="63E3546E"/>
    <w:rsid w:val="63E45201"/>
    <w:rsid w:val="63E4556C"/>
    <w:rsid w:val="63E61C76"/>
    <w:rsid w:val="63E663F3"/>
    <w:rsid w:val="63EB287A"/>
    <w:rsid w:val="63EC02FC"/>
    <w:rsid w:val="63EE7B91"/>
    <w:rsid w:val="63EF4B04"/>
    <w:rsid w:val="63F10007"/>
    <w:rsid w:val="63F14784"/>
    <w:rsid w:val="63F40F8B"/>
    <w:rsid w:val="63F50C0B"/>
    <w:rsid w:val="63F6448F"/>
    <w:rsid w:val="63FC0596"/>
    <w:rsid w:val="63FE6114"/>
    <w:rsid w:val="6401394C"/>
    <w:rsid w:val="640209CD"/>
    <w:rsid w:val="640337A4"/>
    <w:rsid w:val="6404564D"/>
    <w:rsid w:val="64056CA7"/>
    <w:rsid w:val="641125B3"/>
    <w:rsid w:val="6411291E"/>
    <w:rsid w:val="6412053C"/>
    <w:rsid w:val="641536BE"/>
    <w:rsid w:val="64162907"/>
    <w:rsid w:val="641B55C8"/>
    <w:rsid w:val="642052D3"/>
    <w:rsid w:val="64261D20"/>
    <w:rsid w:val="642D0BA5"/>
    <w:rsid w:val="6430556D"/>
    <w:rsid w:val="6431668F"/>
    <w:rsid w:val="64373621"/>
    <w:rsid w:val="64374EF8"/>
    <w:rsid w:val="64394B9A"/>
    <w:rsid w:val="643C4C03"/>
    <w:rsid w:val="64407D86"/>
    <w:rsid w:val="64426B0C"/>
    <w:rsid w:val="64454380"/>
    <w:rsid w:val="64495B60"/>
    <w:rsid w:val="64496497"/>
    <w:rsid w:val="644B3C9B"/>
    <w:rsid w:val="644C4E9D"/>
    <w:rsid w:val="644D709C"/>
    <w:rsid w:val="64511325"/>
    <w:rsid w:val="64537F48"/>
    <w:rsid w:val="64546A26"/>
    <w:rsid w:val="64553E6A"/>
    <w:rsid w:val="64596731"/>
    <w:rsid w:val="645B1C35"/>
    <w:rsid w:val="645F063B"/>
    <w:rsid w:val="6460175B"/>
    <w:rsid w:val="64613B3E"/>
    <w:rsid w:val="64615D3C"/>
    <w:rsid w:val="64646CC1"/>
    <w:rsid w:val="64654742"/>
    <w:rsid w:val="64654DEB"/>
    <w:rsid w:val="64680C55"/>
    <w:rsid w:val="646F08D5"/>
    <w:rsid w:val="64710555"/>
    <w:rsid w:val="647414DA"/>
    <w:rsid w:val="647A0E64"/>
    <w:rsid w:val="647B46E8"/>
    <w:rsid w:val="647C4368"/>
    <w:rsid w:val="647F0B6F"/>
    <w:rsid w:val="647F52EC"/>
    <w:rsid w:val="647F5769"/>
    <w:rsid w:val="648A05F8"/>
    <w:rsid w:val="648B05D1"/>
    <w:rsid w:val="648D270F"/>
    <w:rsid w:val="648E5907"/>
    <w:rsid w:val="6491688B"/>
    <w:rsid w:val="64945292"/>
    <w:rsid w:val="649F6EA6"/>
    <w:rsid w:val="64A04927"/>
    <w:rsid w:val="64A27E2A"/>
    <w:rsid w:val="64A70A2F"/>
    <w:rsid w:val="64A82F69"/>
    <w:rsid w:val="64AA237D"/>
    <w:rsid w:val="64AA5237"/>
    <w:rsid w:val="64AC073A"/>
    <w:rsid w:val="64B45B46"/>
    <w:rsid w:val="64B81FCE"/>
    <w:rsid w:val="64B93775"/>
    <w:rsid w:val="64BC5151"/>
    <w:rsid w:val="64BD20B8"/>
    <w:rsid w:val="64BF72F8"/>
    <w:rsid w:val="64C21846"/>
    <w:rsid w:val="64C3035F"/>
    <w:rsid w:val="64C4255D"/>
    <w:rsid w:val="64C55A61"/>
    <w:rsid w:val="64C612E4"/>
    <w:rsid w:val="64CB796A"/>
    <w:rsid w:val="64CD1105"/>
    <w:rsid w:val="64CD2E6D"/>
    <w:rsid w:val="64D23DC0"/>
    <w:rsid w:val="64D61AC8"/>
    <w:rsid w:val="64DA4701"/>
    <w:rsid w:val="64E1790F"/>
    <w:rsid w:val="64E50514"/>
    <w:rsid w:val="64E974D0"/>
    <w:rsid w:val="64EA021F"/>
    <w:rsid w:val="64EA6FA5"/>
    <w:rsid w:val="64EA6FB0"/>
    <w:rsid w:val="64F02128"/>
    <w:rsid w:val="64F2562B"/>
    <w:rsid w:val="64F330AD"/>
    <w:rsid w:val="64F565B0"/>
    <w:rsid w:val="64F71AB3"/>
    <w:rsid w:val="64FF62E8"/>
    <w:rsid w:val="65063A90"/>
    <w:rsid w:val="650A7614"/>
    <w:rsid w:val="650B0F5A"/>
    <w:rsid w:val="650D3C56"/>
    <w:rsid w:val="650D6C14"/>
    <w:rsid w:val="650E4F5B"/>
    <w:rsid w:val="6510045E"/>
    <w:rsid w:val="651548E6"/>
    <w:rsid w:val="65156AE4"/>
    <w:rsid w:val="651A3241"/>
    <w:rsid w:val="651B67EF"/>
    <w:rsid w:val="6524387C"/>
    <w:rsid w:val="65254B81"/>
    <w:rsid w:val="65297D03"/>
    <w:rsid w:val="652D418B"/>
    <w:rsid w:val="65320613"/>
    <w:rsid w:val="65326415"/>
    <w:rsid w:val="65357399"/>
    <w:rsid w:val="65374A9B"/>
    <w:rsid w:val="653A5A1F"/>
    <w:rsid w:val="653B34A1"/>
    <w:rsid w:val="653B6D24"/>
    <w:rsid w:val="653D69A4"/>
    <w:rsid w:val="654672B3"/>
    <w:rsid w:val="65472B37"/>
    <w:rsid w:val="654D4A40"/>
    <w:rsid w:val="654E7F43"/>
    <w:rsid w:val="65541E4C"/>
    <w:rsid w:val="655A3D56"/>
    <w:rsid w:val="655B17D7"/>
    <w:rsid w:val="655D4CDA"/>
    <w:rsid w:val="655E4994"/>
    <w:rsid w:val="65605C5F"/>
    <w:rsid w:val="65694370"/>
    <w:rsid w:val="656A1DF2"/>
    <w:rsid w:val="656B1A72"/>
    <w:rsid w:val="656B7873"/>
    <w:rsid w:val="656D5D36"/>
    <w:rsid w:val="65741399"/>
    <w:rsid w:val="657447EF"/>
    <w:rsid w:val="65744900"/>
    <w:rsid w:val="6575538E"/>
    <w:rsid w:val="657C753B"/>
    <w:rsid w:val="657D3011"/>
    <w:rsid w:val="657E36D4"/>
    <w:rsid w:val="657E520F"/>
    <w:rsid w:val="65806194"/>
    <w:rsid w:val="65821697"/>
    <w:rsid w:val="65875B1F"/>
    <w:rsid w:val="6589499B"/>
    <w:rsid w:val="658A7B74"/>
    <w:rsid w:val="658E0D2D"/>
    <w:rsid w:val="658F67AE"/>
    <w:rsid w:val="65901116"/>
    <w:rsid w:val="6598383A"/>
    <w:rsid w:val="659912BC"/>
    <w:rsid w:val="659E0FC7"/>
    <w:rsid w:val="65A00C47"/>
    <w:rsid w:val="65A11F4C"/>
    <w:rsid w:val="65A31BCC"/>
    <w:rsid w:val="65A42ED0"/>
    <w:rsid w:val="65A50952"/>
    <w:rsid w:val="65A74B2E"/>
    <w:rsid w:val="65A801B0"/>
    <w:rsid w:val="65A86053"/>
    <w:rsid w:val="65AC02DD"/>
    <w:rsid w:val="65AC4A59"/>
    <w:rsid w:val="65B06CE3"/>
    <w:rsid w:val="65B572A8"/>
    <w:rsid w:val="65B57B97"/>
    <w:rsid w:val="65B57F02"/>
    <w:rsid w:val="65B705C0"/>
    <w:rsid w:val="65B81B71"/>
    <w:rsid w:val="65C368C6"/>
    <w:rsid w:val="65C62CDE"/>
    <w:rsid w:val="65C717C5"/>
    <w:rsid w:val="65C912F8"/>
    <w:rsid w:val="65CD0811"/>
    <w:rsid w:val="65CE3D15"/>
    <w:rsid w:val="65D05019"/>
    <w:rsid w:val="65D14C99"/>
    <w:rsid w:val="65D21085"/>
    <w:rsid w:val="65D3019C"/>
    <w:rsid w:val="65D45C1E"/>
    <w:rsid w:val="65D514A1"/>
    <w:rsid w:val="65D649A4"/>
    <w:rsid w:val="65D76BA2"/>
    <w:rsid w:val="65DB3748"/>
    <w:rsid w:val="65DD0AAC"/>
    <w:rsid w:val="65DE2082"/>
    <w:rsid w:val="65E04199"/>
    <w:rsid w:val="65E36238"/>
    <w:rsid w:val="65E848BE"/>
    <w:rsid w:val="65ED0D46"/>
    <w:rsid w:val="65F01CCB"/>
    <w:rsid w:val="65F364D3"/>
    <w:rsid w:val="65F43F54"/>
    <w:rsid w:val="65FA25DA"/>
    <w:rsid w:val="65FB005C"/>
    <w:rsid w:val="66001F65"/>
    <w:rsid w:val="66017879"/>
    <w:rsid w:val="660179E7"/>
    <w:rsid w:val="66032BD3"/>
    <w:rsid w:val="66061318"/>
    <w:rsid w:val="66075173"/>
    <w:rsid w:val="660C5C13"/>
    <w:rsid w:val="66146A07"/>
    <w:rsid w:val="6618540E"/>
    <w:rsid w:val="6619508D"/>
    <w:rsid w:val="661C3E14"/>
    <w:rsid w:val="6620029B"/>
    <w:rsid w:val="66213569"/>
    <w:rsid w:val="662156F9"/>
    <w:rsid w:val="662A0BAB"/>
    <w:rsid w:val="66310536"/>
    <w:rsid w:val="66333A39"/>
    <w:rsid w:val="66373E26"/>
    <w:rsid w:val="66377EC1"/>
    <w:rsid w:val="66383744"/>
    <w:rsid w:val="66384800"/>
    <w:rsid w:val="663B68C7"/>
    <w:rsid w:val="663C4348"/>
    <w:rsid w:val="663F30CF"/>
    <w:rsid w:val="664065D2"/>
    <w:rsid w:val="664561D7"/>
    <w:rsid w:val="664571D6"/>
    <w:rsid w:val="66466D76"/>
    <w:rsid w:val="6646776C"/>
    <w:rsid w:val="664726D9"/>
    <w:rsid w:val="664A1868"/>
    <w:rsid w:val="664A365E"/>
    <w:rsid w:val="664C6921"/>
    <w:rsid w:val="664E2064"/>
    <w:rsid w:val="664F3369"/>
    <w:rsid w:val="66562CF4"/>
    <w:rsid w:val="66572974"/>
    <w:rsid w:val="665B4BFD"/>
    <w:rsid w:val="665D487D"/>
    <w:rsid w:val="666432A3"/>
    <w:rsid w:val="666618FF"/>
    <w:rsid w:val="66686491"/>
    <w:rsid w:val="666A1995"/>
    <w:rsid w:val="666C3121"/>
    <w:rsid w:val="666C7096"/>
    <w:rsid w:val="6670389E"/>
    <w:rsid w:val="66724822"/>
    <w:rsid w:val="667353AA"/>
    <w:rsid w:val="66747D26"/>
    <w:rsid w:val="667679A5"/>
    <w:rsid w:val="667B76B0"/>
    <w:rsid w:val="667C526C"/>
    <w:rsid w:val="667F2833"/>
    <w:rsid w:val="66834ABD"/>
    <w:rsid w:val="6686576C"/>
    <w:rsid w:val="66894448"/>
    <w:rsid w:val="668D2E4E"/>
    <w:rsid w:val="668E08CF"/>
    <w:rsid w:val="66903DD3"/>
    <w:rsid w:val="669A46E2"/>
    <w:rsid w:val="669F0B6A"/>
    <w:rsid w:val="66A0319D"/>
    <w:rsid w:val="66A34FF2"/>
    <w:rsid w:val="66A63D78"/>
    <w:rsid w:val="66A717F9"/>
    <w:rsid w:val="66A8727B"/>
    <w:rsid w:val="66AC7689"/>
    <w:rsid w:val="66AF0E04"/>
    <w:rsid w:val="66AF4687"/>
    <w:rsid w:val="66B06886"/>
    <w:rsid w:val="66B2560C"/>
    <w:rsid w:val="66B44CD7"/>
    <w:rsid w:val="66B64012"/>
    <w:rsid w:val="66BC5F1C"/>
    <w:rsid w:val="66BE46B0"/>
    <w:rsid w:val="66C53224"/>
    <w:rsid w:val="66C54326"/>
    <w:rsid w:val="66C5682B"/>
    <w:rsid w:val="66C764AB"/>
    <w:rsid w:val="66C93DB8"/>
    <w:rsid w:val="66CB4EB1"/>
    <w:rsid w:val="66CC61B6"/>
    <w:rsid w:val="66CD03B4"/>
    <w:rsid w:val="66CD3C37"/>
    <w:rsid w:val="66CE11E4"/>
    <w:rsid w:val="66D04BBC"/>
    <w:rsid w:val="66D1263E"/>
    <w:rsid w:val="66D222BD"/>
    <w:rsid w:val="66D51044"/>
    <w:rsid w:val="66D841C7"/>
    <w:rsid w:val="66D97A4A"/>
    <w:rsid w:val="66DD3ED2"/>
    <w:rsid w:val="66DE6B36"/>
    <w:rsid w:val="66E21627"/>
    <w:rsid w:val="66E32002"/>
    <w:rsid w:val="66E60851"/>
    <w:rsid w:val="66E634DC"/>
    <w:rsid w:val="66E66D60"/>
    <w:rsid w:val="66E82263"/>
    <w:rsid w:val="66F150F1"/>
    <w:rsid w:val="66F15393"/>
    <w:rsid w:val="66F51579"/>
    <w:rsid w:val="66F57DCC"/>
    <w:rsid w:val="66F62C08"/>
    <w:rsid w:val="66FD6985"/>
    <w:rsid w:val="67034111"/>
    <w:rsid w:val="67044F7F"/>
    <w:rsid w:val="67053D91"/>
    <w:rsid w:val="67057615"/>
    <w:rsid w:val="6709601B"/>
    <w:rsid w:val="670D6C1F"/>
    <w:rsid w:val="670E24A3"/>
    <w:rsid w:val="67113427"/>
    <w:rsid w:val="6712775C"/>
    <w:rsid w:val="6717075E"/>
    <w:rsid w:val="671A04B3"/>
    <w:rsid w:val="671B5F35"/>
    <w:rsid w:val="671D4CBB"/>
    <w:rsid w:val="671F493B"/>
    <w:rsid w:val="6722587D"/>
    <w:rsid w:val="6728304C"/>
    <w:rsid w:val="67284BA6"/>
    <w:rsid w:val="672B61CF"/>
    <w:rsid w:val="672D16D2"/>
    <w:rsid w:val="673037B4"/>
    <w:rsid w:val="673A1F44"/>
    <w:rsid w:val="673A4A8E"/>
    <w:rsid w:val="674370F9"/>
    <w:rsid w:val="67491003"/>
    <w:rsid w:val="674D7A09"/>
    <w:rsid w:val="67523E91"/>
    <w:rsid w:val="67585D9A"/>
    <w:rsid w:val="675A6D1E"/>
    <w:rsid w:val="675E4AC0"/>
    <w:rsid w:val="67616791"/>
    <w:rsid w:val="67616A13"/>
    <w:rsid w:val="67631BAC"/>
    <w:rsid w:val="676818B7"/>
    <w:rsid w:val="676B283C"/>
    <w:rsid w:val="676D5D73"/>
    <w:rsid w:val="677243C5"/>
    <w:rsid w:val="677347DE"/>
    <w:rsid w:val="67737C48"/>
    <w:rsid w:val="677A17D2"/>
    <w:rsid w:val="678036DB"/>
    <w:rsid w:val="67837EE3"/>
    <w:rsid w:val="67860E67"/>
    <w:rsid w:val="678E6274"/>
    <w:rsid w:val="679113F7"/>
    <w:rsid w:val="67953680"/>
    <w:rsid w:val="67965D0E"/>
    <w:rsid w:val="679A7B08"/>
    <w:rsid w:val="679C300B"/>
    <w:rsid w:val="679F070D"/>
    <w:rsid w:val="67A32996"/>
    <w:rsid w:val="67A55E99"/>
    <w:rsid w:val="67AD0D27"/>
    <w:rsid w:val="67AE67A9"/>
    <w:rsid w:val="67B11C5B"/>
    <w:rsid w:val="67B47573"/>
    <w:rsid w:val="67BD1686"/>
    <w:rsid w:val="67BF6A43"/>
    <w:rsid w:val="67C4094C"/>
    <w:rsid w:val="67C63E4F"/>
    <w:rsid w:val="67CC327A"/>
    <w:rsid w:val="67D05125"/>
    <w:rsid w:val="67D27C62"/>
    <w:rsid w:val="67D30F67"/>
    <w:rsid w:val="67D356E3"/>
    <w:rsid w:val="67DD4823"/>
    <w:rsid w:val="67DE14F6"/>
    <w:rsid w:val="67E25CFE"/>
    <w:rsid w:val="67E33780"/>
    <w:rsid w:val="67E50E81"/>
    <w:rsid w:val="67E60BCD"/>
    <w:rsid w:val="67EB2D8A"/>
    <w:rsid w:val="67EC2600"/>
    <w:rsid w:val="67ED6375"/>
    <w:rsid w:val="67EE7592"/>
    <w:rsid w:val="67F25F98"/>
    <w:rsid w:val="67F4369A"/>
    <w:rsid w:val="67F95923"/>
    <w:rsid w:val="67F97B21"/>
    <w:rsid w:val="68014F2E"/>
    <w:rsid w:val="68053934"/>
    <w:rsid w:val="680613B6"/>
    <w:rsid w:val="680B32BF"/>
    <w:rsid w:val="680B583D"/>
    <w:rsid w:val="680F7AC7"/>
    <w:rsid w:val="68105548"/>
    <w:rsid w:val="68107747"/>
    <w:rsid w:val="681151C8"/>
    <w:rsid w:val="68133F4F"/>
    <w:rsid w:val="68171A2C"/>
    <w:rsid w:val="68172955"/>
    <w:rsid w:val="68260326"/>
    <w:rsid w:val="68292279"/>
    <w:rsid w:val="682F7FFB"/>
    <w:rsid w:val="684140AE"/>
    <w:rsid w:val="68467C21"/>
    <w:rsid w:val="684734A4"/>
    <w:rsid w:val="684C53AD"/>
    <w:rsid w:val="684D2E2F"/>
    <w:rsid w:val="684D75AC"/>
    <w:rsid w:val="685272B7"/>
    <w:rsid w:val="68544AD2"/>
    <w:rsid w:val="6857373E"/>
    <w:rsid w:val="685811C0"/>
    <w:rsid w:val="685A0E40"/>
    <w:rsid w:val="685A66F9"/>
    <w:rsid w:val="685B68C1"/>
    <w:rsid w:val="685D5648"/>
    <w:rsid w:val="685E52C7"/>
    <w:rsid w:val="6861624C"/>
    <w:rsid w:val="68670155"/>
    <w:rsid w:val="68675C25"/>
    <w:rsid w:val="68680C6F"/>
    <w:rsid w:val="686A495D"/>
    <w:rsid w:val="686C7E60"/>
    <w:rsid w:val="686F0DE5"/>
    <w:rsid w:val="68706867"/>
    <w:rsid w:val="68716FB6"/>
    <w:rsid w:val="68733F68"/>
    <w:rsid w:val="68754EED"/>
    <w:rsid w:val="68783C73"/>
    <w:rsid w:val="687B6DF6"/>
    <w:rsid w:val="687C2679"/>
    <w:rsid w:val="687D22F9"/>
    <w:rsid w:val="687F09E7"/>
    <w:rsid w:val="687F7FA5"/>
    <w:rsid w:val="68822004"/>
    <w:rsid w:val="688349F7"/>
    <w:rsid w:val="68991C29"/>
    <w:rsid w:val="689C6431"/>
    <w:rsid w:val="689E1934"/>
    <w:rsid w:val="68A015B4"/>
    <w:rsid w:val="68A4383E"/>
    <w:rsid w:val="68A55A3C"/>
    <w:rsid w:val="68A90854"/>
    <w:rsid w:val="68AC0C4A"/>
    <w:rsid w:val="68AC2E48"/>
    <w:rsid w:val="68AE11C4"/>
    <w:rsid w:val="68AE634B"/>
    <w:rsid w:val="68B172D0"/>
    <w:rsid w:val="68B40662"/>
    <w:rsid w:val="68B55CD6"/>
    <w:rsid w:val="68B74A5D"/>
    <w:rsid w:val="68C2756A"/>
    <w:rsid w:val="68C8394A"/>
    <w:rsid w:val="68C84CF7"/>
    <w:rsid w:val="68D83EE6"/>
    <w:rsid w:val="68DC3997"/>
    <w:rsid w:val="68DD3617"/>
    <w:rsid w:val="68E0239E"/>
    <w:rsid w:val="68E210E7"/>
    <w:rsid w:val="68E27A9F"/>
    <w:rsid w:val="68E54CA7"/>
    <w:rsid w:val="68E8522C"/>
    <w:rsid w:val="68E86BFA"/>
    <w:rsid w:val="68E86DBE"/>
    <w:rsid w:val="68EF4BB6"/>
    <w:rsid w:val="68F42A0B"/>
    <w:rsid w:val="68F5745F"/>
    <w:rsid w:val="68FE51D1"/>
    <w:rsid w:val="69075AE0"/>
    <w:rsid w:val="690C66E5"/>
    <w:rsid w:val="690E151E"/>
    <w:rsid w:val="691205EE"/>
    <w:rsid w:val="69123E71"/>
    <w:rsid w:val="69185D7B"/>
    <w:rsid w:val="691937FC"/>
    <w:rsid w:val="6921668A"/>
    <w:rsid w:val="6922410C"/>
    <w:rsid w:val="6924760F"/>
    <w:rsid w:val="69296D2D"/>
    <w:rsid w:val="692B0A88"/>
    <w:rsid w:val="692B6F9A"/>
    <w:rsid w:val="69303421"/>
    <w:rsid w:val="69303936"/>
    <w:rsid w:val="693365A4"/>
    <w:rsid w:val="69346A48"/>
    <w:rsid w:val="693862AF"/>
    <w:rsid w:val="693B39B1"/>
    <w:rsid w:val="69431F17"/>
    <w:rsid w:val="694B1A4D"/>
    <w:rsid w:val="694C7DE0"/>
    <w:rsid w:val="694F2539"/>
    <w:rsid w:val="6954235C"/>
    <w:rsid w:val="6956585F"/>
    <w:rsid w:val="69584481"/>
    <w:rsid w:val="69592C93"/>
    <w:rsid w:val="695D51EA"/>
    <w:rsid w:val="69613BF1"/>
    <w:rsid w:val="69655E7A"/>
    <w:rsid w:val="69676067"/>
    <w:rsid w:val="69684D49"/>
    <w:rsid w:val="696A2302"/>
    <w:rsid w:val="696B7D83"/>
    <w:rsid w:val="69725190"/>
    <w:rsid w:val="69767E03"/>
    <w:rsid w:val="69775D94"/>
    <w:rsid w:val="69794B1B"/>
    <w:rsid w:val="697E0FA2"/>
    <w:rsid w:val="69842EAC"/>
    <w:rsid w:val="69852B2B"/>
    <w:rsid w:val="698C0333"/>
    <w:rsid w:val="699478C3"/>
    <w:rsid w:val="69955344"/>
    <w:rsid w:val="699566D7"/>
    <w:rsid w:val="699740CB"/>
    <w:rsid w:val="69981B4C"/>
    <w:rsid w:val="69983D4A"/>
    <w:rsid w:val="699917CC"/>
    <w:rsid w:val="699D5FD4"/>
    <w:rsid w:val="699F6F59"/>
    <w:rsid w:val="69A1245C"/>
    <w:rsid w:val="69A41463"/>
    <w:rsid w:val="69A555DF"/>
    <w:rsid w:val="69AB74E8"/>
    <w:rsid w:val="69AC4F69"/>
    <w:rsid w:val="69AE046D"/>
    <w:rsid w:val="69B239D8"/>
    <w:rsid w:val="69B82081"/>
    <w:rsid w:val="69BE3F8A"/>
    <w:rsid w:val="69CC7252"/>
    <w:rsid w:val="69CE02FF"/>
    <w:rsid w:val="69CE2026"/>
    <w:rsid w:val="69CF7AA8"/>
    <w:rsid w:val="69D05529"/>
    <w:rsid w:val="69D07728"/>
    <w:rsid w:val="69D151A9"/>
    <w:rsid w:val="69D364AE"/>
    <w:rsid w:val="69D43F2F"/>
    <w:rsid w:val="69D84B34"/>
    <w:rsid w:val="69DD7494"/>
    <w:rsid w:val="69DD7DAF"/>
    <w:rsid w:val="69DE22C1"/>
    <w:rsid w:val="69E13245"/>
    <w:rsid w:val="69E36748"/>
    <w:rsid w:val="69E7514E"/>
    <w:rsid w:val="69E82BD0"/>
    <w:rsid w:val="69E90652"/>
    <w:rsid w:val="69E937CB"/>
    <w:rsid w:val="69EA60D3"/>
    <w:rsid w:val="69EB2192"/>
    <w:rsid w:val="69EF255B"/>
    <w:rsid w:val="69EF7FDC"/>
    <w:rsid w:val="69F134E0"/>
    <w:rsid w:val="69F40BE1"/>
    <w:rsid w:val="69F767C2"/>
    <w:rsid w:val="69FC1C8E"/>
    <w:rsid w:val="69FF49F3"/>
    <w:rsid w:val="6A000277"/>
    <w:rsid w:val="6A0779D8"/>
    <w:rsid w:val="6A0F2A90"/>
    <w:rsid w:val="6A100511"/>
    <w:rsid w:val="6A131496"/>
    <w:rsid w:val="6A135C12"/>
    <w:rsid w:val="6A143694"/>
    <w:rsid w:val="6A151116"/>
    <w:rsid w:val="6A154999"/>
    <w:rsid w:val="6A16241A"/>
    <w:rsid w:val="6A1B68A2"/>
    <w:rsid w:val="6A1C126B"/>
    <w:rsid w:val="6A1E7827"/>
    <w:rsid w:val="6A2007AB"/>
    <w:rsid w:val="6A21622D"/>
    <w:rsid w:val="6A234CFD"/>
    <w:rsid w:val="6A2D097A"/>
    <w:rsid w:val="6A310A46"/>
    <w:rsid w:val="6A333F49"/>
    <w:rsid w:val="6A3408EE"/>
    <w:rsid w:val="6A34524E"/>
    <w:rsid w:val="6A352796"/>
    <w:rsid w:val="6A352CCF"/>
    <w:rsid w:val="6A3C13E7"/>
    <w:rsid w:val="6A414563"/>
    <w:rsid w:val="6A452F6A"/>
    <w:rsid w:val="6A4C7071"/>
    <w:rsid w:val="6A4E5DF8"/>
    <w:rsid w:val="6A510F7A"/>
    <w:rsid w:val="6A520B7C"/>
    <w:rsid w:val="6A5269FC"/>
    <w:rsid w:val="6A541EFF"/>
    <w:rsid w:val="6A572E84"/>
    <w:rsid w:val="6A584189"/>
    <w:rsid w:val="6A5C26FE"/>
    <w:rsid w:val="6A5D0610"/>
    <w:rsid w:val="6A5E280F"/>
    <w:rsid w:val="6A601595"/>
    <w:rsid w:val="6A605D12"/>
    <w:rsid w:val="6A621215"/>
    <w:rsid w:val="6A646B46"/>
    <w:rsid w:val="6A667C1B"/>
    <w:rsid w:val="6A6F052B"/>
    <w:rsid w:val="6A6F632C"/>
    <w:rsid w:val="6A751B9D"/>
    <w:rsid w:val="6A755CB7"/>
    <w:rsid w:val="6A7730D3"/>
    <w:rsid w:val="6A786C3C"/>
    <w:rsid w:val="6A7B433D"/>
    <w:rsid w:val="6A8504D0"/>
    <w:rsid w:val="6A870077"/>
    <w:rsid w:val="6A9042E2"/>
    <w:rsid w:val="6A961A6F"/>
    <w:rsid w:val="6A996801"/>
    <w:rsid w:val="6A9A0475"/>
    <w:rsid w:val="6A9A4BF2"/>
    <w:rsid w:val="6AA27A80"/>
    <w:rsid w:val="6AA9520C"/>
    <w:rsid w:val="6AAB290E"/>
    <w:rsid w:val="6AAC36BF"/>
    <w:rsid w:val="6AAF4B97"/>
    <w:rsid w:val="6AAF599B"/>
    <w:rsid w:val="6AB51A05"/>
    <w:rsid w:val="6AB71FA4"/>
    <w:rsid w:val="6AB72777"/>
    <w:rsid w:val="6ABD60AB"/>
    <w:rsid w:val="6ABF12C5"/>
    <w:rsid w:val="6AC01C9F"/>
    <w:rsid w:val="6AC04E32"/>
    <w:rsid w:val="6AC212D5"/>
    <w:rsid w:val="6AC37FB5"/>
    <w:rsid w:val="6AC95741"/>
    <w:rsid w:val="6ACC66C6"/>
    <w:rsid w:val="6AD12B4E"/>
    <w:rsid w:val="6AD14D4C"/>
    <w:rsid w:val="6AD278A5"/>
    <w:rsid w:val="6ADA345D"/>
    <w:rsid w:val="6ADA5212"/>
    <w:rsid w:val="6ADB0EDF"/>
    <w:rsid w:val="6ADC0CC5"/>
    <w:rsid w:val="6ADD43E2"/>
    <w:rsid w:val="6AEB36F7"/>
    <w:rsid w:val="6AF51A88"/>
    <w:rsid w:val="6AF74F8C"/>
    <w:rsid w:val="6AF82A0D"/>
    <w:rsid w:val="6AF93C50"/>
    <w:rsid w:val="6AFC4C97"/>
    <w:rsid w:val="6AFD6E95"/>
    <w:rsid w:val="6B00369D"/>
    <w:rsid w:val="6B022971"/>
    <w:rsid w:val="6B026BA0"/>
    <w:rsid w:val="6B0D4F31"/>
    <w:rsid w:val="6B0E29B2"/>
    <w:rsid w:val="6B1104B4"/>
    <w:rsid w:val="6B113937"/>
    <w:rsid w:val="6B115B35"/>
    <w:rsid w:val="6B1235B7"/>
    <w:rsid w:val="6B165840"/>
    <w:rsid w:val="6B1732C2"/>
    <w:rsid w:val="6B177A3F"/>
    <w:rsid w:val="6B193A43"/>
    <w:rsid w:val="6B27617D"/>
    <w:rsid w:val="6B296AAC"/>
    <w:rsid w:val="6B2A0C5E"/>
    <w:rsid w:val="6B2D1BE2"/>
    <w:rsid w:val="6B2F50E5"/>
    <w:rsid w:val="6B313E6C"/>
    <w:rsid w:val="6B3218ED"/>
    <w:rsid w:val="6B3425B0"/>
    <w:rsid w:val="6B3724F2"/>
    <w:rsid w:val="6B3B4599"/>
    <w:rsid w:val="6B433D86"/>
    <w:rsid w:val="6B4753D2"/>
    <w:rsid w:val="6B4C0980"/>
    <w:rsid w:val="6B6433C1"/>
    <w:rsid w:val="6B697849"/>
    <w:rsid w:val="6B6C4F4A"/>
    <w:rsid w:val="6B6D29CC"/>
    <w:rsid w:val="6B6F1752"/>
    <w:rsid w:val="6B7226D7"/>
    <w:rsid w:val="6B7248D5"/>
    <w:rsid w:val="6B747DD8"/>
    <w:rsid w:val="6B75365C"/>
    <w:rsid w:val="6B7610DD"/>
    <w:rsid w:val="6B776B5F"/>
    <w:rsid w:val="6B7845E0"/>
    <w:rsid w:val="6B7A1CE2"/>
    <w:rsid w:val="6B7C51E5"/>
    <w:rsid w:val="6B81166C"/>
    <w:rsid w:val="6B83149A"/>
    <w:rsid w:val="6B845E74"/>
    <w:rsid w:val="6B855B2A"/>
    <w:rsid w:val="6B88487B"/>
    <w:rsid w:val="6B8856C9"/>
    <w:rsid w:val="6B8A44FA"/>
    <w:rsid w:val="6B8B57FF"/>
    <w:rsid w:val="6B8D0D02"/>
    <w:rsid w:val="6B8E792C"/>
    <w:rsid w:val="6B8F4205"/>
    <w:rsid w:val="6B8F6404"/>
    <w:rsid w:val="6B965D8F"/>
    <w:rsid w:val="6B9D5719"/>
    <w:rsid w:val="6B9E5DC1"/>
    <w:rsid w:val="6B9F679B"/>
    <w:rsid w:val="6B9F6800"/>
    <w:rsid w:val="6BA179A3"/>
    <w:rsid w:val="6BA25424"/>
    <w:rsid w:val="6BA96FAE"/>
    <w:rsid w:val="6BAC3CEF"/>
    <w:rsid w:val="6BB931DF"/>
    <w:rsid w:val="6BC27ED8"/>
    <w:rsid w:val="6BC740BF"/>
    <w:rsid w:val="6BCB65E9"/>
    <w:rsid w:val="6BCF71ED"/>
    <w:rsid w:val="6BD239F5"/>
    <w:rsid w:val="6BD46EF8"/>
    <w:rsid w:val="6BD858FE"/>
    <w:rsid w:val="6BDA557E"/>
    <w:rsid w:val="6BDD1D86"/>
    <w:rsid w:val="6BE04F09"/>
    <w:rsid w:val="6BE2040C"/>
    <w:rsid w:val="6BE33C8F"/>
    <w:rsid w:val="6BE51391"/>
    <w:rsid w:val="6BE54C14"/>
    <w:rsid w:val="6BF20D50"/>
    <w:rsid w:val="6BF33F2A"/>
    <w:rsid w:val="6BF64EAE"/>
    <w:rsid w:val="6BF72930"/>
    <w:rsid w:val="6BF803B2"/>
    <w:rsid w:val="6BF879A1"/>
    <w:rsid w:val="6BF95E33"/>
    <w:rsid w:val="6BFB1165"/>
    <w:rsid w:val="6BFC4839"/>
    <w:rsid w:val="6C022EBF"/>
    <w:rsid w:val="6C08064C"/>
    <w:rsid w:val="6C0A69A0"/>
    <w:rsid w:val="6C0D6CD2"/>
    <w:rsid w:val="6C120F5B"/>
    <w:rsid w:val="6C1236EB"/>
    <w:rsid w:val="6C133015"/>
    <w:rsid w:val="6C1653E3"/>
    <w:rsid w:val="6C172E65"/>
    <w:rsid w:val="6C196368"/>
    <w:rsid w:val="6C1D31AD"/>
    <w:rsid w:val="6C1F48EA"/>
    <w:rsid w:val="6C213774"/>
    <w:rsid w:val="6C225E12"/>
    <w:rsid w:val="6C267BFC"/>
    <w:rsid w:val="6C290B81"/>
    <w:rsid w:val="6C2C7D5B"/>
    <w:rsid w:val="6C367E96"/>
    <w:rsid w:val="6C42752C"/>
    <w:rsid w:val="6C43172A"/>
    <w:rsid w:val="6C475BB2"/>
    <w:rsid w:val="6C483634"/>
    <w:rsid w:val="6C496EB7"/>
    <w:rsid w:val="6C4B45B8"/>
    <w:rsid w:val="6C4E0DC0"/>
    <w:rsid w:val="6C500A40"/>
    <w:rsid w:val="6C523F43"/>
    <w:rsid w:val="6C5277C6"/>
    <w:rsid w:val="6C542CCA"/>
    <w:rsid w:val="6C5E57D7"/>
    <w:rsid w:val="6C631C5F"/>
    <w:rsid w:val="6C6476E1"/>
    <w:rsid w:val="6C655162"/>
    <w:rsid w:val="6C670665"/>
    <w:rsid w:val="6C6D256F"/>
    <w:rsid w:val="6C6F5A72"/>
    <w:rsid w:val="6C74577D"/>
    <w:rsid w:val="6C8228E0"/>
    <w:rsid w:val="6C88441D"/>
    <w:rsid w:val="6C884962"/>
    <w:rsid w:val="6C8B2D24"/>
    <w:rsid w:val="6C9611B5"/>
    <w:rsid w:val="6C976F8A"/>
    <w:rsid w:val="6C9846B8"/>
    <w:rsid w:val="6C992139"/>
    <w:rsid w:val="6C9A7BBB"/>
    <w:rsid w:val="6CA32A49"/>
    <w:rsid w:val="6CA94952"/>
    <w:rsid w:val="6CAB36D8"/>
    <w:rsid w:val="6CB25261"/>
    <w:rsid w:val="6CB30AE5"/>
    <w:rsid w:val="6CB461AA"/>
    <w:rsid w:val="6CB46615"/>
    <w:rsid w:val="6CB90470"/>
    <w:rsid w:val="6CB94BEC"/>
    <w:rsid w:val="6CBB3973"/>
    <w:rsid w:val="6CBE1074"/>
    <w:rsid w:val="6CC232FE"/>
    <w:rsid w:val="6CC24780"/>
    <w:rsid w:val="6CC27A7A"/>
    <w:rsid w:val="6CC56480"/>
    <w:rsid w:val="6CC94E87"/>
    <w:rsid w:val="6CCA2908"/>
    <w:rsid w:val="6CCB038A"/>
    <w:rsid w:val="6CCD388D"/>
    <w:rsid w:val="6CCE130E"/>
    <w:rsid w:val="6CD00095"/>
    <w:rsid w:val="6CD04811"/>
    <w:rsid w:val="6CD417E7"/>
    <w:rsid w:val="6CD46A9B"/>
    <w:rsid w:val="6CD6671B"/>
    <w:rsid w:val="6CD670B7"/>
    <w:rsid w:val="6CD877C3"/>
    <w:rsid w:val="6CDA5121"/>
    <w:rsid w:val="6CDB6426"/>
    <w:rsid w:val="6CDD3B27"/>
    <w:rsid w:val="6CDD60A6"/>
    <w:rsid w:val="6CE80B2B"/>
    <w:rsid w:val="6CEC68FA"/>
    <w:rsid w:val="6D0137F7"/>
    <w:rsid w:val="6D0A2CBD"/>
    <w:rsid w:val="6D0E4172"/>
    <w:rsid w:val="6D0E597B"/>
    <w:rsid w:val="6D11307D"/>
    <w:rsid w:val="6D147885"/>
    <w:rsid w:val="6D15191A"/>
    <w:rsid w:val="6D151A83"/>
    <w:rsid w:val="6D164F86"/>
    <w:rsid w:val="6D185B70"/>
    <w:rsid w:val="6D1A398C"/>
    <w:rsid w:val="6D1D4911"/>
    <w:rsid w:val="6D263022"/>
    <w:rsid w:val="6D265DE3"/>
    <w:rsid w:val="6D270AA3"/>
    <w:rsid w:val="6D275220"/>
    <w:rsid w:val="6D2D29AD"/>
    <w:rsid w:val="6D2D712A"/>
    <w:rsid w:val="6D2F5EB0"/>
    <w:rsid w:val="6D3113B3"/>
    <w:rsid w:val="6D35229F"/>
    <w:rsid w:val="6D3C1942"/>
    <w:rsid w:val="6D3C31E3"/>
    <w:rsid w:val="6D3E06C9"/>
    <w:rsid w:val="6D3F28C7"/>
    <w:rsid w:val="6D44798C"/>
    <w:rsid w:val="6D473557"/>
    <w:rsid w:val="6D4E0963"/>
    <w:rsid w:val="6D4E2EE1"/>
    <w:rsid w:val="6D4F2C2D"/>
    <w:rsid w:val="6D5118E8"/>
    <w:rsid w:val="6D5E317C"/>
    <w:rsid w:val="6D5E332C"/>
    <w:rsid w:val="6D6215A0"/>
    <w:rsid w:val="6D637604"/>
    <w:rsid w:val="6D67188D"/>
    <w:rsid w:val="6D68730F"/>
    <w:rsid w:val="6D6933A5"/>
    <w:rsid w:val="6D6E1218"/>
    <w:rsid w:val="6D6F471B"/>
    <w:rsid w:val="6D73789E"/>
    <w:rsid w:val="6D771B27"/>
    <w:rsid w:val="6D7E5C2F"/>
    <w:rsid w:val="6D803BC9"/>
    <w:rsid w:val="6D832679"/>
    <w:rsid w:val="6D860ABD"/>
    <w:rsid w:val="6D891A42"/>
    <w:rsid w:val="6D8B4F45"/>
    <w:rsid w:val="6D8E2AD7"/>
    <w:rsid w:val="6D904C50"/>
    <w:rsid w:val="6D916E4E"/>
    <w:rsid w:val="6D997ADE"/>
    <w:rsid w:val="6D9E6164"/>
    <w:rsid w:val="6DA11EE4"/>
    <w:rsid w:val="6DA63570"/>
    <w:rsid w:val="6DA944F5"/>
    <w:rsid w:val="6DA97D78"/>
    <w:rsid w:val="6DAD677E"/>
    <w:rsid w:val="6DB56E82"/>
    <w:rsid w:val="6DBF1F1C"/>
    <w:rsid w:val="6DC22EA0"/>
    <w:rsid w:val="6DC618A6"/>
    <w:rsid w:val="6DC9282B"/>
    <w:rsid w:val="6DCB15B1"/>
    <w:rsid w:val="6DD05A39"/>
    <w:rsid w:val="6DD134BB"/>
    <w:rsid w:val="6DD30BBC"/>
    <w:rsid w:val="6DD4443F"/>
    <w:rsid w:val="6DD4663E"/>
    <w:rsid w:val="6DD72E46"/>
    <w:rsid w:val="6DD85044"/>
    <w:rsid w:val="6DD91101"/>
    <w:rsid w:val="6DD96349"/>
    <w:rsid w:val="6DDA3DCA"/>
    <w:rsid w:val="6DDB184C"/>
    <w:rsid w:val="6DDC72CD"/>
    <w:rsid w:val="6DDE27D0"/>
    <w:rsid w:val="6DDF0252"/>
    <w:rsid w:val="6DE05CD4"/>
    <w:rsid w:val="6DE446DA"/>
    <w:rsid w:val="6DE568D8"/>
    <w:rsid w:val="6DE830E0"/>
    <w:rsid w:val="6DE92D60"/>
    <w:rsid w:val="6DEB6993"/>
    <w:rsid w:val="6DEE71E8"/>
    <w:rsid w:val="6DF645F4"/>
    <w:rsid w:val="6DF77990"/>
    <w:rsid w:val="6DFD3F7F"/>
    <w:rsid w:val="6DFD7802"/>
    <w:rsid w:val="6E000787"/>
    <w:rsid w:val="6E010407"/>
    <w:rsid w:val="6E016208"/>
    <w:rsid w:val="6E03642D"/>
    <w:rsid w:val="6E062690"/>
    <w:rsid w:val="6E0A6B18"/>
    <w:rsid w:val="6E0B4599"/>
    <w:rsid w:val="6E0D0088"/>
    <w:rsid w:val="6E0D7A9C"/>
    <w:rsid w:val="6E113433"/>
    <w:rsid w:val="6E147427"/>
    <w:rsid w:val="6E1F57B8"/>
    <w:rsid w:val="6E21682C"/>
    <w:rsid w:val="6E2420BF"/>
    <w:rsid w:val="6E250517"/>
    <w:rsid w:val="6E255143"/>
    <w:rsid w:val="6E2617B0"/>
    <w:rsid w:val="6E2D5DD3"/>
    <w:rsid w:val="6E2E3854"/>
    <w:rsid w:val="6E320393"/>
    <w:rsid w:val="6E376D60"/>
    <w:rsid w:val="6E3D27EA"/>
    <w:rsid w:val="6E40376F"/>
    <w:rsid w:val="6E414A73"/>
    <w:rsid w:val="6E4D0886"/>
    <w:rsid w:val="6E51148A"/>
    <w:rsid w:val="6E527AB2"/>
    <w:rsid w:val="6E5800A5"/>
    <w:rsid w:val="6E5B1D9A"/>
    <w:rsid w:val="6E617526"/>
    <w:rsid w:val="6E621725"/>
    <w:rsid w:val="6E6A23B4"/>
    <w:rsid w:val="6E6A4AE2"/>
    <w:rsid w:val="6E6C58B8"/>
    <w:rsid w:val="6E713195"/>
    <w:rsid w:val="6E7603C5"/>
    <w:rsid w:val="6E775E47"/>
    <w:rsid w:val="6E797A32"/>
    <w:rsid w:val="6E7D35D3"/>
    <w:rsid w:val="6E7F6AD7"/>
    <w:rsid w:val="6E804558"/>
    <w:rsid w:val="6E8F5D83"/>
    <w:rsid w:val="6E8F6D71"/>
    <w:rsid w:val="6E8F758B"/>
    <w:rsid w:val="6E9047F2"/>
    <w:rsid w:val="6E923579"/>
    <w:rsid w:val="6E933114"/>
    <w:rsid w:val="6E946A7C"/>
    <w:rsid w:val="6E961F7F"/>
    <w:rsid w:val="6E997680"/>
    <w:rsid w:val="6E9A0985"/>
    <w:rsid w:val="6EA27F90"/>
    <w:rsid w:val="6EA33813"/>
    <w:rsid w:val="6EA52E3A"/>
    <w:rsid w:val="6EA72219"/>
    <w:rsid w:val="6EA74418"/>
    <w:rsid w:val="6EAB2E1E"/>
    <w:rsid w:val="6EAC089F"/>
    <w:rsid w:val="6EB2602C"/>
    <w:rsid w:val="6EB3022A"/>
    <w:rsid w:val="6EB724B4"/>
    <w:rsid w:val="6EB74CEA"/>
    <w:rsid w:val="6EBA7489"/>
    <w:rsid w:val="6EBC693B"/>
    <w:rsid w:val="6EC35B23"/>
    <w:rsid w:val="6ECB58D1"/>
    <w:rsid w:val="6ECC6BD6"/>
    <w:rsid w:val="6ED2525C"/>
    <w:rsid w:val="6ED461E0"/>
    <w:rsid w:val="6ED5269C"/>
    <w:rsid w:val="6ED53C62"/>
    <w:rsid w:val="6ED84BE7"/>
    <w:rsid w:val="6EDA5EDF"/>
    <w:rsid w:val="6EDC46F1"/>
    <w:rsid w:val="6EDE6AF0"/>
    <w:rsid w:val="6EE35100"/>
    <w:rsid w:val="6EE90704"/>
    <w:rsid w:val="6EE91ECE"/>
    <w:rsid w:val="6EF23592"/>
    <w:rsid w:val="6EF52D06"/>
    <w:rsid w:val="6EF9099F"/>
    <w:rsid w:val="6F000329"/>
    <w:rsid w:val="6F01162E"/>
    <w:rsid w:val="6F046D30"/>
    <w:rsid w:val="6F050034"/>
    <w:rsid w:val="6F073538"/>
    <w:rsid w:val="6F0A44BC"/>
    <w:rsid w:val="6F0A66BA"/>
    <w:rsid w:val="6F0E2EC2"/>
    <w:rsid w:val="6F0F0944"/>
    <w:rsid w:val="6F0F2B42"/>
    <w:rsid w:val="6F14284D"/>
    <w:rsid w:val="6F1570A7"/>
    <w:rsid w:val="6F1A0ED3"/>
    <w:rsid w:val="6F1D1E58"/>
    <w:rsid w:val="6F206A9F"/>
    <w:rsid w:val="6F260569"/>
    <w:rsid w:val="6F2936EC"/>
    <w:rsid w:val="6F2A116E"/>
    <w:rsid w:val="6F2C357A"/>
    <w:rsid w:val="6F2E7B74"/>
    <w:rsid w:val="6F3068FA"/>
    <w:rsid w:val="6F321DFD"/>
    <w:rsid w:val="6F364F80"/>
    <w:rsid w:val="6F380483"/>
    <w:rsid w:val="6F383D07"/>
    <w:rsid w:val="6F3E7E0E"/>
    <w:rsid w:val="6F424616"/>
    <w:rsid w:val="6F5F19C8"/>
    <w:rsid w:val="6F6067E3"/>
    <w:rsid w:val="6F6170C9"/>
    <w:rsid w:val="6F6303CE"/>
    <w:rsid w:val="6F635E50"/>
    <w:rsid w:val="6F666DD4"/>
    <w:rsid w:val="6F6705CF"/>
    <w:rsid w:val="6F6768E0"/>
    <w:rsid w:val="6F6C0CDE"/>
    <w:rsid w:val="6F727364"/>
    <w:rsid w:val="6F7615ED"/>
    <w:rsid w:val="6F786CEE"/>
    <w:rsid w:val="6F7E447B"/>
    <w:rsid w:val="6F7F0550"/>
    <w:rsid w:val="6F853E06"/>
    <w:rsid w:val="6F89202D"/>
    <w:rsid w:val="6F8A4A0A"/>
    <w:rsid w:val="6F8B248C"/>
    <w:rsid w:val="6F8B5D0F"/>
    <w:rsid w:val="6F8C598F"/>
    <w:rsid w:val="6F8D1212"/>
    <w:rsid w:val="6F8F2A0C"/>
    <w:rsid w:val="6F9058B1"/>
    <w:rsid w:val="6F92569A"/>
    <w:rsid w:val="6F93311C"/>
    <w:rsid w:val="6F9C3A2B"/>
    <w:rsid w:val="6FA02431"/>
    <w:rsid w:val="6FA06BAE"/>
    <w:rsid w:val="6FA25934"/>
    <w:rsid w:val="6FA40E37"/>
    <w:rsid w:val="6FA6157B"/>
    <w:rsid w:val="6FA6433B"/>
    <w:rsid w:val="6FA73FBA"/>
    <w:rsid w:val="6FA974BD"/>
    <w:rsid w:val="6FAA4F3F"/>
    <w:rsid w:val="6FAE71C8"/>
    <w:rsid w:val="6FAF361C"/>
    <w:rsid w:val="6FB4784B"/>
    <w:rsid w:val="6FB56B53"/>
    <w:rsid w:val="6FB72056"/>
    <w:rsid w:val="6FBF7463"/>
    <w:rsid w:val="6FC438EB"/>
    <w:rsid w:val="6FC6486F"/>
    <w:rsid w:val="6FCB3FCD"/>
    <w:rsid w:val="6FCE1C7C"/>
    <w:rsid w:val="6FCF76FD"/>
    <w:rsid w:val="6FD0340F"/>
    <w:rsid w:val="6FD54E8A"/>
    <w:rsid w:val="6FD74B0A"/>
    <w:rsid w:val="6FDD2296"/>
    <w:rsid w:val="6FE41C21"/>
    <w:rsid w:val="6FE476A3"/>
    <w:rsid w:val="6FE55124"/>
    <w:rsid w:val="6FE93B2A"/>
    <w:rsid w:val="6FEC4AAF"/>
    <w:rsid w:val="6FED6CAD"/>
    <w:rsid w:val="6FEE2621"/>
    <w:rsid w:val="6FEF1BDF"/>
    <w:rsid w:val="6FF05449"/>
    <w:rsid w:val="6FF13F65"/>
    <w:rsid w:val="6FF23135"/>
    <w:rsid w:val="6FF269B8"/>
    <w:rsid w:val="6FF7503E"/>
    <w:rsid w:val="6FFC43C3"/>
    <w:rsid w:val="6FFE024C"/>
    <w:rsid w:val="6FFE49C9"/>
    <w:rsid w:val="6FFF244B"/>
    <w:rsid w:val="7001594E"/>
    <w:rsid w:val="700346D4"/>
    <w:rsid w:val="70057BD7"/>
    <w:rsid w:val="70061DD5"/>
    <w:rsid w:val="700C3CDF"/>
    <w:rsid w:val="700E2A65"/>
    <w:rsid w:val="700F26E5"/>
    <w:rsid w:val="70100167"/>
    <w:rsid w:val="70136EED"/>
    <w:rsid w:val="70157E72"/>
    <w:rsid w:val="701C0AB2"/>
    <w:rsid w:val="70244CF7"/>
    <w:rsid w:val="7026010C"/>
    <w:rsid w:val="7028360F"/>
    <w:rsid w:val="702C7A97"/>
    <w:rsid w:val="702D5518"/>
    <w:rsid w:val="702E0D9C"/>
    <w:rsid w:val="70313F1E"/>
    <w:rsid w:val="70344EA3"/>
    <w:rsid w:val="70375E28"/>
    <w:rsid w:val="70394BAE"/>
    <w:rsid w:val="703B0AF8"/>
    <w:rsid w:val="703D35B4"/>
    <w:rsid w:val="703E4332"/>
    <w:rsid w:val="70427A3C"/>
    <w:rsid w:val="70452BBF"/>
    <w:rsid w:val="704973C7"/>
    <w:rsid w:val="704C254A"/>
    <w:rsid w:val="70541698"/>
    <w:rsid w:val="705553D8"/>
    <w:rsid w:val="70560F05"/>
    <w:rsid w:val="705666DD"/>
    <w:rsid w:val="705C05E6"/>
    <w:rsid w:val="706436E2"/>
    <w:rsid w:val="70647BF1"/>
    <w:rsid w:val="70714D08"/>
    <w:rsid w:val="70744DA7"/>
    <w:rsid w:val="70784693"/>
    <w:rsid w:val="707C3099"/>
    <w:rsid w:val="708727AC"/>
    <w:rsid w:val="708E6837"/>
    <w:rsid w:val="70974F48"/>
    <w:rsid w:val="7099044B"/>
    <w:rsid w:val="70992649"/>
    <w:rsid w:val="70A17A56"/>
    <w:rsid w:val="70A367DC"/>
    <w:rsid w:val="70A4425D"/>
    <w:rsid w:val="70A51CDF"/>
    <w:rsid w:val="70A751E2"/>
    <w:rsid w:val="70AD70EB"/>
    <w:rsid w:val="70B17B39"/>
    <w:rsid w:val="70B331F3"/>
    <w:rsid w:val="70B8767B"/>
    <w:rsid w:val="70C043D4"/>
    <w:rsid w:val="70C27F8A"/>
    <w:rsid w:val="70C62214"/>
    <w:rsid w:val="70CA48BD"/>
    <w:rsid w:val="70CE7620"/>
    <w:rsid w:val="70D20225"/>
    <w:rsid w:val="70D35CA6"/>
    <w:rsid w:val="70D43728"/>
    <w:rsid w:val="70D77F30"/>
    <w:rsid w:val="70D92D8F"/>
    <w:rsid w:val="70D97BAF"/>
    <w:rsid w:val="70DA0EB4"/>
    <w:rsid w:val="70DC0B34"/>
    <w:rsid w:val="70DD1E39"/>
    <w:rsid w:val="70DD65B6"/>
    <w:rsid w:val="70E17847"/>
    <w:rsid w:val="70E64CC7"/>
    <w:rsid w:val="70EA114F"/>
    <w:rsid w:val="70EB6BD0"/>
    <w:rsid w:val="70EC412D"/>
    <w:rsid w:val="70EC4652"/>
    <w:rsid w:val="70F33FDC"/>
    <w:rsid w:val="70F83CE8"/>
    <w:rsid w:val="70FD0015"/>
    <w:rsid w:val="70FF23EA"/>
    <w:rsid w:val="70FF3672"/>
    <w:rsid w:val="710032F2"/>
    <w:rsid w:val="71016B75"/>
    <w:rsid w:val="71032079"/>
    <w:rsid w:val="71034277"/>
    <w:rsid w:val="71047AFA"/>
    <w:rsid w:val="71091A03"/>
    <w:rsid w:val="710A7485"/>
    <w:rsid w:val="71105B0B"/>
    <w:rsid w:val="7112100E"/>
    <w:rsid w:val="711955DA"/>
    <w:rsid w:val="7119641A"/>
    <w:rsid w:val="711A6D17"/>
    <w:rsid w:val="711B771F"/>
    <w:rsid w:val="711D4E21"/>
    <w:rsid w:val="71267CAF"/>
    <w:rsid w:val="7128128D"/>
    <w:rsid w:val="71291E2C"/>
    <w:rsid w:val="712944B7"/>
    <w:rsid w:val="712C543B"/>
    <w:rsid w:val="71303E41"/>
    <w:rsid w:val="71327344"/>
    <w:rsid w:val="7137124E"/>
    <w:rsid w:val="713737CC"/>
    <w:rsid w:val="713D3157"/>
    <w:rsid w:val="713E0BD9"/>
    <w:rsid w:val="71400858"/>
    <w:rsid w:val="714040DC"/>
    <w:rsid w:val="714317DD"/>
    <w:rsid w:val="71450563"/>
    <w:rsid w:val="714C335C"/>
    <w:rsid w:val="715B31D5"/>
    <w:rsid w:val="715D2728"/>
    <w:rsid w:val="715F4991"/>
    <w:rsid w:val="71602412"/>
    <w:rsid w:val="71617E94"/>
    <w:rsid w:val="71623A54"/>
    <w:rsid w:val="716A4F20"/>
    <w:rsid w:val="716F71A9"/>
    <w:rsid w:val="717026AC"/>
    <w:rsid w:val="71725BB0"/>
    <w:rsid w:val="71730CBF"/>
    <w:rsid w:val="71756B34"/>
    <w:rsid w:val="717645B6"/>
    <w:rsid w:val="71772037"/>
    <w:rsid w:val="717C2C3C"/>
    <w:rsid w:val="718B5455"/>
    <w:rsid w:val="71932861"/>
    <w:rsid w:val="719360E4"/>
    <w:rsid w:val="719402E3"/>
    <w:rsid w:val="719942C8"/>
    <w:rsid w:val="719A7C6D"/>
    <w:rsid w:val="719C63DF"/>
    <w:rsid w:val="719D10B9"/>
    <w:rsid w:val="719F1EF7"/>
    <w:rsid w:val="719F40F5"/>
    <w:rsid w:val="71A02309"/>
    <w:rsid w:val="71B46619"/>
    <w:rsid w:val="71B47B68"/>
    <w:rsid w:val="71B61B1C"/>
    <w:rsid w:val="71B90522"/>
    <w:rsid w:val="71C57BB8"/>
    <w:rsid w:val="71C77838"/>
    <w:rsid w:val="71CC7543"/>
    <w:rsid w:val="71CD4FC5"/>
    <w:rsid w:val="71D04977"/>
    <w:rsid w:val="71D05F49"/>
    <w:rsid w:val="71D2364B"/>
    <w:rsid w:val="71D56020"/>
    <w:rsid w:val="71D83356"/>
    <w:rsid w:val="71D9385C"/>
    <w:rsid w:val="71DA68C8"/>
    <w:rsid w:val="71DE7B66"/>
    <w:rsid w:val="71E338E5"/>
    <w:rsid w:val="71E44BEA"/>
    <w:rsid w:val="71E5266B"/>
    <w:rsid w:val="71F21981"/>
    <w:rsid w:val="71F260FE"/>
    <w:rsid w:val="71F33B7F"/>
    <w:rsid w:val="71F8388A"/>
    <w:rsid w:val="7200787E"/>
    <w:rsid w:val="7202419A"/>
    <w:rsid w:val="72031C1B"/>
    <w:rsid w:val="72033E1A"/>
    <w:rsid w:val="7205731D"/>
    <w:rsid w:val="72070621"/>
    <w:rsid w:val="720A7028"/>
    <w:rsid w:val="721E62BD"/>
    <w:rsid w:val="72220F73"/>
    <w:rsid w:val="72274603"/>
    <w:rsid w:val="723658ED"/>
    <w:rsid w:val="724177ED"/>
    <w:rsid w:val="72427182"/>
    <w:rsid w:val="7244024B"/>
    <w:rsid w:val="72452668"/>
    <w:rsid w:val="7245369E"/>
    <w:rsid w:val="7248490E"/>
    <w:rsid w:val="724C7A91"/>
    <w:rsid w:val="724E4B0C"/>
    <w:rsid w:val="72506497"/>
    <w:rsid w:val="72513F19"/>
    <w:rsid w:val="72532286"/>
    <w:rsid w:val="725A4828"/>
    <w:rsid w:val="725B22AA"/>
    <w:rsid w:val="726246F7"/>
    <w:rsid w:val="7266063B"/>
    <w:rsid w:val="72663EBE"/>
    <w:rsid w:val="726760BC"/>
    <w:rsid w:val="726915C0"/>
    <w:rsid w:val="726D5A47"/>
    <w:rsid w:val="7271444E"/>
    <w:rsid w:val="727331D4"/>
    <w:rsid w:val="72737951"/>
    <w:rsid w:val="72752E54"/>
    <w:rsid w:val="7278765C"/>
    <w:rsid w:val="727C6062"/>
    <w:rsid w:val="727D2CEA"/>
    <w:rsid w:val="727E1F3E"/>
    <w:rsid w:val="72801B6E"/>
    <w:rsid w:val="72805A6F"/>
    <w:rsid w:val="728359ED"/>
    <w:rsid w:val="72862412"/>
    <w:rsid w:val="728743F3"/>
    <w:rsid w:val="72881E74"/>
    <w:rsid w:val="728B5C67"/>
    <w:rsid w:val="728C62FC"/>
    <w:rsid w:val="728C6641"/>
    <w:rsid w:val="728D396E"/>
    <w:rsid w:val="72904D02"/>
    <w:rsid w:val="72946F8C"/>
    <w:rsid w:val="7295118A"/>
    <w:rsid w:val="72985992"/>
    <w:rsid w:val="729A0E95"/>
    <w:rsid w:val="729C0B15"/>
    <w:rsid w:val="729D6597"/>
    <w:rsid w:val="729E4247"/>
    <w:rsid w:val="72A02D9E"/>
    <w:rsid w:val="72A35F21"/>
    <w:rsid w:val="72A72729"/>
    <w:rsid w:val="72A7312D"/>
    <w:rsid w:val="72AA112F"/>
    <w:rsid w:val="72AA36AE"/>
    <w:rsid w:val="72AF0710"/>
    <w:rsid w:val="72B10ABA"/>
    <w:rsid w:val="72B41A3F"/>
    <w:rsid w:val="72B92643"/>
    <w:rsid w:val="72B95EC7"/>
    <w:rsid w:val="72BF1FCE"/>
    <w:rsid w:val="72C000FC"/>
    <w:rsid w:val="72C22F53"/>
    <w:rsid w:val="72C53ED8"/>
    <w:rsid w:val="72C806E0"/>
    <w:rsid w:val="72D02269"/>
    <w:rsid w:val="72D20FEF"/>
    <w:rsid w:val="72D36A71"/>
    <w:rsid w:val="72D75477"/>
    <w:rsid w:val="72DB607B"/>
    <w:rsid w:val="72DD3B42"/>
    <w:rsid w:val="72DF0305"/>
    <w:rsid w:val="72ED68F0"/>
    <w:rsid w:val="72FB43B2"/>
    <w:rsid w:val="72FD3138"/>
    <w:rsid w:val="72FD78B5"/>
    <w:rsid w:val="72FE0BBA"/>
    <w:rsid w:val="72FF2DB8"/>
    <w:rsid w:val="730076A1"/>
    <w:rsid w:val="73047240"/>
    <w:rsid w:val="73065FC6"/>
    <w:rsid w:val="730701C4"/>
    <w:rsid w:val="730B464C"/>
    <w:rsid w:val="730B6BCA"/>
    <w:rsid w:val="730E2BB4"/>
    <w:rsid w:val="73100AD4"/>
    <w:rsid w:val="731240BE"/>
    <w:rsid w:val="73143404"/>
    <w:rsid w:val="731A13E3"/>
    <w:rsid w:val="731E366D"/>
    <w:rsid w:val="732032ED"/>
    <w:rsid w:val="73210D6E"/>
    <w:rsid w:val="732145F1"/>
    <w:rsid w:val="732551F6"/>
    <w:rsid w:val="732706F9"/>
    <w:rsid w:val="732E3907"/>
    <w:rsid w:val="732F1389"/>
    <w:rsid w:val="732F5B05"/>
    <w:rsid w:val="73303631"/>
    <w:rsid w:val="73326A8A"/>
    <w:rsid w:val="73341F8D"/>
    <w:rsid w:val="733E6120"/>
    <w:rsid w:val="733F5A10"/>
    <w:rsid w:val="73424B26"/>
    <w:rsid w:val="7345352C"/>
    <w:rsid w:val="734D0939"/>
    <w:rsid w:val="734E1D53"/>
    <w:rsid w:val="734E63BA"/>
    <w:rsid w:val="735018BD"/>
    <w:rsid w:val="73563420"/>
    <w:rsid w:val="7356635B"/>
    <w:rsid w:val="73573FBF"/>
    <w:rsid w:val="7359474B"/>
    <w:rsid w:val="73663A61"/>
    <w:rsid w:val="736714E2"/>
    <w:rsid w:val="736A3C93"/>
    <w:rsid w:val="736F2172"/>
    <w:rsid w:val="73715675"/>
    <w:rsid w:val="73732D77"/>
    <w:rsid w:val="737A2701"/>
    <w:rsid w:val="737B6A68"/>
    <w:rsid w:val="73873F96"/>
    <w:rsid w:val="73877A65"/>
    <w:rsid w:val="738966E7"/>
    <w:rsid w:val="738A4F1A"/>
    <w:rsid w:val="73912327"/>
    <w:rsid w:val="7392615E"/>
    <w:rsid w:val="73981CB2"/>
    <w:rsid w:val="73A103C3"/>
    <w:rsid w:val="73A30043"/>
    <w:rsid w:val="73B06C36"/>
    <w:rsid w:val="73B33B60"/>
    <w:rsid w:val="73B415E2"/>
    <w:rsid w:val="73BB0F6D"/>
    <w:rsid w:val="73BB61C1"/>
    <w:rsid w:val="73BD58F6"/>
    <w:rsid w:val="73BE1EF1"/>
    <w:rsid w:val="73BF7973"/>
    <w:rsid w:val="73C053F4"/>
    <w:rsid w:val="73C31BFC"/>
    <w:rsid w:val="73C572FE"/>
    <w:rsid w:val="73C62B81"/>
    <w:rsid w:val="73C70602"/>
    <w:rsid w:val="73CA3785"/>
    <w:rsid w:val="73CE218C"/>
    <w:rsid w:val="73D16993"/>
    <w:rsid w:val="73D24415"/>
    <w:rsid w:val="73D7089D"/>
    <w:rsid w:val="73D9051D"/>
    <w:rsid w:val="73DA1821"/>
    <w:rsid w:val="73DC14A1"/>
    <w:rsid w:val="73DE0228"/>
    <w:rsid w:val="73DE2426"/>
    <w:rsid w:val="73E0372B"/>
    <w:rsid w:val="73E133AB"/>
    <w:rsid w:val="73E346AF"/>
    <w:rsid w:val="73E51DB1"/>
    <w:rsid w:val="73EB2AF2"/>
    <w:rsid w:val="73F96853"/>
    <w:rsid w:val="73FE6CCE"/>
    <w:rsid w:val="73FF61DE"/>
    <w:rsid w:val="74042666"/>
    <w:rsid w:val="74046DE2"/>
    <w:rsid w:val="740500E7"/>
    <w:rsid w:val="74077D67"/>
    <w:rsid w:val="740D1C70"/>
    <w:rsid w:val="740D54F4"/>
    <w:rsid w:val="741369EC"/>
    <w:rsid w:val="741625F4"/>
    <w:rsid w:val="741F0C91"/>
    <w:rsid w:val="742067FA"/>
    <w:rsid w:val="74214194"/>
    <w:rsid w:val="742225F7"/>
    <w:rsid w:val="743275AE"/>
    <w:rsid w:val="74376338"/>
    <w:rsid w:val="7439421E"/>
    <w:rsid w:val="743A35AD"/>
    <w:rsid w:val="744022AC"/>
    <w:rsid w:val="74447BCC"/>
    <w:rsid w:val="744743D4"/>
    <w:rsid w:val="744A5358"/>
    <w:rsid w:val="74554334"/>
    <w:rsid w:val="745558E8"/>
    <w:rsid w:val="74566BED"/>
    <w:rsid w:val="74570DEB"/>
    <w:rsid w:val="7458686C"/>
    <w:rsid w:val="745B3074"/>
    <w:rsid w:val="74645F02"/>
    <w:rsid w:val="74692454"/>
    <w:rsid w:val="746C7A2D"/>
    <w:rsid w:val="746D2F8F"/>
    <w:rsid w:val="746E0A10"/>
    <w:rsid w:val="74703F13"/>
    <w:rsid w:val="7473071B"/>
    <w:rsid w:val="74742919"/>
    <w:rsid w:val="747B2D9D"/>
    <w:rsid w:val="747D102B"/>
    <w:rsid w:val="747E6AAC"/>
    <w:rsid w:val="7481790F"/>
    <w:rsid w:val="748B5DC2"/>
    <w:rsid w:val="74951F55"/>
    <w:rsid w:val="74987F0D"/>
    <w:rsid w:val="749A2C87"/>
    <w:rsid w:val="749A63B4"/>
    <w:rsid w:val="749B605C"/>
    <w:rsid w:val="749F26E4"/>
    <w:rsid w:val="74A024E4"/>
    <w:rsid w:val="74A05039"/>
    <w:rsid w:val="74A21550"/>
    <w:rsid w:val="74A30465"/>
    <w:rsid w:val="74AE17FA"/>
    <w:rsid w:val="74AF5462"/>
    <w:rsid w:val="74BA71F8"/>
    <w:rsid w:val="74BE41EE"/>
    <w:rsid w:val="74C35F1C"/>
    <w:rsid w:val="74C37BC5"/>
    <w:rsid w:val="74C40DF7"/>
    <w:rsid w:val="74CD42AD"/>
    <w:rsid w:val="74D6713B"/>
    <w:rsid w:val="74D74BBC"/>
    <w:rsid w:val="74D8263E"/>
    <w:rsid w:val="74D952EB"/>
    <w:rsid w:val="74E032CD"/>
    <w:rsid w:val="74E724EC"/>
    <w:rsid w:val="74EC4B62"/>
    <w:rsid w:val="74ED464D"/>
    <w:rsid w:val="74EE0065"/>
    <w:rsid w:val="74EF59B8"/>
    <w:rsid w:val="74F60CF4"/>
    <w:rsid w:val="74F72EF3"/>
    <w:rsid w:val="74FB18F9"/>
    <w:rsid w:val="75082E7D"/>
    <w:rsid w:val="75113A9C"/>
    <w:rsid w:val="7512151E"/>
    <w:rsid w:val="751759A6"/>
    <w:rsid w:val="7519472C"/>
    <w:rsid w:val="751A43AC"/>
    <w:rsid w:val="751C56B1"/>
    <w:rsid w:val="751D3132"/>
    <w:rsid w:val="7521568D"/>
    <w:rsid w:val="752217B8"/>
    <w:rsid w:val="752D33CD"/>
    <w:rsid w:val="752E64C5"/>
    <w:rsid w:val="753352D6"/>
    <w:rsid w:val="753A6E5F"/>
    <w:rsid w:val="75450A73"/>
    <w:rsid w:val="754A4EFB"/>
    <w:rsid w:val="754D5E80"/>
    <w:rsid w:val="754E3901"/>
    <w:rsid w:val="7553580B"/>
    <w:rsid w:val="755469EE"/>
    <w:rsid w:val="755A5196"/>
    <w:rsid w:val="755E741F"/>
    <w:rsid w:val="7560709F"/>
    <w:rsid w:val="75653527"/>
    <w:rsid w:val="757A7C49"/>
    <w:rsid w:val="757C0194"/>
    <w:rsid w:val="75812E57"/>
    <w:rsid w:val="758614DD"/>
    <w:rsid w:val="758C33E6"/>
    <w:rsid w:val="7591786E"/>
    <w:rsid w:val="75931266"/>
    <w:rsid w:val="75995495"/>
    <w:rsid w:val="759A017D"/>
    <w:rsid w:val="759D1102"/>
    <w:rsid w:val="75A07E88"/>
    <w:rsid w:val="75A1338B"/>
    <w:rsid w:val="75A2558A"/>
    <w:rsid w:val="75A63F90"/>
    <w:rsid w:val="75AC171D"/>
    <w:rsid w:val="75B30843"/>
    <w:rsid w:val="75C116C2"/>
    <w:rsid w:val="75C20DFC"/>
    <w:rsid w:val="75C54845"/>
    <w:rsid w:val="75C77D48"/>
    <w:rsid w:val="75CA0CCD"/>
    <w:rsid w:val="75CC7A53"/>
    <w:rsid w:val="75CE45CC"/>
    <w:rsid w:val="75D00657"/>
    <w:rsid w:val="75D75DE4"/>
    <w:rsid w:val="75D83866"/>
    <w:rsid w:val="75DA0F67"/>
    <w:rsid w:val="75DC7CED"/>
    <w:rsid w:val="75DD576F"/>
    <w:rsid w:val="75DE796D"/>
    <w:rsid w:val="75E54BFD"/>
    <w:rsid w:val="75E605FD"/>
    <w:rsid w:val="75E95CFE"/>
    <w:rsid w:val="75EB6C83"/>
    <w:rsid w:val="75EC2506"/>
    <w:rsid w:val="75ED7F88"/>
    <w:rsid w:val="75F1669B"/>
    <w:rsid w:val="75F21E91"/>
    <w:rsid w:val="75F60897"/>
    <w:rsid w:val="75FD6934"/>
    <w:rsid w:val="760133A5"/>
    <w:rsid w:val="76016C28"/>
    <w:rsid w:val="7605782D"/>
    <w:rsid w:val="760807B1"/>
    <w:rsid w:val="760A7538"/>
    <w:rsid w:val="760D04BC"/>
    <w:rsid w:val="76193DF8"/>
    <w:rsid w:val="761F61D8"/>
    <w:rsid w:val="76297DEC"/>
    <w:rsid w:val="762A586E"/>
    <w:rsid w:val="762C0D71"/>
    <w:rsid w:val="762C54EE"/>
    <w:rsid w:val="76361681"/>
    <w:rsid w:val="7637387F"/>
    <w:rsid w:val="763E0C8B"/>
    <w:rsid w:val="763F670D"/>
    <w:rsid w:val="76435113"/>
    <w:rsid w:val="7646191B"/>
    <w:rsid w:val="7647739D"/>
    <w:rsid w:val="764C5733"/>
    <w:rsid w:val="764E6D27"/>
    <w:rsid w:val="76517CAC"/>
    <w:rsid w:val="76540C31"/>
    <w:rsid w:val="76542E2F"/>
    <w:rsid w:val="765A0B08"/>
    <w:rsid w:val="765D1540"/>
    <w:rsid w:val="766024C5"/>
    <w:rsid w:val="76617F46"/>
    <w:rsid w:val="76622145"/>
    <w:rsid w:val="76637BC6"/>
    <w:rsid w:val="76640ECB"/>
    <w:rsid w:val="766530C9"/>
    <w:rsid w:val="7668404E"/>
    <w:rsid w:val="766A4FD3"/>
    <w:rsid w:val="766B09DE"/>
    <w:rsid w:val="766D3D59"/>
    <w:rsid w:val="766E250E"/>
    <w:rsid w:val="766F145A"/>
    <w:rsid w:val="76704CDE"/>
    <w:rsid w:val="76706EDC"/>
    <w:rsid w:val="76741165"/>
    <w:rsid w:val="76764668"/>
    <w:rsid w:val="767720EA"/>
    <w:rsid w:val="767A73EE"/>
    <w:rsid w:val="76804F78"/>
    <w:rsid w:val="7683168D"/>
    <w:rsid w:val="7683408C"/>
    <w:rsid w:val="768D428E"/>
    <w:rsid w:val="768E1D0F"/>
    <w:rsid w:val="76903014"/>
    <w:rsid w:val="76913C02"/>
    <w:rsid w:val="7696299F"/>
    <w:rsid w:val="7696711C"/>
    <w:rsid w:val="76970420"/>
    <w:rsid w:val="769900A0"/>
    <w:rsid w:val="76991F49"/>
    <w:rsid w:val="769B2173"/>
    <w:rsid w:val="769C48A8"/>
    <w:rsid w:val="76A154AD"/>
    <w:rsid w:val="76A72C39"/>
    <w:rsid w:val="76AB70C1"/>
    <w:rsid w:val="76B03549"/>
    <w:rsid w:val="76B15747"/>
    <w:rsid w:val="76B26092"/>
    <w:rsid w:val="76B579D0"/>
    <w:rsid w:val="76B92B53"/>
    <w:rsid w:val="76BE4A5D"/>
    <w:rsid w:val="76C07F60"/>
    <w:rsid w:val="76C23463"/>
    <w:rsid w:val="76C26CE6"/>
    <w:rsid w:val="76C30EE4"/>
    <w:rsid w:val="76C46966"/>
    <w:rsid w:val="76C57C6B"/>
    <w:rsid w:val="76C7316E"/>
    <w:rsid w:val="76C94E50"/>
    <w:rsid w:val="76CB1B74"/>
    <w:rsid w:val="76CB62F1"/>
    <w:rsid w:val="76D336FD"/>
    <w:rsid w:val="76D80E6D"/>
    <w:rsid w:val="76E761E8"/>
    <w:rsid w:val="76F42D38"/>
    <w:rsid w:val="76F971C0"/>
    <w:rsid w:val="76FA6E40"/>
    <w:rsid w:val="77027AD0"/>
    <w:rsid w:val="77035551"/>
    <w:rsid w:val="77047750"/>
    <w:rsid w:val="770551D1"/>
    <w:rsid w:val="77067D67"/>
    <w:rsid w:val="770B70DA"/>
    <w:rsid w:val="770F3562"/>
    <w:rsid w:val="77105D27"/>
    <w:rsid w:val="771222E8"/>
    <w:rsid w:val="771357EC"/>
    <w:rsid w:val="77144843"/>
    <w:rsid w:val="77166770"/>
    <w:rsid w:val="77194977"/>
    <w:rsid w:val="771C1E27"/>
    <w:rsid w:val="771D60FB"/>
    <w:rsid w:val="77230004"/>
    <w:rsid w:val="77234781"/>
    <w:rsid w:val="77250D0C"/>
    <w:rsid w:val="7728668A"/>
    <w:rsid w:val="772D6E8E"/>
    <w:rsid w:val="772E7A2D"/>
    <w:rsid w:val="7730731A"/>
    <w:rsid w:val="77314D9C"/>
    <w:rsid w:val="773A7C2A"/>
    <w:rsid w:val="773F65DA"/>
    <w:rsid w:val="77401B33"/>
    <w:rsid w:val="77425036"/>
    <w:rsid w:val="774614BE"/>
    <w:rsid w:val="77476F3F"/>
    <w:rsid w:val="774777AA"/>
    <w:rsid w:val="774A7EC4"/>
    <w:rsid w:val="7751255B"/>
    <w:rsid w:val="77536735"/>
    <w:rsid w:val="77543075"/>
    <w:rsid w:val="77582A5D"/>
    <w:rsid w:val="775C5BE0"/>
    <w:rsid w:val="77607E69"/>
    <w:rsid w:val="776158EB"/>
    <w:rsid w:val="776564EF"/>
    <w:rsid w:val="776677F4"/>
    <w:rsid w:val="776B3C7C"/>
    <w:rsid w:val="77700104"/>
    <w:rsid w:val="77723607"/>
    <w:rsid w:val="7773221D"/>
    <w:rsid w:val="77743287"/>
    <w:rsid w:val="77746B0A"/>
    <w:rsid w:val="777C3F16"/>
    <w:rsid w:val="77881F27"/>
    <w:rsid w:val="778C35E0"/>
    <w:rsid w:val="778C4E61"/>
    <w:rsid w:val="778F6F79"/>
    <w:rsid w:val="779202B8"/>
    <w:rsid w:val="7794703F"/>
    <w:rsid w:val="77962542"/>
    <w:rsid w:val="77966CBE"/>
    <w:rsid w:val="77974740"/>
    <w:rsid w:val="779A56C5"/>
    <w:rsid w:val="779B3146"/>
    <w:rsid w:val="77A13FE0"/>
    <w:rsid w:val="77A22AD1"/>
    <w:rsid w:val="77A41857"/>
    <w:rsid w:val="77A727DC"/>
    <w:rsid w:val="77AE7BE8"/>
    <w:rsid w:val="77B070F5"/>
    <w:rsid w:val="77B34070"/>
    <w:rsid w:val="77B53160"/>
    <w:rsid w:val="77B72A76"/>
    <w:rsid w:val="77B804F8"/>
    <w:rsid w:val="77C07823"/>
    <w:rsid w:val="77C86594"/>
    <w:rsid w:val="77C96214"/>
    <w:rsid w:val="77CD691B"/>
    <w:rsid w:val="77D52026"/>
    <w:rsid w:val="77D52578"/>
    <w:rsid w:val="77D558AA"/>
    <w:rsid w:val="77D70DAD"/>
    <w:rsid w:val="77D75529"/>
    <w:rsid w:val="77E138BA"/>
    <w:rsid w:val="77EE514F"/>
    <w:rsid w:val="77EF6453"/>
    <w:rsid w:val="77F84EAE"/>
    <w:rsid w:val="77F901F6"/>
    <w:rsid w:val="77F90F61"/>
    <w:rsid w:val="77FE0A3B"/>
    <w:rsid w:val="77FE0C6C"/>
    <w:rsid w:val="78092A4D"/>
    <w:rsid w:val="780A11FC"/>
    <w:rsid w:val="780E3485"/>
    <w:rsid w:val="780F5216"/>
    <w:rsid w:val="78166313"/>
    <w:rsid w:val="781B279B"/>
    <w:rsid w:val="781B5F00"/>
    <w:rsid w:val="782B2F7D"/>
    <w:rsid w:val="782D2DA3"/>
    <w:rsid w:val="782D3D3A"/>
    <w:rsid w:val="782E17BB"/>
    <w:rsid w:val="782E39BA"/>
    <w:rsid w:val="78306EBD"/>
    <w:rsid w:val="78316F0D"/>
    <w:rsid w:val="78364649"/>
    <w:rsid w:val="783720CB"/>
    <w:rsid w:val="783833C6"/>
    <w:rsid w:val="783955CE"/>
    <w:rsid w:val="783A3050"/>
    <w:rsid w:val="783C5B7E"/>
    <w:rsid w:val="784635DF"/>
    <w:rsid w:val="78482365"/>
    <w:rsid w:val="784D09EB"/>
    <w:rsid w:val="784E1CF0"/>
    <w:rsid w:val="78512C75"/>
    <w:rsid w:val="785206F6"/>
    <w:rsid w:val="78524E73"/>
    <w:rsid w:val="78543BF9"/>
    <w:rsid w:val="785A227F"/>
    <w:rsid w:val="785D3204"/>
    <w:rsid w:val="785E4509"/>
    <w:rsid w:val="785E6707"/>
    <w:rsid w:val="786110AB"/>
    <w:rsid w:val="7862510D"/>
    <w:rsid w:val="78667397"/>
    <w:rsid w:val="78671595"/>
    <w:rsid w:val="786D6D22"/>
    <w:rsid w:val="78707CA6"/>
    <w:rsid w:val="78747106"/>
    <w:rsid w:val="787850B3"/>
    <w:rsid w:val="788543C8"/>
    <w:rsid w:val="788758AB"/>
    <w:rsid w:val="788860C0"/>
    <w:rsid w:val="788D5058"/>
    <w:rsid w:val="788E2ADA"/>
    <w:rsid w:val="7890275A"/>
    <w:rsid w:val="789449E3"/>
    <w:rsid w:val="789620E4"/>
    <w:rsid w:val="78964663"/>
    <w:rsid w:val="789A0AEB"/>
    <w:rsid w:val="789F07F6"/>
    <w:rsid w:val="78A029F4"/>
    <w:rsid w:val="78A648FD"/>
    <w:rsid w:val="78A95882"/>
    <w:rsid w:val="78AC616A"/>
    <w:rsid w:val="78AF520D"/>
    <w:rsid w:val="78B75E9C"/>
    <w:rsid w:val="78C00D2A"/>
    <w:rsid w:val="78CA234C"/>
    <w:rsid w:val="78CC6D3B"/>
    <w:rsid w:val="78CD47BD"/>
    <w:rsid w:val="78D00FC5"/>
    <w:rsid w:val="78D16A46"/>
    <w:rsid w:val="78D244C8"/>
    <w:rsid w:val="78D93E53"/>
    <w:rsid w:val="78E037DD"/>
    <w:rsid w:val="78E34762"/>
    <w:rsid w:val="78E8666B"/>
    <w:rsid w:val="78F114F9"/>
    <w:rsid w:val="78F227FE"/>
    <w:rsid w:val="78F246B6"/>
    <w:rsid w:val="78F30280"/>
    <w:rsid w:val="78F36455"/>
    <w:rsid w:val="78F73403"/>
    <w:rsid w:val="78F73643"/>
    <w:rsid w:val="78F80E84"/>
    <w:rsid w:val="78F82C02"/>
    <w:rsid w:val="78F82DB7"/>
    <w:rsid w:val="78FC310E"/>
    <w:rsid w:val="78FE2D8D"/>
    <w:rsid w:val="78FE6611"/>
    <w:rsid w:val="79001B14"/>
    <w:rsid w:val="79003D12"/>
    <w:rsid w:val="79042718"/>
    <w:rsid w:val="79083885"/>
    <w:rsid w:val="79113FAC"/>
    <w:rsid w:val="79114BCD"/>
    <w:rsid w:val="79144F31"/>
    <w:rsid w:val="79156236"/>
    <w:rsid w:val="79160434"/>
    <w:rsid w:val="79196E3A"/>
    <w:rsid w:val="79221CC8"/>
    <w:rsid w:val="79241281"/>
    <w:rsid w:val="79272A8A"/>
    <w:rsid w:val="79276150"/>
    <w:rsid w:val="79352EE7"/>
    <w:rsid w:val="79381C6E"/>
    <w:rsid w:val="793A2BF2"/>
    <w:rsid w:val="793F4B36"/>
    <w:rsid w:val="7941257D"/>
    <w:rsid w:val="79452EB8"/>
    <w:rsid w:val="794B2E8D"/>
    <w:rsid w:val="794E3E11"/>
    <w:rsid w:val="7954379C"/>
    <w:rsid w:val="7955121E"/>
    <w:rsid w:val="79565B55"/>
    <w:rsid w:val="79587FA4"/>
    <w:rsid w:val="795934A7"/>
    <w:rsid w:val="795F1D72"/>
    <w:rsid w:val="79605415"/>
    <w:rsid w:val="796614B8"/>
    <w:rsid w:val="796C54B2"/>
    <w:rsid w:val="797030CC"/>
    <w:rsid w:val="797265CF"/>
    <w:rsid w:val="797B5BDA"/>
    <w:rsid w:val="797C0C3B"/>
    <w:rsid w:val="79822FE7"/>
    <w:rsid w:val="79860A5D"/>
    <w:rsid w:val="798619ED"/>
    <w:rsid w:val="79875270"/>
    <w:rsid w:val="79892971"/>
    <w:rsid w:val="798961F5"/>
    <w:rsid w:val="798A732A"/>
    <w:rsid w:val="799254CB"/>
    <w:rsid w:val="79956784"/>
    <w:rsid w:val="79967A89"/>
    <w:rsid w:val="79986663"/>
    <w:rsid w:val="799C1992"/>
    <w:rsid w:val="799F2917"/>
    <w:rsid w:val="79A00398"/>
    <w:rsid w:val="79A36D9F"/>
    <w:rsid w:val="79A4749B"/>
    <w:rsid w:val="79A75717"/>
    <w:rsid w:val="79B646C7"/>
    <w:rsid w:val="79B934C1"/>
    <w:rsid w:val="79C066CF"/>
    <w:rsid w:val="79C14961"/>
    <w:rsid w:val="79C27653"/>
    <w:rsid w:val="79C42B56"/>
    <w:rsid w:val="79CB24E1"/>
    <w:rsid w:val="79CD2161"/>
    <w:rsid w:val="79CD4BFB"/>
    <w:rsid w:val="79D06969"/>
    <w:rsid w:val="79D165E9"/>
    <w:rsid w:val="79D4536F"/>
    <w:rsid w:val="79D54FEF"/>
    <w:rsid w:val="79D939F5"/>
    <w:rsid w:val="79E41D86"/>
    <w:rsid w:val="79E70D0C"/>
    <w:rsid w:val="79E8078D"/>
    <w:rsid w:val="79E91A91"/>
    <w:rsid w:val="79EA1711"/>
    <w:rsid w:val="79F0141C"/>
    <w:rsid w:val="79F01948"/>
    <w:rsid w:val="79F20407"/>
    <w:rsid w:val="79F205CB"/>
    <w:rsid w:val="79F26B1E"/>
    <w:rsid w:val="79F80A27"/>
    <w:rsid w:val="79FE2930"/>
    <w:rsid w:val="7A026DB8"/>
    <w:rsid w:val="7A0422BB"/>
    <w:rsid w:val="7A0635C0"/>
    <w:rsid w:val="7A086AC3"/>
    <w:rsid w:val="7A091FC6"/>
    <w:rsid w:val="7A0B7864"/>
    <w:rsid w:val="7A0E644E"/>
    <w:rsid w:val="7A1712DC"/>
    <w:rsid w:val="7A1B0A08"/>
    <w:rsid w:val="7A2250EE"/>
    <w:rsid w:val="7A22766D"/>
    <w:rsid w:val="7A256073"/>
    <w:rsid w:val="7A277378"/>
    <w:rsid w:val="7A293706"/>
    <w:rsid w:val="7A294A79"/>
    <w:rsid w:val="7A304404"/>
    <w:rsid w:val="7A311E86"/>
    <w:rsid w:val="7A327907"/>
    <w:rsid w:val="7A342E0A"/>
    <w:rsid w:val="7A35410F"/>
    <w:rsid w:val="7A377612"/>
    <w:rsid w:val="7A3915EB"/>
    <w:rsid w:val="7A3C5C98"/>
    <w:rsid w:val="7A3D151B"/>
    <w:rsid w:val="7A401F6B"/>
    <w:rsid w:val="7A412120"/>
    <w:rsid w:val="7A4553DD"/>
    <w:rsid w:val="7A476B1B"/>
    <w:rsid w:val="7A481AAB"/>
    <w:rsid w:val="7A4A0831"/>
    <w:rsid w:val="7A525C3E"/>
    <w:rsid w:val="7A54333F"/>
    <w:rsid w:val="7A560E23"/>
    <w:rsid w:val="7A564644"/>
    <w:rsid w:val="7A5A5248"/>
    <w:rsid w:val="7A607152"/>
    <w:rsid w:val="7A625ED8"/>
    <w:rsid w:val="7A672360"/>
    <w:rsid w:val="7A69020F"/>
    <w:rsid w:val="7A6916DA"/>
    <w:rsid w:val="7A6A7A61"/>
    <w:rsid w:val="7A6D6467"/>
    <w:rsid w:val="7A726172"/>
    <w:rsid w:val="7A733BF4"/>
    <w:rsid w:val="7A7570F7"/>
    <w:rsid w:val="7A795AFD"/>
    <w:rsid w:val="7A7D4503"/>
    <w:rsid w:val="7A812F09"/>
    <w:rsid w:val="7A815CF5"/>
    <w:rsid w:val="7A851910"/>
    <w:rsid w:val="7A874E13"/>
    <w:rsid w:val="7A875E2C"/>
    <w:rsid w:val="7A8A3A39"/>
    <w:rsid w:val="7A8C4B1E"/>
    <w:rsid w:val="7A8C6D1C"/>
    <w:rsid w:val="7A8E0021"/>
    <w:rsid w:val="7A95542D"/>
    <w:rsid w:val="7A970930"/>
    <w:rsid w:val="7A9863B2"/>
    <w:rsid w:val="7A993E33"/>
    <w:rsid w:val="7A9C1535"/>
    <w:rsid w:val="7A9F24BA"/>
    <w:rsid w:val="7AA34743"/>
    <w:rsid w:val="7AA656C8"/>
    <w:rsid w:val="7AA65765"/>
    <w:rsid w:val="7AA66432"/>
    <w:rsid w:val="7AAC17CF"/>
    <w:rsid w:val="7AB03A59"/>
    <w:rsid w:val="7AB7145E"/>
    <w:rsid w:val="7AB80E65"/>
    <w:rsid w:val="7ABA0AE5"/>
    <w:rsid w:val="7ABA4368"/>
    <w:rsid w:val="7ABD52ED"/>
    <w:rsid w:val="7ABE4F6D"/>
    <w:rsid w:val="7AC313F4"/>
    <w:rsid w:val="7AC83D3B"/>
    <w:rsid w:val="7AC932FE"/>
    <w:rsid w:val="7ACB351E"/>
    <w:rsid w:val="7ACB6801"/>
    <w:rsid w:val="7AD21A0F"/>
    <w:rsid w:val="7AD60415"/>
    <w:rsid w:val="7AD65312"/>
    <w:rsid w:val="7AD83918"/>
    <w:rsid w:val="7ADA6E1B"/>
    <w:rsid w:val="7ADF6716"/>
    <w:rsid w:val="7AE52C2E"/>
    <w:rsid w:val="7AE606AF"/>
    <w:rsid w:val="7AE70F19"/>
    <w:rsid w:val="7AE76131"/>
    <w:rsid w:val="7AE83BB3"/>
    <w:rsid w:val="7AE855FB"/>
    <w:rsid w:val="7AE91634"/>
    <w:rsid w:val="7AEA70B6"/>
    <w:rsid w:val="7AEC25B9"/>
    <w:rsid w:val="7AEE5ABC"/>
    <w:rsid w:val="7AEF6DC1"/>
    <w:rsid w:val="7AF3424C"/>
    <w:rsid w:val="7AF6094A"/>
    <w:rsid w:val="7AFD3B58"/>
    <w:rsid w:val="7AFE15D9"/>
    <w:rsid w:val="7AFF705B"/>
    <w:rsid w:val="7B02475C"/>
    <w:rsid w:val="7B0434E3"/>
    <w:rsid w:val="7B050F64"/>
    <w:rsid w:val="7B0669E6"/>
    <w:rsid w:val="7B070BE4"/>
    <w:rsid w:val="7B09796A"/>
    <w:rsid w:val="7B0A1B69"/>
    <w:rsid w:val="7B0E3DF2"/>
    <w:rsid w:val="7B1138F9"/>
    <w:rsid w:val="7B1511FF"/>
    <w:rsid w:val="7B174702"/>
    <w:rsid w:val="7B182183"/>
    <w:rsid w:val="7B1C0B89"/>
    <w:rsid w:val="7B1D660B"/>
    <w:rsid w:val="7B22117E"/>
    <w:rsid w:val="7B222A93"/>
    <w:rsid w:val="7B234C91"/>
    <w:rsid w:val="7B242713"/>
    <w:rsid w:val="7B28499C"/>
    <w:rsid w:val="7B2B5921"/>
    <w:rsid w:val="7B2D68A5"/>
    <w:rsid w:val="7B2F1DA8"/>
    <w:rsid w:val="7B302338"/>
    <w:rsid w:val="7B35042F"/>
    <w:rsid w:val="7B373932"/>
    <w:rsid w:val="7B396E35"/>
    <w:rsid w:val="7B3B5BBB"/>
    <w:rsid w:val="7B3C363D"/>
    <w:rsid w:val="7B4E6DDA"/>
    <w:rsid w:val="7B551FE8"/>
    <w:rsid w:val="7B5754EB"/>
    <w:rsid w:val="7B5909EE"/>
    <w:rsid w:val="7B5A1010"/>
    <w:rsid w:val="7B5A5E7E"/>
    <w:rsid w:val="7B5F28F8"/>
    <w:rsid w:val="7B6B418C"/>
    <w:rsid w:val="7B6B6078"/>
    <w:rsid w:val="7B6C638A"/>
    <w:rsid w:val="7B700614"/>
    <w:rsid w:val="7B704D90"/>
    <w:rsid w:val="7B7440BF"/>
    <w:rsid w:val="7B754A9B"/>
    <w:rsid w:val="7B7956A0"/>
    <w:rsid w:val="7B7C5087"/>
    <w:rsid w:val="7B7E53AB"/>
    <w:rsid w:val="7B7F2E2C"/>
    <w:rsid w:val="7B8514B2"/>
    <w:rsid w:val="7B885CBA"/>
    <w:rsid w:val="7B8D4340"/>
    <w:rsid w:val="7B9052C5"/>
    <w:rsid w:val="7B9207C8"/>
    <w:rsid w:val="7B9337D7"/>
    <w:rsid w:val="7B93624A"/>
    <w:rsid w:val="7B943CCB"/>
    <w:rsid w:val="7B95174D"/>
    <w:rsid w:val="7B9A1458"/>
    <w:rsid w:val="7B9A4637"/>
    <w:rsid w:val="7B9B6ED9"/>
    <w:rsid w:val="7B9C10D8"/>
    <w:rsid w:val="7BA051AE"/>
    <w:rsid w:val="7BA07ADE"/>
    <w:rsid w:val="7BAC20F3"/>
    <w:rsid w:val="7BB80A08"/>
    <w:rsid w:val="7BBB198C"/>
    <w:rsid w:val="7BBC2C91"/>
    <w:rsid w:val="7BBF0393"/>
    <w:rsid w:val="7BBF3C16"/>
    <w:rsid w:val="7BC21317"/>
    <w:rsid w:val="7BC24B9B"/>
    <w:rsid w:val="7BC3261C"/>
    <w:rsid w:val="7BC5229C"/>
    <w:rsid w:val="7BC96724"/>
    <w:rsid w:val="7BCA0DB9"/>
    <w:rsid w:val="7BCC76A8"/>
    <w:rsid w:val="7BD40338"/>
    <w:rsid w:val="7BD44AB5"/>
    <w:rsid w:val="7BD90F3C"/>
    <w:rsid w:val="7BDC5744"/>
    <w:rsid w:val="7BE13DCA"/>
    <w:rsid w:val="7BE527D1"/>
    <w:rsid w:val="7BE60252"/>
    <w:rsid w:val="7BEC215B"/>
    <w:rsid w:val="7BED7BDD"/>
    <w:rsid w:val="7BF003F6"/>
    <w:rsid w:val="7BF3536A"/>
    <w:rsid w:val="7BF42DEB"/>
    <w:rsid w:val="7BF5086D"/>
    <w:rsid w:val="7BF54FE9"/>
    <w:rsid w:val="7BFD36FB"/>
    <w:rsid w:val="7C01687E"/>
    <w:rsid w:val="7C035604"/>
    <w:rsid w:val="7C047802"/>
    <w:rsid w:val="7C050A6B"/>
    <w:rsid w:val="7C050B07"/>
    <w:rsid w:val="7C181D26"/>
    <w:rsid w:val="7C1977A8"/>
    <w:rsid w:val="7C1D1629"/>
    <w:rsid w:val="7C213CD7"/>
    <w:rsid w:val="7C223CC8"/>
    <w:rsid w:val="7C2300B7"/>
    <w:rsid w:val="7C2413BC"/>
    <w:rsid w:val="7C256E3D"/>
    <w:rsid w:val="7C2E3ECA"/>
    <w:rsid w:val="7C2E6448"/>
    <w:rsid w:val="7C2F194B"/>
    <w:rsid w:val="7C351656"/>
    <w:rsid w:val="7C3670D8"/>
    <w:rsid w:val="7C3C6A63"/>
    <w:rsid w:val="7C3C7A60"/>
    <w:rsid w:val="7C405469"/>
    <w:rsid w:val="7C42096C"/>
    <w:rsid w:val="7C4250E9"/>
    <w:rsid w:val="7C432B6A"/>
    <w:rsid w:val="7C4E2200"/>
    <w:rsid w:val="7C532E05"/>
    <w:rsid w:val="7C536688"/>
    <w:rsid w:val="7C556308"/>
    <w:rsid w:val="7C5B0211"/>
    <w:rsid w:val="7C5C125F"/>
    <w:rsid w:val="7C5D3531"/>
    <w:rsid w:val="7C793044"/>
    <w:rsid w:val="7C7C3FC9"/>
    <w:rsid w:val="7C7D1A4A"/>
    <w:rsid w:val="7C823954"/>
    <w:rsid w:val="7C8413A1"/>
    <w:rsid w:val="7C84479C"/>
    <w:rsid w:val="7C8F51E8"/>
    <w:rsid w:val="7C937471"/>
    <w:rsid w:val="7C9838F9"/>
    <w:rsid w:val="7C98391B"/>
    <w:rsid w:val="7C9B487E"/>
    <w:rsid w:val="7C9D1F7F"/>
    <w:rsid w:val="7C9D6FAC"/>
    <w:rsid w:val="7C9D7D81"/>
    <w:rsid w:val="7C9E5802"/>
    <w:rsid w:val="7CA52C0F"/>
    <w:rsid w:val="7CA65E91"/>
    <w:rsid w:val="7CAE5A9D"/>
    <w:rsid w:val="7CB244A3"/>
    <w:rsid w:val="7CB31F25"/>
    <w:rsid w:val="7CB57626"/>
    <w:rsid w:val="7CB61980"/>
    <w:rsid w:val="7CB805AB"/>
    <w:rsid w:val="7CBB4DB2"/>
    <w:rsid w:val="7CBE5D37"/>
    <w:rsid w:val="7CC66C84"/>
    <w:rsid w:val="7CCB75CB"/>
    <w:rsid w:val="7CCD4CCD"/>
    <w:rsid w:val="7CD21154"/>
    <w:rsid w:val="7CD32459"/>
    <w:rsid w:val="7CD36BD6"/>
    <w:rsid w:val="7CD44657"/>
    <w:rsid w:val="7CD70E5F"/>
    <w:rsid w:val="7CE03CED"/>
    <w:rsid w:val="7CEE00BC"/>
    <w:rsid w:val="7CEE2BCE"/>
    <w:rsid w:val="7CF0430B"/>
    <w:rsid w:val="7CF0780B"/>
    <w:rsid w:val="7CF14CE5"/>
    <w:rsid w:val="7CF30790"/>
    <w:rsid w:val="7CF5799B"/>
    <w:rsid w:val="7CF64FF3"/>
    <w:rsid w:val="7CF87F76"/>
    <w:rsid w:val="7CFE6B21"/>
    <w:rsid w:val="7D000522"/>
    <w:rsid w:val="7D027725"/>
    <w:rsid w:val="7D032FA8"/>
    <w:rsid w:val="7D084EB2"/>
    <w:rsid w:val="7D0F483D"/>
    <w:rsid w:val="7D104E4C"/>
    <w:rsid w:val="7D19734A"/>
    <w:rsid w:val="7D1D472F"/>
    <w:rsid w:val="7D1F1254"/>
    <w:rsid w:val="7D260BDE"/>
    <w:rsid w:val="7D271EE3"/>
    <w:rsid w:val="7D277330"/>
    <w:rsid w:val="7D2840E2"/>
    <w:rsid w:val="7D2953E6"/>
    <w:rsid w:val="7D295F33"/>
    <w:rsid w:val="7D2A2E68"/>
    <w:rsid w:val="7D2D0569"/>
    <w:rsid w:val="7D2D0A25"/>
    <w:rsid w:val="7D3111DC"/>
    <w:rsid w:val="7D3149F1"/>
    <w:rsid w:val="7D3A3102"/>
    <w:rsid w:val="7D441CBC"/>
    <w:rsid w:val="7D4E2F3C"/>
    <w:rsid w:val="7D4E4321"/>
    <w:rsid w:val="7D5052A6"/>
    <w:rsid w:val="7D512D27"/>
    <w:rsid w:val="7D594473"/>
    <w:rsid w:val="7D607ABF"/>
    <w:rsid w:val="7D6342C7"/>
    <w:rsid w:val="7D6619C8"/>
    <w:rsid w:val="7D66524B"/>
    <w:rsid w:val="7D672CCD"/>
    <w:rsid w:val="7D684ECB"/>
    <w:rsid w:val="7D6C7155"/>
    <w:rsid w:val="7D79646A"/>
    <w:rsid w:val="7D817FF3"/>
    <w:rsid w:val="7D8212F8"/>
    <w:rsid w:val="7D8469FA"/>
    <w:rsid w:val="7D85227D"/>
    <w:rsid w:val="7D87797E"/>
    <w:rsid w:val="7D925D0F"/>
    <w:rsid w:val="7D956C94"/>
    <w:rsid w:val="7D964715"/>
    <w:rsid w:val="7D98349C"/>
    <w:rsid w:val="7D9A699F"/>
    <w:rsid w:val="7D9C1EA2"/>
    <w:rsid w:val="7D9E53A5"/>
    <w:rsid w:val="7DA008A8"/>
    <w:rsid w:val="7DA44A08"/>
    <w:rsid w:val="7DAB46BB"/>
    <w:rsid w:val="7DB20F2C"/>
    <w:rsid w:val="7DB24046"/>
    <w:rsid w:val="7DB54FCA"/>
    <w:rsid w:val="7DB939D1"/>
    <w:rsid w:val="7DBA6ED4"/>
    <w:rsid w:val="7DBC23D7"/>
    <w:rsid w:val="7DC00DDD"/>
    <w:rsid w:val="7DC120E2"/>
    <w:rsid w:val="7DC43066"/>
    <w:rsid w:val="7DC55265"/>
    <w:rsid w:val="7DC62CE6"/>
    <w:rsid w:val="7DCA16EC"/>
    <w:rsid w:val="7DCA4A14"/>
    <w:rsid w:val="7DCF13F7"/>
    <w:rsid w:val="7DD86F8A"/>
    <w:rsid w:val="7DE03890"/>
    <w:rsid w:val="7DE30098"/>
    <w:rsid w:val="7DE9671E"/>
    <w:rsid w:val="7DEB4B90"/>
    <w:rsid w:val="7DED09A7"/>
    <w:rsid w:val="7DED2BA6"/>
    <w:rsid w:val="7DEE0627"/>
    <w:rsid w:val="7DEE6429"/>
    <w:rsid w:val="7DEF60A9"/>
    <w:rsid w:val="7DF115AC"/>
    <w:rsid w:val="7DF612B7"/>
    <w:rsid w:val="7DF64C65"/>
    <w:rsid w:val="7DF734B5"/>
    <w:rsid w:val="7E015288"/>
    <w:rsid w:val="7E071551"/>
    <w:rsid w:val="7E081E91"/>
    <w:rsid w:val="7E1178E2"/>
    <w:rsid w:val="7E1F24A3"/>
    <w:rsid w:val="7E227B7D"/>
    <w:rsid w:val="7E254385"/>
    <w:rsid w:val="7E287508"/>
    <w:rsid w:val="7E2929E7"/>
    <w:rsid w:val="7E294F89"/>
    <w:rsid w:val="7E2A080C"/>
    <w:rsid w:val="7E2A2A0B"/>
    <w:rsid w:val="7E2A628E"/>
    <w:rsid w:val="7E2C1791"/>
    <w:rsid w:val="7E2C3D0C"/>
    <w:rsid w:val="7E2D398F"/>
    <w:rsid w:val="7E315C19"/>
    <w:rsid w:val="7E33111C"/>
    <w:rsid w:val="7E331708"/>
    <w:rsid w:val="7E381D20"/>
    <w:rsid w:val="7E3E16AB"/>
    <w:rsid w:val="7E412630"/>
    <w:rsid w:val="7E4200B1"/>
    <w:rsid w:val="7E423935"/>
    <w:rsid w:val="7E435B33"/>
    <w:rsid w:val="7E446E38"/>
    <w:rsid w:val="7E4B67C3"/>
    <w:rsid w:val="7E5106CC"/>
    <w:rsid w:val="7E53034C"/>
    <w:rsid w:val="7E595AD8"/>
    <w:rsid w:val="7E5A5F62"/>
    <w:rsid w:val="7E5B702C"/>
    <w:rsid w:val="7E5D0F7F"/>
    <w:rsid w:val="7E5E79E2"/>
    <w:rsid w:val="7E6305E6"/>
    <w:rsid w:val="7E6802F1"/>
    <w:rsid w:val="7E6B1276"/>
    <w:rsid w:val="7E6B3474"/>
    <w:rsid w:val="7E6F7C7C"/>
    <w:rsid w:val="7E741B85"/>
    <w:rsid w:val="7E742A76"/>
    <w:rsid w:val="7E78058B"/>
    <w:rsid w:val="7E79600D"/>
    <w:rsid w:val="7E7D4A13"/>
    <w:rsid w:val="7E7F1C99"/>
    <w:rsid w:val="7E7F7F16"/>
    <w:rsid w:val="7E802674"/>
    <w:rsid w:val="7E805998"/>
    <w:rsid w:val="7E83691D"/>
    <w:rsid w:val="7E8678A1"/>
    <w:rsid w:val="7E8B17AA"/>
    <w:rsid w:val="7E8B75AC"/>
    <w:rsid w:val="7E8F55C4"/>
    <w:rsid w:val="7E905F9E"/>
    <w:rsid w:val="7E93243A"/>
    <w:rsid w:val="7E9349B9"/>
    <w:rsid w:val="7E944638"/>
    <w:rsid w:val="7E945AEE"/>
    <w:rsid w:val="7E9841BD"/>
    <w:rsid w:val="7E9A1DC5"/>
    <w:rsid w:val="7E9A6542"/>
    <w:rsid w:val="7E9C1F7F"/>
    <w:rsid w:val="7E9E4F48"/>
    <w:rsid w:val="7EA0044B"/>
    <w:rsid w:val="7EA11750"/>
    <w:rsid w:val="7EA2394E"/>
    <w:rsid w:val="7EB02421"/>
    <w:rsid w:val="7EB517AA"/>
    <w:rsid w:val="7EBC7D7B"/>
    <w:rsid w:val="7EC35188"/>
    <w:rsid w:val="7ECA3049"/>
    <w:rsid w:val="7ECB4DAB"/>
    <w:rsid w:val="7ECD2214"/>
    <w:rsid w:val="7ED06A1C"/>
    <w:rsid w:val="7ED2210B"/>
    <w:rsid w:val="7ED2669C"/>
    <w:rsid w:val="7ED379A0"/>
    <w:rsid w:val="7ED60925"/>
    <w:rsid w:val="7ED918AA"/>
    <w:rsid w:val="7EDF1235"/>
    <w:rsid w:val="7EE1361A"/>
    <w:rsid w:val="7EE54876"/>
    <w:rsid w:val="7EEC2AC9"/>
    <w:rsid w:val="7EEC634C"/>
    <w:rsid w:val="7EEF6683"/>
    <w:rsid w:val="7EEF72D1"/>
    <w:rsid w:val="7EF127D4"/>
    <w:rsid w:val="7EF32454"/>
    <w:rsid w:val="7EF91DDE"/>
    <w:rsid w:val="7EF93831"/>
    <w:rsid w:val="7EFD4068"/>
    <w:rsid w:val="7F04016F"/>
    <w:rsid w:val="7F063673"/>
    <w:rsid w:val="7F074977"/>
    <w:rsid w:val="7F0823F9"/>
    <w:rsid w:val="7F09731F"/>
    <w:rsid w:val="7F0C363E"/>
    <w:rsid w:val="7F0D0A7F"/>
    <w:rsid w:val="7F0F1D84"/>
    <w:rsid w:val="7F101A04"/>
    <w:rsid w:val="7F122D08"/>
    <w:rsid w:val="7F13078A"/>
    <w:rsid w:val="7F14040A"/>
    <w:rsid w:val="7F186E10"/>
    <w:rsid w:val="7F1A5B96"/>
    <w:rsid w:val="7F1C5816"/>
    <w:rsid w:val="7F1E0D19"/>
    <w:rsid w:val="7F1E459D"/>
    <w:rsid w:val="7F253F27"/>
    <w:rsid w:val="7F256126"/>
    <w:rsid w:val="7F285F22"/>
    <w:rsid w:val="7F307D3A"/>
    <w:rsid w:val="7F342EBD"/>
    <w:rsid w:val="7F3B707F"/>
    <w:rsid w:val="7F3D5A7B"/>
    <w:rsid w:val="7F485EDA"/>
    <w:rsid w:val="7F5C722F"/>
    <w:rsid w:val="7F5E5386"/>
    <w:rsid w:val="7F5E7584"/>
    <w:rsid w:val="7F600889"/>
    <w:rsid w:val="7F664991"/>
    <w:rsid w:val="7F677C54"/>
    <w:rsid w:val="7F683717"/>
    <w:rsid w:val="7F686733"/>
    <w:rsid w:val="7F6A6C1A"/>
    <w:rsid w:val="7F741EA5"/>
    <w:rsid w:val="7F7939B1"/>
    <w:rsid w:val="7F7E5C7D"/>
    <w:rsid w:val="7F870749"/>
    <w:rsid w:val="7F8824E9"/>
    <w:rsid w:val="7F8B38CC"/>
    <w:rsid w:val="7F8E22D2"/>
    <w:rsid w:val="7F8F5B55"/>
    <w:rsid w:val="7F8F791E"/>
    <w:rsid w:val="7F911058"/>
    <w:rsid w:val="7F920CD8"/>
    <w:rsid w:val="7F9554E0"/>
    <w:rsid w:val="7F975160"/>
    <w:rsid w:val="7F9C15E8"/>
    <w:rsid w:val="7F9D28EC"/>
    <w:rsid w:val="7F9D45ED"/>
    <w:rsid w:val="7F9E036E"/>
    <w:rsid w:val="7F9F5DEF"/>
    <w:rsid w:val="7FA6577A"/>
    <w:rsid w:val="7FA73EAD"/>
    <w:rsid w:val="7FB10B62"/>
    <w:rsid w:val="7FB2376C"/>
    <w:rsid w:val="7FB42512"/>
    <w:rsid w:val="7FB65A15"/>
    <w:rsid w:val="7FBD539F"/>
    <w:rsid w:val="7FBE66A4"/>
    <w:rsid w:val="7FBF4126"/>
    <w:rsid w:val="7FC01BA7"/>
    <w:rsid w:val="7FC21827"/>
    <w:rsid w:val="7FC250AB"/>
    <w:rsid w:val="7FC63AB1"/>
    <w:rsid w:val="7FCC59BA"/>
    <w:rsid w:val="7FCF092E"/>
    <w:rsid w:val="7FD839CB"/>
    <w:rsid w:val="7FD9144C"/>
    <w:rsid w:val="7FDC5C54"/>
    <w:rsid w:val="7FDE1157"/>
    <w:rsid w:val="7FE75734"/>
    <w:rsid w:val="7FE874E8"/>
    <w:rsid w:val="7FE94F6A"/>
    <w:rsid w:val="7FF50D7D"/>
    <w:rsid w:val="7FF86D6C"/>
    <w:rsid w:val="7FFA7FE5"/>
    <w:rsid w:val="7FFD5455"/>
    <w:rsid w:val="7FFD61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iPriority="0" w:qFormat="1"/>
    <w:lsdException w:name="annotation text" w:uiPriority="0" w:qFormat="1"/>
    <w:lsdException w:name="header"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Calibri" w:hAnsi="Calibri" w:cs="Calibri"/>
      <w:kern w:val="2"/>
      <w:sz w:val="24"/>
    </w:rPr>
  </w:style>
  <w:style w:type="paragraph" w:styleId="1">
    <w:name w:val="heading 1"/>
    <w:basedOn w:val="a"/>
    <w:next w:val="a"/>
    <w:link w:val="1Char"/>
    <w:qFormat/>
    <w:pPr>
      <w:numPr>
        <w:numId w:val="1"/>
      </w:numPr>
      <w:spacing w:before="240" w:after="120" w:line="480" w:lineRule="auto"/>
      <w:ind w:left="0" w:firstLine="0"/>
      <w:jc w:val="center"/>
      <w:outlineLvl w:val="0"/>
    </w:pPr>
    <w:rPr>
      <w:rFonts w:ascii="Times New Roman" w:eastAsia="黑体" w:hAnsi="Times New Roman"/>
      <w:sz w:val="36"/>
    </w:rPr>
  </w:style>
  <w:style w:type="paragraph" w:styleId="2">
    <w:name w:val="heading 2"/>
    <w:basedOn w:val="a"/>
    <w:next w:val="a"/>
    <w:qFormat/>
    <w:pPr>
      <w:keepNext/>
      <w:keepLines/>
      <w:numPr>
        <w:ilvl w:val="1"/>
        <w:numId w:val="1"/>
      </w:numPr>
      <w:spacing w:before="120" w:after="120" w:line="360" w:lineRule="auto"/>
      <w:ind w:left="0" w:firstLine="0"/>
      <w:jc w:val="left"/>
      <w:outlineLvl w:val="1"/>
    </w:pPr>
    <w:rPr>
      <w:rFonts w:ascii="Times New Roman" w:eastAsia="黑体" w:hAnsi="Times New Roman"/>
      <w:sz w:val="30"/>
      <w:szCs w:val="30"/>
    </w:rPr>
  </w:style>
  <w:style w:type="paragraph" w:styleId="3">
    <w:name w:val="heading 3"/>
    <w:basedOn w:val="a"/>
    <w:next w:val="a"/>
    <w:qFormat/>
    <w:pPr>
      <w:keepNext/>
      <w:keepLines/>
      <w:numPr>
        <w:ilvl w:val="2"/>
        <w:numId w:val="1"/>
      </w:numPr>
      <w:spacing w:before="120" w:line="360" w:lineRule="auto"/>
      <w:ind w:left="0" w:firstLine="0"/>
      <w:jc w:val="left"/>
      <w:outlineLvl w:val="2"/>
    </w:pPr>
    <w:rPr>
      <w:rFonts w:ascii="Times New Roman" w:eastAsia="黑体" w:hAnsi="Times New Roman"/>
      <w:sz w:val="28"/>
    </w:rPr>
  </w:style>
  <w:style w:type="paragraph" w:styleId="4">
    <w:name w:val="heading 4"/>
    <w:basedOn w:val="a"/>
    <w:next w:val="a0"/>
    <w:qFormat/>
    <w:pPr>
      <w:numPr>
        <w:ilvl w:val="3"/>
        <w:numId w:val="1"/>
      </w:numPr>
      <w:spacing w:beforeLines="50" w:before="156" w:line="360" w:lineRule="auto"/>
      <w:ind w:left="567" w:hanging="567"/>
      <w:outlineLvl w:val="3"/>
    </w:pPr>
    <w:rPr>
      <w:rFonts w:eastAsia="黑体"/>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First Indent"/>
    <w:basedOn w:val="a"/>
    <w:qFormat/>
    <w:pPr>
      <w:ind w:firstLineChars="200" w:firstLine="498"/>
    </w:pPr>
  </w:style>
  <w:style w:type="paragraph" w:styleId="a4">
    <w:name w:val="annotation subject"/>
    <w:basedOn w:val="a5"/>
    <w:next w:val="a5"/>
    <w:qFormat/>
    <w:rPr>
      <w:b/>
      <w:bCs/>
    </w:rPr>
  </w:style>
  <w:style w:type="paragraph" w:styleId="a5">
    <w:name w:val="annotation text"/>
    <w:basedOn w:val="a"/>
    <w:link w:val="Char"/>
    <w:qFormat/>
    <w:pPr>
      <w:jc w:val="left"/>
    </w:pPr>
  </w:style>
  <w:style w:type="paragraph" w:styleId="7">
    <w:name w:val="toc 7"/>
    <w:basedOn w:val="a"/>
    <w:next w:val="a"/>
    <w:uiPriority w:val="39"/>
    <w:unhideWhenUsed/>
    <w:qFormat/>
    <w:pPr>
      <w:ind w:leftChars="1200" w:left="2520"/>
    </w:pPr>
  </w:style>
  <w:style w:type="paragraph" w:styleId="a6">
    <w:name w:val="caption"/>
    <w:basedOn w:val="a"/>
    <w:next w:val="a0"/>
    <w:qFormat/>
    <w:pPr>
      <w:spacing w:before="152" w:after="160"/>
      <w:jc w:val="center"/>
    </w:pPr>
    <w:rPr>
      <w:rFonts w:cs="Arial"/>
      <w:sz w:val="21"/>
      <w:szCs w:val="21"/>
    </w:rPr>
  </w:style>
  <w:style w:type="paragraph" w:styleId="a7">
    <w:name w:val="Document Map"/>
    <w:basedOn w:val="a"/>
    <w:qFormat/>
    <w:pPr>
      <w:shd w:val="clear" w:color="auto" w:fill="000080"/>
    </w:pPr>
  </w:style>
  <w:style w:type="paragraph" w:styleId="a8">
    <w:name w:val="Body Text"/>
    <w:basedOn w:val="a"/>
    <w:link w:val="Char0"/>
    <w:qFormat/>
    <w:pPr>
      <w:spacing w:after="120"/>
    </w:pPr>
  </w:style>
  <w:style w:type="paragraph" w:styleId="a9">
    <w:name w:val="Body Text Indent"/>
    <w:basedOn w:val="a"/>
    <w:link w:val="Char1"/>
    <w:qFormat/>
    <w:pPr>
      <w:spacing w:after="120"/>
      <w:ind w:leftChars="200" w:left="420"/>
    </w:pPr>
  </w:style>
  <w:style w:type="paragraph" w:styleId="5">
    <w:name w:val="toc 5"/>
    <w:basedOn w:val="a"/>
    <w:next w:val="a"/>
    <w:uiPriority w:val="39"/>
    <w:unhideWhenUsed/>
    <w:qFormat/>
    <w:pPr>
      <w:ind w:leftChars="800" w:left="1680"/>
    </w:pPr>
  </w:style>
  <w:style w:type="paragraph" w:styleId="30">
    <w:name w:val="toc 3"/>
    <w:basedOn w:val="a"/>
    <w:next w:val="a"/>
    <w:uiPriority w:val="39"/>
    <w:qFormat/>
    <w:pPr>
      <w:ind w:leftChars="400" w:left="840"/>
    </w:pPr>
  </w:style>
  <w:style w:type="paragraph" w:styleId="aa">
    <w:name w:val="Plain Text"/>
    <w:basedOn w:val="a"/>
    <w:qFormat/>
    <w:rPr>
      <w:rFonts w:ascii="宋体" w:hAnsi="Courier New" w:cs="Courier New"/>
      <w:sz w:val="21"/>
      <w:szCs w:val="21"/>
    </w:rPr>
  </w:style>
  <w:style w:type="paragraph" w:styleId="8">
    <w:name w:val="toc 8"/>
    <w:basedOn w:val="a"/>
    <w:next w:val="a"/>
    <w:uiPriority w:val="39"/>
    <w:unhideWhenUsed/>
    <w:qFormat/>
    <w:pPr>
      <w:ind w:leftChars="1400" w:left="2940"/>
    </w:pPr>
  </w:style>
  <w:style w:type="paragraph" w:styleId="ab">
    <w:name w:val="endnote text"/>
    <w:basedOn w:val="a"/>
    <w:qFormat/>
    <w:pPr>
      <w:tabs>
        <w:tab w:val="left" w:pos="498"/>
      </w:tabs>
      <w:ind w:left="200" w:hangingChars="200" w:hanging="200"/>
    </w:pPr>
  </w:style>
  <w:style w:type="paragraph" w:styleId="ac">
    <w:name w:val="Balloon Text"/>
    <w:basedOn w:val="a"/>
    <w:qFormat/>
    <w:rPr>
      <w:sz w:val="18"/>
      <w:szCs w:val="18"/>
    </w:rPr>
  </w:style>
  <w:style w:type="paragraph" w:styleId="ad">
    <w:name w:val="footer"/>
    <w:basedOn w:val="a"/>
    <w:link w:val="Char2"/>
    <w:uiPriority w:val="99"/>
    <w:qFormat/>
    <w:pPr>
      <w:tabs>
        <w:tab w:val="center" w:pos="4153"/>
        <w:tab w:val="right" w:pos="8306"/>
      </w:tabs>
      <w:snapToGrid w:val="0"/>
      <w:jc w:val="left"/>
    </w:pPr>
    <w:rPr>
      <w:sz w:val="18"/>
    </w:rPr>
  </w:style>
  <w:style w:type="paragraph" w:styleId="ae">
    <w:name w:val="header"/>
    <w:basedOn w:val="a"/>
    <w:link w:val="Char3"/>
    <w:uiPriority w:val="99"/>
    <w:qFormat/>
    <w:pPr>
      <w:pBdr>
        <w:bottom w:val="single" w:sz="6" w:space="1" w:color="auto"/>
      </w:pBdr>
      <w:tabs>
        <w:tab w:val="center" w:pos="4153"/>
        <w:tab w:val="right" w:pos="8306"/>
      </w:tabs>
      <w:snapToGrid w:val="0"/>
      <w:jc w:val="center"/>
    </w:pPr>
    <w:rPr>
      <w:sz w:val="18"/>
    </w:rPr>
  </w:style>
  <w:style w:type="paragraph" w:styleId="10">
    <w:name w:val="toc 1"/>
    <w:basedOn w:val="a"/>
    <w:next w:val="a"/>
    <w:uiPriority w:val="39"/>
    <w:qFormat/>
    <w:rsid w:val="00E51C59"/>
    <w:rPr>
      <w:rFonts w:eastAsia="黑体"/>
    </w:rPr>
  </w:style>
  <w:style w:type="paragraph" w:styleId="40">
    <w:name w:val="toc 4"/>
    <w:basedOn w:val="a"/>
    <w:next w:val="a"/>
    <w:uiPriority w:val="39"/>
    <w:unhideWhenUsed/>
    <w:qFormat/>
    <w:pPr>
      <w:ind w:leftChars="600" w:left="1260"/>
    </w:pPr>
  </w:style>
  <w:style w:type="paragraph" w:styleId="af">
    <w:name w:val="Subtitle"/>
    <w:basedOn w:val="a"/>
    <w:next w:val="a"/>
    <w:qFormat/>
    <w:pPr>
      <w:spacing w:before="240" w:after="60" w:line="312" w:lineRule="auto"/>
      <w:jc w:val="center"/>
      <w:outlineLvl w:val="1"/>
    </w:pPr>
    <w:rPr>
      <w:rFonts w:ascii="Cambria" w:hAnsi="Cambria" w:cs="Times New Roman"/>
      <w:b/>
      <w:bCs/>
      <w:kern w:val="28"/>
      <w:sz w:val="32"/>
      <w:szCs w:val="32"/>
    </w:rPr>
  </w:style>
  <w:style w:type="paragraph" w:styleId="af0">
    <w:name w:val="footnote text"/>
    <w:basedOn w:val="a"/>
    <w:qFormat/>
    <w:pPr>
      <w:snapToGrid w:val="0"/>
      <w:jc w:val="left"/>
    </w:pPr>
  </w:style>
  <w:style w:type="paragraph" w:styleId="6">
    <w:name w:val="toc 6"/>
    <w:basedOn w:val="a"/>
    <w:next w:val="a"/>
    <w:uiPriority w:val="39"/>
    <w:unhideWhenUsed/>
    <w:qFormat/>
    <w:pPr>
      <w:ind w:leftChars="1000" w:left="2100"/>
    </w:pPr>
  </w:style>
  <w:style w:type="paragraph" w:styleId="20">
    <w:name w:val="toc 2"/>
    <w:basedOn w:val="a"/>
    <w:next w:val="a"/>
    <w:uiPriority w:val="39"/>
    <w:qFormat/>
    <w:pPr>
      <w:ind w:leftChars="200" w:left="420"/>
    </w:pPr>
  </w:style>
  <w:style w:type="paragraph" w:styleId="9">
    <w:name w:val="toc 9"/>
    <w:basedOn w:val="a"/>
    <w:next w:val="a"/>
    <w:uiPriority w:val="39"/>
    <w:unhideWhenUsed/>
    <w:qFormat/>
    <w:pPr>
      <w:ind w:leftChars="1600" w:left="3360"/>
    </w:pPr>
  </w:style>
  <w:style w:type="paragraph" w:styleId="af1">
    <w:name w:val="Normal (Web)"/>
    <w:basedOn w:val="a"/>
    <w:uiPriority w:val="99"/>
    <w:unhideWhenUsed/>
    <w:qFormat/>
  </w:style>
  <w:style w:type="paragraph" w:styleId="af2">
    <w:name w:val="Title"/>
    <w:basedOn w:val="a"/>
    <w:next w:val="a"/>
    <w:qFormat/>
    <w:pPr>
      <w:keepLines/>
      <w:spacing w:line="480" w:lineRule="auto"/>
      <w:jc w:val="center"/>
      <w:outlineLvl w:val="0"/>
    </w:pPr>
    <w:rPr>
      <w:rFonts w:eastAsia="黑体"/>
      <w:b/>
      <w:sz w:val="36"/>
    </w:rPr>
  </w:style>
  <w:style w:type="character" w:styleId="af3">
    <w:name w:val="endnote reference"/>
    <w:qFormat/>
    <w:rPr>
      <w:rFonts w:ascii="Times New Roman" w:eastAsia="宋体" w:hAnsi="Times New Roman"/>
      <w:sz w:val="24"/>
      <w:szCs w:val="18"/>
      <w:vertAlign w:val="baseline"/>
    </w:rPr>
  </w:style>
  <w:style w:type="character" w:styleId="af4">
    <w:name w:val="page number"/>
    <w:basedOn w:val="a1"/>
    <w:qFormat/>
  </w:style>
  <w:style w:type="character" w:styleId="af5">
    <w:name w:val="FollowedHyperlink"/>
    <w:qFormat/>
    <w:rPr>
      <w:color w:val="800080"/>
      <w:u w:val="single"/>
    </w:rPr>
  </w:style>
  <w:style w:type="character" w:styleId="af6">
    <w:name w:val="Emphasis"/>
    <w:qFormat/>
    <w:rPr>
      <w:i/>
      <w:iCs/>
    </w:rPr>
  </w:style>
  <w:style w:type="character" w:styleId="af7">
    <w:name w:val="Hyperlink"/>
    <w:uiPriority w:val="99"/>
    <w:qFormat/>
    <w:rPr>
      <w:color w:val="136EC2"/>
      <w:u w:val="single"/>
    </w:rPr>
  </w:style>
  <w:style w:type="character" w:styleId="af8">
    <w:name w:val="annotation reference"/>
    <w:qFormat/>
    <w:rPr>
      <w:sz w:val="21"/>
      <w:szCs w:val="21"/>
    </w:rPr>
  </w:style>
  <w:style w:type="character" w:styleId="af9">
    <w:name w:val="footnote reference"/>
    <w:qFormat/>
    <w:rPr>
      <w:rFonts w:ascii="Times New Roman" w:eastAsia="宋体" w:hAnsi="Times New Roman"/>
      <w:sz w:val="18"/>
      <w:vertAlign w:val="superscript"/>
    </w:rPr>
  </w:style>
  <w:style w:type="table" w:styleId="afa">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customStyle="1" w:styleId="Char0">
    <w:name w:val="正文文本 Char"/>
    <w:link w:val="a8"/>
    <w:qFormat/>
    <w:rPr>
      <w:kern w:val="2"/>
      <w:sz w:val="24"/>
    </w:rPr>
  </w:style>
  <w:style w:type="character" w:customStyle="1" w:styleId="Char1">
    <w:name w:val="正文文本缩进 Char"/>
    <w:link w:val="a9"/>
    <w:qFormat/>
    <w:rPr>
      <w:kern w:val="2"/>
      <w:sz w:val="24"/>
    </w:rPr>
  </w:style>
  <w:style w:type="character" w:customStyle="1" w:styleId="atitle">
    <w:name w:val="atitle"/>
    <w:basedOn w:val="a1"/>
    <w:qFormat/>
  </w:style>
  <w:style w:type="character" w:customStyle="1" w:styleId="Char3">
    <w:name w:val="页眉 Char"/>
    <w:link w:val="ae"/>
    <w:uiPriority w:val="99"/>
    <w:qFormat/>
    <w:rPr>
      <w:kern w:val="2"/>
      <w:sz w:val="18"/>
    </w:rPr>
  </w:style>
  <w:style w:type="character" w:customStyle="1" w:styleId="Char2">
    <w:name w:val="页脚 Char"/>
    <w:link w:val="ad"/>
    <w:uiPriority w:val="99"/>
    <w:qFormat/>
    <w:rPr>
      <w:kern w:val="2"/>
      <w:sz w:val="18"/>
    </w:rPr>
  </w:style>
  <w:style w:type="character" w:customStyle="1" w:styleId="Char4">
    <w:name w:val="副标题 Char"/>
    <w:qFormat/>
    <w:rPr>
      <w:rFonts w:ascii="Cambria" w:eastAsia="黑体" w:hAnsi="Cambria" w:cs="Cambria" w:hint="default"/>
      <w:b/>
      <w:kern w:val="28"/>
      <w:sz w:val="28"/>
      <w:szCs w:val="32"/>
    </w:rPr>
  </w:style>
  <w:style w:type="character" w:customStyle="1" w:styleId="CharChar12">
    <w:name w:val="Char Char12"/>
    <w:qFormat/>
    <w:locked/>
    <w:rPr>
      <w:rFonts w:cs="Times New Roman"/>
      <w:kern w:val="2"/>
      <w:sz w:val="18"/>
    </w:rPr>
  </w:style>
  <w:style w:type="character" w:customStyle="1" w:styleId="3zw1">
    <w:name w:val="3zw1"/>
    <w:qFormat/>
    <w:rPr>
      <w:color w:val="000000"/>
      <w:sz w:val="21"/>
      <w:szCs w:val="21"/>
    </w:rPr>
  </w:style>
  <w:style w:type="character" w:customStyle="1" w:styleId="headline-content">
    <w:name w:val="headline-content"/>
    <w:basedOn w:val="a1"/>
    <w:qFormat/>
  </w:style>
  <w:style w:type="character" w:customStyle="1" w:styleId="longtext">
    <w:name w:val="long_text"/>
    <w:basedOn w:val="a1"/>
    <w:qFormat/>
  </w:style>
  <w:style w:type="character" w:customStyle="1" w:styleId="1Char">
    <w:name w:val="标题 1 Char"/>
    <w:link w:val="1"/>
    <w:qFormat/>
    <w:rPr>
      <w:rFonts w:ascii="Times New Roman" w:eastAsia="黑体" w:hAnsi="Times New Roman"/>
      <w:sz w:val="36"/>
    </w:rPr>
  </w:style>
  <w:style w:type="character" w:customStyle="1" w:styleId="afb">
    <w:name w:val="样式 尾注引用"/>
    <w:qFormat/>
    <w:rPr>
      <w:rFonts w:ascii="Times New Roman" w:eastAsia="宋体" w:hAnsi="Times New Roman"/>
      <w:sz w:val="24"/>
      <w:szCs w:val="28"/>
      <w:vertAlign w:val="superscript"/>
    </w:rPr>
  </w:style>
  <w:style w:type="character" w:customStyle="1" w:styleId="CharChar">
    <w:name w:val="副标题 Char Char"/>
    <w:qFormat/>
    <w:rPr>
      <w:rFonts w:ascii="Cambria" w:hAnsi="Cambria" w:cs="Times New Roman"/>
      <w:b/>
      <w:bCs/>
      <w:kern w:val="28"/>
      <w:sz w:val="32"/>
      <w:szCs w:val="32"/>
    </w:rPr>
  </w:style>
  <w:style w:type="character" w:customStyle="1" w:styleId="Char">
    <w:name w:val="批注文字 Char"/>
    <w:link w:val="a5"/>
    <w:qFormat/>
    <w:rPr>
      <w:kern w:val="2"/>
      <w:sz w:val="24"/>
    </w:rPr>
  </w:style>
  <w:style w:type="paragraph" w:customStyle="1" w:styleId="TOC1">
    <w:name w:val="TOC 标题1"/>
    <w:basedOn w:val="1"/>
    <w:next w:val="a"/>
    <w:uiPriority w:val="39"/>
    <w:qFormat/>
    <w:pPr>
      <w:keepNext/>
      <w:widowControl/>
      <w:numPr>
        <w:numId w:val="0"/>
      </w:numPr>
      <w:spacing w:before="480" w:after="0" w:line="276" w:lineRule="auto"/>
      <w:jc w:val="left"/>
      <w:outlineLvl w:val="9"/>
    </w:pPr>
    <w:rPr>
      <w:rFonts w:ascii="Cambria" w:eastAsia="宋体" w:hAnsi="Cambria" w:cs="Times New Roman"/>
      <w:bCs/>
      <w:color w:val="365F91"/>
      <w:kern w:val="0"/>
      <w:sz w:val="28"/>
      <w:szCs w:val="28"/>
    </w:rPr>
  </w:style>
  <w:style w:type="paragraph" w:customStyle="1" w:styleId="afc">
    <w:name w:val="源代码"/>
    <w:basedOn w:val="a"/>
    <w:qFormat/>
    <w:pPr>
      <w:widowControl/>
      <w:kinsoku w:val="0"/>
      <w:overflowPunct w:val="0"/>
      <w:autoSpaceDE w:val="0"/>
      <w:autoSpaceDN w:val="0"/>
      <w:adjustRightInd w:val="0"/>
      <w:snapToGrid w:val="0"/>
      <w:jc w:val="left"/>
    </w:pPr>
    <w:rPr>
      <w:rFonts w:ascii="Courier New" w:hAnsi="Courier New"/>
      <w:b/>
      <w:snapToGrid w:val="0"/>
      <w:kern w:val="0"/>
      <w:szCs w:val="24"/>
    </w:rPr>
  </w:style>
  <w:style w:type="paragraph" w:customStyle="1" w:styleId="txt14">
    <w:name w:val="txt14"/>
    <w:basedOn w:val="a"/>
    <w:qFormat/>
    <w:pPr>
      <w:widowControl/>
      <w:spacing w:before="100" w:beforeAutospacing="1" w:after="100" w:afterAutospacing="1"/>
      <w:jc w:val="left"/>
    </w:pPr>
    <w:rPr>
      <w:rFonts w:ascii="宋体" w:hAnsi="宋体" w:cs="宋体"/>
      <w:kern w:val="0"/>
      <w:szCs w:val="24"/>
    </w:rPr>
  </w:style>
  <w:style w:type="paragraph" w:customStyle="1" w:styleId="afd">
    <w:name w:val="灯泡注释(打印无效)"/>
    <w:basedOn w:val="a0"/>
    <w:qFormat/>
    <w:pPr>
      <w:snapToGrid w:val="0"/>
      <w:ind w:firstLineChars="0" w:firstLine="0"/>
    </w:pPr>
    <w:rPr>
      <w:i/>
      <w:vanish/>
      <w:color w:val="FF0000"/>
      <w:sz w:val="21"/>
      <w:szCs w:val="21"/>
    </w:rPr>
  </w:style>
  <w:style w:type="paragraph" w:customStyle="1" w:styleId="2000505">
    <w:name w:val="样式 标题 2 + 左侧:  0 厘米 首行缩进:  0 厘米 段前: 0.5 行 段后: 0.5 行"/>
    <w:basedOn w:val="2"/>
    <w:qFormat/>
    <w:pPr>
      <w:numPr>
        <w:numId w:val="0"/>
      </w:numPr>
      <w:spacing w:afterLines="50" w:line="240" w:lineRule="auto"/>
    </w:pPr>
    <w:rPr>
      <w:rFonts w:cs="宋体"/>
      <w:b/>
      <w:szCs w:val="20"/>
    </w:rPr>
  </w:style>
  <w:style w:type="paragraph" w:customStyle="1" w:styleId="afe">
    <w:name w:val="表头"/>
    <w:basedOn w:val="a"/>
    <w:qFormat/>
    <w:pPr>
      <w:adjustRightInd w:val="0"/>
      <w:snapToGrid w:val="0"/>
      <w:spacing w:beforeLines="50" w:before="156" w:afterLines="50" w:after="156"/>
      <w:jc w:val="center"/>
    </w:pPr>
    <w:rPr>
      <w:rFonts w:ascii="黑体" w:eastAsia="黑体"/>
      <w:szCs w:val="24"/>
    </w:rPr>
  </w:style>
  <w:style w:type="paragraph" w:customStyle="1" w:styleId="aff">
    <w:name w:val="标题(不加入目录内)"/>
    <w:basedOn w:val="af2"/>
    <w:qFormat/>
    <w:pPr>
      <w:outlineLvl w:val="9"/>
    </w:pPr>
  </w:style>
  <w:style w:type="paragraph" w:customStyle="1" w:styleId="3050500">
    <w:name w:val="样式 样式 标题 3条标题 + 段前: 0.5 行 段后: 0.5 行 + 左侧:  0 厘米 首行缩进:  0 厘米"/>
    <w:basedOn w:val="a"/>
    <w:qFormat/>
    <w:pPr>
      <w:spacing w:before="120" w:after="120"/>
      <w:outlineLvl w:val="2"/>
    </w:pPr>
    <w:rPr>
      <w:rFonts w:ascii="黑体" w:eastAsia="黑体" w:hAnsi="宋体" w:cs="宋体"/>
      <w:sz w:val="28"/>
    </w:rPr>
  </w:style>
  <w:style w:type="paragraph" w:customStyle="1" w:styleId="aff0">
    <w:name w:val="章标题(不加入目录内)"/>
    <w:basedOn w:val="af2"/>
    <w:qFormat/>
    <w:pPr>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iPriority="0" w:qFormat="1"/>
    <w:lsdException w:name="annotation text" w:uiPriority="0" w:qFormat="1"/>
    <w:lsdException w:name="header" w:qFormat="1"/>
    <w:lsdException w:name="foot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uiPriority="0" w:qFormat="1"/>
    <w:lsdException w:name="Strong" w:uiPriority="22" w:qFormat="1"/>
    <w:lsdException w:name="Emphasis" w:uiPriority="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Calibri" w:hAnsi="Calibri" w:cs="Calibri"/>
      <w:kern w:val="2"/>
      <w:sz w:val="24"/>
    </w:rPr>
  </w:style>
  <w:style w:type="paragraph" w:styleId="1">
    <w:name w:val="heading 1"/>
    <w:basedOn w:val="a"/>
    <w:next w:val="a"/>
    <w:link w:val="1Char"/>
    <w:qFormat/>
    <w:pPr>
      <w:numPr>
        <w:numId w:val="1"/>
      </w:numPr>
      <w:spacing w:before="240" w:after="120" w:line="480" w:lineRule="auto"/>
      <w:ind w:left="0" w:firstLine="0"/>
      <w:jc w:val="center"/>
      <w:outlineLvl w:val="0"/>
    </w:pPr>
    <w:rPr>
      <w:rFonts w:ascii="Times New Roman" w:eastAsia="黑体" w:hAnsi="Times New Roman"/>
      <w:sz w:val="36"/>
    </w:rPr>
  </w:style>
  <w:style w:type="paragraph" w:styleId="2">
    <w:name w:val="heading 2"/>
    <w:basedOn w:val="a"/>
    <w:next w:val="a"/>
    <w:qFormat/>
    <w:pPr>
      <w:keepNext/>
      <w:keepLines/>
      <w:numPr>
        <w:ilvl w:val="1"/>
        <w:numId w:val="1"/>
      </w:numPr>
      <w:spacing w:before="120" w:after="120" w:line="360" w:lineRule="auto"/>
      <w:ind w:left="0" w:firstLine="0"/>
      <w:jc w:val="left"/>
      <w:outlineLvl w:val="1"/>
    </w:pPr>
    <w:rPr>
      <w:rFonts w:ascii="Times New Roman" w:eastAsia="黑体" w:hAnsi="Times New Roman"/>
      <w:sz w:val="30"/>
      <w:szCs w:val="30"/>
    </w:rPr>
  </w:style>
  <w:style w:type="paragraph" w:styleId="3">
    <w:name w:val="heading 3"/>
    <w:basedOn w:val="a"/>
    <w:next w:val="a"/>
    <w:qFormat/>
    <w:pPr>
      <w:keepNext/>
      <w:keepLines/>
      <w:numPr>
        <w:ilvl w:val="2"/>
        <w:numId w:val="1"/>
      </w:numPr>
      <w:spacing w:before="120" w:line="360" w:lineRule="auto"/>
      <w:ind w:left="0" w:firstLine="0"/>
      <w:jc w:val="left"/>
      <w:outlineLvl w:val="2"/>
    </w:pPr>
    <w:rPr>
      <w:rFonts w:ascii="Times New Roman" w:eastAsia="黑体" w:hAnsi="Times New Roman"/>
      <w:sz w:val="28"/>
    </w:rPr>
  </w:style>
  <w:style w:type="paragraph" w:styleId="4">
    <w:name w:val="heading 4"/>
    <w:basedOn w:val="a"/>
    <w:next w:val="a0"/>
    <w:qFormat/>
    <w:pPr>
      <w:numPr>
        <w:ilvl w:val="3"/>
        <w:numId w:val="1"/>
      </w:numPr>
      <w:spacing w:beforeLines="50" w:before="156" w:line="360" w:lineRule="auto"/>
      <w:ind w:left="567" w:hanging="567"/>
      <w:outlineLvl w:val="3"/>
    </w:pPr>
    <w:rPr>
      <w:rFonts w:eastAsia="黑体"/>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First Indent"/>
    <w:basedOn w:val="a"/>
    <w:qFormat/>
    <w:pPr>
      <w:ind w:firstLineChars="200" w:firstLine="498"/>
    </w:pPr>
  </w:style>
  <w:style w:type="paragraph" w:styleId="a4">
    <w:name w:val="annotation subject"/>
    <w:basedOn w:val="a5"/>
    <w:next w:val="a5"/>
    <w:qFormat/>
    <w:rPr>
      <w:b/>
      <w:bCs/>
    </w:rPr>
  </w:style>
  <w:style w:type="paragraph" w:styleId="a5">
    <w:name w:val="annotation text"/>
    <w:basedOn w:val="a"/>
    <w:link w:val="Char"/>
    <w:qFormat/>
    <w:pPr>
      <w:jc w:val="left"/>
    </w:pPr>
  </w:style>
  <w:style w:type="paragraph" w:styleId="7">
    <w:name w:val="toc 7"/>
    <w:basedOn w:val="a"/>
    <w:next w:val="a"/>
    <w:uiPriority w:val="39"/>
    <w:unhideWhenUsed/>
    <w:qFormat/>
    <w:pPr>
      <w:ind w:leftChars="1200" w:left="2520"/>
    </w:pPr>
  </w:style>
  <w:style w:type="paragraph" w:styleId="a6">
    <w:name w:val="caption"/>
    <w:basedOn w:val="a"/>
    <w:next w:val="a0"/>
    <w:qFormat/>
    <w:pPr>
      <w:spacing w:before="152" w:after="160"/>
      <w:jc w:val="center"/>
    </w:pPr>
    <w:rPr>
      <w:rFonts w:cs="Arial"/>
      <w:sz w:val="21"/>
      <w:szCs w:val="21"/>
    </w:rPr>
  </w:style>
  <w:style w:type="paragraph" w:styleId="a7">
    <w:name w:val="Document Map"/>
    <w:basedOn w:val="a"/>
    <w:qFormat/>
    <w:pPr>
      <w:shd w:val="clear" w:color="auto" w:fill="000080"/>
    </w:pPr>
  </w:style>
  <w:style w:type="paragraph" w:styleId="a8">
    <w:name w:val="Body Text"/>
    <w:basedOn w:val="a"/>
    <w:link w:val="Char0"/>
    <w:qFormat/>
    <w:pPr>
      <w:spacing w:after="120"/>
    </w:pPr>
  </w:style>
  <w:style w:type="paragraph" w:styleId="a9">
    <w:name w:val="Body Text Indent"/>
    <w:basedOn w:val="a"/>
    <w:link w:val="Char1"/>
    <w:qFormat/>
    <w:pPr>
      <w:spacing w:after="120"/>
      <w:ind w:leftChars="200" w:left="420"/>
    </w:pPr>
  </w:style>
  <w:style w:type="paragraph" w:styleId="5">
    <w:name w:val="toc 5"/>
    <w:basedOn w:val="a"/>
    <w:next w:val="a"/>
    <w:uiPriority w:val="39"/>
    <w:unhideWhenUsed/>
    <w:qFormat/>
    <w:pPr>
      <w:ind w:leftChars="800" w:left="1680"/>
    </w:pPr>
  </w:style>
  <w:style w:type="paragraph" w:styleId="30">
    <w:name w:val="toc 3"/>
    <w:basedOn w:val="a"/>
    <w:next w:val="a"/>
    <w:uiPriority w:val="39"/>
    <w:qFormat/>
    <w:pPr>
      <w:ind w:leftChars="400" w:left="840"/>
    </w:pPr>
  </w:style>
  <w:style w:type="paragraph" w:styleId="aa">
    <w:name w:val="Plain Text"/>
    <w:basedOn w:val="a"/>
    <w:qFormat/>
    <w:rPr>
      <w:rFonts w:ascii="宋体" w:hAnsi="Courier New" w:cs="Courier New"/>
      <w:sz w:val="21"/>
      <w:szCs w:val="21"/>
    </w:rPr>
  </w:style>
  <w:style w:type="paragraph" w:styleId="8">
    <w:name w:val="toc 8"/>
    <w:basedOn w:val="a"/>
    <w:next w:val="a"/>
    <w:uiPriority w:val="39"/>
    <w:unhideWhenUsed/>
    <w:qFormat/>
    <w:pPr>
      <w:ind w:leftChars="1400" w:left="2940"/>
    </w:pPr>
  </w:style>
  <w:style w:type="paragraph" w:styleId="ab">
    <w:name w:val="endnote text"/>
    <w:basedOn w:val="a"/>
    <w:qFormat/>
    <w:pPr>
      <w:tabs>
        <w:tab w:val="left" w:pos="498"/>
      </w:tabs>
      <w:ind w:left="200" w:hangingChars="200" w:hanging="200"/>
    </w:pPr>
  </w:style>
  <w:style w:type="paragraph" w:styleId="ac">
    <w:name w:val="Balloon Text"/>
    <w:basedOn w:val="a"/>
    <w:qFormat/>
    <w:rPr>
      <w:sz w:val="18"/>
      <w:szCs w:val="18"/>
    </w:rPr>
  </w:style>
  <w:style w:type="paragraph" w:styleId="ad">
    <w:name w:val="footer"/>
    <w:basedOn w:val="a"/>
    <w:link w:val="Char2"/>
    <w:uiPriority w:val="99"/>
    <w:qFormat/>
    <w:pPr>
      <w:tabs>
        <w:tab w:val="center" w:pos="4153"/>
        <w:tab w:val="right" w:pos="8306"/>
      </w:tabs>
      <w:snapToGrid w:val="0"/>
      <w:jc w:val="left"/>
    </w:pPr>
    <w:rPr>
      <w:sz w:val="18"/>
    </w:rPr>
  </w:style>
  <w:style w:type="paragraph" w:styleId="ae">
    <w:name w:val="header"/>
    <w:basedOn w:val="a"/>
    <w:link w:val="Char3"/>
    <w:uiPriority w:val="99"/>
    <w:qFormat/>
    <w:pPr>
      <w:pBdr>
        <w:bottom w:val="single" w:sz="6" w:space="1" w:color="auto"/>
      </w:pBdr>
      <w:tabs>
        <w:tab w:val="center" w:pos="4153"/>
        <w:tab w:val="right" w:pos="8306"/>
      </w:tabs>
      <w:snapToGrid w:val="0"/>
      <w:jc w:val="center"/>
    </w:pPr>
    <w:rPr>
      <w:sz w:val="18"/>
    </w:rPr>
  </w:style>
  <w:style w:type="paragraph" w:styleId="10">
    <w:name w:val="toc 1"/>
    <w:basedOn w:val="a"/>
    <w:next w:val="a"/>
    <w:uiPriority w:val="39"/>
    <w:qFormat/>
    <w:rsid w:val="00E51C59"/>
    <w:rPr>
      <w:rFonts w:eastAsia="黑体"/>
    </w:rPr>
  </w:style>
  <w:style w:type="paragraph" w:styleId="40">
    <w:name w:val="toc 4"/>
    <w:basedOn w:val="a"/>
    <w:next w:val="a"/>
    <w:uiPriority w:val="39"/>
    <w:unhideWhenUsed/>
    <w:qFormat/>
    <w:pPr>
      <w:ind w:leftChars="600" w:left="1260"/>
    </w:pPr>
  </w:style>
  <w:style w:type="paragraph" w:styleId="af">
    <w:name w:val="Subtitle"/>
    <w:basedOn w:val="a"/>
    <w:next w:val="a"/>
    <w:qFormat/>
    <w:pPr>
      <w:spacing w:before="240" w:after="60" w:line="312" w:lineRule="auto"/>
      <w:jc w:val="center"/>
      <w:outlineLvl w:val="1"/>
    </w:pPr>
    <w:rPr>
      <w:rFonts w:ascii="Cambria" w:hAnsi="Cambria" w:cs="Times New Roman"/>
      <w:b/>
      <w:bCs/>
      <w:kern w:val="28"/>
      <w:sz w:val="32"/>
      <w:szCs w:val="32"/>
    </w:rPr>
  </w:style>
  <w:style w:type="paragraph" w:styleId="af0">
    <w:name w:val="footnote text"/>
    <w:basedOn w:val="a"/>
    <w:qFormat/>
    <w:pPr>
      <w:snapToGrid w:val="0"/>
      <w:jc w:val="left"/>
    </w:pPr>
  </w:style>
  <w:style w:type="paragraph" w:styleId="6">
    <w:name w:val="toc 6"/>
    <w:basedOn w:val="a"/>
    <w:next w:val="a"/>
    <w:uiPriority w:val="39"/>
    <w:unhideWhenUsed/>
    <w:qFormat/>
    <w:pPr>
      <w:ind w:leftChars="1000" w:left="2100"/>
    </w:pPr>
  </w:style>
  <w:style w:type="paragraph" w:styleId="20">
    <w:name w:val="toc 2"/>
    <w:basedOn w:val="a"/>
    <w:next w:val="a"/>
    <w:uiPriority w:val="39"/>
    <w:qFormat/>
    <w:pPr>
      <w:ind w:leftChars="200" w:left="420"/>
    </w:pPr>
  </w:style>
  <w:style w:type="paragraph" w:styleId="9">
    <w:name w:val="toc 9"/>
    <w:basedOn w:val="a"/>
    <w:next w:val="a"/>
    <w:uiPriority w:val="39"/>
    <w:unhideWhenUsed/>
    <w:qFormat/>
    <w:pPr>
      <w:ind w:leftChars="1600" w:left="3360"/>
    </w:pPr>
  </w:style>
  <w:style w:type="paragraph" w:styleId="af1">
    <w:name w:val="Normal (Web)"/>
    <w:basedOn w:val="a"/>
    <w:uiPriority w:val="99"/>
    <w:unhideWhenUsed/>
    <w:qFormat/>
  </w:style>
  <w:style w:type="paragraph" w:styleId="af2">
    <w:name w:val="Title"/>
    <w:basedOn w:val="a"/>
    <w:next w:val="a"/>
    <w:qFormat/>
    <w:pPr>
      <w:keepLines/>
      <w:spacing w:line="480" w:lineRule="auto"/>
      <w:jc w:val="center"/>
      <w:outlineLvl w:val="0"/>
    </w:pPr>
    <w:rPr>
      <w:rFonts w:eastAsia="黑体"/>
      <w:b/>
      <w:sz w:val="36"/>
    </w:rPr>
  </w:style>
  <w:style w:type="character" w:styleId="af3">
    <w:name w:val="endnote reference"/>
    <w:qFormat/>
    <w:rPr>
      <w:rFonts w:ascii="Times New Roman" w:eastAsia="宋体" w:hAnsi="Times New Roman"/>
      <w:sz w:val="24"/>
      <w:szCs w:val="18"/>
      <w:vertAlign w:val="baseline"/>
    </w:rPr>
  </w:style>
  <w:style w:type="character" w:styleId="af4">
    <w:name w:val="page number"/>
    <w:basedOn w:val="a1"/>
    <w:qFormat/>
  </w:style>
  <w:style w:type="character" w:styleId="af5">
    <w:name w:val="FollowedHyperlink"/>
    <w:qFormat/>
    <w:rPr>
      <w:color w:val="800080"/>
      <w:u w:val="single"/>
    </w:rPr>
  </w:style>
  <w:style w:type="character" w:styleId="af6">
    <w:name w:val="Emphasis"/>
    <w:qFormat/>
    <w:rPr>
      <w:i/>
      <w:iCs/>
    </w:rPr>
  </w:style>
  <w:style w:type="character" w:styleId="af7">
    <w:name w:val="Hyperlink"/>
    <w:uiPriority w:val="99"/>
    <w:qFormat/>
    <w:rPr>
      <w:color w:val="136EC2"/>
      <w:u w:val="single"/>
    </w:rPr>
  </w:style>
  <w:style w:type="character" w:styleId="af8">
    <w:name w:val="annotation reference"/>
    <w:qFormat/>
    <w:rPr>
      <w:sz w:val="21"/>
      <w:szCs w:val="21"/>
    </w:rPr>
  </w:style>
  <w:style w:type="character" w:styleId="af9">
    <w:name w:val="footnote reference"/>
    <w:qFormat/>
    <w:rPr>
      <w:rFonts w:ascii="Times New Roman" w:eastAsia="宋体" w:hAnsi="Times New Roman"/>
      <w:sz w:val="18"/>
      <w:vertAlign w:val="superscript"/>
    </w:rPr>
  </w:style>
  <w:style w:type="table" w:styleId="afa">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customStyle="1" w:styleId="Char0">
    <w:name w:val="正文文本 Char"/>
    <w:link w:val="a8"/>
    <w:qFormat/>
    <w:rPr>
      <w:kern w:val="2"/>
      <w:sz w:val="24"/>
    </w:rPr>
  </w:style>
  <w:style w:type="character" w:customStyle="1" w:styleId="Char1">
    <w:name w:val="正文文本缩进 Char"/>
    <w:link w:val="a9"/>
    <w:qFormat/>
    <w:rPr>
      <w:kern w:val="2"/>
      <w:sz w:val="24"/>
    </w:rPr>
  </w:style>
  <w:style w:type="character" w:customStyle="1" w:styleId="atitle">
    <w:name w:val="atitle"/>
    <w:basedOn w:val="a1"/>
    <w:qFormat/>
  </w:style>
  <w:style w:type="character" w:customStyle="1" w:styleId="Char3">
    <w:name w:val="页眉 Char"/>
    <w:link w:val="ae"/>
    <w:uiPriority w:val="99"/>
    <w:qFormat/>
    <w:rPr>
      <w:kern w:val="2"/>
      <w:sz w:val="18"/>
    </w:rPr>
  </w:style>
  <w:style w:type="character" w:customStyle="1" w:styleId="Char2">
    <w:name w:val="页脚 Char"/>
    <w:link w:val="ad"/>
    <w:uiPriority w:val="99"/>
    <w:qFormat/>
    <w:rPr>
      <w:kern w:val="2"/>
      <w:sz w:val="18"/>
    </w:rPr>
  </w:style>
  <w:style w:type="character" w:customStyle="1" w:styleId="Char4">
    <w:name w:val="副标题 Char"/>
    <w:qFormat/>
    <w:rPr>
      <w:rFonts w:ascii="Cambria" w:eastAsia="黑体" w:hAnsi="Cambria" w:cs="Cambria" w:hint="default"/>
      <w:b/>
      <w:kern w:val="28"/>
      <w:sz w:val="28"/>
      <w:szCs w:val="32"/>
    </w:rPr>
  </w:style>
  <w:style w:type="character" w:customStyle="1" w:styleId="CharChar12">
    <w:name w:val="Char Char12"/>
    <w:qFormat/>
    <w:locked/>
    <w:rPr>
      <w:rFonts w:cs="Times New Roman"/>
      <w:kern w:val="2"/>
      <w:sz w:val="18"/>
    </w:rPr>
  </w:style>
  <w:style w:type="character" w:customStyle="1" w:styleId="3zw1">
    <w:name w:val="3zw1"/>
    <w:qFormat/>
    <w:rPr>
      <w:color w:val="000000"/>
      <w:sz w:val="21"/>
      <w:szCs w:val="21"/>
    </w:rPr>
  </w:style>
  <w:style w:type="character" w:customStyle="1" w:styleId="headline-content">
    <w:name w:val="headline-content"/>
    <w:basedOn w:val="a1"/>
    <w:qFormat/>
  </w:style>
  <w:style w:type="character" w:customStyle="1" w:styleId="longtext">
    <w:name w:val="long_text"/>
    <w:basedOn w:val="a1"/>
    <w:qFormat/>
  </w:style>
  <w:style w:type="character" w:customStyle="1" w:styleId="1Char">
    <w:name w:val="标题 1 Char"/>
    <w:link w:val="1"/>
    <w:qFormat/>
    <w:rPr>
      <w:rFonts w:ascii="Times New Roman" w:eastAsia="黑体" w:hAnsi="Times New Roman"/>
      <w:sz w:val="36"/>
    </w:rPr>
  </w:style>
  <w:style w:type="character" w:customStyle="1" w:styleId="afb">
    <w:name w:val="样式 尾注引用"/>
    <w:qFormat/>
    <w:rPr>
      <w:rFonts w:ascii="Times New Roman" w:eastAsia="宋体" w:hAnsi="Times New Roman"/>
      <w:sz w:val="24"/>
      <w:szCs w:val="28"/>
      <w:vertAlign w:val="superscript"/>
    </w:rPr>
  </w:style>
  <w:style w:type="character" w:customStyle="1" w:styleId="CharChar">
    <w:name w:val="副标题 Char Char"/>
    <w:qFormat/>
    <w:rPr>
      <w:rFonts w:ascii="Cambria" w:hAnsi="Cambria" w:cs="Times New Roman"/>
      <w:b/>
      <w:bCs/>
      <w:kern w:val="28"/>
      <w:sz w:val="32"/>
      <w:szCs w:val="32"/>
    </w:rPr>
  </w:style>
  <w:style w:type="character" w:customStyle="1" w:styleId="Char">
    <w:name w:val="批注文字 Char"/>
    <w:link w:val="a5"/>
    <w:qFormat/>
    <w:rPr>
      <w:kern w:val="2"/>
      <w:sz w:val="24"/>
    </w:rPr>
  </w:style>
  <w:style w:type="paragraph" w:customStyle="1" w:styleId="TOC1">
    <w:name w:val="TOC 标题1"/>
    <w:basedOn w:val="1"/>
    <w:next w:val="a"/>
    <w:uiPriority w:val="39"/>
    <w:qFormat/>
    <w:pPr>
      <w:keepNext/>
      <w:widowControl/>
      <w:numPr>
        <w:numId w:val="0"/>
      </w:numPr>
      <w:spacing w:before="480" w:after="0" w:line="276" w:lineRule="auto"/>
      <w:jc w:val="left"/>
      <w:outlineLvl w:val="9"/>
    </w:pPr>
    <w:rPr>
      <w:rFonts w:ascii="Cambria" w:eastAsia="宋体" w:hAnsi="Cambria" w:cs="Times New Roman"/>
      <w:bCs/>
      <w:color w:val="365F91"/>
      <w:kern w:val="0"/>
      <w:sz w:val="28"/>
      <w:szCs w:val="28"/>
    </w:rPr>
  </w:style>
  <w:style w:type="paragraph" w:customStyle="1" w:styleId="afc">
    <w:name w:val="源代码"/>
    <w:basedOn w:val="a"/>
    <w:qFormat/>
    <w:pPr>
      <w:widowControl/>
      <w:kinsoku w:val="0"/>
      <w:overflowPunct w:val="0"/>
      <w:autoSpaceDE w:val="0"/>
      <w:autoSpaceDN w:val="0"/>
      <w:adjustRightInd w:val="0"/>
      <w:snapToGrid w:val="0"/>
      <w:jc w:val="left"/>
    </w:pPr>
    <w:rPr>
      <w:rFonts w:ascii="Courier New" w:hAnsi="Courier New"/>
      <w:b/>
      <w:snapToGrid w:val="0"/>
      <w:kern w:val="0"/>
      <w:szCs w:val="24"/>
    </w:rPr>
  </w:style>
  <w:style w:type="paragraph" w:customStyle="1" w:styleId="txt14">
    <w:name w:val="txt14"/>
    <w:basedOn w:val="a"/>
    <w:qFormat/>
    <w:pPr>
      <w:widowControl/>
      <w:spacing w:before="100" w:beforeAutospacing="1" w:after="100" w:afterAutospacing="1"/>
      <w:jc w:val="left"/>
    </w:pPr>
    <w:rPr>
      <w:rFonts w:ascii="宋体" w:hAnsi="宋体" w:cs="宋体"/>
      <w:kern w:val="0"/>
      <w:szCs w:val="24"/>
    </w:rPr>
  </w:style>
  <w:style w:type="paragraph" w:customStyle="1" w:styleId="afd">
    <w:name w:val="灯泡注释(打印无效)"/>
    <w:basedOn w:val="a0"/>
    <w:qFormat/>
    <w:pPr>
      <w:snapToGrid w:val="0"/>
      <w:ind w:firstLineChars="0" w:firstLine="0"/>
    </w:pPr>
    <w:rPr>
      <w:i/>
      <w:vanish/>
      <w:color w:val="FF0000"/>
      <w:sz w:val="21"/>
      <w:szCs w:val="21"/>
    </w:rPr>
  </w:style>
  <w:style w:type="paragraph" w:customStyle="1" w:styleId="2000505">
    <w:name w:val="样式 标题 2 + 左侧:  0 厘米 首行缩进:  0 厘米 段前: 0.5 行 段后: 0.5 行"/>
    <w:basedOn w:val="2"/>
    <w:qFormat/>
    <w:pPr>
      <w:numPr>
        <w:numId w:val="0"/>
      </w:numPr>
      <w:spacing w:afterLines="50" w:line="240" w:lineRule="auto"/>
    </w:pPr>
    <w:rPr>
      <w:rFonts w:cs="宋体"/>
      <w:b/>
      <w:szCs w:val="20"/>
    </w:rPr>
  </w:style>
  <w:style w:type="paragraph" w:customStyle="1" w:styleId="afe">
    <w:name w:val="表头"/>
    <w:basedOn w:val="a"/>
    <w:qFormat/>
    <w:pPr>
      <w:adjustRightInd w:val="0"/>
      <w:snapToGrid w:val="0"/>
      <w:spacing w:beforeLines="50" w:before="156" w:afterLines="50" w:after="156"/>
      <w:jc w:val="center"/>
    </w:pPr>
    <w:rPr>
      <w:rFonts w:ascii="黑体" w:eastAsia="黑体"/>
      <w:szCs w:val="24"/>
    </w:rPr>
  </w:style>
  <w:style w:type="paragraph" w:customStyle="1" w:styleId="aff">
    <w:name w:val="标题(不加入目录内)"/>
    <w:basedOn w:val="af2"/>
    <w:qFormat/>
    <w:pPr>
      <w:outlineLvl w:val="9"/>
    </w:pPr>
  </w:style>
  <w:style w:type="paragraph" w:customStyle="1" w:styleId="3050500">
    <w:name w:val="样式 样式 标题 3条标题 + 段前: 0.5 行 段后: 0.5 行 + 左侧:  0 厘米 首行缩进:  0 厘米"/>
    <w:basedOn w:val="a"/>
    <w:qFormat/>
    <w:pPr>
      <w:spacing w:before="120" w:after="120"/>
      <w:outlineLvl w:val="2"/>
    </w:pPr>
    <w:rPr>
      <w:rFonts w:ascii="黑体" w:eastAsia="黑体" w:hAnsi="宋体" w:cs="宋体"/>
      <w:sz w:val="28"/>
    </w:rPr>
  </w:style>
  <w:style w:type="paragraph" w:customStyle="1" w:styleId="aff0">
    <w:name w:val="章标题(不加入目录内)"/>
    <w:basedOn w:val="af2"/>
    <w:qFormat/>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zhidao.baidu.com/search?word=%E5%BC%80%E6%94%BE%E6%BA%90%E7%A0%81&amp;fr=qb_search_exp&amp;ie=utf8"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http://zhidao.baidu.com/search?word=%E6%95%B0%E6%8D%AE%E5%BA%93%E7%AE%A1%E7%90%86%E7%B3%BB%E7%BB%9F&amp;fr=qb_search_exp&amp;ie=utf8"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6412;&#31185;&#35770;&#25991;&#27169;&#2649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43AAAF-3A9F-4780-88EB-CD6FF85FA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本科论文模板</Template>
  <TotalTime>22</TotalTime>
  <Pages>67</Pages>
  <Words>5225</Words>
  <Characters>29788</Characters>
  <Application>Microsoft Office Word</Application>
  <DocSecurity>0</DocSecurity>
  <Lines>248</Lines>
  <Paragraphs>69</Paragraphs>
  <ScaleCrop>false</ScaleCrop>
  <Company>Sky123.Org</Company>
  <LinksUpToDate>false</LinksUpToDate>
  <CharactersWithSpaces>34944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creator>番茄花园</dc:creator>
  <cp:lastModifiedBy>Administrator</cp:lastModifiedBy>
  <cp:revision>46</cp:revision>
  <cp:lastPrinted>2008-06-28T02:40:00Z</cp:lastPrinted>
  <dcterms:created xsi:type="dcterms:W3CDTF">2016-05-15T05:47:00Z</dcterms:created>
  <dcterms:modified xsi:type="dcterms:W3CDTF">2016-05-15T14:16:00Z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